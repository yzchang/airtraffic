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26805" w14:textId="020DB6AA" w:rsidR="00D67E84" w:rsidRPr="003169F2" w:rsidRDefault="00ED0743" w:rsidP="00E07BBB">
      <w:pPr>
        <w:pStyle w:val="MonetDBSolutionsNormal"/>
        <w:jc w:val="center"/>
        <w:rPr>
          <w:b/>
          <w:sz w:val="36"/>
        </w:rPr>
      </w:pPr>
      <w:r w:rsidRPr="003169F2">
        <w:rPr>
          <w:b/>
          <w:sz w:val="36"/>
        </w:rPr>
        <w:t xml:space="preserve">  </w:t>
      </w:r>
      <w:r w:rsidR="006E181F" w:rsidRPr="003169F2">
        <w:rPr>
          <w:b/>
          <w:sz w:val="36"/>
        </w:rPr>
        <w:t xml:space="preserve"> </w:t>
      </w:r>
    </w:p>
    <w:p w14:paraId="1BCD745A" w14:textId="77777777" w:rsidR="00E60B5E" w:rsidRPr="003169F2" w:rsidRDefault="00E60B5E" w:rsidP="00E07BBB">
      <w:pPr>
        <w:pStyle w:val="MonetDBSolutionsNormal"/>
        <w:jc w:val="center"/>
        <w:rPr>
          <w:b/>
          <w:sz w:val="36"/>
        </w:rPr>
      </w:pPr>
    </w:p>
    <w:p w14:paraId="3825C541" w14:textId="77777777" w:rsidR="00445A5F" w:rsidRPr="003169F2" w:rsidRDefault="00445A5F" w:rsidP="00F671AD">
      <w:pPr>
        <w:pStyle w:val="MonetDBSolutionsNormal"/>
        <w:jc w:val="center"/>
      </w:pPr>
    </w:p>
    <w:p w14:paraId="1C0D29F4" w14:textId="77777777" w:rsidR="00445A5F" w:rsidRPr="003169F2" w:rsidRDefault="00445A5F" w:rsidP="00E07BBB">
      <w:pPr>
        <w:pStyle w:val="MonetDBSolutionsNormal"/>
        <w:jc w:val="center"/>
        <w:rPr>
          <w:b/>
          <w:sz w:val="36"/>
        </w:rPr>
      </w:pPr>
    </w:p>
    <w:p w14:paraId="5A2BC6B7" w14:textId="77777777" w:rsidR="00DF26FC" w:rsidRPr="003169F2" w:rsidRDefault="00DF26FC" w:rsidP="00E07BBB">
      <w:pPr>
        <w:pStyle w:val="MonetDBSolutionsNormal"/>
        <w:jc w:val="center"/>
        <w:rPr>
          <w:b/>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5"/>
      </w:tblGrid>
      <w:tr w:rsidR="00DF26FC" w:rsidRPr="003169F2" w14:paraId="57008509" w14:textId="77777777" w:rsidTr="003650A0">
        <w:tc>
          <w:tcPr>
            <w:tcW w:w="9855" w:type="dxa"/>
            <w:tcBorders>
              <w:bottom w:val="single" w:sz="4" w:space="0" w:color="A6A6A6" w:themeColor="background1" w:themeShade="A6"/>
            </w:tcBorders>
          </w:tcPr>
          <w:p w14:paraId="702FEA7F" w14:textId="77777777" w:rsidR="00C74EB3" w:rsidRDefault="00C74EB3" w:rsidP="00DF26FC">
            <w:pPr>
              <w:pStyle w:val="MonetDBSolutionsNormal"/>
              <w:jc w:val="center"/>
              <w:rPr>
                <w:rFonts w:ascii="Arial" w:hAnsi="Arial" w:cs="Arial"/>
                <w:b/>
                <w:color w:val="000044"/>
                <w:sz w:val="56"/>
                <w:szCs w:val="56"/>
              </w:rPr>
            </w:pPr>
            <w:r>
              <w:rPr>
                <w:rFonts w:ascii="Arial" w:hAnsi="Arial" w:cs="Arial"/>
                <w:b/>
                <w:color w:val="000044"/>
                <w:sz w:val="56"/>
                <w:szCs w:val="56"/>
              </w:rPr>
              <w:t>Air Traffic Benchmark</w:t>
            </w:r>
          </w:p>
          <w:p w14:paraId="25612E08" w14:textId="7943F01C" w:rsidR="00E4332E" w:rsidRPr="003169F2" w:rsidRDefault="00C74EB3" w:rsidP="00DF26FC">
            <w:pPr>
              <w:pStyle w:val="MonetDBSolutionsNormal"/>
              <w:jc w:val="center"/>
              <w:rPr>
                <w:rFonts w:ascii="Arial" w:hAnsi="Arial" w:cs="Arial"/>
                <w:b/>
                <w:color w:val="000044"/>
                <w:sz w:val="56"/>
                <w:szCs w:val="56"/>
              </w:rPr>
            </w:pPr>
            <w:r>
              <w:rPr>
                <w:rFonts w:ascii="Arial" w:hAnsi="Arial" w:cs="Arial"/>
                <w:b/>
                <w:color w:val="000044"/>
                <w:sz w:val="56"/>
                <w:szCs w:val="56"/>
              </w:rPr>
              <w:t>Specification</w:t>
            </w:r>
          </w:p>
          <w:p w14:paraId="449659D1" w14:textId="77777777" w:rsidR="00DF26FC" w:rsidRPr="003169F2" w:rsidRDefault="00DF26FC" w:rsidP="00E07BBB">
            <w:pPr>
              <w:pStyle w:val="MonetDBSolutionsNormal"/>
              <w:jc w:val="center"/>
              <w:rPr>
                <w:b/>
                <w:sz w:val="36"/>
              </w:rPr>
            </w:pPr>
          </w:p>
        </w:tc>
      </w:tr>
      <w:tr w:rsidR="00DF26FC" w:rsidRPr="003169F2" w14:paraId="7833EE87" w14:textId="77777777" w:rsidTr="003650A0">
        <w:tc>
          <w:tcPr>
            <w:tcW w:w="9855" w:type="dxa"/>
            <w:tcBorders>
              <w:top w:val="single" w:sz="4" w:space="0" w:color="A6A6A6" w:themeColor="background1" w:themeShade="A6"/>
            </w:tcBorders>
          </w:tcPr>
          <w:p w14:paraId="781C7518" w14:textId="7855DCA5" w:rsidR="00534178" w:rsidRPr="00615219" w:rsidRDefault="00534178" w:rsidP="000E348B">
            <w:pPr>
              <w:jc w:val="center"/>
              <w:rPr>
                <w:rFonts w:ascii="Arial" w:hAnsi="Arial" w:cs="Arial"/>
                <w:color w:val="0066FF"/>
                <w:sz w:val="36"/>
                <w:szCs w:val="36"/>
                <w:lang w:val="nl-NL"/>
              </w:rPr>
            </w:pPr>
            <w:r w:rsidRPr="00615219">
              <w:rPr>
                <w:rFonts w:ascii="Arial" w:hAnsi="Arial" w:cs="Arial"/>
                <w:color w:val="0066FF"/>
                <w:sz w:val="36"/>
                <w:szCs w:val="36"/>
                <w:lang w:val="nl-NL"/>
              </w:rPr>
              <w:t>Ying Zhang</w:t>
            </w:r>
          </w:p>
          <w:p w14:paraId="7F0DCC1B" w14:textId="77777777" w:rsidR="00534178" w:rsidRPr="00615219" w:rsidRDefault="00534178" w:rsidP="000E348B">
            <w:pPr>
              <w:jc w:val="center"/>
              <w:rPr>
                <w:rFonts w:ascii="Arial" w:hAnsi="Arial" w:cs="Arial"/>
                <w:color w:val="0066FF"/>
                <w:sz w:val="36"/>
                <w:szCs w:val="36"/>
                <w:lang w:val="nl-NL"/>
              </w:rPr>
            </w:pPr>
            <w:r w:rsidRPr="00615219">
              <w:rPr>
                <w:rFonts w:ascii="Arial" w:hAnsi="Arial" w:cs="Arial"/>
                <w:color w:val="0066FF"/>
                <w:sz w:val="36"/>
                <w:szCs w:val="36"/>
                <w:lang w:val="nl-NL"/>
              </w:rPr>
              <w:t>Niels Nes</w:t>
            </w:r>
          </w:p>
          <w:p w14:paraId="1D49CEE9" w14:textId="77777777" w:rsidR="00534178" w:rsidRPr="00615219" w:rsidRDefault="00534178" w:rsidP="000E348B">
            <w:pPr>
              <w:jc w:val="center"/>
              <w:rPr>
                <w:rFonts w:ascii="Arial" w:hAnsi="Arial" w:cs="Arial"/>
                <w:color w:val="0066FF"/>
                <w:sz w:val="36"/>
                <w:szCs w:val="36"/>
                <w:lang w:val="nl-NL"/>
              </w:rPr>
            </w:pPr>
            <w:r w:rsidRPr="00615219">
              <w:rPr>
                <w:rFonts w:ascii="Arial" w:hAnsi="Arial" w:cs="Arial"/>
                <w:color w:val="0066FF"/>
                <w:sz w:val="36"/>
                <w:szCs w:val="36"/>
                <w:lang w:val="nl-NL"/>
              </w:rPr>
              <w:t>Sjoerd Mullender</w:t>
            </w:r>
          </w:p>
          <w:p w14:paraId="0823FD76" w14:textId="61C90872" w:rsidR="00534178" w:rsidRPr="006D0171" w:rsidRDefault="00534178" w:rsidP="000E348B">
            <w:pPr>
              <w:jc w:val="center"/>
              <w:rPr>
                <w:rFonts w:ascii="Arial" w:hAnsi="Arial" w:cs="Arial"/>
                <w:color w:val="0066FF"/>
                <w:sz w:val="36"/>
                <w:szCs w:val="36"/>
              </w:rPr>
            </w:pPr>
            <w:r w:rsidRPr="006D0171">
              <w:rPr>
                <w:rFonts w:ascii="Arial" w:hAnsi="Arial" w:cs="Arial"/>
                <w:color w:val="0066FF"/>
                <w:sz w:val="36"/>
                <w:szCs w:val="36"/>
              </w:rPr>
              <w:t>Martin Kersten</w:t>
            </w:r>
          </w:p>
          <w:p w14:paraId="5EF640C2" w14:textId="10FEA0FA" w:rsidR="00ED60AC" w:rsidRPr="00F21461" w:rsidRDefault="00ED60AC" w:rsidP="000E348B">
            <w:pPr>
              <w:jc w:val="center"/>
              <w:rPr>
                <w:b/>
                <w:sz w:val="36"/>
                <w:szCs w:val="36"/>
              </w:rPr>
            </w:pPr>
          </w:p>
          <w:p w14:paraId="49FC8981" w14:textId="38E62393" w:rsidR="00DF26FC" w:rsidRPr="003169F2" w:rsidRDefault="00DF26FC" w:rsidP="00E07BBB">
            <w:pPr>
              <w:pStyle w:val="MonetDBSolutionsNormal"/>
              <w:jc w:val="center"/>
              <w:rPr>
                <w:b/>
                <w:sz w:val="36"/>
              </w:rPr>
            </w:pPr>
          </w:p>
        </w:tc>
      </w:tr>
    </w:tbl>
    <w:p w14:paraId="01539F9F" w14:textId="77777777" w:rsidR="00A40B45" w:rsidRPr="003169F2" w:rsidRDefault="00A40B45">
      <w:pPr>
        <w:pStyle w:val="MonetDBSolutionsNormal"/>
      </w:pPr>
    </w:p>
    <w:p w14:paraId="65B35E8D" w14:textId="497C1BAD" w:rsidR="002C5A14" w:rsidRDefault="004A1E54" w:rsidP="00FB08CE">
      <w:pPr>
        <w:pStyle w:val="MonetDBSolutionsNormal"/>
      </w:pPr>
      <w:r w:rsidRPr="003169F2">
        <w:br w:type="page"/>
      </w:r>
    </w:p>
    <w:p w14:paraId="60A5EE77" w14:textId="77777777" w:rsidR="0025614C" w:rsidRDefault="0025614C" w:rsidP="00FB08CE">
      <w:pPr>
        <w:pStyle w:val="MonetDBSolutionsNormal"/>
      </w:pPr>
    </w:p>
    <w:p w14:paraId="58BA480F" w14:textId="77777777" w:rsidR="0025614C" w:rsidRDefault="0025614C" w:rsidP="00FB08CE">
      <w:pPr>
        <w:pStyle w:val="MonetDBSolutionsNormal"/>
      </w:pPr>
    </w:p>
    <w:p w14:paraId="7D6B58D0" w14:textId="77777777" w:rsidR="0025614C" w:rsidRDefault="0025614C" w:rsidP="00FB08CE">
      <w:pPr>
        <w:pStyle w:val="MonetDBSolutionsNormal"/>
      </w:pPr>
    </w:p>
    <w:p w14:paraId="1A3B1CF3" w14:textId="77777777" w:rsidR="0025614C" w:rsidRDefault="0025614C" w:rsidP="00FB08CE">
      <w:pPr>
        <w:pStyle w:val="MonetDBSolutionsNormal"/>
      </w:pPr>
    </w:p>
    <w:p w14:paraId="68D253A4" w14:textId="77777777" w:rsidR="0025614C" w:rsidRDefault="0025614C" w:rsidP="00FB08CE">
      <w:pPr>
        <w:pStyle w:val="MonetDBSolutionsNormal"/>
      </w:pPr>
    </w:p>
    <w:p w14:paraId="67DFB1B6" w14:textId="77777777" w:rsidR="0025614C" w:rsidRDefault="0025614C" w:rsidP="00FB08CE">
      <w:pPr>
        <w:pStyle w:val="MonetDBSolutionsNormal"/>
      </w:pPr>
    </w:p>
    <w:p w14:paraId="0BB18BFB" w14:textId="77777777" w:rsidR="0025614C" w:rsidRDefault="0025614C" w:rsidP="00FB08CE">
      <w:pPr>
        <w:pStyle w:val="MonetDBSolutionsNormal"/>
      </w:pPr>
    </w:p>
    <w:p w14:paraId="3553CF23" w14:textId="77777777" w:rsidR="0025614C" w:rsidRDefault="0025614C" w:rsidP="00FB08CE">
      <w:pPr>
        <w:pStyle w:val="MonetDBSolutionsNormal"/>
      </w:pPr>
    </w:p>
    <w:p w14:paraId="6B3E38F8" w14:textId="77777777" w:rsidR="0025614C" w:rsidRDefault="0025614C" w:rsidP="00FB08CE">
      <w:pPr>
        <w:pStyle w:val="MonetDBSolutionsNormal"/>
      </w:pPr>
    </w:p>
    <w:p w14:paraId="4D1C7855" w14:textId="77777777" w:rsidR="0025614C" w:rsidRDefault="0025614C" w:rsidP="00FB08CE">
      <w:pPr>
        <w:pStyle w:val="MonetDBSolutionsNormal"/>
      </w:pPr>
    </w:p>
    <w:p w14:paraId="584120A1" w14:textId="77777777" w:rsidR="0025614C" w:rsidRDefault="0025614C" w:rsidP="00FB08CE">
      <w:pPr>
        <w:pStyle w:val="MonetDBSolutionsNormal"/>
      </w:pPr>
    </w:p>
    <w:p w14:paraId="558DB2D4" w14:textId="77777777" w:rsidR="0025614C" w:rsidRDefault="0025614C" w:rsidP="00FB08CE">
      <w:pPr>
        <w:pStyle w:val="MonetDBSolutionsNormal"/>
      </w:pPr>
    </w:p>
    <w:p w14:paraId="38124FE6" w14:textId="77777777" w:rsidR="0025614C" w:rsidRDefault="0025614C" w:rsidP="00FB08CE">
      <w:pPr>
        <w:pStyle w:val="MonetDBSolutionsNormal"/>
      </w:pPr>
    </w:p>
    <w:p w14:paraId="318FFF13" w14:textId="77777777" w:rsidR="0025614C" w:rsidRDefault="0025614C" w:rsidP="00FB08CE">
      <w:pPr>
        <w:pStyle w:val="MonetDBSolutionsNormal"/>
      </w:pPr>
    </w:p>
    <w:p w14:paraId="7C39518B" w14:textId="77777777" w:rsidR="0025614C" w:rsidRDefault="0025614C" w:rsidP="00FB08CE">
      <w:pPr>
        <w:pStyle w:val="MonetDBSolutionsNormal"/>
      </w:pPr>
    </w:p>
    <w:p w14:paraId="3DFA32F0" w14:textId="77777777" w:rsidR="0025614C" w:rsidRDefault="0025614C" w:rsidP="00FB08CE">
      <w:pPr>
        <w:pStyle w:val="MonetDBSolutionsNormal"/>
      </w:pPr>
    </w:p>
    <w:p w14:paraId="4280FB54" w14:textId="77777777" w:rsidR="0025614C" w:rsidRDefault="0025614C" w:rsidP="00FB08CE">
      <w:pPr>
        <w:pStyle w:val="MonetDBSolutionsNormal"/>
      </w:pPr>
    </w:p>
    <w:p w14:paraId="69368CB2" w14:textId="77777777" w:rsidR="0025614C" w:rsidRDefault="0025614C" w:rsidP="00FB08CE">
      <w:pPr>
        <w:pStyle w:val="MonetDBSolutionsNormal"/>
      </w:pPr>
    </w:p>
    <w:p w14:paraId="6CC077EE" w14:textId="77777777" w:rsidR="0025614C" w:rsidRDefault="0025614C" w:rsidP="00FB08CE">
      <w:pPr>
        <w:pStyle w:val="MonetDBSolutionsNormal"/>
      </w:pPr>
    </w:p>
    <w:p w14:paraId="2EC5DB8D" w14:textId="77777777" w:rsidR="0025614C" w:rsidRDefault="0025614C" w:rsidP="00FB08CE">
      <w:pPr>
        <w:pStyle w:val="MonetDBSolutionsNormal"/>
      </w:pPr>
    </w:p>
    <w:p w14:paraId="77846DE3" w14:textId="77777777" w:rsidR="0025614C" w:rsidRDefault="0025614C" w:rsidP="00FB08CE">
      <w:pPr>
        <w:pStyle w:val="MonetDBSolutionsNormal"/>
      </w:pPr>
    </w:p>
    <w:p w14:paraId="2E788A1D" w14:textId="77777777" w:rsidR="0025614C" w:rsidRDefault="0025614C" w:rsidP="00FB08CE">
      <w:pPr>
        <w:pStyle w:val="MonetDBSolutionsNormal"/>
      </w:pPr>
    </w:p>
    <w:p w14:paraId="61573CB2" w14:textId="77777777" w:rsidR="0025614C" w:rsidRDefault="0025614C" w:rsidP="00FB08CE">
      <w:pPr>
        <w:pStyle w:val="MonetDBSolutionsNormal"/>
      </w:pPr>
    </w:p>
    <w:p w14:paraId="6AC06169" w14:textId="77777777" w:rsidR="0025614C" w:rsidRDefault="0025614C" w:rsidP="00FB08CE">
      <w:pPr>
        <w:pStyle w:val="MonetDBSolutionsNormal"/>
      </w:pPr>
    </w:p>
    <w:p w14:paraId="7165F6CC" w14:textId="77777777" w:rsidR="0025614C" w:rsidRDefault="0025614C" w:rsidP="00FB08CE">
      <w:pPr>
        <w:pStyle w:val="MonetDBSolutionsNormal"/>
      </w:pPr>
    </w:p>
    <w:p w14:paraId="6FB9E166" w14:textId="77777777" w:rsidR="0025614C" w:rsidRDefault="0025614C" w:rsidP="00FB08CE">
      <w:pPr>
        <w:pStyle w:val="MonetDBSolutionsNormal"/>
      </w:pPr>
    </w:p>
    <w:p w14:paraId="4908F878" w14:textId="77777777" w:rsidR="0025614C" w:rsidRDefault="0025614C" w:rsidP="00FB08CE">
      <w:pPr>
        <w:pStyle w:val="MonetDBSolutionsNormal"/>
      </w:pPr>
    </w:p>
    <w:p w14:paraId="7830FB84" w14:textId="77777777" w:rsidR="0025614C" w:rsidRDefault="0025614C" w:rsidP="00FB08CE">
      <w:pPr>
        <w:pStyle w:val="MonetDBSolutionsNormal"/>
      </w:pPr>
    </w:p>
    <w:p w14:paraId="0A2DF4B0" w14:textId="77777777" w:rsidR="0025614C" w:rsidRDefault="0025614C" w:rsidP="00FB08CE">
      <w:pPr>
        <w:pStyle w:val="MonetDBSolutionsNormal"/>
      </w:pPr>
    </w:p>
    <w:p w14:paraId="2010AF9F" w14:textId="77777777" w:rsidR="0025614C" w:rsidRDefault="0025614C" w:rsidP="00FB08CE">
      <w:pPr>
        <w:pStyle w:val="MonetDBSolutionsNormal"/>
      </w:pPr>
    </w:p>
    <w:p w14:paraId="3B2E3CA1" w14:textId="77777777" w:rsidR="0025614C" w:rsidRDefault="0025614C" w:rsidP="00FB08CE">
      <w:pPr>
        <w:pStyle w:val="MonetDBSolutionsNormal"/>
      </w:pPr>
    </w:p>
    <w:p w14:paraId="77D8CC78" w14:textId="77777777" w:rsidR="0025614C" w:rsidRDefault="0025614C" w:rsidP="00FB08CE">
      <w:pPr>
        <w:pStyle w:val="MonetDBSolutionsNormal"/>
      </w:pPr>
    </w:p>
    <w:p w14:paraId="53290B95" w14:textId="77777777" w:rsidR="0025614C" w:rsidRDefault="0025614C" w:rsidP="00FB08CE">
      <w:pPr>
        <w:pStyle w:val="MonetDBSolutionsNormal"/>
      </w:pPr>
    </w:p>
    <w:p w14:paraId="68AE33DC" w14:textId="77777777" w:rsidR="0025614C" w:rsidRPr="003169F2" w:rsidRDefault="0025614C" w:rsidP="00FB08CE">
      <w:pPr>
        <w:pStyle w:val="MonetDBSolutionsNormal"/>
        <w:rPr>
          <w:color w:val="1F497D"/>
          <w:sz w:val="16"/>
          <w:szCs w:val="16"/>
        </w:rPr>
      </w:pPr>
    </w:p>
    <w:p w14:paraId="5141E79B" w14:textId="6DE457A4" w:rsidR="00CE0BDF" w:rsidRPr="003169F2" w:rsidRDefault="00E333A8" w:rsidP="00DF3DA3">
      <w:pPr>
        <w:pStyle w:val="MonetDBSolutionsNormal"/>
        <w:jc w:val="left"/>
        <w:rPr>
          <w:color w:val="1F497D"/>
          <w:sz w:val="16"/>
          <w:szCs w:val="16"/>
        </w:rPr>
      </w:pPr>
      <w:r w:rsidRPr="003169F2">
        <w:rPr>
          <w:color w:val="1F497D"/>
          <w:sz w:val="16"/>
          <w:szCs w:val="16"/>
        </w:rPr>
        <w:t>©</w:t>
      </w:r>
      <w:r w:rsidR="00F66D3C" w:rsidRPr="003169F2">
        <w:rPr>
          <w:color w:val="1F497D"/>
          <w:sz w:val="16"/>
          <w:szCs w:val="16"/>
        </w:rPr>
        <w:t>2013</w:t>
      </w:r>
      <w:r w:rsidR="00955508">
        <w:rPr>
          <w:color w:val="1F497D"/>
          <w:sz w:val="16"/>
          <w:szCs w:val="16"/>
        </w:rPr>
        <w:t>-20</w:t>
      </w:r>
      <w:r w:rsidR="00615219">
        <w:rPr>
          <w:color w:val="1F497D"/>
          <w:sz w:val="16"/>
          <w:szCs w:val="16"/>
        </w:rPr>
        <w:t>19</w:t>
      </w:r>
      <w:r w:rsidR="00DB10FE" w:rsidRPr="003169F2">
        <w:rPr>
          <w:color w:val="1F497D"/>
          <w:sz w:val="16"/>
          <w:szCs w:val="16"/>
        </w:rPr>
        <w:t xml:space="preserve"> </w:t>
      </w:r>
      <w:r w:rsidR="00F66D3C" w:rsidRPr="003169F2">
        <w:rPr>
          <w:color w:val="1F497D"/>
          <w:sz w:val="16"/>
          <w:szCs w:val="16"/>
        </w:rPr>
        <w:t>MonetDB Solutions</w:t>
      </w:r>
      <w:r w:rsidR="00DB10FE" w:rsidRPr="003169F2">
        <w:rPr>
          <w:color w:val="1F497D"/>
          <w:sz w:val="16"/>
          <w:szCs w:val="16"/>
        </w:rPr>
        <w:t>. All Rights Reserved.</w:t>
      </w:r>
    </w:p>
    <w:p w14:paraId="685F0969" w14:textId="0C646085" w:rsidR="00CE0BDF" w:rsidRPr="003169F2" w:rsidRDefault="00CE0BDF" w:rsidP="00DF3DA3">
      <w:pPr>
        <w:pStyle w:val="MonetDBSolutionsNormal"/>
        <w:jc w:val="left"/>
        <w:rPr>
          <w:sz w:val="16"/>
          <w:szCs w:val="16"/>
        </w:rPr>
      </w:pPr>
      <w:r w:rsidRPr="003169F2">
        <w:rPr>
          <w:color w:val="1F497D"/>
          <w:sz w:val="16"/>
          <w:szCs w:val="16"/>
        </w:rPr>
        <w:t xml:space="preserve">Copyright in any or all of this documentation belongs to </w:t>
      </w:r>
      <w:r w:rsidR="004E68C1" w:rsidRPr="003169F2">
        <w:rPr>
          <w:color w:val="1F497D"/>
          <w:sz w:val="16"/>
          <w:szCs w:val="16"/>
        </w:rPr>
        <w:t>MonetDB Solutions</w:t>
      </w:r>
      <w:r w:rsidRPr="003169F2">
        <w:rPr>
          <w:color w:val="1F497D"/>
          <w:sz w:val="16"/>
          <w:szCs w:val="16"/>
        </w:rPr>
        <w:t xml:space="preserve">, </w:t>
      </w:r>
      <w:r w:rsidR="00767B15" w:rsidRPr="003169F2">
        <w:rPr>
          <w:color w:val="1F497D"/>
          <w:sz w:val="16"/>
          <w:szCs w:val="16"/>
        </w:rPr>
        <w:t>A. Hepburnstr 83</w:t>
      </w:r>
      <w:r w:rsidRPr="003169F2">
        <w:rPr>
          <w:color w:val="1F497D"/>
          <w:sz w:val="16"/>
          <w:szCs w:val="16"/>
        </w:rPr>
        <w:t xml:space="preserve">, </w:t>
      </w:r>
      <w:r w:rsidR="00767B15" w:rsidRPr="003169F2">
        <w:rPr>
          <w:color w:val="1F497D"/>
          <w:sz w:val="16"/>
          <w:szCs w:val="16"/>
        </w:rPr>
        <w:t>1325NS</w:t>
      </w:r>
      <w:r w:rsidRPr="003169F2">
        <w:rPr>
          <w:color w:val="1F497D"/>
          <w:sz w:val="16"/>
          <w:szCs w:val="16"/>
        </w:rPr>
        <w:t xml:space="preserve">, </w:t>
      </w:r>
      <w:r w:rsidR="00767B15" w:rsidRPr="003169F2">
        <w:rPr>
          <w:color w:val="1F497D"/>
          <w:sz w:val="16"/>
          <w:szCs w:val="16"/>
        </w:rPr>
        <w:t>Almere</w:t>
      </w:r>
      <w:r w:rsidRPr="003169F2">
        <w:rPr>
          <w:color w:val="1F497D"/>
          <w:sz w:val="16"/>
          <w:szCs w:val="16"/>
        </w:rPr>
        <w:t xml:space="preserve">, </w:t>
      </w:r>
      <w:r w:rsidR="00767B15" w:rsidRPr="003169F2">
        <w:rPr>
          <w:color w:val="1F497D"/>
          <w:sz w:val="16"/>
          <w:szCs w:val="16"/>
        </w:rPr>
        <w:t>the Netherlands</w:t>
      </w:r>
      <w:r w:rsidRPr="003169F2">
        <w:rPr>
          <w:color w:val="1F497D"/>
          <w:sz w:val="16"/>
          <w:szCs w:val="16"/>
        </w:rPr>
        <w:t xml:space="preserve"> (the 'Owner') and may not be used, sold, transferred, copied or reproduced in whole or in part, in any manner of form or on any media to any person other than in accordance with the terms of the Owner's </w:t>
      </w:r>
      <w:bookmarkStart w:id="0" w:name="_GoBack"/>
      <w:bookmarkEnd w:id="0"/>
      <w:r w:rsidRPr="003169F2">
        <w:rPr>
          <w:color w:val="1F497D"/>
          <w:sz w:val="16"/>
          <w:szCs w:val="16"/>
        </w:rPr>
        <w:t>agreement or otherwise without the prior written consent of the Owner.</w:t>
      </w:r>
    </w:p>
    <w:p w14:paraId="6324514B" w14:textId="77777777" w:rsidR="00A40B45" w:rsidRPr="003169F2" w:rsidRDefault="00A40B45">
      <w:pPr>
        <w:pStyle w:val="MonetDBSolutionsHeading"/>
      </w:pPr>
      <w:bookmarkStart w:id="1" w:name="_Toc494089548"/>
      <w:bookmarkStart w:id="2" w:name="_Toc364080811"/>
      <w:r w:rsidRPr="003169F2">
        <w:lastRenderedPageBreak/>
        <w:t>Table of Contents</w:t>
      </w:r>
      <w:bookmarkEnd w:id="1"/>
      <w:bookmarkEnd w:id="2"/>
    </w:p>
    <w:p w14:paraId="5F862C69" w14:textId="77777777" w:rsidR="00A6753E" w:rsidRDefault="007260FA">
      <w:pPr>
        <w:pStyle w:val="TOC1"/>
        <w:tabs>
          <w:tab w:val="right" w:leader="dot" w:pos="9629"/>
        </w:tabs>
        <w:rPr>
          <w:rFonts w:asciiTheme="minorHAnsi" w:eastAsiaTheme="minorEastAsia" w:hAnsiTheme="minorHAnsi" w:cstheme="minorBidi"/>
          <w:noProof/>
          <w:sz w:val="24"/>
          <w:lang w:val="en-US" w:eastAsia="ja-JP"/>
        </w:rPr>
      </w:pPr>
      <w:r w:rsidRPr="003169F2">
        <w:fldChar w:fldCharType="begin"/>
      </w:r>
      <w:r w:rsidR="00A40B45" w:rsidRPr="003169F2">
        <w:instrText xml:space="preserve"> TOC \o "1-3" \h \z </w:instrText>
      </w:r>
      <w:r w:rsidRPr="003169F2">
        <w:fldChar w:fldCharType="separate"/>
      </w:r>
      <w:r w:rsidR="00A6753E">
        <w:rPr>
          <w:noProof/>
        </w:rPr>
        <w:t>Table of Contents</w:t>
      </w:r>
      <w:r w:rsidR="00A6753E">
        <w:rPr>
          <w:noProof/>
        </w:rPr>
        <w:tab/>
      </w:r>
      <w:r w:rsidR="00A6753E">
        <w:rPr>
          <w:noProof/>
        </w:rPr>
        <w:fldChar w:fldCharType="begin"/>
      </w:r>
      <w:r w:rsidR="00A6753E">
        <w:rPr>
          <w:noProof/>
        </w:rPr>
        <w:instrText xml:space="preserve"> PAGEREF _Toc364080811 \h </w:instrText>
      </w:r>
      <w:r w:rsidR="00A6753E">
        <w:rPr>
          <w:noProof/>
        </w:rPr>
      </w:r>
      <w:r w:rsidR="00A6753E">
        <w:rPr>
          <w:noProof/>
        </w:rPr>
        <w:fldChar w:fldCharType="separate"/>
      </w:r>
      <w:r w:rsidR="00A6753E">
        <w:rPr>
          <w:noProof/>
        </w:rPr>
        <w:t>3</w:t>
      </w:r>
      <w:r w:rsidR="00A6753E">
        <w:rPr>
          <w:noProof/>
        </w:rPr>
        <w:fldChar w:fldCharType="end"/>
      </w:r>
    </w:p>
    <w:p w14:paraId="39629FC5" w14:textId="77777777" w:rsidR="00A6753E" w:rsidRDefault="00A6753E">
      <w:pPr>
        <w:pStyle w:val="TOC1"/>
        <w:tabs>
          <w:tab w:val="left" w:pos="350"/>
          <w:tab w:val="right" w:leader="dot" w:pos="9629"/>
        </w:tabs>
        <w:rPr>
          <w:rFonts w:asciiTheme="minorHAnsi" w:eastAsiaTheme="minorEastAsia" w:hAnsiTheme="minorHAnsi" w:cstheme="minorBidi"/>
          <w:noProof/>
          <w:sz w:val="24"/>
          <w:lang w:val="en-US" w:eastAsia="ja-JP"/>
        </w:rPr>
      </w:pPr>
      <w:r>
        <w:rPr>
          <w:noProof/>
        </w:rPr>
        <w:t>1</w:t>
      </w:r>
      <w:r>
        <w:rPr>
          <w:rFonts w:asciiTheme="minorHAnsi" w:eastAsiaTheme="minorEastAsia" w:hAnsiTheme="minorHAnsi" w:cstheme="minorBidi"/>
          <w:noProof/>
          <w:sz w:val="24"/>
          <w:lang w:val="en-US" w:eastAsia="ja-JP"/>
        </w:rPr>
        <w:tab/>
      </w:r>
      <w:r>
        <w:rPr>
          <w:noProof/>
        </w:rPr>
        <w:t>Introduction</w:t>
      </w:r>
      <w:r>
        <w:rPr>
          <w:noProof/>
        </w:rPr>
        <w:tab/>
      </w:r>
      <w:r>
        <w:rPr>
          <w:noProof/>
        </w:rPr>
        <w:fldChar w:fldCharType="begin"/>
      </w:r>
      <w:r>
        <w:rPr>
          <w:noProof/>
        </w:rPr>
        <w:instrText xml:space="preserve"> PAGEREF _Toc364080812 \h </w:instrText>
      </w:r>
      <w:r>
        <w:rPr>
          <w:noProof/>
        </w:rPr>
      </w:r>
      <w:r>
        <w:rPr>
          <w:noProof/>
        </w:rPr>
        <w:fldChar w:fldCharType="separate"/>
      </w:r>
      <w:r>
        <w:rPr>
          <w:noProof/>
        </w:rPr>
        <w:t>4</w:t>
      </w:r>
      <w:r>
        <w:rPr>
          <w:noProof/>
        </w:rPr>
        <w:fldChar w:fldCharType="end"/>
      </w:r>
    </w:p>
    <w:p w14:paraId="17982A6D" w14:textId="77777777" w:rsidR="00A6753E" w:rsidRDefault="00A6753E">
      <w:pPr>
        <w:pStyle w:val="TOC2"/>
        <w:tabs>
          <w:tab w:val="left" w:pos="715"/>
          <w:tab w:val="right" w:leader="dot" w:pos="9629"/>
        </w:tabs>
        <w:rPr>
          <w:rFonts w:asciiTheme="minorHAnsi" w:eastAsiaTheme="minorEastAsia" w:hAnsiTheme="minorHAnsi" w:cstheme="minorBidi"/>
          <w:noProof/>
          <w:sz w:val="24"/>
          <w:lang w:val="en-US" w:eastAsia="ja-JP"/>
        </w:rPr>
      </w:pPr>
      <w:r>
        <w:rPr>
          <w:noProof/>
        </w:rPr>
        <w:t>1.1</w:t>
      </w:r>
      <w:r>
        <w:rPr>
          <w:rFonts w:asciiTheme="minorHAnsi" w:eastAsiaTheme="minorEastAsia" w:hAnsiTheme="minorHAnsi" w:cstheme="minorBidi"/>
          <w:noProof/>
          <w:sz w:val="24"/>
          <w:lang w:val="en-US" w:eastAsia="ja-JP"/>
        </w:rPr>
        <w:tab/>
      </w:r>
      <w:r>
        <w:rPr>
          <w:noProof/>
        </w:rPr>
        <w:t>Data Set</w:t>
      </w:r>
      <w:r>
        <w:rPr>
          <w:noProof/>
        </w:rPr>
        <w:tab/>
      </w:r>
      <w:r>
        <w:rPr>
          <w:noProof/>
        </w:rPr>
        <w:fldChar w:fldCharType="begin"/>
      </w:r>
      <w:r>
        <w:rPr>
          <w:noProof/>
        </w:rPr>
        <w:instrText xml:space="preserve"> PAGEREF _Toc364080813 \h </w:instrText>
      </w:r>
      <w:r>
        <w:rPr>
          <w:noProof/>
        </w:rPr>
      </w:r>
      <w:r>
        <w:rPr>
          <w:noProof/>
        </w:rPr>
        <w:fldChar w:fldCharType="separate"/>
      </w:r>
      <w:r>
        <w:rPr>
          <w:noProof/>
        </w:rPr>
        <w:t>4</w:t>
      </w:r>
      <w:r>
        <w:rPr>
          <w:noProof/>
        </w:rPr>
        <w:fldChar w:fldCharType="end"/>
      </w:r>
    </w:p>
    <w:p w14:paraId="43A0539E" w14:textId="77777777" w:rsidR="00A6753E" w:rsidRDefault="00A6753E">
      <w:pPr>
        <w:pStyle w:val="TOC2"/>
        <w:tabs>
          <w:tab w:val="left" w:pos="715"/>
          <w:tab w:val="right" w:leader="dot" w:pos="9629"/>
        </w:tabs>
        <w:rPr>
          <w:rFonts w:asciiTheme="minorHAnsi" w:eastAsiaTheme="minorEastAsia" w:hAnsiTheme="minorHAnsi" w:cstheme="minorBidi"/>
          <w:noProof/>
          <w:sz w:val="24"/>
          <w:lang w:val="en-US" w:eastAsia="ja-JP"/>
        </w:rPr>
      </w:pPr>
      <w:r>
        <w:rPr>
          <w:noProof/>
        </w:rPr>
        <w:t>1.2</w:t>
      </w:r>
      <w:r>
        <w:rPr>
          <w:rFonts w:asciiTheme="minorHAnsi" w:eastAsiaTheme="minorEastAsia" w:hAnsiTheme="minorHAnsi" w:cstheme="minorBidi"/>
          <w:noProof/>
          <w:sz w:val="24"/>
          <w:lang w:val="en-US" w:eastAsia="ja-JP"/>
        </w:rPr>
        <w:tab/>
      </w:r>
      <w:r>
        <w:rPr>
          <w:noProof/>
        </w:rPr>
        <w:t>Benchmark Queries</w:t>
      </w:r>
      <w:r>
        <w:rPr>
          <w:noProof/>
        </w:rPr>
        <w:tab/>
      </w:r>
      <w:r>
        <w:rPr>
          <w:noProof/>
        </w:rPr>
        <w:fldChar w:fldCharType="begin"/>
      </w:r>
      <w:r>
        <w:rPr>
          <w:noProof/>
        </w:rPr>
        <w:instrText xml:space="preserve"> PAGEREF _Toc364080814 \h </w:instrText>
      </w:r>
      <w:r>
        <w:rPr>
          <w:noProof/>
        </w:rPr>
      </w:r>
      <w:r>
        <w:rPr>
          <w:noProof/>
        </w:rPr>
        <w:fldChar w:fldCharType="separate"/>
      </w:r>
      <w:r>
        <w:rPr>
          <w:noProof/>
        </w:rPr>
        <w:t>5</w:t>
      </w:r>
      <w:r>
        <w:rPr>
          <w:noProof/>
        </w:rPr>
        <w:fldChar w:fldCharType="end"/>
      </w:r>
    </w:p>
    <w:p w14:paraId="78B49AD4" w14:textId="77777777" w:rsidR="00A6753E" w:rsidRDefault="00A6753E">
      <w:pPr>
        <w:pStyle w:val="TOC1"/>
        <w:tabs>
          <w:tab w:val="right" w:leader="dot" w:pos="9629"/>
        </w:tabs>
        <w:rPr>
          <w:rFonts w:asciiTheme="minorHAnsi" w:eastAsiaTheme="minorEastAsia" w:hAnsiTheme="minorHAnsi" w:cstheme="minorBidi"/>
          <w:noProof/>
          <w:sz w:val="24"/>
          <w:lang w:val="en-US" w:eastAsia="ja-JP"/>
        </w:rPr>
      </w:pPr>
      <w:r>
        <w:rPr>
          <w:noProof/>
        </w:rPr>
        <w:t>References</w:t>
      </w:r>
      <w:r>
        <w:rPr>
          <w:noProof/>
        </w:rPr>
        <w:tab/>
      </w:r>
      <w:r>
        <w:rPr>
          <w:noProof/>
        </w:rPr>
        <w:fldChar w:fldCharType="begin"/>
      </w:r>
      <w:r>
        <w:rPr>
          <w:noProof/>
        </w:rPr>
        <w:instrText xml:space="preserve"> PAGEREF _Toc364080815 \h </w:instrText>
      </w:r>
      <w:r>
        <w:rPr>
          <w:noProof/>
        </w:rPr>
      </w:r>
      <w:r>
        <w:rPr>
          <w:noProof/>
        </w:rPr>
        <w:fldChar w:fldCharType="separate"/>
      </w:r>
      <w:r>
        <w:rPr>
          <w:noProof/>
        </w:rPr>
        <w:t>8</w:t>
      </w:r>
      <w:r>
        <w:rPr>
          <w:noProof/>
        </w:rPr>
        <w:fldChar w:fldCharType="end"/>
      </w:r>
    </w:p>
    <w:p w14:paraId="43A4AD54" w14:textId="77777777" w:rsidR="00A6753E" w:rsidRDefault="00A6753E">
      <w:pPr>
        <w:pStyle w:val="TOC1"/>
        <w:tabs>
          <w:tab w:val="left" w:pos="1236"/>
          <w:tab w:val="right" w:leader="dot" w:pos="9629"/>
        </w:tabs>
        <w:rPr>
          <w:rFonts w:asciiTheme="minorHAnsi" w:eastAsiaTheme="minorEastAsia" w:hAnsiTheme="minorHAnsi" w:cstheme="minorBidi"/>
          <w:noProof/>
          <w:sz w:val="24"/>
          <w:lang w:val="en-US" w:eastAsia="ja-JP"/>
        </w:rPr>
      </w:pPr>
      <w:r>
        <w:rPr>
          <w:noProof/>
          <w:lang w:eastAsia="zh-CN"/>
        </w:rPr>
        <w:t>Appendix I</w:t>
      </w:r>
      <w:r>
        <w:rPr>
          <w:rFonts w:asciiTheme="minorHAnsi" w:eastAsiaTheme="minorEastAsia" w:hAnsiTheme="minorHAnsi" w:cstheme="minorBidi"/>
          <w:noProof/>
          <w:sz w:val="24"/>
          <w:lang w:val="en-US" w:eastAsia="ja-JP"/>
        </w:rPr>
        <w:tab/>
      </w:r>
      <w:r>
        <w:rPr>
          <w:noProof/>
          <w:lang w:eastAsia="zh-CN"/>
        </w:rPr>
        <w:t>Air Traffic Benchmark Queries</w:t>
      </w:r>
      <w:r>
        <w:rPr>
          <w:noProof/>
        </w:rPr>
        <w:tab/>
      </w:r>
      <w:r>
        <w:rPr>
          <w:noProof/>
        </w:rPr>
        <w:fldChar w:fldCharType="begin"/>
      </w:r>
      <w:r>
        <w:rPr>
          <w:noProof/>
        </w:rPr>
        <w:instrText xml:space="preserve"> PAGEREF _Toc364080816 \h </w:instrText>
      </w:r>
      <w:r>
        <w:rPr>
          <w:noProof/>
        </w:rPr>
      </w:r>
      <w:r>
        <w:rPr>
          <w:noProof/>
        </w:rPr>
        <w:fldChar w:fldCharType="separate"/>
      </w:r>
      <w:r>
        <w:rPr>
          <w:noProof/>
        </w:rPr>
        <w:t>9</w:t>
      </w:r>
      <w:r>
        <w:rPr>
          <w:noProof/>
        </w:rPr>
        <w:fldChar w:fldCharType="end"/>
      </w:r>
    </w:p>
    <w:p w14:paraId="1F9A422A" w14:textId="77777777" w:rsidR="00A6753E" w:rsidRDefault="00A6753E">
      <w:pPr>
        <w:pStyle w:val="TOC1"/>
        <w:tabs>
          <w:tab w:val="left" w:pos="1309"/>
          <w:tab w:val="right" w:leader="dot" w:pos="9629"/>
        </w:tabs>
        <w:rPr>
          <w:rFonts w:asciiTheme="minorHAnsi" w:eastAsiaTheme="minorEastAsia" w:hAnsiTheme="minorHAnsi" w:cstheme="minorBidi"/>
          <w:noProof/>
          <w:sz w:val="24"/>
          <w:lang w:val="en-US" w:eastAsia="ja-JP"/>
        </w:rPr>
      </w:pPr>
      <w:r>
        <w:rPr>
          <w:noProof/>
        </w:rPr>
        <w:t>Appendix II</w:t>
      </w:r>
      <w:r>
        <w:rPr>
          <w:rFonts w:asciiTheme="minorHAnsi" w:eastAsiaTheme="minorEastAsia" w:hAnsiTheme="minorHAnsi" w:cstheme="minorBidi"/>
          <w:noProof/>
          <w:sz w:val="24"/>
          <w:lang w:val="en-US" w:eastAsia="ja-JP"/>
        </w:rPr>
        <w:tab/>
      </w:r>
      <w:r>
        <w:rPr>
          <w:noProof/>
        </w:rPr>
        <w:t>Statistics of SF1 Data Set</w:t>
      </w:r>
      <w:r>
        <w:rPr>
          <w:noProof/>
        </w:rPr>
        <w:tab/>
      </w:r>
      <w:r>
        <w:rPr>
          <w:noProof/>
        </w:rPr>
        <w:fldChar w:fldCharType="begin"/>
      </w:r>
      <w:r>
        <w:rPr>
          <w:noProof/>
        </w:rPr>
        <w:instrText xml:space="preserve"> PAGEREF _Toc364080817 \h </w:instrText>
      </w:r>
      <w:r>
        <w:rPr>
          <w:noProof/>
        </w:rPr>
      </w:r>
      <w:r>
        <w:rPr>
          <w:noProof/>
        </w:rPr>
        <w:fldChar w:fldCharType="separate"/>
      </w:r>
      <w:r>
        <w:rPr>
          <w:noProof/>
        </w:rPr>
        <w:t>17</w:t>
      </w:r>
      <w:r>
        <w:rPr>
          <w:noProof/>
        </w:rPr>
        <w:fldChar w:fldCharType="end"/>
      </w:r>
    </w:p>
    <w:p w14:paraId="7BE90624" w14:textId="77777777" w:rsidR="00A6753E" w:rsidRDefault="00A6753E">
      <w:pPr>
        <w:pStyle w:val="TOC1"/>
        <w:tabs>
          <w:tab w:val="left" w:pos="1382"/>
          <w:tab w:val="right" w:leader="dot" w:pos="9629"/>
        </w:tabs>
        <w:rPr>
          <w:rFonts w:asciiTheme="minorHAnsi" w:eastAsiaTheme="minorEastAsia" w:hAnsiTheme="minorHAnsi" w:cstheme="minorBidi"/>
          <w:noProof/>
          <w:sz w:val="24"/>
          <w:lang w:val="en-US" w:eastAsia="ja-JP"/>
        </w:rPr>
      </w:pPr>
      <w:r>
        <w:rPr>
          <w:noProof/>
        </w:rPr>
        <w:t>Appendix III</w:t>
      </w:r>
      <w:r>
        <w:rPr>
          <w:rFonts w:asciiTheme="minorHAnsi" w:eastAsiaTheme="minorEastAsia" w:hAnsiTheme="minorHAnsi" w:cstheme="minorBidi"/>
          <w:noProof/>
          <w:sz w:val="24"/>
          <w:lang w:val="en-US" w:eastAsia="ja-JP"/>
        </w:rPr>
        <w:tab/>
      </w:r>
      <w:r>
        <w:rPr>
          <w:noProof/>
        </w:rPr>
        <w:t>Air Traffic Data Schema</w:t>
      </w:r>
      <w:r>
        <w:rPr>
          <w:noProof/>
        </w:rPr>
        <w:tab/>
      </w:r>
      <w:r>
        <w:rPr>
          <w:noProof/>
        </w:rPr>
        <w:fldChar w:fldCharType="begin"/>
      </w:r>
      <w:r>
        <w:rPr>
          <w:noProof/>
        </w:rPr>
        <w:instrText xml:space="preserve"> PAGEREF _Toc364080818 \h </w:instrText>
      </w:r>
      <w:r>
        <w:rPr>
          <w:noProof/>
        </w:rPr>
      </w:r>
      <w:r>
        <w:rPr>
          <w:noProof/>
        </w:rPr>
        <w:fldChar w:fldCharType="separate"/>
      </w:r>
      <w:r>
        <w:rPr>
          <w:noProof/>
        </w:rPr>
        <w:t>20</w:t>
      </w:r>
      <w:r>
        <w:rPr>
          <w:noProof/>
        </w:rPr>
        <w:fldChar w:fldCharType="end"/>
      </w:r>
    </w:p>
    <w:p w14:paraId="73541A37" w14:textId="3E78DAB7" w:rsidR="00A40B45" w:rsidRPr="003169F2" w:rsidRDefault="007260FA">
      <w:pPr>
        <w:pStyle w:val="MonetDBSolutionsNormal"/>
      </w:pPr>
      <w:r w:rsidRPr="003169F2">
        <w:fldChar w:fldCharType="end"/>
      </w:r>
    </w:p>
    <w:p w14:paraId="098CAAF9" w14:textId="22E25455" w:rsidR="00A40B45" w:rsidRPr="003169F2" w:rsidRDefault="003B78F2" w:rsidP="00231994">
      <w:pPr>
        <w:pStyle w:val="MonetDBSolutionsHeading1"/>
      </w:pPr>
      <w:bookmarkStart w:id="3" w:name="_Toc364080812"/>
      <w:r w:rsidRPr="003169F2">
        <w:lastRenderedPageBreak/>
        <w:t>Introduction</w:t>
      </w:r>
      <w:bookmarkEnd w:id="3"/>
    </w:p>
    <w:p w14:paraId="74D785C4" w14:textId="3EA7E825" w:rsidR="0088501A" w:rsidRPr="0088501A" w:rsidRDefault="00F23916" w:rsidP="0088501A">
      <w:pPr>
        <w:pStyle w:val="MonetDBSolutionsNormal"/>
      </w:pPr>
      <w:bookmarkStart w:id="4" w:name="OLE_LINK1"/>
      <w:bookmarkStart w:id="5" w:name="OLE_LINK2"/>
      <w:r>
        <w:t xml:space="preserve">The air traffic benchmark </w:t>
      </w:r>
      <w:r w:rsidR="0088501A" w:rsidRPr="0088501A">
        <w:t>use</w:t>
      </w:r>
      <w:r>
        <w:t>s</w:t>
      </w:r>
      <w:r w:rsidR="0088501A" w:rsidRPr="0088501A">
        <w:t xml:space="preserve"> </w:t>
      </w:r>
      <w:r w:rsidR="00922960">
        <w:t xml:space="preserve">the U.S. air traffic data, which </w:t>
      </w:r>
      <w:r w:rsidR="0088501A" w:rsidRPr="0088501A">
        <w:t>consist of flight arrival and departure de</w:t>
      </w:r>
      <w:r w:rsidR="003A2728">
        <w:t>tails of all commercial flights</w:t>
      </w:r>
      <w:r w:rsidR="0088501A" w:rsidRPr="0088501A">
        <w:t xml:space="preserve"> reported each month to the U.S. Department of Transportation and Bureau of Transportation Statistics</w:t>
      </w:r>
      <w:r w:rsidR="0088501A" w:rsidRPr="0088501A">
        <w:rPr>
          <w:vertAlign w:val="superscript"/>
        </w:rPr>
        <w:t xml:space="preserve"> </w:t>
      </w:r>
      <w:r w:rsidR="0088501A" w:rsidRPr="0088501A">
        <w:rPr>
          <w:vertAlign w:val="superscript"/>
        </w:rPr>
        <w:footnoteReference w:id="1"/>
      </w:r>
      <w:r w:rsidR="00E9084B">
        <w:t xml:space="preserve"> by all</w:t>
      </w:r>
      <w:r w:rsidR="004B5533">
        <w:t xml:space="preserve"> U.S. air carriers.</w:t>
      </w:r>
    </w:p>
    <w:p w14:paraId="58F13C2D" w14:textId="77777777" w:rsidR="00AE2D09" w:rsidRDefault="0088501A" w:rsidP="0088501A">
      <w:pPr>
        <w:pStyle w:val="MonetDBSolutionsNormal"/>
      </w:pPr>
      <w:r w:rsidRPr="0088501A">
        <w:t>The air traffic data have gained increasing interests in the data analysis and statistics communities in recent years ([1-7]). Compared with the TPC-H benchmark, the air traffic data have se</w:t>
      </w:r>
      <w:r w:rsidR="00AE2D09">
        <w:t>veral advantages:</w:t>
      </w:r>
    </w:p>
    <w:p w14:paraId="25909834" w14:textId="284CC8C8" w:rsidR="00AE2D09" w:rsidRDefault="00AE2D09" w:rsidP="00AE2D09">
      <w:pPr>
        <w:pStyle w:val="MonetDBSolutionsNormal"/>
        <w:numPr>
          <w:ilvl w:val="0"/>
          <w:numId w:val="37"/>
        </w:numPr>
      </w:pPr>
      <w:r>
        <w:t>I</w:t>
      </w:r>
      <w:r w:rsidR="0088501A" w:rsidRPr="0088501A">
        <w:t xml:space="preserve">t is a real-world data set. It has been well known that synthetic data sometimes have little in common with real data ([8]). Therefore, conclusions drawn from benchmarks using synthetic data might not actually translate to expected behaviours in real-world settings. </w:t>
      </w:r>
    </w:p>
    <w:p w14:paraId="2CBE25E2" w14:textId="77777777" w:rsidR="00AE2D09" w:rsidRDefault="00AE2D09" w:rsidP="00AE2D09">
      <w:pPr>
        <w:pStyle w:val="MonetDBSolutionsNormal"/>
        <w:numPr>
          <w:ilvl w:val="0"/>
          <w:numId w:val="37"/>
        </w:numPr>
      </w:pPr>
      <w:r>
        <w:t>T</w:t>
      </w:r>
      <w:r w:rsidR="0088501A" w:rsidRPr="0088501A">
        <w:t>he air traffic data can be scaled up naturally and realistically, because new data are added every month, and this data set can be easily combined with other data sets, such as wea</w:t>
      </w:r>
      <w:r>
        <w:t>ther and fuel consumption data.</w:t>
      </w:r>
    </w:p>
    <w:p w14:paraId="2432D600" w14:textId="76F73EF8" w:rsidR="002C5B52" w:rsidRPr="003169F2" w:rsidRDefault="00AE2D09" w:rsidP="00AC091B">
      <w:pPr>
        <w:pStyle w:val="MonetDBSolutionsNormal"/>
        <w:numPr>
          <w:ilvl w:val="0"/>
          <w:numId w:val="37"/>
        </w:numPr>
      </w:pPr>
      <w:r>
        <w:t xml:space="preserve">The </w:t>
      </w:r>
      <w:r w:rsidR="0088501A" w:rsidRPr="0088501A">
        <w:t>air traffic data have high practical use, but have not been as thoroughly analysed in the database community as TPC-H. Thus, the chance is considerable that we can gain new insights by analysing the air traffic data.</w:t>
      </w:r>
    </w:p>
    <w:p w14:paraId="4CB8775F" w14:textId="77777777" w:rsidR="00821725" w:rsidRPr="003169F2" w:rsidRDefault="00821725" w:rsidP="00821725">
      <w:pPr>
        <w:pStyle w:val="MonetDBSolutionsHeading2"/>
      </w:pPr>
      <w:bookmarkStart w:id="8" w:name="_Toc364080813"/>
      <w:bookmarkStart w:id="9" w:name="OLE_LINK5"/>
      <w:bookmarkStart w:id="10" w:name="OLE_LINK6"/>
      <w:bookmarkEnd w:id="4"/>
      <w:bookmarkEnd w:id="5"/>
      <w:r w:rsidRPr="003169F2">
        <w:t>Data Set</w:t>
      </w:r>
      <w:bookmarkEnd w:id="8"/>
    </w:p>
    <w:tbl>
      <w:tblPr>
        <w:tblStyle w:val="TableGrid"/>
        <w:tblW w:w="0" w:type="auto"/>
        <w:jc w:val="center"/>
        <w:tblLook w:val="04A0" w:firstRow="1" w:lastRow="0" w:firstColumn="1" w:lastColumn="0" w:noHBand="0" w:noVBand="1"/>
      </w:tblPr>
      <w:tblGrid>
        <w:gridCol w:w="3671"/>
        <w:gridCol w:w="2092"/>
      </w:tblGrid>
      <w:tr w:rsidR="00821725" w:rsidRPr="003169F2" w14:paraId="73549792" w14:textId="77777777" w:rsidTr="00F53CC3">
        <w:trPr>
          <w:jc w:val="center"/>
        </w:trPr>
        <w:tc>
          <w:tcPr>
            <w:tcW w:w="3671" w:type="dxa"/>
          </w:tcPr>
          <w:p w14:paraId="34BB6CEA" w14:textId="77777777" w:rsidR="00821725" w:rsidRPr="003169F2" w:rsidRDefault="00821725" w:rsidP="00821725">
            <w:bookmarkStart w:id="11" w:name="OLE_LINK7"/>
            <w:bookmarkStart w:id="12" w:name="OLE_LINK8"/>
            <w:bookmarkStart w:id="13" w:name="OLE_LINK9"/>
            <w:r w:rsidRPr="003169F2">
              <w:t>#Flights</w:t>
            </w:r>
          </w:p>
        </w:tc>
        <w:tc>
          <w:tcPr>
            <w:tcW w:w="2092" w:type="dxa"/>
          </w:tcPr>
          <w:p w14:paraId="154E2E58" w14:textId="77777777" w:rsidR="00821725" w:rsidRPr="003169F2" w:rsidRDefault="00821725" w:rsidP="00F53CC3">
            <w:pPr>
              <w:pStyle w:val="MonetDBSolutionsNormal"/>
              <w:spacing w:after="60"/>
              <w:jc w:val="right"/>
              <w:rPr>
                <w:sz w:val="20"/>
              </w:rPr>
            </w:pPr>
            <w:r w:rsidRPr="003169F2">
              <w:rPr>
                <w:sz w:val="20"/>
              </w:rPr>
              <w:tab/>
              <w:t>146,542,414</w:t>
            </w:r>
          </w:p>
        </w:tc>
      </w:tr>
      <w:tr w:rsidR="00821725" w:rsidRPr="003169F2" w14:paraId="2D3A55A1" w14:textId="77777777" w:rsidTr="00F53CC3">
        <w:trPr>
          <w:jc w:val="center"/>
        </w:trPr>
        <w:tc>
          <w:tcPr>
            <w:tcW w:w="3671" w:type="dxa"/>
          </w:tcPr>
          <w:p w14:paraId="0F479F53" w14:textId="77777777" w:rsidR="00821725" w:rsidRPr="003169F2" w:rsidRDefault="00821725" w:rsidP="00F53CC3">
            <w:pPr>
              <w:pStyle w:val="MonetDBSolutionsNormal"/>
              <w:spacing w:after="60"/>
              <w:jc w:val="left"/>
              <w:rPr>
                <w:sz w:val="20"/>
              </w:rPr>
            </w:pPr>
            <w:r w:rsidRPr="003169F2">
              <w:rPr>
                <w:sz w:val="20"/>
              </w:rPr>
              <w:t>#Delayed departures</w:t>
            </w:r>
          </w:p>
        </w:tc>
        <w:tc>
          <w:tcPr>
            <w:tcW w:w="2092" w:type="dxa"/>
          </w:tcPr>
          <w:p w14:paraId="49B7DA31" w14:textId="77777777" w:rsidR="00821725" w:rsidRPr="003169F2" w:rsidRDefault="00821725" w:rsidP="00F53CC3">
            <w:pPr>
              <w:pStyle w:val="MonetDBSolutionsNormal"/>
              <w:spacing w:after="60"/>
              <w:jc w:val="right"/>
              <w:rPr>
                <w:sz w:val="20"/>
              </w:rPr>
            </w:pPr>
            <w:r w:rsidRPr="003169F2">
              <w:rPr>
                <w:sz w:val="20"/>
              </w:rPr>
              <w:t>58,589,558</w:t>
            </w:r>
          </w:p>
        </w:tc>
      </w:tr>
      <w:tr w:rsidR="00821725" w:rsidRPr="003169F2" w14:paraId="3D96B7E3" w14:textId="77777777" w:rsidTr="00F53CC3">
        <w:trPr>
          <w:jc w:val="center"/>
        </w:trPr>
        <w:tc>
          <w:tcPr>
            <w:tcW w:w="3671" w:type="dxa"/>
          </w:tcPr>
          <w:p w14:paraId="31F3D46F" w14:textId="77777777" w:rsidR="00821725" w:rsidRPr="003169F2" w:rsidRDefault="00821725" w:rsidP="00F53CC3">
            <w:pPr>
              <w:pStyle w:val="MonetDBSolutionsNormal"/>
              <w:spacing w:after="60"/>
              <w:jc w:val="left"/>
              <w:rPr>
                <w:sz w:val="20"/>
              </w:rPr>
            </w:pPr>
            <w:r w:rsidRPr="003169F2">
              <w:rPr>
                <w:sz w:val="20"/>
              </w:rPr>
              <w:t>#Delayed arrivals</w:t>
            </w:r>
          </w:p>
        </w:tc>
        <w:tc>
          <w:tcPr>
            <w:tcW w:w="2092" w:type="dxa"/>
          </w:tcPr>
          <w:p w14:paraId="72298315" w14:textId="77777777" w:rsidR="00821725" w:rsidRPr="003169F2" w:rsidRDefault="00821725" w:rsidP="00F53CC3">
            <w:pPr>
              <w:pStyle w:val="MonetDBSolutionsNormal"/>
              <w:spacing w:after="60"/>
              <w:jc w:val="right"/>
              <w:rPr>
                <w:sz w:val="20"/>
              </w:rPr>
            </w:pPr>
            <w:r w:rsidRPr="003169F2">
              <w:rPr>
                <w:sz w:val="20"/>
              </w:rPr>
              <w:t>66,004,034</w:t>
            </w:r>
          </w:p>
        </w:tc>
      </w:tr>
      <w:tr w:rsidR="00821725" w:rsidRPr="003169F2" w14:paraId="01CE1046" w14:textId="77777777" w:rsidTr="00F53CC3">
        <w:trPr>
          <w:jc w:val="center"/>
        </w:trPr>
        <w:tc>
          <w:tcPr>
            <w:tcW w:w="3671" w:type="dxa"/>
          </w:tcPr>
          <w:p w14:paraId="5A1951A9" w14:textId="77777777" w:rsidR="00821725" w:rsidRPr="003169F2" w:rsidRDefault="00821725" w:rsidP="00F53CC3">
            <w:pPr>
              <w:pStyle w:val="MonetDBSolutionsNormal"/>
              <w:spacing w:after="60"/>
              <w:jc w:val="left"/>
              <w:rPr>
                <w:sz w:val="20"/>
              </w:rPr>
            </w:pPr>
            <w:r w:rsidRPr="003169F2">
              <w:rPr>
                <w:sz w:val="20"/>
              </w:rPr>
              <w:t>#Cancelled flights</w:t>
            </w:r>
          </w:p>
        </w:tc>
        <w:tc>
          <w:tcPr>
            <w:tcW w:w="2092" w:type="dxa"/>
          </w:tcPr>
          <w:p w14:paraId="185EA434" w14:textId="77777777" w:rsidR="00821725" w:rsidRPr="003169F2" w:rsidRDefault="00821725" w:rsidP="00F53CC3">
            <w:pPr>
              <w:pStyle w:val="MonetDBSolutionsNormal"/>
              <w:spacing w:after="60"/>
              <w:jc w:val="right"/>
              <w:rPr>
                <w:sz w:val="20"/>
              </w:rPr>
            </w:pPr>
            <w:r w:rsidRPr="003169F2">
              <w:rPr>
                <w:sz w:val="20"/>
              </w:rPr>
              <w:t>2,571,801</w:t>
            </w:r>
          </w:p>
        </w:tc>
      </w:tr>
      <w:tr w:rsidR="00821725" w:rsidRPr="003169F2" w14:paraId="0CAE58C4" w14:textId="77777777" w:rsidTr="00F53CC3">
        <w:trPr>
          <w:jc w:val="center"/>
        </w:trPr>
        <w:tc>
          <w:tcPr>
            <w:tcW w:w="3671" w:type="dxa"/>
          </w:tcPr>
          <w:p w14:paraId="5952F571" w14:textId="77777777" w:rsidR="00821725" w:rsidRPr="003169F2" w:rsidRDefault="00821725" w:rsidP="00F53CC3">
            <w:pPr>
              <w:pStyle w:val="MonetDBSolutionsNormal"/>
              <w:spacing w:after="60"/>
              <w:jc w:val="left"/>
              <w:rPr>
                <w:sz w:val="20"/>
              </w:rPr>
            </w:pPr>
            <w:r w:rsidRPr="003169F2">
              <w:rPr>
                <w:sz w:val="20"/>
              </w:rPr>
              <w:t>#Diverted flights</w:t>
            </w:r>
          </w:p>
        </w:tc>
        <w:tc>
          <w:tcPr>
            <w:tcW w:w="2092" w:type="dxa"/>
          </w:tcPr>
          <w:p w14:paraId="5E9EC9BE" w14:textId="77777777" w:rsidR="00821725" w:rsidRPr="003169F2" w:rsidRDefault="00821725" w:rsidP="00F53CC3">
            <w:pPr>
              <w:pStyle w:val="MonetDBSolutionsNormal"/>
              <w:spacing w:after="60"/>
              <w:jc w:val="right"/>
              <w:rPr>
                <w:sz w:val="20"/>
              </w:rPr>
            </w:pPr>
            <w:r w:rsidRPr="003169F2">
              <w:rPr>
                <w:sz w:val="20"/>
              </w:rPr>
              <w:t>339,856</w:t>
            </w:r>
          </w:p>
        </w:tc>
      </w:tr>
      <w:tr w:rsidR="00821725" w:rsidRPr="003169F2" w14:paraId="38F45D5A" w14:textId="77777777" w:rsidTr="00F53CC3">
        <w:trPr>
          <w:jc w:val="center"/>
        </w:trPr>
        <w:tc>
          <w:tcPr>
            <w:tcW w:w="3671" w:type="dxa"/>
          </w:tcPr>
          <w:p w14:paraId="17900968" w14:textId="77777777" w:rsidR="00821725" w:rsidRPr="003169F2" w:rsidRDefault="00821725" w:rsidP="00F53CC3">
            <w:pPr>
              <w:pStyle w:val="MonetDBSolutionsNormal"/>
              <w:spacing w:after="60"/>
              <w:jc w:val="left"/>
              <w:rPr>
                <w:sz w:val="20"/>
              </w:rPr>
            </w:pPr>
            <w:r w:rsidRPr="003169F2">
              <w:rPr>
                <w:sz w:val="20"/>
              </w:rPr>
              <w:t>#Flight dates</w:t>
            </w:r>
          </w:p>
        </w:tc>
        <w:tc>
          <w:tcPr>
            <w:tcW w:w="2092" w:type="dxa"/>
          </w:tcPr>
          <w:p w14:paraId="0BC5A916" w14:textId="77777777" w:rsidR="00821725" w:rsidRPr="003169F2" w:rsidRDefault="00821725" w:rsidP="00F53CC3">
            <w:pPr>
              <w:pStyle w:val="MonetDBSolutionsNormal"/>
              <w:spacing w:after="60"/>
              <w:jc w:val="right"/>
              <w:rPr>
                <w:sz w:val="20"/>
              </w:rPr>
            </w:pPr>
            <w:r w:rsidRPr="003169F2">
              <w:rPr>
                <w:sz w:val="20"/>
              </w:rPr>
              <w:t>9,071</w:t>
            </w:r>
          </w:p>
        </w:tc>
      </w:tr>
      <w:tr w:rsidR="00821725" w:rsidRPr="003169F2" w14:paraId="17072EAF" w14:textId="77777777" w:rsidTr="00F53CC3">
        <w:trPr>
          <w:jc w:val="center"/>
        </w:trPr>
        <w:tc>
          <w:tcPr>
            <w:tcW w:w="3671" w:type="dxa"/>
          </w:tcPr>
          <w:p w14:paraId="11AE0D8E" w14:textId="77777777" w:rsidR="00821725" w:rsidRPr="003169F2" w:rsidRDefault="00821725" w:rsidP="00F53CC3">
            <w:pPr>
              <w:pStyle w:val="MonetDBSolutionsNormal"/>
              <w:spacing w:after="60"/>
              <w:jc w:val="left"/>
              <w:rPr>
                <w:sz w:val="20"/>
              </w:rPr>
            </w:pPr>
            <w:r w:rsidRPr="003169F2">
              <w:rPr>
                <w:sz w:val="20"/>
              </w:rPr>
              <w:t>#Carriers</w:t>
            </w:r>
          </w:p>
        </w:tc>
        <w:tc>
          <w:tcPr>
            <w:tcW w:w="2092" w:type="dxa"/>
          </w:tcPr>
          <w:p w14:paraId="5D4ABB7A" w14:textId="77777777" w:rsidR="00821725" w:rsidRPr="003169F2" w:rsidRDefault="00821725" w:rsidP="00F53CC3">
            <w:pPr>
              <w:pStyle w:val="MonetDBSolutionsNormal"/>
              <w:spacing w:after="60"/>
              <w:jc w:val="right"/>
              <w:rPr>
                <w:sz w:val="20"/>
              </w:rPr>
            </w:pPr>
            <w:r w:rsidRPr="003169F2">
              <w:rPr>
                <w:sz w:val="20"/>
              </w:rPr>
              <w:t>32</w:t>
            </w:r>
          </w:p>
        </w:tc>
      </w:tr>
      <w:tr w:rsidR="00821725" w:rsidRPr="003169F2" w14:paraId="72F7094A" w14:textId="77777777" w:rsidTr="00F53CC3">
        <w:trPr>
          <w:jc w:val="center"/>
        </w:trPr>
        <w:tc>
          <w:tcPr>
            <w:tcW w:w="3671" w:type="dxa"/>
          </w:tcPr>
          <w:p w14:paraId="0996B09E" w14:textId="77777777" w:rsidR="00821725" w:rsidRPr="003169F2" w:rsidRDefault="00821725" w:rsidP="00F53CC3">
            <w:pPr>
              <w:pStyle w:val="MonetDBSolutionsNormal"/>
              <w:spacing w:after="60"/>
              <w:jc w:val="left"/>
              <w:rPr>
                <w:sz w:val="20"/>
              </w:rPr>
            </w:pPr>
            <w:r w:rsidRPr="003169F2">
              <w:rPr>
                <w:sz w:val="20"/>
              </w:rPr>
              <w:t>#Airplanes</w:t>
            </w:r>
          </w:p>
        </w:tc>
        <w:tc>
          <w:tcPr>
            <w:tcW w:w="2092" w:type="dxa"/>
          </w:tcPr>
          <w:p w14:paraId="750243FC" w14:textId="77777777" w:rsidR="00821725" w:rsidRPr="003169F2" w:rsidRDefault="00821725" w:rsidP="00F53CC3">
            <w:pPr>
              <w:pStyle w:val="MonetDBSolutionsNormal"/>
              <w:spacing w:after="60"/>
              <w:jc w:val="right"/>
              <w:rPr>
                <w:sz w:val="20"/>
              </w:rPr>
            </w:pPr>
            <w:r w:rsidRPr="003169F2">
              <w:rPr>
                <w:sz w:val="20"/>
              </w:rPr>
              <w:t>10,553</w:t>
            </w:r>
          </w:p>
        </w:tc>
      </w:tr>
      <w:tr w:rsidR="00821725" w:rsidRPr="003169F2" w14:paraId="0A4175C3" w14:textId="77777777" w:rsidTr="00F53CC3">
        <w:trPr>
          <w:jc w:val="center"/>
        </w:trPr>
        <w:tc>
          <w:tcPr>
            <w:tcW w:w="3671" w:type="dxa"/>
          </w:tcPr>
          <w:p w14:paraId="0A2C47B5" w14:textId="77777777" w:rsidR="00821725" w:rsidRPr="003169F2" w:rsidRDefault="00821725" w:rsidP="00F53CC3">
            <w:pPr>
              <w:pStyle w:val="MonetDBSolutionsNormal"/>
              <w:spacing w:after="60"/>
              <w:jc w:val="left"/>
              <w:rPr>
                <w:sz w:val="20"/>
              </w:rPr>
            </w:pPr>
            <w:r w:rsidRPr="003169F2">
              <w:rPr>
                <w:sz w:val="20"/>
              </w:rPr>
              <w:t>#Airports</w:t>
            </w:r>
          </w:p>
        </w:tc>
        <w:tc>
          <w:tcPr>
            <w:tcW w:w="2092" w:type="dxa"/>
          </w:tcPr>
          <w:p w14:paraId="5FC7ACEA" w14:textId="77777777" w:rsidR="00821725" w:rsidRPr="003169F2" w:rsidRDefault="00821725" w:rsidP="00F53CC3">
            <w:pPr>
              <w:pStyle w:val="MonetDBSolutionsNormal"/>
              <w:spacing w:after="60"/>
              <w:jc w:val="right"/>
              <w:rPr>
                <w:sz w:val="20"/>
              </w:rPr>
            </w:pPr>
            <w:r w:rsidRPr="003169F2">
              <w:rPr>
                <w:sz w:val="20"/>
              </w:rPr>
              <w:t>380</w:t>
            </w:r>
          </w:p>
        </w:tc>
      </w:tr>
      <w:tr w:rsidR="00821725" w:rsidRPr="003169F2" w14:paraId="22FB1E31" w14:textId="77777777" w:rsidTr="00F53CC3">
        <w:trPr>
          <w:jc w:val="center"/>
        </w:trPr>
        <w:tc>
          <w:tcPr>
            <w:tcW w:w="3671" w:type="dxa"/>
          </w:tcPr>
          <w:p w14:paraId="0C4F6AC6" w14:textId="77777777" w:rsidR="00821725" w:rsidRPr="003169F2" w:rsidRDefault="00821725" w:rsidP="00F53CC3">
            <w:pPr>
              <w:pStyle w:val="MonetDBSolutionsNormal"/>
              <w:spacing w:after="60"/>
              <w:jc w:val="left"/>
              <w:rPr>
                <w:sz w:val="20"/>
              </w:rPr>
            </w:pPr>
            <w:r w:rsidRPr="003169F2">
              <w:rPr>
                <w:sz w:val="20"/>
              </w:rPr>
              <w:t>#Cities</w:t>
            </w:r>
          </w:p>
        </w:tc>
        <w:tc>
          <w:tcPr>
            <w:tcW w:w="2092" w:type="dxa"/>
          </w:tcPr>
          <w:p w14:paraId="5DBFD27E" w14:textId="77777777" w:rsidR="00821725" w:rsidRPr="003169F2" w:rsidRDefault="00821725" w:rsidP="00F53CC3">
            <w:pPr>
              <w:pStyle w:val="MonetDBSolutionsNormal"/>
              <w:spacing w:after="60"/>
              <w:jc w:val="right"/>
              <w:rPr>
                <w:sz w:val="20"/>
              </w:rPr>
            </w:pPr>
            <w:r w:rsidRPr="003169F2">
              <w:rPr>
                <w:sz w:val="20"/>
              </w:rPr>
              <w:t>372</w:t>
            </w:r>
          </w:p>
        </w:tc>
      </w:tr>
      <w:tr w:rsidR="00821725" w:rsidRPr="003169F2" w14:paraId="57A4C22C" w14:textId="77777777" w:rsidTr="00F53CC3">
        <w:trPr>
          <w:jc w:val="center"/>
        </w:trPr>
        <w:tc>
          <w:tcPr>
            <w:tcW w:w="3671" w:type="dxa"/>
          </w:tcPr>
          <w:p w14:paraId="16C1FF4A" w14:textId="77777777" w:rsidR="00821725" w:rsidRPr="003169F2" w:rsidRDefault="00821725" w:rsidP="00F53CC3">
            <w:pPr>
              <w:pStyle w:val="MonetDBSolutionsNormal"/>
              <w:spacing w:after="60"/>
              <w:jc w:val="left"/>
              <w:rPr>
                <w:sz w:val="20"/>
              </w:rPr>
            </w:pPr>
            <w:r w:rsidRPr="003169F2">
              <w:rPr>
                <w:sz w:val="20"/>
              </w:rPr>
              <w:t>Average distance between airport (miles)</w:t>
            </w:r>
          </w:p>
        </w:tc>
        <w:tc>
          <w:tcPr>
            <w:tcW w:w="2092" w:type="dxa"/>
          </w:tcPr>
          <w:p w14:paraId="2B6B8A48" w14:textId="77777777" w:rsidR="00821725" w:rsidRPr="003169F2" w:rsidRDefault="00821725" w:rsidP="00F53CC3">
            <w:pPr>
              <w:pStyle w:val="MonetDBSolutionsNormal"/>
              <w:keepNext/>
              <w:spacing w:after="60"/>
              <w:jc w:val="right"/>
              <w:rPr>
                <w:sz w:val="20"/>
              </w:rPr>
            </w:pPr>
            <w:r w:rsidRPr="003169F2">
              <w:rPr>
                <w:sz w:val="20"/>
              </w:rPr>
              <w:t>712</w:t>
            </w:r>
          </w:p>
        </w:tc>
      </w:tr>
    </w:tbl>
    <w:p w14:paraId="66B9FFE7" w14:textId="77777777" w:rsidR="00821725" w:rsidRPr="003169F2" w:rsidRDefault="00821725" w:rsidP="00821725">
      <w:pPr>
        <w:pStyle w:val="Caption"/>
      </w:pPr>
      <w:bookmarkStart w:id="14" w:name="_Ref271142128"/>
      <w:bookmarkEnd w:id="11"/>
      <w:bookmarkEnd w:id="12"/>
      <w:bookmarkEnd w:id="13"/>
      <w:r w:rsidRPr="003169F2">
        <w:t xml:space="preserve">Table </w:t>
      </w:r>
      <w:r>
        <w:fldChar w:fldCharType="begin"/>
      </w:r>
      <w:r>
        <w:instrText xml:space="preserve"> SEQ Table \* ARABIC </w:instrText>
      </w:r>
      <w:r>
        <w:fldChar w:fldCharType="separate"/>
      </w:r>
      <w:r>
        <w:rPr>
          <w:noProof/>
        </w:rPr>
        <w:t>1</w:t>
      </w:r>
      <w:r>
        <w:fldChar w:fldCharType="end"/>
      </w:r>
      <w:bookmarkEnd w:id="14"/>
      <w:r w:rsidRPr="003169F2">
        <w:t xml:space="preserve">: </w:t>
      </w:r>
      <w:bookmarkStart w:id="15" w:name="OLE_LINK10"/>
      <w:bookmarkStart w:id="16" w:name="OLE_LINK11"/>
      <w:r w:rsidRPr="003169F2">
        <w:t>statistics of the basic data set</w:t>
      </w:r>
      <w:bookmarkEnd w:id="15"/>
      <w:bookmarkEnd w:id="16"/>
    </w:p>
    <w:tbl>
      <w:tblPr>
        <w:tblStyle w:val="TableGrid"/>
        <w:tblW w:w="0" w:type="auto"/>
        <w:jc w:val="center"/>
        <w:tblLayout w:type="fixed"/>
        <w:tblLook w:val="04A0" w:firstRow="1" w:lastRow="0" w:firstColumn="1" w:lastColumn="0" w:noHBand="0" w:noVBand="1"/>
      </w:tblPr>
      <w:tblGrid>
        <w:gridCol w:w="972"/>
        <w:gridCol w:w="993"/>
        <w:gridCol w:w="992"/>
        <w:gridCol w:w="992"/>
        <w:gridCol w:w="1522"/>
      </w:tblGrid>
      <w:tr w:rsidR="00821725" w:rsidRPr="003169F2" w14:paraId="45EEA93F" w14:textId="77777777" w:rsidTr="00F53CC3">
        <w:trPr>
          <w:jc w:val="center"/>
        </w:trPr>
        <w:tc>
          <w:tcPr>
            <w:tcW w:w="972" w:type="dxa"/>
          </w:tcPr>
          <w:p w14:paraId="089B2CAB" w14:textId="77777777" w:rsidR="00821725" w:rsidRPr="003169F2" w:rsidRDefault="00821725" w:rsidP="00F53CC3">
            <w:pPr>
              <w:pStyle w:val="MonetDBSolutionsNormal"/>
              <w:spacing w:after="60"/>
              <w:jc w:val="center"/>
              <w:rPr>
                <w:b/>
                <w:sz w:val="20"/>
              </w:rPr>
            </w:pPr>
            <w:r w:rsidRPr="003169F2">
              <w:rPr>
                <w:b/>
                <w:sz w:val="20"/>
              </w:rPr>
              <w:t>Scale Factor</w:t>
            </w:r>
          </w:p>
        </w:tc>
        <w:tc>
          <w:tcPr>
            <w:tcW w:w="993" w:type="dxa"/>
          </w:tcPr>
          <w:p w14:paraId="440D573D" w14:textId="77777777" w:rsidR="00821725" w:rsidRPr="003169F2" w:rsidRDefault="00821725" w:rsidP="00F53CC3">
            <w:pPr>
              <w:pStyle w:val="MonetDBSolutionsNormal"/>
              <w:spacing w:after="60"/>
              <w:jc w:val="center"/>
              <w:rPr>
                <w:b/>
                <w:sz w:val="20"/>
              </w:rPr>
            </w:pPr>
            <w:r w:rsidRPr="003169F2">
              <w:rPr>
                <w:b/>
                <w:sz w:val="20"/>
              </w:rPr>
              <w:t>#CSV files</w:t>
            </w:r>
          </w:p>
        </w:tc>
        <w:tc>
          <w:tcPr>
            <w:tcW w:w="992" w:type="dxa"/>
          </w:tcPr>
          <w:p w14:paraId="4ED8A510" w14:textId="77777777" w:rsidR="00821725" w:rsidRPr="003169F2" w:rsidRDefault="00821725" w:rsidP="00F53CC3">
            <w:pPr>
              <w:pStyle w:val="MonetDBSolutionsNormal"/>
              <w:spacing w:after="60"/>
              <w:jc w:val="center"/>
              <w:rPr>
                <w:b/>
                <w:sz w:val="20"/>
              </w:rPr>
            </w:pPr>
            <w:r w:rsidRPr="003169F2">
              <w:rPr>
                <w:b/>
                <w:sz w:val="20"/>
              </w:rPr>
              <w:t>CSV size (GB)</w:t>
            </w:r>
          </w:p>
        </w:tc>
        <w:tc>
          <w:tcPr>
            <w:tcW w:w="992" w:type="dxa"/>
          </w:tcPr>
          <w:p w14:paraId="684131D9" w14:textId="77777777" w:rsidR="00821725" w:rsidRPr="003169F2" w:rsidRDefault="00821725" w:rsidP="00F53CC3">
            <w:pPr>
              <w:pStyle w:val="MonetDBSolutionsNormal"/>
              <w:spacing w:after="60"/>
              <w:jc w:val="center"/>
              <w:rPr>
                <w:b/>
                <w:sz w:val="20"/>
              </w:rPr>
            </w:pPr>
            <w:r w:rsidRPr="003169F2">
              <w:rPr>
                <w:b/>
                <w:sz w:val="20"/>
              </w:rPr>
              <w:t>DB size (GB)</w:t>
            </w:r>
          </w:p>
        </w:tc>
        <w:tc>
          <w:tcPr>
            <w:tcW w:w="1522" w:type="dxa"/>
          </w:tcPr>
          <w:p w14:paraId="28224646" w14:textId="77777777" w:rsidR="00821725" w:rsidRPr="003169F2" w:rsidRDefault="00821725" w:rsidP="00F53CC3">
            <w:pPr>
              <w:pStyle w:val="MonetDBSolutionsNormal"/>
              <w:spacing w:after="60"/>
              <w:jc w:val="center"/>
              <w:rPr>
                <w:b/>
                <w:sz w:val="20"/>
              </w:rPr>
            </w:pPr>
            <w:r w:rsidRPr="003169F2">
              <w:rPr>
                <w:b/>
                <w:sz w:val="20"/>
              </w:rPr>
              <w:t>#tuples</w:t>
            </w:r>
          </w:p>
        </w:tc>
      </w:tr>
      <w:tr w:rsidR="00821725" w:rsidRPr="003169F2" w14:paraId="1A875C50" w14:textId="77777777" w:rsidTr="00F53CC3">
        <w:trPr>
          <w:jc w:val="center"/>
        </w:trPr>
        <w:tc>
          <w:tcPr>
            <w:tcW w:w="972" w:type="dxa"/>
          </w:tcPr>
          <w:p w14:paraId="6FDFAA1B" w14:textId="77777777" w:rsidR="00821725" w:rsidRPr="003169F2" w:rsidRDefault="00821725" w:rsidP="00F53CC3">
            <w:pPr>
              <w:pStyle w:val="MonetDBSolutionsNormal"/>
              <w:spacing w:after="60"/>
              <w:jc w:val="center"/>
              <w:rPr>
                <w:i/>
                <w:sz w:val="20"/>
              </w:rPr>
            </w:pPr>
            <w:r w:rsidRPr="003169F2">
              <w:rPr>
                <w:i/>
                <w:sz w:val="20"/>
              </w:rPr>
              <w:t>SF1</w:t>
            </w:r>
          </w:p>
        </w:tc>
        <w:tc>
          <w:tcPr>
            <w:tcW w:w="993" w:type="dxa"/>
          </w:tcPr>
          <w:p w14:paraId="728DADF0" w14:textId="77777777" w:rsidR="00821725" w:rsidRPr="003169F2" w:rsidRDefault="00821725" w:rsidP="00F53CC3">
            <w:pPr>
              <w:pStyle w:val="MonetDBSolutionsNormal"/>
              <w:spacing w:after="60"/>
              <w:jc w:val="right"/>
              <w:rPr>
                <w:sz w:val="20"/>
              </w:rPr>
            </w:pPr>
            <w:r w:rsidRPr="003169F2">
              <w:rPr>
                <w:sz w:val="20"/>
              </w:rPr>
              <w:t>301</w:t>
            </w:r>
          </w:p>
        </w:tc>
        <w:tc>
          <w:tcPr>
            <w:tcW w:w="992" w:type="dxa"/>
          </w:tcPr>
          <w:p w14:paraId="4056D230" w14:textId="77777777" w:rsidR="00821725" w:rsidRPr="003169F2" w:rsidRDefault="00821725" w:rsidP="00F53CC3">
            <w:pPr>
              <w:pStyle w:val="MonetDBSolutionsNormal"/>
              <w:spacing w:after="60"/>
              <w:jc w:val="right"/>
              <w:rPr>
                <w:sz w:val="20"/>
              </w:rPr>
            </w:pPr>
            <w:r w:rsidRPr="003169F2">
              <w:rPr>
                <w:sz w:val="20"/>
              </w:rPr>
              <w:t>60</w:t>
            </w:r>
          </w:p>
        </w:tc>
        <w:tc>
          <w:tcPr>
            <w:tcW w:w="992" w:type="dxa"/>
          </w:tcPr>
          <w:p w14:paraId="5DCA5AF8" w14:textId="77777777" w:rsidR="00821725" w:rsidRPr="003169F2" w:rsidRDefault="00821725" w:rsidP="00F53CC3">
            <w:pPr>
              <w:pStyle w:val="MonetDBSolutionsNormal"/>
              <w:spacing w:after="60"/>
              <w:jc w:val="right"/>
              <w:rPr>
                <w:sz w:val="20"/>
              </w:rPr>
            </w:pPr>
            <w:r w:rsidRPr="003169F2">
              <w:rPr>
                <w:sz w:val="20"/>
              </w:rPr>
              <w:t>37</w:t>
            </w:r>
          </w:p>
        </w:tc>
        <w:tc>
          <w:tcPr>
            <w:tcW w:w="1522" w:type="dxa"/>
          </w:tcPr>
          <w:p w14:paraId="3710CCA3" w14:textId="77777777" w:rsidR="00821725" w:rsidRPr="003169F2" w:rsidRDefault="00821725" w:rsidP="00F53CC3">
            <w:pPr>
              <w:pStyle w:val="MonetDBSolutionsNormal"/>
              <w:tabs>
                <w:tab w:val="left" w:pos="200"/>
                <w:tab w:val="right" w:pos="1567"/>
              </w:tabs>
              <w:spacing w:after="60"/>
              <w:jc w:val="right"/>
              <w:rPr>
                <w:sz w:val="20"/>
              </w:rPr>
            </w:pPr>
            <w:r w:rsidRPr="003169F2">
              <w:rPr>
                <w:sz w:val="20"/>
              </w:rPr>
              <w:t>146,542,414</w:t>
            </w:r>
          </w:p>
        </w:tc>
      </w:tr>
      <w:tr w:rsidR="00821725" w:rsidRPr="003169F2" w14:paraId="1C8186B7" w14:textId="77777777" w:rsidTr="00F53CC3">
        <w:trPr>
          <w:jc w:val="center"/>
        </w:trPr>
        <w:tc>
          <w:tcPr>
            <w:tcW w:w="972" w:type="dxa"/>
          </w:tcPr>
          <w:p w14:paraId="55ED2D65" w14:textId="77777777" w:rsidR="00821725" w:rsidRPr="003169F2" w:rsidRDefault="00821725" w:rsidP="00F53CC3">
            <w:pPr>
              <w:pStyle w:val="MonetDBSolutionsNormal"/>
              <w:spacing w:after="60"/>
              <w:jc w:val="center"/>
              <w:rPr>
                <w:i/>
                <w:sz w:val="20"/>
              </w:rPr>
            </w:pPr>
            <w:r w:rsidRPr="003169F2">
              <w:rPr>
                <w:i/>
                <w:sz w:val="20"/>
              </w:rPr>
              <w:t>SF2</w:t>
            </w:r>
          </w:p>
        </w:tc>
        <w:tc>
          <w:tcPr>
            <w:tcW w:w="993" w:type="dxa"/>
          </w:tcPr>
          <w:p w14:paraId="06F36EB6" w14:textId="77777777" w:rsidR="00821725" w:rsidRPr="003169F2" w:rsidRDefault="00821725" w:rsidP="00F53CC3">
            <w:pPr>
              <w:pStyle w:val="MonetDBSolutionsNormal"/>
              <w:spacing w:after="60"/>
              <w:jc w:val="right"/>
              <w:rPr>
                <w:sz w:val="20"/>
              </w:rPr>
            </w:pPr>
            <w:r w:rsidRPr="003169F2">
              <w:rPr>
                <w:sz w:val="20"/>
              </w:rPr>
              <w:t>602</w:t>
            </w:r>
          </w:p>
        </w:tc>
        <w:tc>
          <w:tcPr>
            <w:tcW w:w="992" w:type="dxa"/>
          </w:tcPr>
          <w:p w14:paraId="43EAE8A0" w14:textId="77777777" w:rsidR="00821725" w:rsidRPr="003169F2" w:rsidRDefault="00821725" w:rsidP="00F53CC3">
            <w:pPr>
              <w:pStyle w:val="MonetDBSolutionsNormal"/>
              <w:spacing w:after="60"/>
              <w:jc w:val="right"/>
              <w:rPr>
                <w:sz w:val="20"/>
              </w:rPr>
            </w:pPr>
            <w:r w:rsidRPr="003169F2">
              <w:rPr>
                <w:sz w:val="20"/>
              </w:rPr>
              <w:t>120</w:t>
            </w:r>
          </w:p>
        </w:tc>
        <w:tc>
          <w:tcPr>
            <w:tcW w:w="992" w:type="dxa"/>
          </w:tcPr>
          <w:p w14:paraId="25EB17EB" w14:textId="77777777" w:rsidR="00821725" w:rsidRPr="003169F2" w:rsidRDefault="00821725" w:rsidP="00F53CC3">
            <w:pPr>
              <w:pStyle w:val="MonetDBSolutionsNormal"/>
              <w:spacing w:after="60"/>
              <w:jc w:val="right"/>
              <w:rPr>
                <w:sz w:val="20"/>
              </w:rPr>
            </w:pPr>
            <w:r w:rsidRPr="003169F2">
              <w:rPr>
                <w:sz w:val="20"/>
              </w:rPr>
              <w:t>71</w:t>
            </w:r>
          </w:p>
        </w:tc>
        <w:tc>
          <w:tcPr>
            <w:tcW w:w="1522" w:type="dxa"/>
          </w:tcPr>
          <w:p w14:paraId="47016B63" w14:textId="77777777" w:rsidR="00821725" w:rsidRPr="003169F2" w:rsidRDefault="00821725" w:rsidP="00F53CC3">
            <w:pPr>
              <w:pStyle w:val="MonetDBSolutionsNormal"/>
              <w:spacing w:after="60"/>
              <w:jc w:val="right"/>
              <w:rPr>
                <w:sz w:val="20"/>
              </w:rPr>
            </w:pPr>
            <w:r w:rsidRPr="003169F2">
              <w:rPr>
                <w:sz w:val="20"/>
              </w:rPr>
              <w:t xml:space="preserve"> 293,084,828</w:t>
            </w:r>
          </w:p>
        </w:tc>
      </w:tr>
    </w:tbl>
    <w:p w14:paraId="3019D47A" w14:textId="77777777" w:rsidR="00821725" w:rsidRDefault="00821725" w:rsidP="00821725">
      <w:pPr>
        <w:pStyle w:val="Caption"/>
      </w:pPr>
      <w:bookmarkStart w:id="17" w:name="_Ref271142142"/>
      <w:r w:rsidRPr="003169F2">
        <w:t xml:space="preserve">Table </w:t>
      </w:r>
      <w:r>
        <w:fldChar w:fldCharType="begin"/>
      </w:r>
      <w:r>
        <w:instrText xml:space="preserve"> SEQ Table \* ARABIC </w:instrText>
      </w:r>
      <w:r>
        <w:fldChar w:fldCharType="separate"/>
      </w:r>
      <w:r>
        <w:rPr>
          <w:noProof/>
        </w:rPr>
        <w:t>2</w:t>
      </w:r>
      <w:r>
        <w:fldChar w:fldCharType="end"/>
      </w:r>
      <w:bookmarkEnd w:id="17"/>
      <w:r w:rsidRPr="003169F2">
        <w:t>: statis</w:t>
      </w:r>
      <w:r>
        <w:t>tics of different scale factors</w:t>
      </w:r>
    </w:p>
    <w:p w14:paraId="6276CBA4" w14:textId="22295134" w:rsidR="00C413C4" w:rsidRDefault="00C413C4" w:rsidP="00C413C4">
      <w:pPr>
        <w:pStyle w:val="MonetDBSolutionsNormal"/>
      </w:pPr>
      <w:r w:rsidRPr="003169F2">
        <w:t xml:space="preserve">The air traffic data in CSV format can be downloaded from </w:t>
      </w:r>
      <w:hyperlink r:id="rId7" w:history="1">
        <w:r w:rsidRPr="003169F2">
          <w:rPr>
            <w:rStyle w:val="Hyperlink"/>
          </w:rPr>
          <w:t>here</w:t>
        </w:r>
      </w:hyperlink>
      <w:r w:rsidRPr="003169F2">
        <w:rPr>
          <w:rStyle w:val="FootnoteReference"/>
        </w:rPr>
        <w:footnoteReference w:id="2"/>
      </w:r>
      <w:r w:rsidRPr="003169F2">
        <w:t xml:space="preserve">. The data of each month are stored in a separate CSV file. For this project, we have downloaded the data from January 1988 to March 2014. This results in 318 CSV files, with a total size of ~60 GB on disk. However, because 17 files contain errors, e.g., invalid characters, only 301 files are used in the project. </w:t>
      </w:r>
      <w:r w:rsidRPr="003169F2">
        <w:fldChar w:fldCharType="begin"/>
      </w:r>
      <w:r w:rsidRPr="003169F2">
        <w:instrText xml:space="preserve"> REF _Ref271142128 \h </w:instrText>
      </w:r>
      <w:r w:rsidRPr="003169F2">
        <w:fldChar w:fldCharType="separate"/>
      </w:r>
      <w:r w:rsidR="00BB4AB0" w:rsidRPr="003169F2">
        <w:t xml:space="preserve">Table </w:t>
      </w:r>
      <w:r w:rsidR="00BB4AB0">
        <w:rPr>
          <w:noProof/>
        </w:rPr>
        <w:t>1</w:t>
      </w:r>
      <w:r w:rsidRPr="003169F2">
        <w:fldChar w:fldCharType="end"/>
      </w:r>
      <w:r w:rsidRPr="003169F2">
        <w:t xml:space="preserve"> lists some statistics of the basic data set </w:t>
      </w:r>
      <w:r>
        <w:t>of</w:t>
      </w:r>
      <w:r w:rsidR="0062292E">
        <w:t xml:space="preserve"> 301 files, where “DB size” is the </w:t>
      </w:r>
      <w:r w:rsidR="00C10835">
        <w:t xml:space="preserve">size of </w:t>
      </w:r>
      <w:r w:rsidR="002042C8">
        <w:t xml:space="preserve">the binary equivalent of the </w:t>
      </w:r>
      <w:r w:rsidR="008117DF">
        <w:t>CSV</w:t>
      </w:r>
      <w:r w:rsidR="002042C8">
        <w:t xml:space="preserve"> files on disk</w:t>
      </w:r>
      <w:r w:rsidR="008117DF">
        <w:t>, after the CSV data have been loaded into MonetDB</w:t>
      </w:r>
      <w:r w:rsidR="00C10835">
        <w:t>.</w:t>
      </w:r>
      <w:r w:rsidRPr="003169F2">
        <w:t xml:space="preserve"> More statistics of the data is given in </w:t>
      </w:r>
      <w:r w:rsidR="00645CDD">
        <w:fldChar w:fldCharType="begin"/>
      </w:r>
      <w:r w:rsidR="00645CDD">
        <w:instrText xml:space="preserve"> REF _Ref293756799 \r \h </w:instrText>
      </w:r>
      <w:r w:rsidR="00645CDD">
        <w:fldChar w:fldCharType="separate"/>
      </w:r>
      <w:r w:rsidR="00BB4AB0">
        <w:t>Appendix II</w:t>
      </w:r>
      <w:r w:rsidR="00645CDD">
        <w:fldChar w:fldCharType="end"/>
      </w:r>
      <w:r w:rsidRPr="003169F2">
        <w:t>.</w:t>
      </w:r>
    </w:p>
    <w:p w14:paraId="026F2E98" w14:textId="27B3C8D0" w:rsidR="00C413C4" w:rsidRPr="003169F2" w:rsidRDefault="00C413C4" w:rsidP="00C413C4">
      <w:pPr>
        <w:pStyle w:val="MonetDBSolutionsNormal"/>
      </w:pPr>
      <w:r w:rsidRPr="003169F2">
        <w:rPr>
          <w:b/>
          <w:i/>
        </w:rPr>
        <w:lastRenderedPageBreak/>
        <w:t>Scale Factors.</w:t>
      </w:r>
      <w:r w:rsidRPr="003169F2">
        <w:t xml:space="preserve">  We call the </w:t>
      </w:r>
      <w:r w:rsidR="0015114F">
        <w:t xml:space="preserve">basic </w:t>
      </w:r>
      <w:r w:rsidRPr="003169F2">
        <w:t xml:space="preserve">data set </w:t>
      </w:r>
      <w:r w:rsidR="0015114F">
        <w:t xml:space="preserve">containing the 301 files </w:t>
      </w:r>
      <w:r w:rsidRPr="003169F2">
        <w:t>downloaded from the BTS website the SF1 data set.  Data are duplicated to create large</w:t>
      </w:r>
      <w:r>
        <w:t>r</w:t>
      </w:r>
      <w:r w:rsidRPr="003169F2">
        <w:t xml:space="preserve"> data sets. </w:t>
      </w:r>
      <w:r w:rsidRPr="003169F2">
        <w:fldChar w:fldCharType="begin"/>
      </w:r>
      <w:r w:rsidRPr="003169F2">
        <w:instrText xml:space="preserve"> REF _Ref271142142 \h </w:instrText>
      </w:r>
      <w:r w:rsidRPr="003169F2">
        <w:fldChar w:fldCharType="separate"/>
      </w:r>
      <w:r w:rsidR="00BB4AB0" w:rsidRPr="003169F2">
        <w:t xml:space="preserve">Table </w:t>
      </w:r>
      <w:r w:rsidR="00BB4AB0">
        <w:rPr>
          <w:noProof/>
        </w:rPr>
        <w:t>2</w:t>
      </w:r>
      <w:r w:rsidRPr="003169F2">
        <w:fldChar w:fldCharType="end"/>
      </w:r>
      <w:r w:rsidRPr="003169F2">
        <w:t xml:space="preserve"> show</w:t>
      </w:r>
      <w:r w:rsidR="006E2EA4">
        <w:t>s</w:t>
      </w:r>
      <w:r w:rsidRPr="003169F2">
        <w:t xml:space="preserve"> the sizes the data sets of different scale factors.</w:t>
      </w:r>
    </w:p>
    <w:p w14:paraId="3EEB4304" w14:textId="7E5B32CA" w:rsidR="00C413C4" w:rsidRPr="00C413C4" w:rsidRDefault="00C413C4" w:rsidP="00C413C4">
      <w:pPr>
        <w:pStyle w:val="MonetDBSolutionsNormal"/>
      </w:pPr>
      <w:r w:rsidRPr="003169F2">
        <w:rPr>
          <w:b/>
          <w:i/>
        </w:rPr>
        <w:t>Data Schema.</w:t>
      </w:r>
      <w:r w:rsidRPr="003169F2">
        <w:t xml:space="preserve">  All data of one data set are store in a single table in the database, called </w:t>
      </w:r>
      <w:r w:rsidRPr="00C938C1">
        <w:rPr>
          <w:i/>
        </w:rPr>
        <w:t>ontime</w:t>
      </w:r>
      <w:r w:rsidRPr="003169F2">
        <w:t>, containing 109 col</w:t>
      </w:r>
      <w:r>
        <w:t>umns. The complete schema of this</w:t>
      </w:r>
      <w:r w:rsidRPr="003169F2">
        <w:t xml:space="preserve"> table is attached in </w:t>
      </w:r>
      <w:r w:rsidRPr="003169F2">
        <w:fldChar w:fldCharType="begin"/>
      </w:r>
      <w:r w:rsidRPr="003169F2">
        <w:instrText xml:space="preserve"> REF _Ref270689500 \r \h </w:instrText>
      </w:r>
      <w:r w:rsidRPr="003169F2">
        <w:fldChar w:fldCharType="separate"/>
      </w:r>
      <w:r w:rsidR="00BB4AB0">
        <w:t>Appendix IV</w:t>
      </w:r>
      <w:r w:rsidRPr="003169F2">
        <w:fldChar w:fldCharType="end"/>
      </w:r>
      <w:r w:rsidRPr="003169F2">
        <w:t>.</w:t>
      </w:r>
    </w:p>
    <w:p w14:paraId="1094DEE3" w14:textId="219DFC8A" w:rsidR="007123FB" w:rsidRPr="003169F2" w:rsidRDefault="00032C78" w:rsidP="00F44BA7">
      <w:pPr>
        <w:pStyle w:val="MonetDBSolutionsHeading2"/>
      </w:pPr>
      <w:bookmarkStart w:id="18" w:name="_Toc364080814"/>
      <w:bookmarkStart w:id="19" w:name="OLE_LINK19"/>
      <w:bookmarkStart w:id="20" w:name="OLE_LINK20"/>
      <w:bookmarkEnd w:id="9"/>
      <w:bookmarkEnd w:id="10"/>
      <w:r w:rsidRPr="003169F2">
        <w:t>Benchmark</w:t>
      </w:r>
      <w:r w:rsidR="00A22DD6" w:rsidRPr="003169F2">
        <w:t xml:space="preserve"> </w:t>
      </w:r>
      <w:r w:rsidR="00C36B3B" w:rsidRPr="003169F2">
        <w:t>Quer</w:t>
      </w:r>
      <w:r w:rsidR="00681ABF" w:rsidRPr="003169F2">
        <w:t>ies</w:t>
      </w:r>
      <w:bookmarkEnd w:id="18"/>
    </w:p>
    <w:p w14:paraId="153DC952" w14:textId="18F6DABA" w:rsidR="00E7160B" w:rsidRDefault="003C73C0" w:rsidP="00E7160B">
      <w:pPr>
        <w:pStyle w:val="MonetDBSolutionsNormal"/>
      </w:pPr>
      <w:r>
        <w:t>The</w:t>
      </w:r>
      <w:r w:rsidR="00A82233" w:rsidRPr="003169F2">
        <w:t xml:space="preserve"> benchmark contains</w:t>
      </w:r>
      <w:r w:rsidR="0084150F">
        <w:t xml:space="preserve"> a set of </w:t>
      </w:r>
      <w:r w:rsidR="00677D21" w:rsidRPr="003169F2">
        <w:t>19 q</w:t>
      </w:r>
      <w:r w:rsidR="00E55598" w:rsidRPr="003169F2">
        <w:t>ueries</w:t>
      </w:r>
      <w:r w:rsidR="00A82233" w:rsidRPr="003169F2">
        <w:t xml:space="preserve"> </w:t>
      </w:r>
      <w:r w:rsidR="004021BF">
        <w:t xml:space="preserve">based on popular statistic analysis </w:t>
      </w:r>
      <w:r w:rsidR="007C174B" w:rsidRPr="003169F2">
        <w:t xml:space="preserve">use cases </w:t>
      </w:r>
      <w:r w:rsidR="004021BF">
        <w:t>that have been applied</w:t>
      </w:r>
      <w:r w:rsidR="00F66C99" w:rsidRPr="003169F2">
        <w:t xml:space="preserve"> on the air traffic data before</w:t>
      </w:r>
      <w:r w:rsidR="00EC700C">
        <w:t xml:space="preserve"> (</w:t>
      </w:r>
      <w:r w:rsidR="004C7E46">
        <w:t xml:space="preserve">see e.g., </w:t>
      </w:r>
      <w:r w:rsidR="00EC700C">
        <w:t>[1-7]).</w:t>
      </w:r>
      <w:r w:rsidR="00E7160B">
        <w:t xml:space="preserve"> </w:t>
      </w:r>
      <w:r w:rsidR="0099765A">
        <w:t xml:space="preserve">The existing </w:t>
      </w:r>
      <w:r w:rsidR="00E7160B" w:rsidRPr="0088501A">
        <w:t xml:space="preserve">queries and use cases are </w:t>
      </w:r>
      <w:r w:rsidR="000C31D7">
        <w:t xml:space="preserve">first </w:t>
      </w:r>
      <w:r w:rsidR="00E7160B" w:rsidRPr="0088501A">
        <w:t xml:space="preserve">merged </w:t>
      </w:r>
      <w:r w:rsidR="0046316F">
        <w:t>with</w:t>
      </w:r>
      <w:r w:rsidR="00E7160B" w:rsidRPr="0088501A">
        <w:t xml:space="preserve"> duplicates removed. </w:t>
      </w:r>
      <w:r w:rsidR="00B95138">
        <w:t xml:space="preserve">Then, </w:t>
      </w:r>
      <w:r w:rsidR="00E7160B" w:rsidRPr="0088501A">
        <w:t>19 queries ([9])</w:t>
      </w:r>
      <w:r w:rsidR="00A50966">
        <w:t xml:space="preserve"> </w:t>
      </w:r>
      <w:r w:rsidR="00F73C33">
        <w:t xml:space="preserve">are </w:t>
      </w:r>
      <w:r w:rsidR="00C13C85">
        <w:t xml:space="preserve">carefully </w:t>
      </w:r>
      <w:r w:rsidR="00F73C33">
        <w:t>selected</w:t>
      </w:r>
      <w:r w:rsidR="00E7160B" w:rsidRPr="0088501A">
        <w:t xml:space="preserve"> such that they both contain interesting </w:t>
      </w:r>
      <w:r w:rsidR="00E17C67">
        <w:t xml:space="preserve">real-life </w:t>
      </w:r>
      <w:r w:rsidR="00E7160B" w:rsidRPr="0088501A">
        <w:t>use cases and address a wide variety of DBMS features.</w:t>
      </w:r>
    </w:p>
    <w:p w14:paraId="11D71795" w14:textId="28781AEC" w:rsidR="004A2625" w:rsidRPr="003169F2" w:rsidRDefault="000C4969" w:rsidP="005B6741">
      <w:pPr>
        <w:pStyle w:val="MonetDBSolutionsNormal"/>
      </w:pPr>
      <w:r>
        <w:t>Below</w:t>
      </w:r>
      <w:r w:rsidR="00B54134">
        <w:t xml:space="preserve"> </w:t>
      </w:r>
      <w:r w:rsidR="00E20DB7" w:rsidRPr="003169F2">
        <w:t xml:space="preserve">we </w:t>
      </w:r>
      <w:r w:rsidR="00B54134">
        <w:t>give a briefly description of</w:t>
      </w:r>
      <w:r w:rsidR="00E20DB7" w:rsidRPr="003169F2">
        <w:t xml:space="preserve"> each query and it</w:t>
      </w:r>
      <w:r w:rsidR="00F91AF9" w:rsidRPr="003169F2">
        <w:t>s</w:t>
      </w:r>
      <w:r w:rsidR="00723201" w:rsidRPr="003169F2">
        <w:t xml:space="preserve"> properties.</w:t>
      </w:r>
      <w:r w:rsidR="006C60DE" w:rsidRPr="003169F2">
        <w:t xml:space="preserve"> The SQL implementation</w:t>
      </w:r>
      <w:r w:rsidR="008D3DC3" w:rsidRPr="003169F2">
        <w:t>s</w:t>
      </w:r>
      <w:r w:rsidR="006C60DE" w:rsidRPr="003169F2">
        <w:t xml:space="preserve"> of </w:t>
      </w:r>
      <w:r w:rsidR="00D66900" w:rsidRPr="003169F2">
        <w:t xml:space="preserve">all queries are </w:t>
      </w:r>
      <w:r w:rsidR="009172C3" w:rsidRPr="003169F2">
        <w:t xml:space="preserve">included in </w:t>
      </w:r>
      <w:r w:rsidR="009172C3" w:rsidRPr="003169F2">
        <w:fldChar w:fldCharType="begin"/>
      </w:r>
      <w:r w:rsidR="009172C3" w:rsidRPr="003169F2">
        <w:instrText xml:space="preserve"> REF _Ref270695699 \r \h </w:instrText>
      </w:r>
      <w:r w:rsidR="009172C3" w:rsidRPr="003169F2">
        <w:fldChar w:fldCharType="separate"/>
      </w:r>
      <w:r w:rsidR="00BB4AB0">
        <w:t>Appendix II</w:t>
      </w:r>
      <w:r w:rsidR="009172C3" w:rsidRPr="003169F2">
        <w:fldChar w:fldCharType="end"/>
      </w:r>
      <w:r w:rsidR="009172C3" w:rsidRPr="003169F2">
        <w:t>.</w:t>
      </w:r>
      <w:r w:rsidR="000218E3" w:rsidRPr="003169F2">
        <w:t xml:space="preserve"> </w:t>
      </w:r>
      <w:r w:rsidR="000218E3" w:rsidRPr="003169F2">
        <w:fldChar w:fldCharType="begin"/>
      </w:r>
      <w:r w:rsidR="000218E3" w:rsidRPr="003169F2">
        <w:instrText xml:space="preserve"> REF _Ref271144806 \h </w:instrText>
      </w:r>
      <w:r w:rsidR="000218E3" w:rsidRPr="003169F2">
        <w:fldChar w:fldCharType="separate"/>
      </w:r>
      <w:r w:rsidR="00BB4AB0" w:rsidRPr="003169F2">
        <w:t xml:space="preserve">Table </w:t>
      </w:r>
      <w:r w:rsidR="00BB4AB0">
        <w:rPr>
          <w:noProof/>
        </w:rPr>
        <w:t>3</w:t>
      </w:r>
      <w:r w:rsidR="000218E3" w:rsidRPr="003169F2">
        <w:fldChar w:fldCharType="end"/>
      </w:r>
      <w:r w:rsidR="000218E3" w:rsidRPr="003169F2">
        <w:t xml:space="preserve"> gives an overview of </w:t>
      </w:r>
      <w:r w:rsidR="00947787" w:rsidRPr="003169F2">
        <w:t xml:space="preserve">the </w:t>
      </w:r>
      <w:r w:rsidR="00731927">
        <w:t>main</w:t>
      </w:r>
      <w:r w:rsidR="000218E3" w:rsidRPr="003169F2">
        <w:t xml:space="preserve"> SQL features</w:t>
      </w:r>
      <w:r w:rsidR="00FF70BE" w:rsidRPr="003169F2">
        <w:t xml:space="preserve"> </w:t>
      </w:r>
      <w:r w:rsidR="00B80B4A">
        <w:t>addressed</w:t>
      </w:r>
      <w:r w:rsidR="00FF70BE" w:rsidRPr="003169F2">
        <w:t xml:space="preserve"> by each query, </w:t>
      </w:r>
      <w:r w:rsidR="000218E3" w:rsidRPr="003169F2">
        <w:t>the number of tuples each qu</w:t>
      </w:r>
      <w:r w:rsidR="00F97F4E">
        <w:t xml:space="preserve">ery reads from the input table </w:t>
      </w:r>
      <w:r w:rsidR="000218E3" w:rsidRPr="00F97F4E">
        <w:rPr>
          <w:i/>
        </w:rPr>
        <w:t>ontime</w:t>
      </w:r>
      <w:r w:rsidR="000218E3" w:rsidRPr="003169F2">
        <w:t xml:space="preserve"> (“#tuples input”), and the number of tuples each query returns as its output (“#tuples output”).</w:t>
      </w:r>
      <w:r w:rsidR="005302EF" w:rsidRPr="003169F2">
        <w:t xml:space="preserve"> </w:t>
      </w:r>
      <w:r w:rsidR="00C03B79" w:rsidRPr="003169F2">
        <w:t xml:space="preserve">The </w:t>
      </w:r>
      <w:r w:rsidR="00E34545" w:rsidRPr="003169F2">
        <w:t xml:space="preserve">tuple counts </w:t>
      </w:r>
      <w:r w:rsidR="00C03B79" w:rsidRPr="003169F2">
        <w:t>are computed based on the data set SF1.</w:t>
      </w:r>
    </w:p>
    <w:p w14:paraId="45235491" w14:textId="2F99C4EA" w:rsidR="00417337" w:rsidRPr="003169F2" w:rsidRDefault="00FB3E78" w:rsidP="000B6FF7">
      <w:pPr>
        <w:pStyle w:val="MonetDBSolutionsNormal"/>
        <w:numPr>
          <w:ilvl w:val="0"/>
          <w:numId w:val="33"/>
        </w:numPr>
        <w:ind w:left="709" w:hanging="709"/>
        <w:rPr>
          <w:i/>
        </w:rPr>
      </w:pPr>
      <w:r>
        <w:rPr>
          <w:i/>
        </w:rPr>
        <w:t xml:space="preserve">Whole data set </w:t>
      </w:r>
      <w:r w:rsidR="008D0A36" w:rsidRPr="003169F2">
        <w:rPr>
          <w:i/>
        </w:rPr>
        <w:t>statistics</w:t>
      </w:r>
    </w:p>
    <w:p w14:paraId="23BB64BA" w14:textId="1CFFEBDA" w:rsidR="007145F9" w:rsidRPr="003169F2" w:rsidRDefault="00EC6F0F" w:rsidP="00417337">
      <w:pPr>
        <w:pStyle w:val="MonetDBSolutionsNormal"/>
        <w:ind w:left="709"/>
      </w:pPr>
      <w:r w:rsidRPr="003169F2">
        <w:t>C</w:t>
      </w:r>
      <w:r w:rsidR="00417337" w:rsidRPr="003169F2">
        <w:t xml:space="preserve">omputes the </w:t>
      </w:r>
      <w:r w:rsidR="00994067" w:rsidRPr="003169F2">
        <w:t xml:space="preserve">number of unique </w:t>
      </w:r>
      <w:r w:rsidR="00417337" w:rsidRPr="003169F2">
        <w:t>airlines and a</w:t>
      </w:r>
      <w:r w:rsidR="00603CCD" w:rsidRPr="003169F2">
        <w:t>irport</w:t>
      </w:r>
      <w:r w:rsidR="00687AB1" w:rsidRPr="003169F2">
        <w:t xml:space="preserve">s, </w:t>
      </w:r>
      <w:r w:rsidR="00417337" w:rsidRPr="003169F2">
        <w:t>the number of cancelled f</w:t>
      </w:r>
      <w:r w:rsidR="00687AB1" w:rsidRPr="003169F2">
        <w:t>lights</w:t>
      </w:r>
      <w:r w:rsidR="00417337" w:rsidRPr="003169F2">
        <w:t xml:space="preserve"> and flights with long delays (i.e., longer than 15 minutes).</w:t>
      </w:r>
    </w:p>
    <w:p w14:paraId="165DF6A6" w14:textId="4F339256" w:rsidR="004D6ECC" w:rsidRPr="003169F2" w:rsidRDefault="004D6ECC" w:rsidP="000B6FF7">
      <w:pPr>
        <w:pStyle w:val="MonetDBSolutionsNormal"/>
        <w:numPr>
          <w:ilvl w:val="0"/>
          <w:numId w:val="33"/>
        </w:numPr>
        <w:ind w:left="709" w:hanging="709"/>
        <w:rPr>
          <w:i/>
        </w:rPr>
      </w:pPr>
      <w:r w:rsidRPr="003169F2">
        <w:rPr>
          <w:i/>
        </w:rPr>
        <w:t>Summarise arrival delays</w:t>
      </w:r>
    </w:p>
    <w:p w14:paraId="5297E984" w14:textId="17D84C82" w:rsidR="006610B1" w:rsidRPr="003169F2" w:rsidRDefault="004D6ECC" w:rsidP="004D6ECC">
      <w:pPr>
        <w:pStyle w:val="MonetDBSolutionsNormal"/>
        <w:ind w:left="709"/>
      </w:pPr>
      <w:r w:rsidRPr="003169F2">
        <w:t xml:space="preserve">This query mimics the R summary() function by computing the </w:t>
      </w:r>
      <w:r w:rsidR="00BC57CC" w:rsidRPr="003169F2">
        <w:t xml:space="preserve">min, max, median, mean, </w:t>
      </w:r>
      <w:r w:rsidR="00B210C7" w:rsidRPr="003169F2">
        <w:t>quantile 0.05 and</w:t>
      </w:r>
      <w:r w:rsidR="009967B7" w:rsidRPr="003169F2">
        <w:t xml:space="preserve"> quantile 0.5 of the arrival delays</w:t>
      </w:r>
    </w:p>
    <w:p w14:paraId="79B29D59" w14:textId="6B8B71DB" w:rsidR="00BE7841" w:rsidRPr="003169F2" w:rsidRDefault="00BE7841" w:rsidP="000B6FF7">
      <w:pPr>
        <w:pStyle w:val="MonetDBSolutionsNormal"/>
        <w:numPr>
          <w:ilvl w:val="0"/>
          <w:numId w:val="33"/>
        </w:numPr>
        <w:ind w:left="709" w:hanging="709"/>
        <w:rPr>
          <w:i/>
        </w:rPr>
      </w:pPr>
      <w:r w:rsidRPr="003169F2">
        <w:rPr>
          <w:i/>
        </w:rPr>
        <w:t>Distribution of flights per month</w:t>
      </w:r>
    </w:p>
    <w:p w14:paraId="4E4F2A2D" w14:textId="698DB840" w:rsidR="00555D4B" w:rsidRPr="003169F2" w:rsidRDefault="00A80623" w:rsidP="00555D4B">
      <w:pPr>
        <w:pStyle w:val="MonetDBSolutionsNormal"/>
        <w:ind w:left="709"/>
      </w:pPr>
      <w:r w:rsidRPr="003169F2">
        <w:t>C</w:t>
      </w:r>
      <w:r w:rsidR="003C34FD" w:rsidRPr="003169F2">
        <w:t xml:space="preserve">omputes the </w:t>
      </w:r>
      <w:r w:rsidR="00392C8D" w:rsidRPr="003169F2">
        <w:t>number of flights for each month in the data set.</w:t>
      </w:r>
    </w:p>
    <w:p w14:paraId="6448237A" w14:textId="6773AF79" w:rsidR="0087696F" w:rsidRPr="003169F2" w:rsidRDefault="003C06BD" w:rsidP="000B6FF7">
      <w:pPr>
        <w:pStyle w:val="MonetDBSolutionsNormal"/>
        <w:numPr>
          <w:ilvl w:val="0"/>
          <w:numId w:val="33"/>
        </w:numPr>
        <w:ind w:left="709" w:hanging="709"/>
        <w:rPr>
          <w:i/>
        </w:rPr>
      </w:pPr>
      <w:r w:rsidRPr="003169F2">
        <w:rPr>
          <w:i/>
        </w:rPr>
        <w:t>D</w:t>
      </w:r>
      <w:r w:rsidR="00331050" w:rsidRPr="003169F2">
        <w:rPr>
          <w:i/>
        </w:rPr>
        <w:t>istribution of long delays</w:t>
      </w:r>
      <w:r w:rsidR="0064241F" w:rsidRPr="003169F2">
        <w:rPr>
          <w:i/>
        </w:rPr>
        <w:t xml:space="preserve"> </w:t>
      </w:r>
      <w:r w:rsidR="0087696F" w:rsidRPr="003169F2">
        <w:rPr>
          <w:i/>
        </w:rPr>
        <w:t>by day of week</w:t>
      </w:r>
    </w:p>
    <w:p w14:paraId="5691A531" w14:textId="26FC4151" w:rsidR="00E674B7" w:rsidRPr="003169F2" w:rsidRDefault="00C163EF" w:rsidP="00E674B7">
      <w:pPr>
        <w:pStyle w:val="MonetDBSolutionsNormal"/>
        <w:ind w:left="709"/>
      </w:pPr>
      <w:r w:rsidRPr="003169F2">
        <w:t xml:space="preserve">This query </w:t>
      </w:r>
      <w:r w:rsidR="00727217" w:rsidRPr="003169F2">
        <w:t xml:space="preserve">computes the </w:t>
      </w:r>
      <w:r w:rsidR="003C29F0" w:rsidRPr="003169F2">
        <w:t xml:space="preserve">number of </w:t>
      </w:r>
      <w:r w:rsidR="00BE0072" w:rsidRPr="003169F2">
        <w:t xml:space="preserve">flights with long delays </w:t>
      </w:r>
      <w:r w:rsidR="005D01AE" w:rsidRPr="003169F2">
        <w:t xml:space="preserve">(i.e., longer than15 </w:t>
      </w:r>
      <w:r w:rsidR="0064241F" w:rsidRPr="003169F2">
        <w:t xml:space="preserve">minutes) </w:t>
      </w:r>
      <w:r w:rsidR="00BE0072" w:rsidRPr="003169F2">
        <w:t>for each day of week.</w:t>
      </w:r>
    </w:p>
    <w:p w14:paraId="7A85A9FD" w14:textId="77777777" w:rsidR="00BD3A92" w:rsidRPr="00973D32" w:rsidRDefault="00E75779" w:rsidP="000B6FF7">
      <w:pPr>
        <w:pStyle w:val="MonetDBSolutionsNormal"/>
        <w:numPr>
          <w:ilvl w:val="0"/>
          <w:numId w:val="33"/>
        </w:numPr>
        <w:ind w:left="709" w:hanging="709"/>
        <w:rPr>
          <w:i/>
        </w:rPr>
      </w:pPr>
      <w:r w:rsidRPr="00973D32">
        <w:rPr>
          <w:i/>
        </w:rPr>
        <w:t>P</w:t>
      </w:r>
      <w:r w:rsidR="007A189D" w:rsidRPr="00973D32">
        <w:rPr>
          <w:i/>
        </w:rPr>
        <w:t>roportion of long delays</w:t>
      </w:r>
      <w:r w:rsidR="00BD3A92" w:rsidRPr="00973D32">
        <w:rPr>
          <w:i/>
        </w:rPr>
        <w:t xml:space="preserve"> </w:t>
      </w:r>
      <w:r w:rsidR="002F7186" w:rsidRPr="00973D32">
        <w:rPr>
          <w:i/>
        </w:rPr>
        <w:t xml:space="preserve">per </w:t>
      </w:r>
      <w:r w:rsidR="00D90A2B" w:rsidRPr="00973D32">
        <w:rPr>
          <w:i/>
        </w:rPr>
        <w:t>year</w:t>
      </w:r>
    </w:p>
    <w:p w14:paraId="398D6ED6" w14:textId="34E372B9" w:rsidR="00655B35" w:rsidRPr="003169F2" w:rsidRDefault="00DD586D" w:rsidP="00BD3A92">
      <w:pPr>
        <w:pStyle w:val="MonetDBSolutionsNormal"/>
        <w:ind w:left="709"/>
      </w:pPr>
      <w:r w:rsidRPr="003169F2">
        <w:t>F</w:t>
      </w:r>
      <w:r w:rsidR="00FF31AC" w:rsidRPr="003169F2">
        <w:t>o</w:t>
      </w:r>
      <w:r w:rsidR="004A39A5" w:rsidRPr="003169F2">
        <w:t>r</w:t>
      </w:r>
      <w:r w:rsidR="00B25D92" w:rsidRPr="003169F2">
        <w:t xml:space="preserve"> </w:t>
      </w:r>
      <w:r w:rsidRPr="003169F2">
        <w:t>each year, this query compute</w:t>
      </w:r>
      <w:r w:rsidR="00064C90" w:rsidRPr="003169F2">
        <w:t>s</w:t>
      </w:r>
      <w:r w:rsidRPr="003169F2">
        <w:t xml:space="preserve"> the </w:t>
      </w:r>
      <w:r w:rsidR="00F568E8" w:rsidRPr="003169F2">
        <w:t xml:space="preserve">percentage of </w:t>
      </w:r>
      <w:r w:rsidR="00CB68E4" w:rsidRPr="003169F2">
        <w:t xml:space="preserve">flights with long delays </w:t>
      </w:r>
      <w:r w:rsidR="004D4330" w:rsidRPr="003169F2">
        <w:t xml:space="preserve">(i.e., </w:t>
      </w:r>
      <w:r w:rsidR="005D01AE" w:rsidRPr="003169F2">
        <w:t>longer than 15 m</w:t>
      </w:r>
      <w:r w:rsidR="004D4330" w:rsidRPr="003169F2">
        <w:t xml:space="preserve">inutes) </w:t>
      </w:r>
      <w:r w:rsidR="00F64398" w:rsidRPr="003169F2">
        <w:t>against all flights.</w:t>
      </w:r>
    </w:p>
    <w:p w14:paraId="415EE5F1" w14:textId="63F15D33" w:rsidR="005B66D2" w:rsidRPr="00973D32" w:rsidRDefault="00077996" w:rsidP="000B6FF7">
      <w:pPr>
        <w:pStyle w:val="MonetDBSolutionsNormal"/>
        <w:numPr>
          <w:ilvl w:val="0"/>
          <w:numId w:val="33"/>
        </w:numPr>
        <w:ind w:left="709" w:hanging="709"/>
        <w:rPr>
          <w:i/>
        </w:rPr>
      </w:pPr>
      <w:r w:rsidRPr="00973D32">
        <w:rPr>
          <w:i/>
        </w:rPr>
        <w:t xml:space="preserve">Top 10 </w:t>
      </w:r>
      <w:r w:rsidR="00ED11A2" w:rsidRPr="00973D32">
        <w:rPr>
          <w:i/>
        </w:rPr>
        <w:t>best-connected</w:t>
      </w:r>
      <w:r w:rsidRPr="00973D32">
        <w:rPr>
          <w:i/>
        </w:rPr>
        <w:t xml:space="preserve"> cities</w:t>
      </w:r>
    </w:p>
    <w:p w14:paraId="1D0F5355" w14:textId="252C2811" w:rsidR="00D62E47" w:rsidRPr="003169F2" w:rsidRDefault="00944118" w:rsidP="00D62E47">
      <w:pPr>
        <w:pStyle w:val="MonetDBSolutionsNormal"/>
        <w:ind w:left="709"/>
      </w:pPr>
      <w:r w:rsidRPr="003169F2">
        <w:t xml:space="preserve">For each destination city, compute the </w:t>
      </w:r>
      <w:r w:rsidR="0067593C" w:rsidRPr="003169F2">
        <w:t xml:space="preserve">number of unique </w:t>
      </w:r>
      <w:r w:rsidR="003C3725" w:rsidRPr="003169F2">
        <w:t>origin cities</w:t>
      </w:r>
      <w:r w:rsidR="005860BF" w:rsidRPr="003169F2">
        <w:t>.</w:t>
      </w:r>
      <w:r w:rsidR="00203FC3" w:rsidRPr="003169F2">
        <w:t xml:space="preserve"> Return the ten </w:t>
      </w:r>
      <w:r w:rsidR="009D4143" w:rsidRPr="003169F2">
        <w:t xml:space="preserve">destination cities with </w:t>
      </w:r>
      <w:r w:rsidR="00D04D8F" w:rsidRPr="003169F2">
        <w:t>the highest count.</w:t>
      </w:r>
    </w:p>
    <w:p w14:paraId="3A137FE2" w14:textId="28E8EB77" w:rsidR="0096505D" w:rsidRPr="00973D32" w:rsidRDefault="00A118F9" w:rsidP="000B6FF7">
      <w:pPr>
        <w:pStyle w:val="MonetDBSolutionsListBullet"/>
        <w:numPr>
          <w:ilvl w:val="0"/>
          <w:numId w:val="33"/>
        </w:numPr>
        <w:ind w:left="709" w:hanging="709"/>
        <w:rPr>
          <w:i/>
        </w:rPr>
      </w:pPr>
      <w:r>
        <w:rPr>
          <w:i/>
        </w:rPr>
        <w:t>H</w:t>
      </w:r>
      <w:r w:rsidR="00483910" w:rsidRPr="00973D32">
        <w:rPr>
          <w:i/>
        </w:rPr>
        <w:t xml:space="preserve">istogram of </w:t>
      </w:r>
      <w:r w:rsidR="007A09F3" w:rsidRPr="00973D32">
        <w:rPr>
          <w:i/>
        </w:rPr>
        <w:t>arrival delay</w:t>
      </w:r>
      <w:r w:rsidR="003451D0" w:rsidRPr="00973D32">
        <w:rPr>
          <w:i/>
        </w:rPr>
        <w:t>s</w:t>
      </w:r>
      <w:r w:rsidR="00C251FB" w:rsidRPr="00973D32">
        <w:rPr>
          <w:i/>
        </w:rPr>
        <w:t>.</w:t>
      </w:r>
    </w:p>
    <w:p w14:paraId="3E0CA21B" w14:textId="79BFE548" w:rsidR="00CA5763" w:rsidRPr="003169F2" w:rsidRDefault="002837BC" w:rsidP="00CA5763">
      <w:pPr>
        <w:pStyle w:val="MonetDBSolutionsListBullet"/>
        <w:numPr>
          <w:ilvl w:val="0"/>
          <w:numId w:val="0"/>
        </w:numPr>
        <w:ind w:left="709"/>
      </w:pPr>
      <w:r w:rsidRPr="003169F2">
        <w:t xml:space="preserve">Divide the value of </w:t>
      </w:r>
      <w:r w:rsidR="002606D5" w:rsidRPr="003169F2">
        <w:t>the arrival delays</w:t>
      </w:r>
      <w:r w:rsidR="0086751D" w:rsidRPr="003169F2">
        <w:t xml:space="preserve"> into 30 </w:t>
      </w:r>
      <w:r w:rsidR="00483910" w:rsidRPr="003169F2">
        <w:t>value categories</w:t>
      </w:r>
      <w:r w:rsidR="00246264" w:rsidRPr="003169F2">
        <w:t xml:space="preserve">, and </w:t>
      </w:r>
      <w:r w:rsidR="00DD3FE1" w:rsidRPr="003169F2">
        <w:t xml:space="preserve">compute the </w:t>
      </w:r>
      <w:r w:rsidR="00AF0891" w:rsidRPr="003169F2">
        <w:t xml:space="preserve">count for each </w:t>
      </w:r>
      <w:r w:rsidR="0029752F" w:rsidRPr="003169F2">
        <w:t>group.</w:t>
      </w:r>
    </w:p>
    <w:p w14:paraId="4FBF8A94" w14:textId="4C4D2C80" w:rsidR="0083702B" w:rsidRPr="00973D32" w:rsidRDefault="0070208F" w:rsidP="000B6FF7">
      <w:pPr>
        <w:pStyle w:val="MonetDBSolutionsListBullet"/>
        <w:numPr>
          <w:ilvl w:val="0"/>
          <w:numId w:val="33"/>
        </w:numPr>
        <w:ind w:left="709" w:hanging="709"/>
        <w:rPr>
          <w:i/>
        </w:rPr>
      </w:pPr>
      <w:r>
        <w:rPr>
          <w:i/>
        </w:rPr>
        <w:t>Compare arrival d</w:t>
      </w:r>
      <w:r w:rsidR="00EB2835" w:rsidRPr="00973D32">
        <w:rPr>
          <w:i/>
        </w:rPr>
        <w:t>elay</w:t>
      </w:r>
      <w:r>
        <w:rPr>
          <w:i/>
        </w:rPr>
        <w:t>s</w:t>
      </w:r>
      <w:r w:rsidR="00EB2835" w:rsidRPr="00973D32">
        <w:rPr>
          <w:i/>
        </w:rPr>
        <w:t xml:space="preserve"> </w:t>
      </w:r>
      <w:r w:rsidR="00B17F27">
        <w:rPr>
          <w:i/>
        </w:rPr>
        <w:t xml:space="preserve">of </w:t>
      </w:r>
      <w:r>
        <w:rPr>
          <w:i/>
        </w:rPr>
        <w:t>w</w:t>
      </w:r>
      <w:r w:rsidR="00EB2835" w:rsidRPr="00973D32">
        <w:rPr>
          <w:i/>
        </w:rPr>
        <w:t xml:space="preserve">eekdays </w:t>
      </w:r>
      <w:r>
        <w:rPr>
          <w:i/>
        </w:rPr>
        <w:t>vs. w</w:t>
      </w:r>
      <w:r w:rsidR="00EB2835" w:rsidRPr="00973D32">
        <w:rPr>
          <w:i/>
        </w:rPr>
        <w:t>eekends.</w:t>
      </w:r>
    </w:p>
    <w:p w14:paraId="41095AB5" w14:textId="1F44D5D1" w:rsidR="00CB3E87" w:rsidRPr="003169F2" w:rsidRDefault="00CE5A5A" w:rsidP="00CB3E87">
      <w:pPr>
        <w:pStyle w:val="MonetDBSolutionsListBullet"/>
        <w:numPr>
          <w:ilvl w:val="0"/>
          <w:numId w:val="0"/>
        </w:numPr>
        <w:ind w:left="709"/>
      </w:pPr>
      <w:r w:rsidRPr="003169F2">
        <w:t>For</w:t>
      </w:r>
      <w:r w:rsidR="005F2C26" w:rsidRPr="003169F2">
        <w:t xml:space="preserve"> every </w:t>
      </w:r>
      <w:r w:rsidR="00561E19" w:rsidRPr="003169F2">
        <w:t>departure</w:t>
      </w:r>
      <w:r w:rsidR="00963D87" w:rsidRPr="003169F2">
        <w:t xml:space="preserve"> </w:t>
      </w:r>
      <w:r w:rsidR="00973EB6" w:rsidRPr="003169F2">
        <w:t>hour, compute its</w:t>
      </w:r>
      <w:r w:rsidR="005F2C26" w:rsidRPr="003169F2">
        <w:t xml:space="preserve"> </w:t>
      </w:r>
      <w:r w:rsidR="00371C5C" w:rsidRPr="003169F2">
        <w:t xml:space="preserve">average </w:t>
      </w:r>
      <w:r w:rsidR="005D0CB6" w:rsidRPr="003169F2">
        <w:t>arrival delay</w:t>
      </w:r>
      <w:r w:rsidR="006D1146" w:rsidRPr="003169F2">
        <w:t xml:space="preserve"> and the </w:t>
      </w:r>
      <w:r w:rsidR="00A541AE" w:rsidRPr="003169F2">
        <w:t>lower and upper bounds of confidence.</w:t>
      </w:r>
      <w:r w:rsidR="009A0806" w:rsidRPr="003169F2">
        <w:t xml:space="preserve"> </w:t>
      </w:r>
      <w:r w:rsidR="00644506" w:rsidRPr="003169F2">
        <w:t xml:space="preserve">Compare departing </w:t>
      </w:r>
      <w:r w:rsidR="002C7D58" w:rsidRPr="003169F2">
        <w:t>hours during weekdays and weekends.</w:t>
      </w:r>
    </w:p>
    <w:p w14:paraId="5019E334" w14:textId="5C0EAB58" w:rsidR="00A95FB6" w:rsidRPr="00973D32" w:rsidRDefault="00167FEE" w:rsidP="000B6FF7">
      <w:pPr>
        <w:pStyle w:val="MonetDBSolutionsListBullet"/>
        <w:numPr>
          <w:ilvl w:val="0"/>
          <w:numId w:val="33"/>
        </w:numPr>
        <w:ind w:left="709" w:hanging="709"/>
        <w:rPr>
          <w:rFonts w:ascii="Times" w:hAnsi="Times"/>
          <w:i/>
          <w:sz w:val="20"/>
        </w:rPr>
      </w:pPr>
      <w:r w:rsidRPr="00973D32">
        <w:rPr>
          <w:i/>
        </w:rPr>
        <w:t>D</w:t>
      </w:r>
      <w:r w:rsidR="00FF6D46">
        <w:rPr>
          <w:i/>
        </w:rPr>
        <w:t xml:space="preserve">etect cascading </w:t>
      </w:r>
      <w:r w:rsidR="00C402DF" w:rsidRPr="00973D32">
        <w:rPr>
          <w:i/>
        </w:rPr>
        <w:t xml:space="preserve">delays </w:t>
      </w:r>
      <w:r w:rsidR="00FF6D46">
        <w:rPr>
          <w:i/>
        </w:rPr>
        <w:t>from</w:t>
      </w:r>
      <w:r w:rsidR="00C402DF" w:rsidRPr="00973D32">
        <w:rPr>
          <w:i/>
        </w:rPr>
        <w:t xml:space="preserve"> one </w:t>
      </w:r>
      <w:r w:rsidR="00414DE1" w:rsidRPr="00973D32">
        <w:rPr>
          <w:i/>
        </w:rPr>
        <w:t>a</w:t>
      </w:r>
      <w:r w:rsidR="00603CCD" w:rsidRPr="00973D32">
        <w:rPr>
          <w:i/>
        </w:rPr>
        <w:t>irport</w:t>
      </w:r>
      <w:r w:rsidR="00C402DF" w:rsidRPr="00973D32">
        <w:rPr>
          <w:i/>
        </w:rPr>
        <w:t xml:space="preserve"> </w:t>
      </w:r>
      <w:r w:rsidR="00FF6D46">
        <w:rPr>
          <w:i/>
        </w:rPr>
        <w:t>to another</w:t>
      </w:r>
    </w:p>
    <w:p w14:paraId="2C0A8E23" w14:textId="30BC7556" w:rsidR="00167FEE" w:rsidRPr="003169F2" w:rsidRDefault="00E86A94" w:rsidP="00167FEE">
      <w:pPr>
        <w:pStyle w:val="MonetDBSolutionsListBullet"/>
        <w:numPr>
          <w:ilvl w:val="0"/>
          <w:numId w:val="0"/>
        </w:numPr>
        <w:ind w:left="709"/>
        <w:rPr>
          <w:rFonts w:ascii="Times" w:hAnsi="Times"/>
          <w:sz w:val="20"/>
        </w:rPr>
      </w:pPr>
      <w:r w:rsidRPr="003169F2">
        <w:t xml:space="preserve">For all </w:t>
      </w:r>
      <w:r w:rsidR="00DC4E31" w:rsidRPr="003169F2">
        <w:t xml:space="preserve">flights within an arbitrary day, </w:t>
      </w:r>
      <w:r w:rsidR="003D0287" w:rsidRPr="003169F2">
        <w:t>f</w:t>
      </w:r>
      <w:r w:rsidR="00C13E9D" w:rsidRPr="003169F2">
        <w:t xml:space="preserve">ind </w:t>
      </w:r>
      <w:r w:rsidR="00890D97" w:rsidRPr="003169F2">
        <w:t>chain</w:t>
      </w:r>
      <w:r w:rsidR="00C13E9D" w:rsidRPr="003169F2">
        <w:t>s</w:t>
      </w:r>
      <w:r w:rsidR="00890D97" w:rsidRPr="003169F2">
        <w:t xml:space="preserve"> of three airports</w:t>
      </w:r>
      <w:r w:rsidR="00964141" w:rsidRPr="003169F2">
        <w:t xml:space="preserve">, </w:t>
      </w:r>
      <w:r w:rsidR="007E40ED" w:rsidRPr="003169F2">
        <w:t xml:space="preserve">where </w:t>
      </w:r>
      <w:r w:rsidR="008F126D" w:rsidRPr="003169F2">
        <w:t xml:space="preserve">airport2 is a destination of </w:t>
      </w:r>
      <w:r w:rsidR="007569C5" w:rsidRPr="003169F2">
        <w:t>airport1 and airpor</w:t>
      </w:r>
      <w:r w:rsidR="00B37958" w:rsidRPr="003169F2">
        <w:t xml:space="preserve">t3 is a destination of airport2, </w:t>
      </w:r>
      <w:r w:rsidR="006038F4" w:rsidRPr="003169F2">
        <w:t xml:space="preserve">and they all have some </w:t>
      </w:r>
      <w:r w:rsidR="003A15D4" w:rsidRPr="003169F2">
        <w:t xml:space="preserve">long </w:t>
      </w:r>
      <w:r w:rsidR="003A15D4" w:rsidRPr="003169F2">
        <w:lastRenderedPageBreak/>
        <w:t>dep</w:t>
      </w:r>
      <w:r w:rsidR="00A25C57" w:rsidRPr="003169F2">
        <w:t>arture/arrival delays (i.e., langer than 15 minutes</w:t>
      </w:r>
      <w:r w:rsidR="003A15D4" w:rsidRPr="003169F2">
        <w:t>)</w:t>
      </w:r>
      <w:r w:rsidR="003D2841" w:rsidRPr="003169F2">
        <w:t>.</w:t>
      </w:r>
      <w:r w:rsidR="00AD37D3" w:rsidRPr="003169F2">
        <w:t xml:space="preserve"> </w:t>
      </w:r>
      <w:r w:rsidR="00DB7732" w:rsidRPr="003169F2">
        <w:t>Ret</w:t>
      </w:r>
      <w:r w:rsidR="00211C88" w:rsidRPr="003169F2">
        <w:t xml:space="preserve">urn a chain of airports, if </w:t>
      </w:r>
      <w:r w:rsidR="00C611F5" w:rsidRPr="003169F2">
        <w:t xml:space="preserve">there is a flight whose </w:t>
      </w:r>
      <w:r w:rsidR="000F108A" w:rsidRPr="003169F2">
        <w:t>arrival</w:t>
      </w:r>
      <w:r w:rsidR="008A74B0" w:rsidRPr="003169F2">
        <w:t xml:space="preserve"> time </w:t>
      </w:r>
      <w:r w:rsidR="00CA165D" w:rsidRPr="003169F2">
        <w:t>at airpor</w:t>
      </w:r>
      <w:r w:rsidR="00AA626D" w:rsidRPr="003169F2">
        <w:t>t2</w:t>
      </w:r>
      <w:r w:rsidR="00CA165D" w:rsidRPr="003169F2">
        <w:t xml:space="preserve"> is smaller than </w:t>
      </w:r>
      <w:r w:rsidR="0060413B" w:rsidRPr="003169F2">
        <w:t xml:space="preserve">a flight’s departure time from </w:t>
      </w:r>
      <w:r w:rsidR="00A57026" w:rsidRPr="003169F2">
        <w:t>airport2.</w:t>
      </w:r>
      <w:r w:rsidR="001D1C2C" w:rsidRPr="003169F2">
        <w:t xml:space="preserve"> This indicates that the delay from </w:t>
      </w:r>
      <w:r w:rsidR="00CA37B1" w:rsidRPr="003169F2">
        <w:t>airport1 to airport2 might have cause the delay from airport2 to airport3.</w:t>
      </w:r>
    </w:p>
    <w:p w14:paraId="45945966" w14:textId="4BF2F7FE" w:rsidR="00DC02F3" w:rsidRPr="00973D32" w:rsidRDefault="00503729" w:rsidP="000B6FF7">
      <w:pPr>
        <w:pStyle w:val="MonetDBSolutionsListBullet"/>
        <w:numPr>
          <w:ilvl w:val="0"/>
          <w:numId w:val="33"/>
        </w:numPr>
        <w:ind w:left="709" w:hanging="709"/>
        <w:rPr>
          <w:i/>
        </w:rPr>
      </w:pPr>
      <w:r>
        <w:rPr>
          <w:i/>
        </w:rPr>
        <w:t>Compare f</w:t>
      </w:r>
      <w:r w:rsidR="0024047A" w:rsidRPr="00973D32">
        <w:rPr>
          <w:i/>
        </w:rPr>
        <w:t xml:space="preserve">light patterns of all flights to and from a major </w:t>
      </w:r>
      <w:r w:rsidR="002F5759">
        <w:rPr>
          <w:i/>
        </w:rPr>
        <w:t>a</w:t>
      </w:r>
      <w:r w:rsidR="00603CCD" w:rsidRPr="00973D32">
        <w:rPr>
          <w:i/>
        </w:rPr>
        <w:t>irport</w:t>
      </w:r>
      <w:r w:rsidR="00456856" w:rsidRPr="00973D32">
        <w:rPr>
          <w:i/>
        </w:rPr>
        <w:t xml:space="preserve"> </w:t>
      </w:r>
      <w:r w:rsidR="002F5759">
        <w:rPr>
          <w:i/>
        </w:rPr>
        <w:t xml:space="preserve">(e.g. Chicago </w:t>
      </w:r>
      <w:r w:rsidR="00456856" w:rsidRPr="00973D32">
        <w:rPr>
          <w:i/>
        </w:rPr>
        <w:t>ORD)</w:t>
      </w:r>
      <w:r w:rsidR="004355C5" w:rsidRPr="00973D32">
        <w:rPr>
          <w:i/>
        </w:rPr>
        <w:t>.</w:t>
      </w:r>
    </w:p>
    <w:p w14:paraId="4A555EA0" w14:textId="1C45ED71" w:rsidR="004D49E0" w:rsidRPr="003169F2" w:rsidRDefault="007F55F0" w:rsidP="004D49E0">
      <w:pPr>
        <w:pStyle w:val="MonetDBSolutionsListBullet"/>
        <w:numPr>
          <w:ilvl w:val="0"/>
          <w:numId w:val="0"/>
        </w:numPr>
        <w:ind w:left="709"/>
      </w:pPr>
      <w:r w:rsidRPr="003169F2">
        <w:t xml:space="preserve">For each </w:t>
      </w:r>
      <w:r w:rsidR="00F3637A" w:rsidRPr="003169F2">
        <w:t xml:space="preserve">airport connected to </w:t>
      </w:r>
      <w:r w:rsidR="0064078B" w:rsidRPr="003169F2">
        <w:t xml:space="preserve">the </w:t>
      </w:r>
      <w:r w:rsidR="00D37786" w:rsidRPr="003169F2">
        <w:t xml:space="preserve">chosen </w:t>
      </w:r>
      <w:r w:rsidR="0064078B" w:rsidRPr="003169F2">
        <w:t>airport</w:t>
      </w:r>
      <w:r w:rsidR="001B0979" w:rsidRPr="003169F2">
        <w:t xml:space="preserve">, compute the number of </w:t>
      </w:r>
      <w:r w:rsidR="00226A75" w:rsidRPr="003169F2">
        <w:t xml:space="preserve">inbound and/or outbound </w:t>
      </w:r>
      <w:r w:rsidR="001B0979" w:rsidRPr="003169F2">
        <w:t>flights</w:t>
      </w:r>
      <w:r w:rsidR="00226A75" w:rsidRPr="003169F2">
        <w:t>.</w:t>
      </w:r>
    </w:p>
    <w:p w14:paraId="5C980419" w14:textId="4DA73636" w:rsidR="002E0CCE" w:rsidRPr="00973D32" w:rsidRDefault="005743C7" w:rsidP="000B6FF7">
      <w:pPr>
        <w:pStyle w:val="MonetDBSolutionsListBullet"/>
        <w:numPr>
          <w:ilvl w:val="0"/>
          <w:numId w:val="33"/>
        </w:numPr>
        <w:ind w:left="709" w:hanging="709"/>
        <w:rPr>
          <w:i/>
        </w:rPr>
      </w:pPr>
      <w:r w:rsidRPr="00973D32">
        <w:rPr>
          <w:i/>
        </w:rPr>
        <w:t>C</w:t>
      </w:r>
      <w:r w:rsidR="00A95FB6" w:rsidRPr="00973D32">
        <w:rPr>
          <w:i/>
        </w:rPr>
        <w:t xml:space="preserve">ompare flight </w:t>
      </w:r>
      <w:r w:rsidR="00797800" w:rsidRPr="00973D32">
        <w:rPr>
          <w:i/>
        </w:rPr>
        <w:t>patterns before and after 9/11</w:t>
      </w:r>
      <w:r w:rsidR="004D2248" w:rsidRPr="00973D32">
        <w:rPr>
          <w:i/>
        </w:rPr>
        <w:t xml:space="preserve"> (</w:t>
      </w:r>
      <w:r w:rsidR="00FA71E8" w:rsidRPr="00973D32">
        <w:rPr>
          <w:i/>
        </w:rPr>
        <w:t>2001</w:t>
      </w:r>
      <w:r w:rsidR="004D2248" w:rsidRPr="00973D32">
        <w:rPr>
          <w:i/>
        </w:rPr>
        <w:t>)</w:t>
      </w:r>
    </w:p>
    <w:p w14:paraId="3AE59CDD" w14:textId="03D83603" w:rsidR="000E76B4" w:rsidRPr="003169F2" w:rsidRDefault="00BF7052" w:rsidP="000E76B4">
      <w:pPr>
        <w:pStyle w:val="MonetDBSolutionsListBullet"/>
        <w:numPr>
          <w:ilvl w:val="0"/>
          <w:numId w:val="0"/>
        </w:numPr>
        <w:ind w:left="709"/>
      </w:pPr>
      <w:r w:rsidRPr="003169F2">
        <w:t xml:space="preserve">For every two connected airports, </w:t>
      </w:r>
      <w:r w:rsidR="00822010" w:rsidRPr="003169F2">
        <w:t xml:space="preserve">compute the total number of </w:t>
      </w:r>
      <w:r w:rsidR="00D22118" w:rsidRPr="003169F2">
        <w:t xml:space="preserve">flights </w:t>
      </w:r>
      <w:r w:rsidR="00540526" w:rsidRPr="003169F2">
        <w:t xml:space="preserve">(inbound + outbound flights) </w:t>
      </w:r>
      <w:r w:rsidR="0027079D" w:rsidRPr="003169F2">
        <w:t>between these airports one year before vs. after 9/11.</w:t>
      </w:r>
    </w:p>
    <w:p w14:paraId="189CB356" w14:textId="68326055" w:rsidR="0027079D" w:rsidRPr="00973D32" w:rsidRDefault="0027079D" w:rsidP="000B6FF7">
      <w:pPr>
        <w:pStyle w:val="MonetDBSolutionsListBullet"/>
        <w:numPr>
          <w:ilvl w:val="0"/>
          <w:numId w:val="33"/>
        </w:numPr>
        <w:ind w:left="709" w:hanging="709"/>
        <w:rPr>
          <w:i/>
        </w:rPr>
      </w:pPr>
      <w:r w:rsidRPr="00973D32">
        <w:rPr>
          <w:i/>
        </w:rPr>
        <w:t xml:space="preserve">Proportion of </w:t>
      </w:r>
      <w:r w:rsidR="00E1687A" w:rsidRPr="00973D32">
        <w:rPr>
          <w:i/>
        </w:rPr>
        <w:t>long delays and cancellations per day</w:t>
      </w:r>
    </w:p>
    <w:p w14:paraId="024EEBF3" w14:textId="582B7CE9" w:rsidR="00F803D3" w:rsidRPr="003169F2" w:rsidRDefault="00E1687A" w:rsidP="00E1687A">
      <w:pPr>
        <w:pStyle w:val="MonetDBSolutionsListBullet"/>
        <w:numPr>
          <w:ilvl w:val="0"/>
          <w:numId w:val="0"/>
        </w:numPr>
        <w:ind w:left="709"/>
      </w:pPr>
      <w:r w:rsidRPr="003169F2">
        <w:t xml:space="preserve">For every flight date, compute the percentages of </w:t>
      </w:r>
      <w:r w:rsidR="00F803D3" w:rsidRPr="003169F2">
        <w:t>flight dep</w:t>
      </w:r>
      <w:r w:rsidR="007272A6" w:rsidRPr="003169F2">
        <w:t xml:space="preserve">artures delayed </w:t>
      </w:r>
      <w:r w:rsidR="00263066" w:rsidRPr="003169F2">
        <w:t>longer than</w:t>
      </w:r>
      <w:r w:rsidR="007272A6" w:rsidRPr="003169F2">
        <w:t xml:space="preserve"> 15 min</w:t>
      </w:r>
      <w:r w:rsidR="00852F30" w:rsidRPr="003169F2">
        <w:t xml:space="preserve">utes </w:t>
      </w:r>
      <w:r w:rsidR="00E73FF1" w:rsidRPr="003169F2">
        <w:t xml:space="preserve">and </w:t>
      </w:r>
      <w:r w:rsidR="00F803D3" w:rsidRPr="003169F2">
        <w:t xml:space="preserve">cancelled </w:t>
      </w:r>
      <w:r w:rsidR="00155269" w:rsidRPr="003169F2">
        <w:t>flights.</w:t>
      </w:r>
    </w:p>
    <w:p w14:paraId="7A209F87" w14:textId="42B4EE9A" w:rsidR="000C374E" w:rsidRPr="00973D32" w:rsidRDefault="000C374E" w:rsidP="000B6FF7">
      <w:pPr>
        <w:pStyle w:val="MonetDBSolutionsListBullet"/>
        <w:numPr>
          <w:ilvl w:val="0"/>
          <w:numId w:val="33"/>
        </w:numPr>
        <w:ind w:left="709" w:hanging="709"/>
        <w:rPr>
          <w:i/>
        </w:rPr>
      </w:pPr>
      <w:r w:rsidRPr="00973D32">
        <w:rPr>
          <w:i/>
        </w:rPr>
        <w:t xml:space="preserve">Proportion of long </w:t>
      </w:r>
      <w:r w:rsidR="00886B22" w:rsidRPr="00973D32">
        <w:rPr>
          <w:i/>
        </w:rPr>
        <w:t xml:space="preserve">departure </w:t>
      </w:r>
      <w:r w:rsidRPr="00973D32">
        <w:rPr>
          <w:i/>
        </w:rPr>
        <w:t xml:space="preserve">delays of a </w:t>
      </w:r>
      <w:r w:rsidR="00995176" w:rsidRPr="00973D32">
        <w:rPr>
          <w:i/>
        </w:rPr>
        <w:t>major airport in a year</w:t>
      </w:r>
      <w:r w:rsidR="00456856" w:rsidRPr="00973D32">
        <w:rPr>
          <w:i/>
        </w:rPr>
        <w:t>.</w:t>
      </w:r>
    </w:p>
    <w:p w14:paraId="4265648B" w14:textId="280F7F2C" w:rsidR="000824E6" w:rsidRPr="003169F2" w:rsidRDefault="00CD7BAA" w:rsidP="00006E28">
      <w:pPr>
        <w:pStyle w:val="MonetDBSolutionsListBullet"/>
        <w:numPr>
          <w:ilvl w:val="0"/>
          <w:numId w:val="0"/>
        </w:numPr>
        <w:ind w:left="709"/>
      </w:pPr>
      <w:r w:rsidRPr="003169F2">
        <w:t xml:space="preserve">Given an </w:t>
      </w:r>
      <w:r w:rsidR="00473731" w:rsidRPr="003169F2">
        <w:t>a</w:t>
      </w:r>
      <w:r w:rsidR="00603CCD" w:rsidRPr="003169F2">
        <w:t>irport</w:t>
      </w:r>
      <w:r w:rsidRPr="003169F2">
        <w:t xml:space="preserve"> (e.g., </w:t>
      </w:r>
      <w:r w:rsidR="00794247" w:rsidRPr="003169F2">
        <w:t xml:space="preserve">ORD), </w:t>
      </w:r>
      <w:r w:rsidR="00473731" w:rsidRPr="003169F2">
        <w:t xml:space="preserve">compute the percentage of </w:t>
      </w:r>
      <w:r w:rsidR="009639AE" w:rsidRPr="003169F2">
        <w:t xml:space="preserve">departures </w:t>
      </w:r>
      <w:r w:rsidR="009B5402" w:rsidRPr="003169F2">
        <w:t>delayed longer than 1</w:t>
      </w:r>
      <w:r w:rsidR="00EC2DAC" w:rsidRPr="003169F2">
        <w:t>5 min</w:t>
      </w:r>
      <w:r w:rsidR="009B5402" w:rsidRPr="003169F2">
        <w:t>utes</w:t>
      </w:r>
      <w:r w:rsidR="00EC2DAC" w:rsidRPr="003169F2">
        <w:t xml:space="preserve"> to each </w:t>
      </w:r>
      <w:r w:rsidR="00886B22" w:rsidRPr="003169F2">
        <w:t xml:space="preserve">unique </w:t>
      </w:r>
      <w:r w:rsidR="00EC2DAC" w:rsidRPr="003169F2">
        <w:t>destination</w:t>
      </w:r>
      <w:r w:rsidR="00A77D6B" w:rsidRPr="003169F2">
        <w:t xml:space="preserve"> in </w:t>
      </w:r>
      <w:r w:rsidR="00414DE1" w:rsidRPr="003169F2">
        <w:t>the given</w:t>
      </w:r>
      <w:r w:rsidR="00886B22" w:rsidRPr="003169F2">
        <w:t xml:space="preserve"> year</w:t>
      </w:r>
      <w:r w:rsidR="00414DE1" w:rsidRPr="003169F2">
        <w:t xml:space="preserve"> (e.g., 2013)</w:t>
      </w:r>
      <w:r w:rsidR="00886B22" w:rsidRPr="003169F2">
        <w:t>.</w:t>
      </w:r>
    </w:p>
    <w:p w14:paraId="32EE0E36" w14:textId="7BB3B79C" w:rsidR="0021125D" w:rsidRPr="00973D32" w:rsidRDefault="0021125D" w:rsidP="000B6FF7">
      <w:pPr>
        <w:pStyle w:val="MonetDBSolutionsListBullet"/>
        <w:numPr>
          <w:ilvl w:val="0"/>
          <w:numId w:val="33"/>
        </w:numPr>
        <w:ind w:left="709" w:hanging="709"/>
        <w:rPr>
          <w:i/>
        </w:rPr>
      </w:pPr>
      <w:r w:rsidRPr="00973D32">
        <w:rPr>
          <w:i/>
        </w:rPr>
        <w:t xml:space="preserve">Yearly median </w:t>
      </w:r>
      <w:r w:rsidR="0044641E" w:rsidRPr="00973D32">
        <w:rPr>
          <w:i/>
        </w:rPr>
        <w:t xml:space="preserve">long </w:t>
      </w:r>
      <w:r w:rsidR="002D3575" w:rsidRPr="00973D32">
        <w:rPr>
          <w:i/>
        </w:rPr>
        <w:t>delays per airport.</w:t>
      </w:r>
    </w:p>
    <w:p w14:paraId="2820474D" w14:textId="5DF3D794" w:rsidR="0041450A" w:rsidRPr="003169F2" w:rsidRDefault="00CF68FB" w:rsidP="0021125D">
      <w:pPr>
        <w:pStyle w:val="MonetDBSolutionsListBullet"/>
        <w:numPr>
          <w:ilvl w:val="0"/>
          <w:numId w:val="0"/>
        </w:numPr>
        <w:ind w:left="709"/>
      </w:pPr>
      <w:r w:rsidRPr="003169F2">
        <w:t xml:space="preserve">For each </w:t>
      </w:r>
      <w:r w:rsidR="00142F7A" w:rsidRPr="003169F2">
        <w:t>a</w:t>
      </w:r>
      <w:r w:rsidR="00603CCD" w:rsidRPr="003169F2">
        <w:t>irport</w:t>
      </w:r>
      <w:r w:rsidRPr="003169F2">
        <w:t xml:space="preserve"> and each year, compute </w:t>
      </w:r>
      <w:r w:rsidR="00830B48" w:rsidRPr="003169F2">
        <w:t xml:space="preserve">the median delay </w:t>
      </w:r>
      <w:r w:rsidR="0041450A" w:rsidRPr="003169F2">
        <w:t>of flights delayed at least 15 minutes for both inbound (arriving) and outbound (departing) flights</w:t>
      </w:r>
      <w:r w:rsidR="006E3B65" w:rsidRPr="003169F2">
        <w:t>.</w:t>
      </w:r>
    </w:p>
    <w:p w14:paraId="02CF2167" w14:textId="4F69405D" w:rsidR="00F3535A" w:rsidRPr="00973D32" w:rsidRDefault="00AF02D3" w:rsidP="000B6FF7">
      <w:pPr>
        <w:pStyle w:val="MonetDBSolutionsListBullet"/>
        <w:numPr>
          <w:ilvl w:val="0"/>
          <w:numId w:val="33"/>
        </w:numPr>
        <w:ind w:left="709" w:hanging="709"/>
        <w:rPr>
          <w:i/>
        </w:rPr>
      </w:pPr>
      <w:r w:rsidRPr="00973D32">
        <w:rPr>
          <w:i/>
        </w:rPr>
        <w:t>Predict c</w:t>
      </w:r>
      <w:r w:rsidR="005B28B0" w:rsidRPr="00973D32">
        <w:rPr>
          <w:i/>
        </w:rPr>
        <w:t>arrier d</w:t>
      </w:r>
      <w:r w:rsidR="00F3535A" w:rsidRPr="00973D32">
        <w:rPr>
          <w:i/>
        </w:rPr>
        <w:t>elay profiles</w:t>
      </w:r>
    </w:p>
    <w:p w14:paraId="61C3C3FC" w14:textId="543583B0" w:rsidR="005D1019" w:rsidRPr="003169F2" w:rsidRDefault="00F3535A" w:rsidP="00F3535A">
      <w:pPr>
        <w:pStyle w:val="MonetDBSolutionsListBullet"/>
        <w:numPr>
          <w:ilvl w:val="0"/>
          <w:numId w:val="0"/>
        </w:numPr>
        <w:ind w:left="709"/>
      </w:pPr>
      <w:r w:rsidRPr="003169F2">
        <w:t>F</w:t>
      </w:r>
      <w:r w:rsidR="00150D4C" w:rsidRPr="003169F2">
        <w:t xml:space="preserve">or each carrier, </w:t>
      </w:r>
      <w:r w:rsidR="00FD60C5" w:rsidRPr="003169F2">
        <w:t xml:space="preserve">for each </w:t>
      </w:r>
      <w:r w:rsidR="00150D4C" w:rsidRPr="003169F2">
        <w:t>s</w:t>
      </w:r>
      <w:r w:rsidR="007E690D" w:rsidRPr="003169F2">
        <w:t>cheduled departure hour of the given</w:t>
      </w:r>
      <w:r w:rsidR="003D1524" w:rsidRPr="003169F2">
        <w:t xml:space="preserve"> day</w:t>
      </w:r>
      <w:r w:rsidR="007E690D" w:rsidRPr="003169F2">
        <w:t xml:space="preserve"> (e.g., </w:t>
      </w:r>
      <w:r w:rsidR="005D4809" w:rsidRPr="003169F2">
        <w:t>October 24, 2007)</w:t>
      </w:r>
      <w:r w:rsidR="00FD60C5" w:rsidRPr="003169F2">
        <w:t xml:space="preserve">, compute the </w:t>
      </w:r>
      <w:r w:rsidR="00AF02D3" w:rsidRPr="003169F2">
        <w:t>mean of</w:t>
      </w:r>
      <w:r w:rsidR="00150D4C" w:rsidRPr="003169F2">
        <w:t xml:space="preserve"> arrival </w:t>
      </w:r>
      <w:r w:rsidR="00FD60C5" w:rsidRPr="003169F2">
        <w:t>delay</w:t>
      </w:r>
      <w:r w:rsidR="00323B60" w:rsidRPr="003169F2">
        <w:t>s</w:t>
      </w:r>
      <w:r w:rsidR="00FD60C5" w:rsidRPr="003169F2">
        <w:t>.</w:t>
      </w:r>
    </w:p>
    <w:p w14:paraId="0CED1541" w14:textId="697274B8" w:rsidR="002F7B87" w:rsidRPr="00973D32" w:rsidRDefault="002F7B87" w:rsidP="000B6FF7">
      <w:pPr>
        <w:pStyle w:val="MonetDBSolutionsListBullet"/>
        <w:numPr>
          <w:ilvl w:val="0"/>
          <w:numId w:val="33"/>
        </w:numPr>
        <w:ind w:left="709" w:hanging="709"/>
        <w:rPr>
          <w:i/>
        </w:rPr>
      </w:pPr>
      <w:r w:rsidRPr="00973D32">
        <w:rPr>
          <w:i/>
        </w:rPr>
        <w:t xml:space="preserve">Daily </w:t>
      </w:r>
      <w:r w:rsidR="00AE6F05" w:rsidRPr="00973D32">
        <w:rPr>
          <w:i/>
        </w:rPr>
        <w:t xml:space="preserve">flight </w:t>
      </w:r>
      <w:r w:rsidRPr="00973D32">
        <w:rPr>
          <w:i/>
        </w:rPr>
        <w:t>v</w:t>
      </w:r>
      <w:r w:rsidR="001B3F45" w:rsidRPr="00973D32">
        <w:rPr>
          <w:i/>
        </w:rPr>
        <w:t>olume</w:t>
      </w:r>
      <w:r w:rsidRPr="00973D32">
        <w:rPr>
          <w:i/>
        </w:rPr>
        <w:t>s</w:t>
      </w:r>
      <w:r w:rsidR="007E2E32" w:rsidRPr="00973D32">
        <w:rPr>
          <w:i/>
        </w:rPr>
        <w:t xml:space="preserve"> of</w:t>
      </w:r>
      <w:r w:rsidRPr="00973D32">
        <w:rPr>
          <w:i/>
        </w:rPr>
        <w:t xml:space="preserve"> m</w:t>
      </w:r>
      <w:r w:rsidR="001B3F45" w:rsidRPr="00973D32">
        <w:rPr>
          <w:i/>
        </w:rPr>
        <w:t xml:space="preserve">ajor </w:t>
      </w:r>
      <w:r w:rsidRPr="00973D32">
        <w:rPr>
          <w:i/>
        </w:rPr>
        <w:t>a</w:t>
      </w:r>
      <w:r w:rsidR="00603CCD" w:rsidRPr="00973D32">
        <w:rPr>
          <w:i/>
        </w:rPr>
        <w:t>irport</w:t>
      </w:r>
      <w:r w:rsidR="00C32BC0">
        <w:rPr>
          <w:i/>
        </w:rPr>
        <w:t>s</w:t>
      </w:r>
      <w:r w:rsidRPr="00973D32">
        <w:rPr>
          <w:i/>
        </w:rPr>
        <w:t xml:space="preserve"> </w:t>
      </w:r>
      <w:r w:rsidR="00C32BC0">
        <w:rPr>
          <w:i/>
        </w:rPr>
        <w:t xml:space="preserve">(e.g., </w:t>
      </w:r>
      <w:r w:rsidR="001B3F45" w:rsidRPr="00973D32">
        <w:rPr>
          <w:i/>
        </w:rPr>
        <w:t>Atlanta</w:t>
      </w:r>
      <w:r w:rsidR="00FB4D72" w:rsidRPr="00973D32">
        <w:rPr>
          <w:i/>
        </w:rPr>
        <w:t xml:space="preserve"> </w:t>
      </w:r>
      <w:r w:rsidR="00C32BC0">
        <w:rPr>
          <w:i/>
        </w:rPr>
        <w:t>ATL</w:t>
      </w:r>
      <w:r w:rsidR="001B3F45" w:rsidRPr="00973D32">
        <w:rPr>
          <w:i/>
        </w:rPr>
        <w:t>, Chicago</w:t>
      </w:r>
      <w:r w:rsidR="00FB4D72" w:rsidRPr="00973D32">
        <w:rPr>
          <w:i/>
        </w:rPr>
        <w:t xml:space="preserve"> ORD</w:t>
      </w:r>
      <w:r w:rsidR="001B3F45" w:rsidRPr="00973D32">
        <w:rPr>
          <w:i/>
        </w:rPr>
        <w:t>, Seattle</w:t>
      </w:r>
      <w:r w:rsidR="00FB4D72" w:rsidRPr="00973D32">
        <w:rPr>
          <w:i/>
        </w:rPr>
        <w:t xml:space="preserve"> SEA</w:t>
      </w:r>
      <w:r w:rsidR="001B3F45" w:rsidRPr="00973D32">
        <w:rPr>
          <w:i/>
        </w:rPr>
        <w:t>, St Louis</w:t>
      </w:r>
      <w:r w:rsidR="00AC077C">
        <w:rPr>
          <w:i/>
        </w:rPr>
        <w:t xml:space="preserve"> </w:t>
      </w:r>
      <w:r w:rsidR="00FB4D72" w:rsidRPr="00973D32">
        <w:rPr>
          <w:i/>
        </w:rPr>
        <w:t>STL)</w:t>
      </w:r>
      <w:r w:rsidRPr="00973D32">
        <w:rPr>
          <w:i/>
        </w:rPr>
        <w:t>.</w:t>
      </w:r>
    </w:p>
    <w:p w14:paraId="064BD7C9" w14:textId="1791CE93" w:rsidR="001B3F45" w:rsidRPr="003169F2" w:rsidRDefault="00582B94" w:rsidP="002F7B87">
      <w:pPr>
        <w:pStyle w:val="MonetDBSolutionsListBullet"/>
        <w:numPr>
          <w:ilvl w:val="0"/>
          <w:numId w:val="0"/>
        </w:numPr>
        <w:ind w:left="709"/>
      </w:pPr>
      <w:r w:rsidRPr="003169F2">
        <w:t>For each of the major airport, f</w:t>
      </w:r>
      <w:r w:rsidR="00545CBC" w:rsidRPr="003169F2">
        <w:t xml:space="preserve">or each day of a year, </w:t>
      </w:r>
      <w:r w:rsidR="00435762" w:rsidRPr="003169F2">
        <w:t>compu</w:t>
      </w:r>
      <w:r w:rsidR="006C3A3A" w:rsidRPr="003169F2">
        <w:t xml:space="preserve">te the average </w:t>
      </w:r>
      <w:r w:rsidR="00201EC4" w:rsidRPr="003169F2">
        <w:t xml:space="preserve">of the total </w:t>
      </w:r>
      <w:r w:rsidR="008B6314" w:rsidRPr="003169F2">
        <w:t xml:space="preserve">number of </w:t>
      </w:r>
      <w:r w:rsidR="00E858C1" w:rsidRPr="003169F2">
        <w:t>flight</w:t>
      </w:r>
      <w:r w:rsidRPr="003169F2">
        <w:t>s</w:t>
      </w:r>
      <w:r w:rsidR="00201EC4" w:rsidRPr="003169F2">
        <w:t xml:space="preserve"> per day</w:t>
      </w:r>
      <w:r w:rsidR="008B6314" w:rsidRPr="003169F2">
        <w:t>.</w:t>
      </w:r>
    </w:p>
    <w:p w14:paraId="13C11CB6" w14:textId="54360B44" w:rsidR="007A3CA7" w:rsidRPr="00973D32" w:rsidRDefault="0050096D" w:rsidP="000B6FF7">
      <w:pPr>
        <w:pStyle w:val="MonetDBSolutionsListBullet"/>
        <w:numPr>
          <w:ilvl w:val="0"/>
          <w:numId w:val="33"/>
        </w:numPr>
        <w:ind w:left="709" w:hanging="709"/>
        <w:rPr>
          <w:i/>
        </w:rPr>
      </w:pPr>
      <w:r w:rsidRPr="00973D32">
        <w:rPr>
          <w:i/>
        </w:rPr>
        <w:t xml:space="preserve">Predict </w:t>
      </w:r>
      <w:r w:rsidR="00421A66" w:rsidRPr="00973D32">
        <w:rPr>
          <w:i/>
        </w:rPr>
        <w:t>arrival delays p</w:t>
      </w:r>
      <w:r w:rsidR="00FA6D79" w:rsidRPr="00973D32">
        <w:rPr>
          <w:i/>
        </w:rPr>
        <w:t>er airport with confidence.</w:t>
      </w:r>
    </w:p>
    <w:p w14:paraId="5F46DF5D" w14:textId="1032B45F" w:rsidR="005C500C" w:rsidRPr="003169F2" w:rsidRDefault="003C5979" w:rsidP="00106663">
      <w:pPr>
        <w:pStyle w:val="MonetDBSolutionsListBullet"/>
        <w:numPr>
          <w:ilvl w:val="0"/>
          <w:numId w:val="0"/>
        </w:numPr>
        <w:ind w:left="709"/>
      </w:pPr>
      <w:r w:rsidRPr="003169F2">
        <w:t xml:space="preserve">Compute the </w:t>
      </w:r>
      <w:r w:rsidR="001A3DBF" w:rsidRPr="003169F2">
        <w:t xml:space="preserve">mean </w:t>
      </w:r>
      <w:r w:rsidR="00547874" w:rsidRPr="003169F2">
        <w:t xml:space="preserve">and standard error </w:t>
      </w:r>
      <w:r w:rsidR="001A3DBF" w:rsidRPr="003169F2">
        <w:t xml:space="preserve">of </w:t>
      </w:r>
      <w:r w:rsidR="005B1EB7" w:rsidRPr="003169F2">
        <w:t xml:space="preserve">arrival </w:t>
      </w:r>
      <w:r w:rsidR="0061504E" w:rsidRPr="003169F2">
        <w:t>delay</w:t>
      </w:r>
      <w:r w:rsidR="005B1EB7" w:rsidRPr="003169F2">
        <w:t>s</w:t>
      </w:r>
      <w:r w:rsidR="0061504E" w:rsidRPr="003169F2">
        <w:t xml:space="preserve"> </w:t>
      </w:r>
      <w:r w:rsidR="00887CB3" w:rsidRPr="003169F2">
        <w:t>for</w:t>
      </w:r>
      <w:r w:rsidR="005B1EB7" w:rsidRPr="003169F2">
        <w:t xml:space="preserve"> each</w:t>
      </w:r>
      <w:r w:rsidR="0061504E" w:rsidRPr="003169F2">
        <w:t xml:space="preserve"> dest</w:t>
      </w:r>
      <w:r w:rsidR="00BC0DD6" w:rsidRPr="003169F2">
        <w:t>ination</w:t>
      </w:r>
      <w:r w:rsidR="0061504E" w:rsidRPr="003169F2">
        <w:t xml:space="preserve"> </w:t>
      </w:r>
      <w:r w:rsidR="00603CCD" w:rsidRPr="003169F2">
        <w:t>Airport</w:t>
      </w:r>
      <w:r w:rsidR="00A87A3F" w:rsidRPr="003169F2">
        <w:t xml:space="preserve"> </w:t>
      </w:r>
      <w:r w:rsidR="00735BAA" w:rsidRPr="003169F2">
        <w:t>(and compute the standard error</w:t>
      </w:r>
      <w:r w:rsidR="00A87A3F" w:rsidRPr="003169F2">
        <w:t>)</w:t>
      </w:r>
    </w:p>
    <w:p w14:paraId="405F8D02" w14:textId="2EE65D93" w:rsidR="00A11B7F" w:rsidRPr="00973D32" w:rsidRDefault="00FA4806" w:rsidP="000B6FF7">
      <w:pPr>
        <w:pStyle w:val="MonetDBSolutionsListBullet"/>
        <w:numPr>
          <w:ilvl w:val="0"/>
          <w:numId w:val="33"/>
        </w:numPr>
        <w:ind w:left="709" w:hanging="709"/>
        <w:rPr>
          <w:i/>
        </w:rPr>
      </w:pPr>
      <w:r w:rsidRPr="00973D32">
        <w:rPr>
          <w:i/>
        </w:rPr>
        <w:t>Changes of c</w:t>
      </w:r>
      <w:r w:rsidR="00A11B7F" w:rsidRPr="00973D32">
        <w:rPr>
          <w:i/>
        </w:rPr>
        <w:t xml:space="preserve">arrier </w:t>
      </w:r>
      <w:r w:rsidRPr="00973D32">
        <w:rPr>
          <w:i/>
        </w:rPr>
        <w:t>p</w:t>
      </w:r>
      <w:r w:rsidR="00A11B7F" w:rsidRPr="00973D32">
        <w:rPr>
          <w:i/>
        </w:rPr>
        <w:t>opularity</w:t>
      </w:r>
      <w:r w:rsidRPr="00973D32">
        <w:rPr>
          <w:i/>
        </w:rPr>
        <w:t>, in terms of volume, over time</w:t>
      </w:r>
    </w:p>
    <w:p w14:paraId="6967FC5A" w14:textId="52B5D956" w:rsidR="00AC535A" w:rsidRPr="003169F2" w:rsidRDefault="00A44953" w:rsidP="005205E2">
      <w:pPr>
        <w:pStyle w:val="MonetDBSolutionsListBullet"/>
        <w:numPr>
          <w:ilvl w:val="0"/>
          <w:numId w:val="0"/>
        </w:numPr>
        <w:ind w:left="709"/>
      </w:pPr>
      <w:r w:rsidRPr="003169F2">
        <w:t xml:space="preserve">For each carrier, compute the </w:t>
      </w:r>
      <w:r w:rsidR="003556ED" w:rsidRPr="003169F2">
        <w:t xml:space="preserve">total number of flights </w:t>
      </w:r>
      <w:r w:rsidR="00111E98" w:rsidRPr="003169F2">
        <w:t xml:space="preserve">per year </w:t>
      </w:r>
      <w:r w:rsidR="004E640D" w:rsidRPr="003169F2">
        <w:t>carried out by this</w:t>
      </w:r>
      <w:r w:rsidR="00B92F45" w:rsidRPr="003169F2">
        <w:t xml:space="preserve"> carrier.</w:t>
      </w:r>
    </w:p>
    <w:p w14:paraId="05CBF940" w14:textId="2AD803F4" w:rsidR="00AB0BAA" w:rsidRPr="00973D32" w:rsidRDefault="006806BE" w:rsidP="000B6FF7">
      <w:pPr>
        <w:pStyle w:val="MonetDBSolutionsListBullet"/>
        <w:numPr>
          <w:ilvl w:val="0"/>
          <w:numId w:val="33"/>
        </w:numPr>
        <w:ind w:left="709" w:hanging="709"/>
        <w:rPr>
          <w:i/>
        </w:rPr>
      </w:pPr>
      <w:r w:rsidRPr="00973D32">
        <w:rPr>
          <w:i/>
        </w:rPr>
        <w:t>Logistic regression</w:t>
      </w:r>
      <w:r w:rsidR="00AB0BAA" w:rsidRPr="00973D32">
        <w:rPr>
          <w:i/>
          <w:lang w:eastAsia="zh-CN"/>
        </w:rPr>
        <w:t xml:space="preserve"> of flight delay</w:t>
      </w:r>
    </w:p>
    <w:p w14:paraId="44CBAE90" w14:textId="0D9348D2" w:rsidR="00A03805" w:rsidRPr="003169F2" w:rsidRDefault="00AB0BAA" w:rsidP="00AB0BAA">
      <w:pPr>
        <w:pStyle w:val="MonetDBSolutionsListBullet"/>
        <w:numPr>
          <w:ilvl w:val="0"/>
          <w:numId w:val="0"/>
        </w:numPr>
        <w:ind w:left="709"/>
      </w:pPr>
      <w:r w:rsidRPr="003169F2">
        <w:rPr>
          <w:lang w:eastAsia="zh-CN"/>
        </w:rPr>
        <w:t>Compute the</w:t>
      </w:r>
      <w:r w:rsidR="005944C9" w:rsidRPr="003169F2">
        <w:t xml:space="preserve"> </w:t>
      </w:r>
      <w:r w:rsidR="002749F7" w:rsidRPr="003169F2">
        <w:t>probability</w:t>
      </w:r>
      <w:r w:rsidR="005944C9" w:rsidRPr="003169F2">
        <w:t xml:space="preserve"> </w:t>
      </w:r>
      <w:r w:rsidR="00D41A64" w:rsidRPr="003169F2">
        <w:t xml:space="preserve">that </w:t>
      </w:r>
      <w:r w:rsidR="005944C9" w:rsidRPr="003169F2">
        <w:t xml:space="preserve">a flight will be delayed </w:t>
      </w:r>
      <w:r w:rsidR="004002E4" w:rsidRPr="003169F2">
        <w:t xml:space="preserve">for more than 15 minutes, </w:t>
      </w:r>
      <w:r w:rsidR="003308CE" w:rsidRPr="003169F2">
        <w:t>given</w:t>
      </w:r>
      <w:r w:rsidR="005944C9" w:rsidRPr="003169F2">
        <w:t xml:space="preserve"> </w:t>
      </w:r>
      <w:r w:rsidR="00112D23" w:rsidRPr="003169F2">
        <w:t xml:space="preserve">its </w:t>
      </w:r>
      <w:r w:rsidR="005944C9" w:rsidRPr="003169F2">
        <w:t xml:space="preserve">departing time, </w:t>
      </w:r>
      <w:r w:rsidR="00800455" w:rsidRPr="003169F2">
        <w:t xml:space="preserve">departing and </w:t>
      </w:r>
      <w:r w:rsidR="00B93A42" w:rsidRPr="003169F2">
        <w:t xml:space="preserve">arriving </w:t>
      </w:r>
      <w:r w:rsidR="0028219D" w:rsidRPr="003169F2">
        <w:t>a</w:t>
      </w:r>
      <w:r w:rsidR="00603CCD" w:rsidRPr="003169F2">
        <w:t>irport</w:t>
      </w:r>
      <w:r w:rsidR="0028219D" w:rsidRPr="003169F2">
        <w:t>s</w:t>
      </w:r>
      <w:r w:rsidR="00B93A42" w:rsidRPr="003169F2">
        <w:t xml:space="preserve">, </w:t>
      </w:r>
      <w:r w:rsidR="005944C9" w:rsidRPr="003169F2">
        <w:t xml:space="preserve">and </w:t>
      </w:r>
      <w:r w:rsidR="00B93A42" w:rsidRPr="003169F2">
        <w:t>carrier.</w:t>
      </w:r>
    </w:p>
    <w:bookmarkEnd w:id="19"/>
    <w:bookmarkEnd w:id="20"/>
    <w:p w14:paraId="15A20BD9" w14:textId="5C0FE3C2" w:rsidR="00AE1E21" w:rsidRPr="003169F2" w:rsidRDefault="005F6822" w:rsidP="00163DC7">
      <w:pPr>
        <w:rPr>
          <w:sz w:val="24"/>
          <w:highlight w:val="yellow"/>
        </w:rPr>
      </w:pPr>
      <w:r w:rsidRPr="003169F2">
        <w:rPr>
          <w:highlight w:val="yellow"/>
        </w:rPr>
        <w:br w:type="page"/>
      </w:r>
    </w:p>
    <w:tbl>
      <w:tblPr>
        <w:tblStyle w:val="TableGrid"/>
        <w:tblW w:w="0" w:type="auto"/>
        <w:jc w:val="center"/>
        <w:tblLayout w:type="fixed"/>
        <w:tblLook w:val="04A0" w:firstRow="1" w:lastRow="0" w:firstColumn="1" w:lastColumn="0" w:noHBand="0" w:noVBand="1"/>
      </w:tblPr>
      <w:tblGrid>
        <w:gridCol w:w="716"/>
        <w:gridCol w:w="939"/>
        <w:gridCol w:w="939"/>
        <w:gridCol w:w="1650"/>
        <w:gridCol w:w="1393"/>
        <w:gridCol w:w="992"/>
        <w:gridCol w:w="850"/>
        <w:gridCol w:w="1134"/>
        <w:gridCol w:w="851"/>
      </w:tblGrid>
      <w:tr w:rsidR="00BE6248" w:rsidRPr="003169F2" w14:paraId="57B8B9B8" w14:textId="77777777" w:rsidTr="00BE6248">
        <w:trPr>
          <w:jc w:val="center"/>
        </w:trPr>
        <w:tc>
          <w:tcPr>
            <w:tcW w:w="716" w:type="dxa"/>
            <w:tcBorders>
              <w:bottom w:val="single" w:sz="4" w:space="0" w:color="auto"/>
            </w:tcBorders>
          </w:tcPr>
          <w:p w14:paraId="169930F6" w14:textId="77777777" w:rsidR="0073391F" w:rsidRPr="003169F2" w:rsidRDefault="0073391F" w:rsidP="00913B2A">
            <w:pPr>
              <w:pStyle w:val="MonetDBSolutionsListBullet"/>
              <w:numPr>
                <w:ilvl w:val="0"/>
                <w:numId w:val="0"/>
              </w:numPr>
              <w:spacing w:after="60"/>
              <w:jc w:val="center"/>
              <w:rPr>
                <w:b/>
                <w:i/>
                <w:sz w:val="20"/>
              </w:rPr>
            </w:pPr>
            <w:bookmarkStart w:id="21" w:name="OLE_LINK21"/>
            <w:bookmarkStart w:id="22" w:name="OLE_LINK22"/>
          </w:p>
        </w:tc>
        <w:tc>
          <w:tcPr>
            <w:tcW w:w="939" w:type="dxa"/>
            <w:tcBorders>
              <w:bottom w:val="single" w:sz="4" w:space="0" w:color="auto"/>
            </w:tcBorders>
          </w:tcPr>
          <w:p w14:paraId="0DF7FDD9" w14:textId="12A24544" w:rsidR="0073391F" w:rsidRPr="003169F2" w:rsidRDefault="0073391F" w:rsidP="00913B2A">
            <w:pPr>
              <w:pStyle w:val="MonetDBSolutionsListBullet"/>
              <w:numPr>
                <w:ilvl w:val="0"/>
                <w:numId w:val="0"/>
              </w:numPr>
              <w:spacing w:after="60"/>
              <w:jc w:val="center"/>
              <w:rPr>
                <w:b/>
                <w:sz w:val="20"/>
              </w:rPr>
            </w:pPr>
            <w:r w:rsidRPr="003169F2">
              <w:rPr>
                <w:b/>
                <w:sz w:val="20"/>
              </w:rPr>
              <w:t>GROUP BY</w:t>
            </w:r>
          </w:p>
        </w:tc>
        <w:tc>
          <w:tcPr>
            <w:tcW w:w="939" w:type="dxa"/>
            <w:tcBorders>
              <w:bottom w:val="single" w:sz="4" w:space="0" w:color="auto"/>
            </w:tcBorders>
          </w:tcPr>
          <w:p w14:paraId="7DD2354F" w14:textId="76480EF4" w:rsidR="0073391F" w:rsidRPr="003169F2" w:rsidRDefault="0073391F" w:rsidP="00913B2A">
            <w:pPr>
              <w:pStyle w:val="MonetDBSolutionsListBullet"/>
              <w:numPr>
                <w:ilvl w:val="0"/>
                <w:numId w:val="0"/>
              </w:numPr>
              <w:spacing w:after="60"/>
              <w:jc w:val="center"/>
              <w:rPr>
                <w:b/>
                <w:sz w:val="20"/>
              </w:rPr>
            </w:pPr>
            <w:r w:rsidRPr="003169F2">
              <w:rPr>
                <w:b/>
                <w:sz w:val="20"/>
              </w:rPr>
              <w:t>ORDER BY</w:t>
            </w:r>
          </w:p>
        </w:tc>
        <w:tc>
          <w:tcPr>
            <w:tcW w:w="1650" w:type="dxa"/>
            <w:tcBorders>
              <w:bottom w:val="single" w:sz="4" w:space="0" w:color="auto"/>
            </w:tcBorders>
          </w:tcPr>
          <w:p w14:paraId="045422D8" w14:textId="594E40CF" w:rsidR="0073391F" w:rsidRPr="003169F2" w:rsidRDefault="0073391F" w:rsidP="00913B2A">
            <w:pPr>
              <w:pStyle w:val="MonetDBSolutionsListBullet"/>
              <w:numPr>
                <w:ilvl w:val="0"/>
                <w:numId w:val="0"/>
              </w:numPr>
              <w:spacing w:after="60"/>
              <w:jc w:val="center"/>
              <w:rPr>
                <w:b/>
                <w:sz w:val="20"/>
              </w:rPr>
            </w:pPr>
            <w:r w:rsidRPr="003169F2">
              <w:rPr>
                <w:b/>
                <w:sz w:val="20"/>
              </w:rPr>
              <w:t>Aggregation functions</w:t>
            </w:r>
          </w:p>
        </w:tc>
        <w:tc>
          <w:tcPr>
            <w:tcW w:w="1393" w:type="dxa"/>
            <w:tcBorders>
              <w:bottom w:val="single" w:sz="4" w:space="0" w:color="auto"/>
            </w:tcBorders>
          </w:tcPr>
          <w:p w14:paraId="2AC977C9" w14:textId="7CF52851" w:rsidR="0073391F" w:rsidRPr="003169F2" w:rsidRDefault="00832007" w:rsidP="00913B2A">
            <w:pPr>
              <w:pStyle w:val="MonetDBSolutionsListBullet"/>
              <w:numPr>
                <w:ilvl w:val="0"/>
                <w:numId w:val="0"/>
              </w:numPr>
              <w:spacing w:after="60"/>
              <w:jc w:val="center"/>
              <w:rPr>
                <w:b/>
                <w:sz w:val="20"/>
              </w:rPr>
            </w:pPr>
            <w:r w:rsidRPr="003169F2">
              <w:rPr>
                <w:b/>
                <w:sz w:val="20"/>
              </w:rPr>
              <w:t>JOIN</w:t>
            </w:r>
          </w:p>
        </w:tc>
        <w:tc>
          <w:tcPr>
            <w:tcW w:w="992" w:type="dxa"/>
            <w:tcBorders>
              <w:bottom w:val="single" w:sz="4" w:space="0" w:color="auto"/>
            </w:tcBorders>
          </w:tcPr>
          <w:p w14:paraId="6B6C257B" w14:textId="6CAE087F" w:rsidR="0073391F" w:rsidRPr="003169F2" w:rsidRDefault="00832007" w:rsidP="00913B2A">
            <w:pPr>
              <w:pStyle w:val="MonetDBSolutionsListBullet"/>
              <w:numPr>
                <w:ilvl w:val="0"/>
                <w:numId w:val="0"/>
              </w:numPr>
              <w:spacing w:after="60"/>
              <w:jc w:val="center"/>
              <w:rPr>
                <w:b/>
                <w:sz w:val="20"/>
              </w:rPr>
            </w:pPr>
            <w:r w:rsidRPr="003169F2">
              <w:rPr>
                <w:b/>
                <w:sz w:val="20"/>
              </w:rPr>
              <w:t>UNION</w:t>
            </w:r>
          </w:p>
        </w:tc>
        <w:tc>
          <w:tcPr>
            <w:tcW w:w="850" w:type="dxa"/>
            <w:tcBorders>
              <w:bottom w:val="single" w:sz="4" w:space="0" w:color="auto"/>
            </w:tcBorders>
          </w:tcPr>
          <w:p w14:paraId="0E052028" w14:textId="2EC58AD7" w:rsidR="0073391F" w:rsidRPr="003169F2" w:rsidRDefault="0073391F" w:rsidP="00913B2A">
            <w:pPr>
              <w:pStyle w:val="MonetDBSolutionsListBullet"/>
              <w:numPr>
                <w:ilvl w:val="0"/>
                <w:numId w:val="0"/>
              </w:numPr>
              <w:spacing w:after="60"/>
              <w:jc w:val="center"/>
              <w:rPr>
                <w:b/>
                <w:sz w:val="20"/>
              </w:rPr>
            </w:pPr>
            <w:r w:rsidRPr="003169F2">
              <w:rPr>
                <w:b/>
                <w:sz w:val="20"/>
              </w:rPr>
              <w:t>LIMIT</w:t>
            </w:r>
          </w:p>
        </w:tc>
        <w:tc>
          <w:tcPr>
            <w:tcW w:w="1134" w:type="dxa"/>
            <w:tcBorders>
              <w:bottom w:val="single" w:sz="4" w:space="0" w:color="auto"/>
            </w:tcBorders>
          </w:tcPr>
          <w:p w14:paraId="75AF529A" w14:textId="203D2F17" w:rsidR="0073391F" w:rsidRPr="003169F2" w:rsidRDefault="0073391F" w:rsidP="00913B2A">
            <w:pPr>
              <w:pStyle w:val="MonetDBSolutionsListBullet"/>
              <w:numPr>
                <w:ilvl w:val="0"/>
                <w:numId w:val="0"/>
              </w:numPr>
              <w:spacing w:after="60"/>
              <w:jc w:val="center"/>
              <w:rPr>
                <w:b/>
                <w:sz w:val="20"/>
              </w:rPr>
            </w:pPr>
            <w:r w:rsidRPr="003169F2">
              <w:rPr>
                <w:b/>
                <w:sz w:val="20"/>
              </w:rPr>
              <w:t>#tuples in</w:t>
            </w:r>
            <w:r w:rsidR="00310CA7" w:rsidRPr="003169F2">
              <w:rPr>
                <w:b/>
                <w:sz w:val="20"/>
              </w:rPr>
              <w:t>put</w:t>
            </w:r>
          </w:p>
        </w:tc>
        <w:tc>
          <w:tcPr>
            <w:tcW w:w="851" w:type="dxa"/>
            <w:tcBorders>
              <w:bottom w:val="single" w:sz="4" w:space="0" w:color="auto"/>
            </w:tcBorders>
          </w:tcPr>
          <w:p w14:paraId="6200E75D" w14:textId="66444CC3" w:rsidR="0073391F" w:rsidRPr="003169F2" w:rsidRDefault="0073391F" w:rsidP="00913B2A">
            <w:pPr>
              <w:pStyle w:val="MonetDBSolutionsListBullet"/>
              <w:numPr>
                <w:ilvl w:val="0"/>
                <w:numId w:val="0"/>
              </w:numPr>
              <w:spacing w:after="60"/>
              <w:jc w:val="center"/>
              <w:rPr>
                <w:b/>
                <w:sz w:val="20"/>
              </w:rPr>
            </w:pPr>
            <w:r w:rsidRPr="003169F2">
              <w:rPr>
                <w:b/>
                <w:sz w:val="20"/>
              </w:rPr>
              <w:t>#tuples out</w:t>
            </w:r>
            <w:r w:rsidR="00310CA7" w:rsidRPr="003169F2">
              <w:rPr>
                <w:b/>
                <w:sz w:val="20"/>
              </w:rPr>
              <w:t>put</w:t>
            </w:r>
          </w:p>
        </w:tc>
      </w:tr>
      <w:tr w:rsidR="00BE6248" w:rsidRPr="003169F2" w14:paraId="0FCFD735" w14:textId="77777777" w:rsidTr="00BE6248">
        <w:trPr>
          <w:jc w:val="center"/>
        </w:trPr>
        <w:tc>
          <w:tcPr>
            <w:tcW w:w="716" w:type="dxa"/>
            <w:shd w:val="clear" w:color="auto" w:fill="CCFFCC"/>
            <w:vAlign w:val="bottom"/>
          </w:tcPr>
          <w:p w14:paraId="64B9A700" w14:textId="65EC9625" w:rsidR="0073391F" w:rsidRPr="003169F2" w:rsidRDefault="007955AE" w:rsidP="00913B2A">
            <w:pPr>
              <w:pStyle w:val="MonetDBSolutionsListBullet"/>
              <w:numPr>
                <w:ilvl w:val="0"/>
                <w:numId w:val="0"/>
              </w:numPr>
              <w:spacing w:after="60"/>
              <w:jc w:val="center"/>
              <w:rPr>
                <w:i/>
                <w:sz w:val="20"/>
              </w:rPr>
            </w:pPr>
            <w:r>
              <w:rPr>
                <w:i/>
                <w:sz w:val="20"/>
              </w:rPr>
              <w:t>q</w:t>
            </w:r>
            <w:r w:rsidR="0073391F" w:rsidRPr="003169F2">
              <w:rPr>
                <w:i/>
                <w:sz w:val="20"/>
              </w:rPr>
              <w:t>1</w:t>
            </w:r>
          </w:p>
        </w:tc>
        <w:tc>
          <w:tcPr>
            <w:tcW w:w="939" w:type="dxa"/>
            <w:shd w:val="clear" w:color="auto" w:fill="CCFFCC"/>
            <w:vAlign w:val="bottom"/>
          </w:tcPr>
          <w:p w14:paraId="41489F10" w14:textId="77777777" w:rsidR="0073391F" w:rsidRPr="003169F2" w:rsidRDefault="0073391F" w:rsidP="00913B2A">
            <w:pPr>
              <w:pStyle w:val="MonetDBSolutionsListBullet"/>
              <w:numPr>
                <w:ilvl w:val="0"/>
                <w:numId w:val="0"/>
              </w:numPr>
              <w:spacing w:after="60"/>
              <w:jc w:val="center"/>
              <w:rPr>
                <w:sz w:val="20"/>
              </w:rPr>
            </w:pPr>
          </w:p>
        </w:tc>
        <w:tc>
          <w:tcPr>
            <w:tcW w:w="939" w:type="dxa"/>
            <w:shd w:val="clear" w:color="auto" w:fill="CCFFCC"/>
            <w:vAlign w:val="bottom"/>
          </w:tcPr>
          <w:p w14:paraId="1A0B1084" w14:textId="77777777" w:rsidR="0073391F" w:rsidRPr="003169F2" w:rsidRDefault="0073391F" w:rsidP="00913B2A">
            <w:pPr>
              <w:pStyle w:val="MonetDBSolutionsListBullet"/>
              <w:numPr>
                <w:ilvl w:val="0"/>
                <w:numId w:val="0"/>
              </w:numPr>
              <w:spacing w:after="60"/>
              <w:jc w:val="center"/>
              <w:rPr>
                <w:sz w:val="20"/>
              </w:rPr>
            </w:pPr>
          </w:p>
        </w:tc>
        <w:tc>
          <w:tcPr>
            <w:tcW w:w="1650" w:type="dxa"/>
            <w:shd w:val="clear" w:color="auto" w:fill="CCFFCC"/>
            <w:vAlign w:val="bottom"/>
          </w:tcPr>
          <w:p w14:paraId="35855A6A" w14:textId="0A6E0BAE" w:rsidR="0073391F" w:rsidRPr="003169F2" w:rsidRDefault="0073391F" w:rsidP="00913B2A">
            <w:pPr>
              <w:pStyle w:val="MonetDBSolutionsListBullet"/>
              <w:numPr>
                <w:ilvl w:val="0"/>
                <w:numId w:val="0"/>
              </w:numPr>
              <w:spacing w:after="60"/>
              <w:jc w:val="left"/>
              <w:rPr>
                <w:sz w:val="20"/>
              </w:rPr>
            </w:pPr>
            <w:r w:rsidRPr="003169F2">
              <w:rPr>
                <w:sz w:val="20"/>
              </w:rPr>
              <w:t>COUNT, SUM</w:t>
            </w:r>
          </w:p>
        </w:tc>
        <w:tc>
          <w:tcPr>
            <w:tcW w:w="1393" w:type="dxa"/>
            <w:shd w:val="clear" w:color="auto" w:fill="CCFFCC"/>
            <w:vAlign w:val="bottom"/>
          </w:tcPr>
          <w:p w14:paraId="57EA72C4" w14:textId="77777777" w:rsidR="0073391F" w:rsidRPr="003169F2" w:rsidRDefault="0073391F" w:rsidP="00913B2A">
            <w:pPr>
              <w:pStyle w:val="MonetDBSolutionsListBullet"/>
              <w:numPr>
                <w:ilvl w:val="0"/>
                <w:numId w:val="0"/>
              </w:numPr>
              <w:spacing w:after="60"/>
              <w:jc w:val="left"/>
              <w:rPr>
                <w:sz w:val="20"/>
              </w:rPr>
            </w:pPr>
          </w:p>
        </w:tc>
        <w:tc>
          <w:tcPr>
            <w:tcW w:w="992" w:type="dxa"/>
            <w:shd w:val="clear" w:color="auto" w:fill="CCFFCC"/>
            <w:vAlign w:val="bottom"/>
          </w:tcPr>
          <w:p w14:paraId="689B2B0E" w14:textId="77777777" w:rsidR="0073391F" w:rsidRPr="003169F2" w:rsidRDefault="0073391F" w:rsidP="00913B2A">
            <w:pPr>
              <w:pStyle w:val="MonetDBSolutionsListBullet"/>
              <w:numPr>
                <w:ilvl w:val="0"/>
                <w:numId w:val="0"/>
              </w:numPr>
              <w:spacing w:after="60"/>
              <w:jc w:val="center"/>
              <w:rPr>
                <w:sz w:val="20"/>
              </w:rPr>
            </w:pPr>
          </w:p>
        </w:tc>
        <w:tc>
          <w:tcPr>
            <w:tcW w:w="850" w:type="dxa"/>
            <w:shd w:val="clear" w:color="auto" w:fill="CCFFCC"/>
            <w:vAlign w:val="bottom"/>
          </w:tcPr>
          <w:p w14:paraId="5841B65F" w14:textId="2EE6D58C" w:rsidR="0073391F" w:rsidRPr="003169F2" w:rsidRDefault="0073391F" w:rsidP="00913B2A">
            <w:pPr>
              <w:pStyle w:val="MonetDBSolutionsListBullet"/>
              <w:numPr>
                <w:ilvl w:val="0"/>
                <w:numId w:val="0"/>
              </w:numPr>
              <w:spacing w:after="60"/>
              <w:jc w:val="center"/>
              <w:rPr>
                <w:sz w:val="20"/>
              </w:rPr>
            </w:pPr>
          </w:p>
        </w:tc>
        <w:tc>
          <w:tcPr>
            <w:tcW w:w="1134" w:type="dxa"/>
            <w:shd w:val="clear" w:color="auto" w:fill="CCFFCC"/>
            <w:vAlign w:val="bottom"/>
          </w:tcPr>
          <w:p w14:paraId="6BFE4D4D" w14:textId="5FBEA551" w:rsidR="0073391F" w:rsidRPr="003169F2" w:rsidRDefault="004573ED" w:rsidP="00913B2A">
            <w:pPr>
              <w:pStyle w:val="MonetDBSolutionsListBullet"/>
              <w:numPr>
                <w:ilvl w:val="0"/>
                <w:numId w:val="0"/>
              </w:numPr>
              <w:spacing w:after="60"/>
              <w:jc w:val="right"/>
              <w:rPr>
                <w:sz w:val="20"/>
              </w:rPr>
            </w:pPr>
            <w:r w:rsidRPr="003169F2">
              <w:rPr>
                <w:sz w:val="20"/>
              </w:rPr>
              <w:t>146542414</w:t>
            </w:r>
          </w:p>
        </w:tc>
        <w:tc>
          <w:tcPr>
            <w:tcW w:w="851" w:type="dxa"/>
            <w:shd w:val="clear" w:color="auto" w:fill="CCFFCC"/>
            <w:vAlign w:val="bottom"/>
          </w:tcPr>
          <w:p w14:paraId="15E8674E" w14:textId="704F2667" w:rsidR="0073391F" w:rsidRPr="003169F2" w:rsidRDefault="00DA40D2" w:rsidP="00913B2A">
            <w:pPr>
              <w:pStyle w:val="MonetDBSolutionsListBullet"/>
              <w:numPr>
                <w:ilvl w:val="0"/>
                <w:numId w:val="0"/>
              </w:numPr>
              <w:spacing w:after="60"/>
              <w:jc w:val="right"/>
              <w:rPr>
                <w:sz w:val="20"/>
              </w:rPr>
            </w:pPr>
            <w:r w:rsidRPr="003169F2">
              <w:rPr>
                <w:sz w:val="20"/>
              </w:rPr>
              <w:t>1</w:t>
            </w:r>
          </w:p>
        </w:tc>
      </w:tr>
      <w:tr w:rsidR="00BE6248" w:rsidRPr="003169F2" w14:paraId="487B457C" w14:textId="77777777" w:rsidTr="00BE6248">
        <w:trPr>
          <w:jc w:val="center"/>
        </w:trPr>
        <w:tc>
          <w:tcPr>
            <w:tcW w:w="716" w:type="dxa"/>
            <w:tcBorders>
              <w:bottom w:val="single" w:sz="4" w:space="0" w:color="auto"/>
            </w:tcBorders>
            <w:vAlign w:val="bottom"/>
          </w:tcPr>
          <w:p w14:paraId="337FC4C0" w14:textId="4B0147C3" w:rsidR="0073391F" w:rsidRPr="003169F2" w:rsidRDefault="007955AE" w:rsidP="00913B2A">
            <w:pPr>
              <w:pStyle w:val="MonetDBSolutionsListBullet"/>
              <w:numPr>
                <w:ilvl w:val="0"/>
                <w:numId w:val="0"/>
              </w:numPr>
              <w:spacing w:after="60"/>
              <w:jc w:val="center"/>
              <w:rPr>
                <w:i/>
                <w:sz w:val="20"/>
              </w:rPr>
            </w:pPr>
            <w:r>
              <w:rPr>
                <w:i/>
                <w:sz w:val="20"/>
              </w:rPr>
              <w:t>q</w:t>
            </w:r>
            <w:r w:rsidR="0073391F" w:rsidRPr="003169F2">
              <w:rPr>
                <w:i/>
                <w:sz w:val="20"/>
              </w:rPr>
              <w:t>2</w:t>
            </w:r>
          </w:p>
        </w:tc>
        <w:tc>
          <w:tcPr>
            <w:tcW w:w="939" w:type="dxa"/>
            <w:tcBorders>
              <w:bottom w:val="single" w:sz="4" w:space="0" w:color="auto"/>
            </w:tcBorders>
            <w:vAlign w:val="bottom"/>
          </w:tcPr>
          <w:p w14:paraId="47ABD1F1" w14:textId="77777777" w:rsidR="0073391F" w:rsidRPr="003169F2" w:rsidRDefault="0073391F" w:rsidP="00913B2A">
            <w:pPr>
              <w:pStyle w:val="MonetDBSolutionsListBullet"/>
              <w:numPr>
                <w:ilvl w:val="0"/>
                <w:numId w:val="0"/>
              </w:numPr>
              <w:spacing w:after="60"/>
              <w:jc w:val="center"/>
              <w:rPr>
                <w:sz w:val="20"/>
              </w:rPr>
            </w:pPr>
          </w:p>
        </w:tc>
        <w:tc>
          <w:tcPr>
            <w:tcW w:w="939" w:type="dxa"/>
            <w:tcBorders>
              <w:bottom w:val="single" w:sz="4" w:space="0" w:color="auto"/>
            </w:tcBorders>
            <w:vAlign w:val="bottom"/>
          </w:tcPr>
          <w:p w14:paraId="25A1DC60" w14:textId="77777777" w:rsidR="0073391F" w:rsidRPr="003169F2" w:rsidRDefault="0073391F" w:rsidP="00913B2A">
            <w:pPr>
              <w:pStyle w:val="MonetDBSolutionsListBullet"/>
              <w:numPr>
                <w:ilvl w:val="0"/>
                <w:numId w:val="0"/>
              </w:numPr>
              <w:spacing w:after="60"/>
              <w:jc w:val="center"/>
              <w:rPr>
                <w:sz w:val="20"/>
              </w:rPr>
            </w:pPr>
          </w:p>
        </w:tc>
        <w:tc>
          <w:tcPr>
            <w:tcW w:w="1650" w:type="dxa"/>
            <w:tcBorders>
              <w:bottom w:val="single" w:sz="4" w:space="0" w:color="auto"/>
            </w:tcBorders>
            <w:vAlign w:val="bottom"/>
          </w:tcPr>
          <w:p w14:paraId="4D900FD6" w14:textId="18EC44CE" w:rsidR="0073391F" w:rsidRPr="003169F2" w:rsidRDefault="0073391F" w:rsidP="00913B2A">
            <w:pPr>
              <w:pStyle w:val="MonetDBSolutionsListBullet"/>
              <w:numPr>
                <w:ilvl w:val="0"/>
                <w:numId w:val="0"/>
              </w:numPr>
              <w:spacing w:after="60"/>
              <w:jc w:val="left"/>
              <w:rPr>
                <w:sz w:val="20"/>
              </w:rPr>
            </w:pPr>
            <w:r w:rsidRPr="003169F2">
              <w:rPr>
                <w:sz w:val="20"/>
              </w:rPr>
              <w:t>MIN, MAX, AVG, QUANTILE</w:t>
            </w:r>
          </w:p>
        </w:tc>
        <w:tc>
          <w:tcPr>
            <w:tcW w:w="1393" w:type="dxa"/>
            <w:tcBorders>
              <w:bottom w:val="single" w:sz="4" w:space="0" w:color="auto"/>
            </w:tcBorders>
            <w:vAlign w:val="bottom"/>
          </w:tcPr>
          <w:p w14:paraId="2ABC7117" w14:textId="77777777" w:rsidR="0073391F" w:rsidRPr="003169F2" w:rsidRDefault="0073391F" w:rsidP="00913B2A">
            <w:pPr>
              <w:pStyle w:val="MonetDBSolutionsListBullet"/>
              <w:numPr>
                <w:ilvl w:val="0"/>
                <w:numId w:val="0"/>
              </w:numPr>
              <w:spacing w:after="60"/>
              <w:jc w:val="left"/>
              <w:rPr>
                <w:sz w:val="20"/>
              </w:rPr>
            </w:pPr>
          </w:p>
        </w:tc>
        <w:tc>
          <w:tcPr>
            <w:tcW w:w="992" w:type="dxa"/>
            <w:tcBorders>
              <w:bottom w:val="single" w:sz="4" w:space="0" w:color="auto"/>
            </w:tcBorders>
            <w:vAlign w:val="bottom"/>
          </w:tcPr>
          <w:p w14:paraId="72D520F1" w14:textId="77777777" w:rsidR="0073391F" w:rsidRPr="003169F2" w:rsidRDefault="0073391F" w:rsidP="00913B2A">
            <w:pPr>
              <w:pStyle w:val="MonetDBSolutionsListBullet"/>
              <w:numPr>
                <w:ilvl w:val="0"/>
                <w:numId w:val="0"/>
              </w:numPr>
              <w:spacing w:after="60"/>
              <w:jc w:val="center"/>
              <w:rPr>
                <w:sz w:val="20"/>
              </w:rPr>
            </w:pPr>
          </w:p>
        </w:tc>
        <w:tc>
          <w:tcPr>
            <w:tcW w:w="850" w:type="dxa"/>
            <w:tcBorders>
              <w:bottom w:val="single" w:sz="4" w:space="0" w:color="auto"/>
            </w:tcBorders>
            <w:vAlign w:val="bottom"/>
          </w:tcPr>
          <w:p w14:paraId="1A4B4BDC" w14:textId="23CFB811" w:rsidR="0073391F" w:rsidRPr="003169F2" w:rsidRDefault="0073391F" w:rsidP="00913B2A">
            <w:pPr>
              <w:pStyle w:val="MonetDBSolutionsListBullet"/>
              <w:numPr>
                <w:ilvl w:val="0"/>
                <w:numId w:val="0"/>
              </w:numPr>
              <w:spacing w:after="60"/>
              <w:jc w:val="center"/>
              <w:rPr>
                <w:sz w:val="20"/>
              </w:rPr>
            </w:pPr>
          </w:p>
        </w:tc>
        <w:tc>
          <w:tcPr>
            <w:tcW w:w="1134" w:type="dxa"/>
            <w:tcBorders>
              <w:bottom w:val="single" w:sz="4" w:space="0" w:color="auto"/>
            </w:tcBorders>
            <w:vAlign w:val="bottom"/>
          </w:tcPr>
          <w:p w14:paraId="55A9FBDB" w14:textId="636FD36A" w:rsidR="0073391F" w:rsidRPr="003169F2" w:rsidRDefault="004573ED" w:rsidP="00913B2A">
            <w:pPr>
              <w:pStyle w:val="MonetDBSolutionsListBullet"/>
              <w:numPr>
                <w:ilvl w:val="0"/>
                <w:numId w:val="0"/>
              </w:numPr>
              <w:spacing w:after="60"/>
              <w:jc w:val="right"/>
              <w:rPr>
                <w:sz w:val="20"/>
              </w:rPr>
            </w:pPr>
            <w:r w:rsidRPr="003169F2">
              <w:rPr>
                <w:sz w:val="20"/>
              </w:rPr>
              <w:t>146542414</w:t>
            </w:r>
          </w:p>
        </w:tc>
        <w:tc>
          <w:tcPr>
            <w:tcW w:w="851" w:type="dxa"/>
            <w:tcBorders>
              <w:bottom w:val="single" w:sz="4" w:space="0" w:color="auto"/>
            </w:tcBorders>
            <w:vAlign w:val="bottom"/>
          </w:tcPr>
          <w:p w14:paraId="752FDE97" w14:textId="27811F6D" w:rsidR="0073391F" w:rsidRPr="003169F2" w:rsidRDefault="00DA40D2" w:rsidP="00913B2A">
            <w:pPr>
              <w:pStyle w:val="MonetDBSolutionsListBullet"/>
              <w:numPr>
                <w:ilvl w:val="0"/>
                <w:numId w:val="0"/>
              </w:numPr>
              <w:spacing w:after="60"/>
              <w:jc w:val="right"/>
              <w:rPr>
                <w:sz w:val="20"/>
              </w:rPr>
            </w:pPr>
            <w:r w:rsidRPr="003169F2">
              <w:rPr>
                <w:sz w:val="20"/>
              </w:rPr>
              <w:t>1</w:t>
            </w:r>
          </w:p>
        </w:tc>
      </w:tr>
      <w:tr w:rsidR="00BE6248" w:rsidRPr="003169F2" w14:paraId="3417F49D" w14:textId="77777777" w:rsidTr="00BE6248">
        <w:trPr>
          <w:jc w:val="center"/>
        </w:trPr>
        <w:tc>
          <w:tcPr>
            <w:tcW w:w="716" w:type="dxa"/>
            <w:shd w:val="clear" w:color="auto" w:fill="CCFFCC"/>
            <w:vAlign w:val="bottom"/>
          </w:tcPr>
          <w:p w14:paraId="3C257EFD" w14:textId="07C63F88" w:rsidR="0073391F" w:rsidRPr="003169F2" w:rsidRDefault="007955AE" w:rsidP="00913B2A">
            <w:pPr>
              <w:pStyle w:val="MonetDBSolutionsListBullet"/>
              <w:numPr>
                <w:ilvl w:val="0"/>
                <w:numId w:val="0"/>
              </w:numPr>
              <w:spacing w:after="60"/>
              <w:jc w:val="center"/>
              <w:rPr>
                <w:i/>
                <w:sz w:val="20"/>
              </w:rPr>
            </w:pPr>
            <w:r>
              <w:rPr>
                <w:i/>
                <w:sz w:val="20"/>
              </w:rPr>
              <w:t>q</w:t>
            </w:r>
            <w:r w:rsidR="0073391F" w:rsidRPr="003169F2">
              <w:rPr>
                <w:i/>
                <w:sz w:val="20"/>
              </w:rPr>
              <w:t>3</w:t>
            </w:r>
          </w:p>
        </w:tc>
        <w:tc>
          <w:tcPr>
            <w:tcW w:w="939" w:type="dxa"/>
            <w:shd w:val="clear" w:color="auto" w:fill="CCFFCC"/>
            <w:vAlign w:val="bottom"/>
          </w:tcPr>
          <w:p w14:paraId="05857AB1" w14:textId="374F6219" w:rsidR="0073391F" w:rsidRPr="003169F2" w:rsidRDefault="0073391F"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shd w:val="clear" w:color="auto" w:fill="CCFFCC"/>
            <w:vAlign w:val="bottom"/>
          </w:tcPr>
          <w:p w14:paraId="6CC0966A" w14:textId="11666EEF" w:rsidR="0073391F" w:rsidRPr="003169F2" w:rsidRDefault="0073391F"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shd w:val="clear" w:color="auto" w:fill="CCFFCC"/>
            <w:vAlign w:val="bottom"/>
          </w:tcPr>
          <w:p w14:paraId="3357509A" w14:textId="2DC6F74E" w:rsidR="0073391F" w:rsidRPr="003169F2" w:rsidRDefault="0073391F" w:rsidP="00913B2A">
            <w:pPr>
              <w:pStyle w:val="MonetDBSolutionsListBullet"/>
              <w:numPr>
                <w:ilvl w:val="0"/>
                <w:numId w:val="0"/>
              </w:numPr>
              <w:spacing w:after="60"/>
              <w:jc w:val="left"/>
              <w:rPr>
                <w:sz w:val="20"/>
              </w:rPr>
            </w:pPr>
            <w:r w:rsidRPr="003169F2">
              <w:rPr>
                <w:sz w:val="20"/>
              </w:rPr>
              <w:t>COUNT</w:t>
            </w:r>
          </w:p>
        </w:tc>
        <w:tc>
          <w:tcPr>
            <w:tcW w:w="1393" w:type="dxa"/>
            <w:shd w:val="clear" w:color="auto" w:fill="CCFFCC"/>
            <w:vAlign w:val="bottom"/>
          </w:tcPr>
          <w:p w14:paraId="37BBF398" w14:textId="77777777" w:rsidR="0073391F" w:rsidRPr="003169F2" w:rsidRDefault="0073391F" w:rsidP="00913B2A">
            <w:pPr>
              <w:pStyle w:val="MonetDBSolutionsListBullet"/>
              <w:numPr>
                <w:ilvl w:val="0"/>
                <w:numId w:val="0"/>
              </w:numPr>
              <w:spacing w:after="60"/>
              <w:jc w:val="left"/>
              <w:rPr>
                <w:sz w:val="20"/>
              </w:rPr>
            </w:pPr>
          </w:p>
        </w:tc>
        <w:tc>
          <w:tcPr>
            <w:tcW w:w="992" w:type="dxa"/>
            <w:shd w:val="clear" w:color="auto" w:fill="CCFFCC"/>
            <w:vAlign w:val="bottom"/>
          </w:tcPr>
          <w:p w14:paraId="244EB497" w14:textId="77777777" w:rsidR="0073391F" w:rsidRPr="003169F2" w:rsidRDefault="0073391F" w:rsidP="00913B2A">
            <w:pPr>
              <w:pStyle w:val="MonetDBSolutionsListBullet"/>
              <w:numPr>
                <w:ilvl w:val="0"/>
                <w:numId w:val="0"/>
              </w:numPr>
              <w:spacing w:after="60"/>
              <w:jc w:val="center"/>
              <w:rPr>
                <w:sz w:val="20"/>
              </w:rPr>
            </w:pPr>
          </w:p>
        </w:tc>
        <w:tc>
          <w:tcPr>
            <w:tcW w:w="850" w:type="dxa"/>
            <w:shd w:val="clear" w:color="auto" w:fill="CCFFCC"/>
            <w:vAlign w:val="bottom"/>
          </w:tcPr>
          <w:p w14:paraId="407CEB48" w14:textId="755DA34D" w:rsidR="0073391F" w:rsidRPr="003169F2" w:rsidRDefault="0073391F" w:rsidP="00913B2A">
            <w:pPr>
              <w:pStyle w:val="MonetDBSolutionsListBullet"/>
              <w:numPr>
                <w:ilvl w:val="0"/>
                <w:numId w:val="0"/>
              </w:numPr>
              <w:spacing w:after="60"/>
              <w:jc w:val="center"/>
              <w:rPr>
                <w:sz w:val="20"/>
              </w:rPr>
            </w:pPr>
          </w:p>
        </w:tc>
        <w:tc>
          <w:tcPr>
            <w:tcW w:w="1134" w:type="dxa"/>
            <w:shd w:val="clear" w:color="auto" w:fill="CCFFCC"/>
            <w:vAlign w:val="bottom"/>
          </w:tcPr>
          <w:p w14:paraId="135AF390" w14:textId="403006CB" w:rsidR="0073391F" w:rsidRPr="003169F2" w:rsidRDefault="00D348E8" w:rsidP="00913B2A">
            <w:pPr>
              <w:pStyle w:val="MonetDBSolutionsListBullet"/>
              <w:numPr>
                <w:ilvl w:val="0"/>
                <w:numId w:val="0"/>
              </w:numPr>
              <w:spacing w:after="60"/>
              <w:jc w:val="right"/>
              <w:rPr>
                <w:sz w:val="20"/>
              </w:rPr>
            </w:pPr>
            <w:r w:rsidRPr="003169F2">
              <w:rPr>
                <w:sz w:val="20"/>
              </w:rPr>
              <w:t>146542414</w:t>
            </w:r>
          </w:p>
        </w:tc>
        <w:tc>
          <w:tcPr>
            <w:tcW w:w="851" w:type="dxa"/>
            <w:shd w:val="clear" w:color="auto" w:fill="CCFFCC"/>
            <w:vAlign w:val="bottom"/>
          </w:tcPr>
          <w:p w14:paraId="233E9CF4" w14:textId="215971E9" w:rsidR="0073391F" w:rsidRPr="003169F2" w:rsidRDefault="00C25CCE" w:rsidP="00913B2A">
            <w:pPr>
              <w:pStyle w:val="MonetDBSolutionsListBullet"/>
              <w:numPr>
                <w:ilvl w:val="0"/>
                <w:numId w:val="0"/>
              </w:numPr>
              <w:spacing w:after="60"/>
              <w:jc w:val="right"/>
              <w:rPr>
                <w:sz w:val="20"/>
              </w:rPr>
            </w:pPr>
            <w:r w:rsidRPr="003169F2">
              <w:rPr>
                <w:sz w:val="20"/>
              </w:rPr>
              <w:t>298</w:t>
            </w:r>
          </w:p>
        </w:tc>
      </w:tr>
      <w:tr w:rsidR="00BE6248" w:rsidRPr="003169F2" w14:paraId="3FF4B9BD" w14:textId="77777777" w:rsidTr="00BE6248">
        <w:trPr>
          <w:jc w:val="center"/>
        </w:trPr>
        <w:tc>
          <w:tcPr>
            <w:tcW w:w="716" w:type="dxa"/>
            <w:tcBorders>
              <w:bottom w:val="single" w:sz="4" w:space="0" w:color="auto"/>
            </w:tcBorders>
            <w:vAlign w:val="bottom"/>
          </w:tcPr>
          <w:p w14:paraId="160FF8D0" w14:textId="57B44681" w:rsidR="0073391F" w:rsidRPr="003169F2" w:rsidRDefault="007955AE" w:rsidP="00913B2A">
            <w:pPr>
              <w:pStyle w:val="MonetDBSolutionsListBullet"/>
              <w:numPr>
                <w:ilvl w:val="0"/>
                <w:numId w:val="0"/>
              </w:numPr>
              <w:spacing w:after="60"/>
              <w:jc w:val="center"/>
              <w:rPr>
                <w:i/>
                <w:sz w:val="20"/>
              </w:rPr>
            </w:pPr>
            <w:r>
              <w:rPr>
                <w:i/>
                <w:sz w:val="20"/>
              </w:rPr>
              <w:t>q</w:t>
            </w:r>
            <w:r w:rsidR="0073391F" w:rsidRPr="003169F2">
              <w:rPr>
                <w:i/>
                <w:sz w:val="20"/>
              </w:rPr>
              <w:t>4</w:t>
            </w:r>
          </w:p>
        </w:tc>
        <w:tc>
          <w:tcPr>
            <w:tcW w:w="939" w:type="dxa"/>
            <w:tcBorders>
              <w:bottom w:val="single" w:sz="4" w:space="0" w:color="auto"/>
            </w:tcBorders>
            <w:vAlign w:val="bottom"/>
          </w:tcPr>
          <w:p w14:paraId="7DC90BDD" w14:textId="3214F403" w:rsidR="0073391F" w:rsidRPr="003169F2" w:rsidRDefault="0073391F"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tcBorders>
              <w:bottom w:val="single" w:sz="4" w:space="0" w:color="auto"/>
            </w:tcBorders>
            <w:vAlign w:val="bottom"/>
          </w:tcPr>
          <w:p w14:paraId="24D9285B" w14:textId="68E1F0DA" w:rsidR="0073391F" w:rsidRPr="003169F2" w:rsidRDefault="0073391F"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tcBorders>
              <w:bottom w:val="single" w:sz="4" w:space="0" w:color="auto"/>
            </w:tcBorders>
            <w:vAlign w:val="bottom"/>
          </w:tcPr>
          <w:p w14:paraId="39EDE355" w14:textId="619EC723" w:rsidR="0073391F" w:rsidRPr="003169F2" w:rsidRDefault="0073391F" w:rsidP="00913B2A">
            <w:pPr>
              <w:pStyle w:val="MonetDBSolutionsListBullet"/>
              <w:numPr>
                <w:ilvl w:val="0"/>
                <w:numId w:val="0"/>
              </w:numPr>
              <w:spacing w:after="60"/>
              <w:jc w:val="left"/>
              <w:rPr>
                <w:sz w:val="20"/>
              </w:rPr>
            </w:pPr>
            <w:r w:rsidRPr="003169F2">
              <w:rPr>
                <w:sz w:val="20"/>
              </w:rPr>
              <w:t>COUNT</w:t>
            </w:r>
          </w:p>
        </w:tc>
        <w:tc>
          <w:tcPr>
            <w:tcW w:w="1393" w:type="dxa"/>
            <w:tcBorders>
              <w:bottom w:val="single" w:sz="4" w:space="0" w:color="auto"/>
            </w:tcBorders>
            <w:vAlign w:val="bottom"/>
          </w:tcPr>
          <w:p w14:paraId="7636F729" w14:textId="77777777" w:rsidR="0073391F" w:rsidRPr="003169F2" w:rsidRDefault="0073391F" w:rsidP="00913B2A">
            <w:pPr>
              <w:pStyle w:val="MonetDBSolutionsListBullet"/>
              <w:numPr>
                <w:ilvl w:val="0"/>
                <w:numId w:val="0"/>
              </w:numPr>
              <w:spacing w:after="60"/>
              <w:jc w:val="left"/>
              <w:rPr>
                <w:sz w:val="20"/>
              </w:rPr>
            </w:pPr>
          </w:p>
        </w:tc>
        <w:tc>
          <w:tcPr>
            <w:tcW w:w="992" w:type="dxa"/>
            <w:tcBorders>
              <w:bottom w:val="single" w:sz="4" w:space="0" w:color="auto"/>
            </w:tcBorders>
            <w:vAlign w:val="bottom"/>
          </w:tcPr>
          <w:p w14:paraId="1FA8D473" w14:textId="77777777" w:rsidR="0073391F" w:rsidRPr="003169F2" w:rsidRDefault="0073391F" w:rsidP="00913B2A">
            <w:pPr>
              <w:pStyle w:val="MonetDBSolutionsListBullet"/>
              <w:numPr>
                <w:ilvl w:val="0"/>
                <w:numId w:val="0"/>
              </w:numPr>
              <w:spacing w:after="60"/>
              <w:jc w:val="center"/>
              <w:rPr>
                <w:sz w:val="20"/>
              </w:rPr>
            </w:pPr>
          </w:p>
        </w:tc>
        <w:tc>
          <w:tcPr>
            <w:tcW w:w="850" w:type="dxa"/>
            <w:tcBorders>
              <w:bottom w:val="single" w:sz="4" w:space="0" w:color="auto"/>
            </w:tcBorders>
            <w:vAlign w:val="bottom"/>
          </w:tcPr>
          <w:p w14:paraId="35B4E472" w14:textId="7A72C2D1" w:rsidR="0073391F" w:rsidRPr="003169F2" w:rsidRDefault="0073391F" w:rsidP="00913B2A">
            <w:pPr>
              <w:pStyle w:val="MonetDBSolutionsListBullet"/>
              <w:numPr>
                <w:ilvl w:val="0"/>
                <w:numId w:val="0"/>
              </w:numPr>
              <w:spacing w:after="60"/>
              <w:jc w:val="center"/>
              <w:rPr>
                <w:sz w:val="20"/>
              </w:rPr>
            </w:pPr>
          </w:p>
        </w:tc>
        <w:tc>
          <w:tcPr>
            <w:tcW w:w="1134" w:type="dxa"/>
            <w:tcBorders>
              <w:bottom w:val="single" w:sz="4" w:space="0" w:color="auto"/>
            </w:tcBorders>
            <w:vAlign w:val="bottom"/>
          </w:tcPr>
          <w:p w14:paraId="77ACA953" w14:textId="3A61717C" w:rsidR="0073391F" w:rsidRPr="003169F2" w:rsidRDefault="00D348E8" w:rsidP="00913B2A">
            <w:pPr>
              <w:pStyle w:val="MonetDBSolutionsListBullet"/>
              <w:numPr>
                <w:ilvl w:val="0"/>
                <w:numId w:val="0"/>
              </w:numPr>
              <w:spacing w:after="60"/>
              <w:jc w:val="right"/>
              <w:rPr>
                <w:sz w:val="20"/>
              </w:rPr>
            </w:pPr>
            <w:r w:rsidRPr="003169F2">
              <w:rPr>
                <w:sz w:val="20"/>
              </w:rPr>
              <w:t>22645828</w:t>
            </w:r>
          </w:p>
        </w:tc>
        <w:tc>
          <w:tcPr>
            <w:tcW w:w="851" w:type="dxa"/>
            <w:tcBorders>
              <w:bottom w:val="single" w:sz="4" w:space="0" w:color="auto"/>
            </w:tcBorders>
            <w:vAlign w:val="bottom"/>
          </w:tcPr>
          <w:p w14:paraId="35E8D308" w14:textId="7F73BE86" w:rsidR="0073391F" w:rsidRPr="003169F2" w:rsidRDefault="00C25CCE" w:rsidP="00913B2A">
            <w:pPr>
              <w:pStyle w:val="MonetDBSolutionsListBullet"/>
              <w:numPr>
                <w:ilvl w:val="0"/>
                <w:numId w:val="0"/>
              </w:numPr>
              <w:spacing w:after="60"/>
              <w:jc w:val="right"/>
              <w:rPr>
                <w:sz w:val="20"/>
              </w:rPr>
            </w:pPr>
            <w:r w:rsidRPr="003169F2">
              <w:rPr>
                <w:sz w:val="20"/>
              </w:rPr>
              <w:t>7</w:t>
            </w:r>
          </w:p>
        </w:tc>
      </w:tr>
      <w:tr w:rsidR="00BE6248" w:rsidRPr="003169F2" w14:paraId="6A5AAD40" w14:textId="77777777" w:rsidTr="00BE6248">
        <w:trPr>
          <w:jc w:val="center"/>
        </w:trPr>
        <w:tc>
          <w:tcPr>
            <w:tcW w:w="716" w:type="dxa"/>
            <w:shd w:val="clear" w:color="auto" w:fill="CCFFCC"/>
            <w:vAlign w:val="bottom"/>
          </w:tcPr>
          <w:p w14:paraId="2A866DB7" w14:textId="6D71F9B4" w:rsidR="0073391F" w:rsidRPr="003169F2" w:rsidRDefault="007955AE" w:rsidP="00913B2A">
            <w:pPr>
              <w:pStyle w:val="MonetDBSolutionsListBullet"/>
              <w:numPr>
                <w:ilvl w:val="0"/>
                <w:numId w:val="0"/>
              </w:numPr>
              <w:spacing w:after="60"/>
              <w:jc w:val="center"/>
              <w:rPr>
                <w:i/>
                <w:sz w:val="20"/>
              </w:rPr>
            </w:pPr>
            <w:r>
              <w:rPr>
                <w:i/>
                <w:sz w:val="20"/>
              </w:rPr>
              <w:t>q</w:t>
            </w:r>
            <w:r w:rsidR="0073391F" w:rsidRPr="003169F2">
              <w:rPr>
                <w:i/>
                <w:sz w:val="20"/>
              </w:rPr>
              <w:t>5</w:t>
            </w:r>
          </w:p>
        </w:tc>
        <w:tc>
          <w:tcPr>
            <w:tcW w:w="939" w:type="dxa"/>
            <w:shd w:val="clear" w:color="auto" w:fill="CCFFCC"/>
            <w:vAlign w:val="bottom"/>
          </w:tcPr>
          <w:p w14:paraId="022BC819" w14:textId="776603D9" w:rsidR="0073391F" w:rsidRPr="003169F2" w:rsidRDefault="0073391F"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shd w:val="clear" w:color="auto" w:fill="CCFFCC"/>
            <w:vAlign w:val="bottom"/>
          </w:tcPr>
          <w:p w14:paraId="64A8068D" w14:textId="1FAE900C" w:rsidR="0073391F" w:rsidRPr="003169F2" w:rsidRDefault="0073391F"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shd w:val="clear" w:color="auto" w:fill="CCFFCC"/>
            <w:vAlign w:val="bottom"/>
          </w:tcPr>
          <w:p w14:paraId="1D103428" w14:textId="793300BC" w:rsidR="0073391F" w:rsidRPr="003169F2" w:rsidRDefault="0073391F" w:rsidP="00913B2A">
            <w:pPr>
              <w:pStyle w:val="MonetDBSolutionsListBullet"/>
              <w:numPr>
                <w:ilvl w:val="0"/>
                <w:numId w:val="0"/>
              </w:numPr>
              <w:spacing w:after="60"/>
              <w:jc w:val="left"/>
              <w:rPr>
                <w:sz w:val="20"/>
              </w:rPr>
            </w:pPr>
            <w:r w:rsidRPr="003169F2">
              <w:rPr>
                <w:sz w:val="20"/>
              </w:rPr>
              <w:t>COUNT</w:t>
            </w:r>
          </w:p>
        </w:tc>
        <w:tc>
          <w:tcPr>
            <w:tcW w:w="1393" w:type="dxa"/>
            <w:shd w:val="clear" w:color="auto" w:fill="CCFFCC"/>
            <w:vAlign w:val="bottom"/>
          </w:tcPr>
          <w:p w14:paraId="11ADA05A" w14:textId="77120129" w:rsidR="0073391F" w:rsidRPr="003169F2" w:rsidRDefault="00100EB6" w:rsidP="00913B2A">
            <w:pPr>
              <w:pStyle w:val="MonetDBSolutionsListBullet"/>
              <w:numPr>
                <w:ilvl w:val="0"/>
                <w:numId w:val="0"/>
              </w:numPr>
              <w:spacing w:after="60"/>
              <w:jc w:val="left"/>
              <w:rPr>
                <w:sz w:val="20"/>
              </w:rPr>
            </w:pPr>
            <w:r w:rsidRPr="003169F2">
              <w:rPr>
                <w:color w:val="000000"/>
                <w:sz w:val="20"/>
              </w:rPr>
              <w:t>EQUAL JOIN</w:t>
            </w:r>
          </w:p>
        </w:tc>
        <w:tc>
          <w:tcPr>
            <w:tcW w:w="992" w:type="dxa"/>
            <w:shd w:val="clear" w:color="auto" w:fill="CCFFCC"/>
            <w:vAlign w:val="bottom"/>
          </w:tcPr>
          <w:p w14:paraId="123DD964" w14:textId="77777777" w:rsidR="0073391F" w:rsidRPr="003169F2" w:rsidRDefault="0073391F" w:rsidP="00913B2A">
            <w:pPr>
              <w:pStyle w:val="MonetDBSolutionsListBullet"/>
              <w:numPr>
                <w:ilvl w:val="0"/>
                <w:numId w:val="0"/>
              </w:numPr>
              <w:spacing w:after="60"/>
              <w:jc w:val="center"/>
              <w:rPr>
                <w:sz w:val="20"/>
              </w:rPr>
            </w:pPr>
          </w:p>
        </w:tc>
        <w:tc>
          <w:tcPr>
            <w:tcW w:w="850" w:type="dxa"/>
            <w:shd w:val="clear" w:color="auto" w:fill="CCFFCC"/>
            <w:vAlign w:val="bottom"/>
          </w:tcPr>
          <w:p w14:paraId="4CED4A8D" w14:textId="2AEAF175" w:rsidR="0073391F" w:rsidRPr="003169F2" w:rsidRDefault="0073391F" w:rsidP="00913B2A">
            <w:pPr>
              <w:pStyle w:val="MonetDBSolutionsListBullet"/>
              <w:numPr>
                <w:ilvl w:val="0"/>
                <w:numId w:val="0"/>
              </w:numPr>
              <w:spacing w:after="60"/>
              <w:jc w:val="center"/>
              <w:rPr>
                <w:sz w:val="20"/>
              </w:rPr>
            </w:pPr>
          </w:p>
        </w:tc>
        <w:tc>
          <w:tcPr>
            <w:tcW w:w="1134" w:type="dxa"/>
            <w:shd w:val="clear" w:color="auto" w:fill="CCFFCC"/>
            <w:vAlign w:val="bottom"/>
          </w:tcPr>
          <w:p w14:paraId="4651E35B" w14:textId="22462599" w:rsidR="0073391F" w:rsidRPr="003169F2" w:rsidRDefault="005C0905" w:rsidP="00913B2A">
            <w:pPr>
              <w:pStyle w:val="MonetDBSolutionsListBullet"/>
              <w:numPr>
                <w:ilvl w:val="0"/>
                <w:numId w:val="0"/>
              </w:numPr>
              <w:spacing w:after="60"/>
              <w:jc w:val="right"/>
              <w:rPr>
                <w:sz w:val="20"/>
              </w:rPr>
            </w:pPr>
            <w:r w:rsidRPr="003169F2">
              <w:rPr>
                <w:sz w:val="20"/>
              </w:rPr>
              <w:t>146542414</w:t>
            </w:r>
          </w:p>
        </w:tc>
        <w:tc>
          <w:tcPr>
            <w:tcW w:w="851" w:type="dxa"/>
            <w:shd w:val="clear" w:color="auto" w:fill="CCFFCC"/>
            <w:vAlign w:val="bottom"/>
          </w:tcPr>
          <w:p w14:paraId="4E8BF59F" w14:textId="16611471" w:rsidR="0073391F" w:rsidRPr="003169F2" w:rsidRDefault="00C25CCE" w:rsidP="00913B2A">
            <w:pPr>
              <w:pStyle w:val="MonetDBSolutionsListBullet"/>
              <w:numPr>
                <w:ilvl w:val="0"/>
                <w:numId w:val="0"/>
              </w:numPr>
              <w:spacing w:after="60"/>
              <w:jc w:val="right"/>
              <w:rPr>
                <w:sz w:val="20"/>
              </w:rPr>
            </w:pPr>
            <w:r w:rsidRPr="003169F2">
              <w:rPr>
                <w:sz w:val="20"/>
              </w:rPr>
              <w:t>26</w:t>
            </w:r>
          </w:p>
        </w:tc>
      </w:tr>
      <w:tr w:rsidR="00BE6248" w:rsidRPr="003169F2" w14:paraId="2CBABC51" w14:textId="77777777" w:rsidTr="00BE6248">
        <w:trPr>
          <w:jc w:val="center"/>
        </w:trPr>
        <w:tc>
          <w:tcPr>
            <w:tcW w:w="716" w:type="dxa"/>
            <w:tcBorders>
              <w:bottom w:val="single" w:sz="4" w:space="0" w:color="auto"/>
            </w:tcBorders>
            <w:vAlign w:val="bottom"/>
          </w:tcPr>
          <w:p w14:paraId="33B55DF2" w14:textId="3FA90925" w:rsidR="0073391F" w:rsidRPr="003169F2" w:rsidRDefault="007955AE" w:rsidP="00913B2A">
            <w:pPr>
              <w:pStyle w:val="MonetDBSolutionsListBullet"/>
              <w:numPr>
                <w:ilvl w:val="0"/>
                <w:numId w:val="0"/>
              </w:numPr>
              <w:spacing w:after="60"/>
              <w:jc w:val="center"/>
              <w:rPr>
                <w:i/>
                <w:sz w:val="20"/>
              </w:rPr>
            </w:pPr>
            <w:r>
              <w:rPr>
                <w:i/>
                <w:sz w:val="20"/>
              </w:rPr>
              <w:t>q</w:t>
            </w:r>
            <w:r w:rsidR="0073391F" w:rsidRPr="003169F2">
              <w:rPr>
                <w:i/>
                <w:sz w:val="20"/>
              </w:rPr>
              <w:t>6</w:t>
            </w:r>
          </w:p>
        </w:tc>
        <w:tc>
          <w:tcPr>
            <w:tcW w:w="939" w:type="dxa"/>
            <w:tcBorders>
              <w:bottom w:val="single" w:sz="4" w:space="0" w:color="auto"/>
            </w:tcBorders>
            <w:vAlign w:val="bottom"/>
          </w:tcPr>
          <w:p w14:paraId="4FE1E3C1" w14:textId="6EBD2732" w:rsidR="0073391F" w:rsidRPr="003169F2" w:rsidRDefault="0073391F"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tcBorders>
              <w:bottom w:val="single" w:sz="4" w:space="0" w:color="auto"/>
            </w:tcBorders>
            <w:vAlign w:val="bottom"/>
          </w:tcPr>
          <w:p w14:paraId="27EB50F6" w14:textId="6995A3AB" w:rsidR="0073391F" w:rsidRPr="003169F2" w:rsidRDefault="0073391F"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tcBorders>
              <w:bottom w:val="single" w:sz="4" w:space="0" w:color="auto"/>
            </w:tcBorders>
            <w:vAlign w:val="bottom"/>
          </w:tcPr>
          <w:p w14:paraId="098DABC9" w14:textId="2CB4D6BA" w:rsidR="0073391F" w:rsidRPr="003169F2" w:rsidRDefault="0073391F" w:rsidP="00913B2A">
            <w:pPr>
              <w:pStyle w:val="MonetDBSolutionsListBullet"/>
              <w:numPr>
                <w:ilvl w:val="0"/>
                <w:numId w:val="0"/>
              </w:numPr>
              <w:spacing w:after="60"/>
              <w:jc w:val="left"/>
              <w:rPr>
                <w:sz w:val="20"/>
              </w:rPr>
            </w:pPr>
            <w:r w:rsidRPr="003169F2">
              <w:rPr>
                <w:sz w:val="20"/>
              </w:rPr>
              <w:t>COUNT</w:t>
            </w:r>
          </w:p>
        </w:tc>
        <w:tc>
          <w:tcPr>
            <w:tcW w:w="1393" w:type="dxa"/>
            <w:tcBorders>
              <w:bottom w:val="single" w:sz="4" w:space="0" w:color="auto"/>
            </w:tcBorders>
            <w:vAlign w:val="bottom"/>
          </w:tcPr>
          <w:p w14:paraId="1B03FD43" w14:textId="77777777" w:rsidR="0073391F" w:rsidRPr="003169F2" w:rsidRDefault="0073391F" w:rsidP="00913B2A">
            <w:pPr>
              <w:pStyle w:val="MonetDBSolutionsListBullet"/>
              <w:numPr>
                <w:ilvl w:val="0"/>
                <w:numId w:val="0"/>
              </w:numPr>
              <w:spacing w:after="60"/>
              <w:jc w:val="left"/>
              <w:rPr>
                <w:sz w:val="20"/>
              </w:rPr>
            </w:pPr>
          </w:p>
        </w:tc>
        <w:tc>
          <w:tcPr>
            <w:tcW w:w="992" w:type="dxa"/>
            <w:tcBorders>
              <w:bottom w:val="single" w:sz="4" w:space="0" w:color="auto"/>
            </w:tcBorders>
            <w:vAlign w:val="bottom"/>
          </w:tcPr>
          <w:p w14:paraId="763A3F00" w14:textId="77777777" w:rsidR="0073391F" w:rsidRPr="003169F2" w:rsidRDefault="0073391F" w:rsidP="00913B2A">
            <w:pPr>
              <w:pStyle w:val="MonetDBSolutionsListBullet"/>
              <w:numPr>
                <w:ilvl w:val="0"/>
                <w:numId w:val="0"/>
              </w:numPr>
              <w:spacing w:after="60"/>
              <w:jc w:val="center"/>
              <w:rPr>
                <w:rFonts w:ascii="Zapf Dingbats" w:hAnsi="Zapf Dingbats"/>
                <w:color w:val="000000"/>
                <w:sz w:val="20"/>
              </w:rPr>
            </w:pPr>
          </w:p>
        </w:tc>
        <w:tc>
          <w:tcPr>
            <w:tcW w:w="850" w:type="dxa"/>
            <w:tcBorders>
              <w:bottom w:val="single" w:sz="4" w:space="0" w:color="auto"/>
            </w:tcBorders>
            <w:vAlign w:val="bottom"/>
          </w:tcPr>
          <w:p w14:paraId="0317B282" w14:textId="69C99A88" w:rsidR="0073391F" w:rsidRPr="003169F2" w:rsidRDefault="0073391F"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134" w:type="dxa"/>
            <w:tcBorders>
              <w:bottom w:val="single" w:sz="4" w:space="0" w:color="auto"/>
            </w:tcBorders>
            <w:vAlign w:val="bottom"/>
          </w:tcPr>
          <w:p w14:paraId="3F27DD6C" w14:textId="0746B80A" w:rsidR="0073391F" w:rsidRPr="003169F2" w:rsidRDefault="00CC3A94" w:rsidP="00913B2A">
            <w:pPr>
              <w:pStyle w:val="MonetDBSolutionsListBullet"/>
              <w:numPr>
                <w:ilvl w:val="0"/>
                <w:numId w:val="0"/>
              </w:numPr>
              <w:spacing w:after="60"/>
              <w:jc w:val="right"/>
              <w:rPr>
                <w:sz w:val="20"/>
              </w:rPr>
            </w:pPr>
            <w:r w:rsidRPr="003169F2">
              <w:rPr>
                <w:sz w:val="20"/>
              </w:rPr>
              <w:t>146542414</w:t>
            </w:r>
          </w:p>
        </w:tc>
        <w:tc>
          <w:tcPr>
            <w:tcW w:w="851" w:type="dxa"/>
            <w:tcBorders>
              <w:bottom w:val="single" w:sz="4" w:space="0" w:color="auto"/>
            </w:tcBorders>
            <w:vAlign w:val="bottom"/>
          </w:tcPr>
          <w:p w14:paraId="77665AEA" w14:textId="2559ECF9" w:rsidR="0073391F" w:rsidRPr="003169F2" w:rsidRDefault="00C25CCE" w:rsidP="00913B2A">
            <w:pPr>
              <w:pStyle w:val="MonetDBSolutionsListBullet"/>
              <w:numPr>
                <w:ilvl w:val="0"/>
                <w:numId w:val="0"/>
              </w:numPr>
              <w:spacing w:after="60"/>
              <w:jc w:val="right"/>
              <w:rPr>
                <w:sz w:val="20"/>
              </w:rPr>
            </w:pPr>
            <w:r w:rsidRPr="003169F2">
              <w:rPr>
                <w:sz w:val="20"/>
              </w:rPr>
              <w:t>10</w:t>
            </w:r>
          </w:p>
        </w:tc>
      </w:tr>
      <w:tr w:rsidR="00BE6248" w:rsidRPr="003169F2" w14:paraId="73B5704E" w14:textId="77777777" w:rsidTr="00BE6248">
        <w:trPr>
          <w:jc w:val="center"/>
        </w:trPr>
        <w:tc>
          <w:tcPr>
            <w:tcW w:w="716" w:type="dxa"/>
            <w:shd w:val="clear" w:color="auto" w:fill="CCFFCC"/>
            <w:vAlign w:val="bottom"/>
          </w:tcPr>
          <w:p w14:paraId="12D74C44" w14:textId="28F38B69" w:rsidR="0073391F" w:rsidRPr="003169F2" w:rsidRDefault="007955AE" w:rsidP="00913B2A">
            <w:pPr>
              <w:pStyle w:val="MonetDBSolutionsListBullet"/>
              <w:numPr>
                <w:ilvl w:val="0"/>
                <w:numId w:val="0"/>
              </w:numPr>
              <w:spacing w:after="60"/>
              <w:jc w:val="center"/>
              <w:rPr>
                <w:i/>
                <w:sz w:val="20"/>
              </w:rPr>
            </w:pPr>
            <w:r>
              <w:rPr>
                <w:i/>
                <w:sz w:val="20"/>
              </w:rPr>
              <w:t>q</w:t>
            </w:r>
            <w:r w:rsidR="0073391F" w:rsidRPr="003169F2">
              <w:rPr>
                <w:i/>
                <w:sz w:val="20"/>
              </w:rPr>
              <w:t>7</w:t>
            </w:r>
          </w:p>
        </w:tc>
        <w:tc>
          <w:tcPr>
            <w:tcW w:w="939" w:type="dxa"/>
            <w:shd w:val="clear" w:color="auto" w:fill="CCFFCC"/>
            <w:vAlign w:val="bottom"/>
          </w:tcPr>
          <w:p w14:paraId="68958233" w14:textId="2D964AD4" w:rsidR="0073391F" w:rsidRPr="003169F2" w:rsidRDefault="00691564"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shd w:val="clear" w:color="auto" w:fill="CCFFCC"/>
            <w:vAlign w:val="bottom"/>
          </w:tcPr>
          <w:p w14:paraId="4AB0D2E4" w14:textId="79C18499" w:rsidR="0073391F" w:rsidRPr="003169F2" w:rsidRDefault="00691564"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shd w:val="clear" w:color="auto" w:fill="CCFFCC"/>
            <w:vAlign w:val="bottom"/>
          </w:tcPr>
          <w:p w14:paraId="7C975209" w14:textId="124E3681" w:rsidR="0073391F" w:rsidRPr="003169F2" w:rsidRDefault="00BC15EB" w:rsidP="00913B2A">
            <w:pPr>
              <w:pStyle w:val="MonetDBSolutionsListBullet"/>
              <w:numPr>
                <w:ilvl w:val="0"/>
                <w:numId w:val="0"/>
              </w:numPr>
              <w:spacing w:after="60"/>
              <w:jc w:val="left"/>
              <w:rPr>
                <w:sz w:val="20"/>
              </w:rPr>
            </w:pPr>
            <w:r w:rsidRPr="003169F2">
              <w:rPr>
                <w:sz w:val="20"/>
              </w:rPr>
              <w:t>MIN, MAX, SUM</w:t>
            </w:r>
          </w:p>
        </w:tc>
        <w:tc>
          <w:tcPr>
            <w:tcW w:w="1393" w:type="dxa"/>
            <w:shd w:val="clear" w:color="auto" w:fill="CCFFCC"/>
            <w:vAlign w:val="bottom"/>
          </w:tcPr>
          <w:p w14:paraId="543321F9" w14:textId="77777777" w:rsidR="0073391F" w:rsidRPr="003169F2" w:rsidRDefault="0073391F" w:rsidP="00913B2A">
            <w:pPr>
              <w:pStyle w:val="MonetDBSolutionsListBullet"/>
              <w:numPr>
                <w:ilvl w:val="0"/>
                <w:numId w:val="0"/>
              </w:numPr>
              <w:spacing w:after="60"/>
              <w:jc w:val="left"/>
              <w:rPr>
                <w:sz w:val="20"/>
              </w:rPr>
            </w:pPr>
          </w:p>
        </w:tc>
        <w:tc>
          <w:tcPr>
            <w:tcW w:w="992" w:type="dxa"/>
            <w:shd w:val="clear" w:color="auto" w:fill="CCFFCC"/>
            <w:vAlign w:val="bottom"/>
          </w:tcPr>
          <w:p w14:paraId="311A9E81" w14:textId="77777777" w:rsidR="0073391F" w:rsidRPr="003169F2" w:rsidRDefault="0073391F" w:rsidP="00913B2A">
            <w:pPr>
              <w:pStyle w:val="MonetDBSolutionsListBullet"/>
              <w:numPr>
                <w:ilvl w:val="0"/>
                <w:numId w:val="0"/>
              </w:numPr>
              <w:spacing w:after="60"/>
              <w:jc w:val="center"/>
              <w:rPr>
                <w:sz w:val="20"/>
              </w:rPr>
            </w:pPr>
          </w:p>
        </w:tc>
        <w:tc>
          <w:tcPr>
            <w:tcW w:w="850" w:type="dxa"/>
            <w:shd w:val="clear" w:color="auto" w:fill="CCFFCC"/>
            <w:vAlign w:val="bottom"/>
          </w:tcPr>
          <w:p w14:paraId="48AB2D4A" w14:textId="338FDCE9" w:rsidR="0073391F" w:rsidRPr="003169F2" w:rsidRDefault="0073391F" w:rsidP="00913B2A">
            <w:pPr>
              <w:pStyle w:val="MonetDBSolutionsListBullet"/>
              <w:numPr>
                <w:ilvl w:val="0"/>
                <w:numId w:val="0"/>
              </w:numPr>
              <w:spacing w:after="60"/>
              <w:jc w:val="center"/>
              <w:rPr>
                <w:sz w:val="20"/>
              </w:rPr>
            </w:pPr>
          </w:p>
        </w:tc>
        <w:tc>
          <w:tcPr>
            <w:tcW w:w="1134" w:type="dxa"/>
            <w:shd w:val="clear" w:color="auto" w:fill="CCFFCC"/>
            <w:vAlign w:val="bottom"/>
          </w:tcPr>
          <w:p w14:paraId="69F555EF" w14:textId="32E943CD" w:rsidR="0073391F" w:rsidRPr="003169F2" w:rsidRDefault="00180738" w:rsidP="00913B2A">
            <w:pPr>
              <w:pStyle w:val="MonetDBSolutionsListBullet"/>
              <w:numPr>
                <w:ilvl w:val="0"/>
                <w:numId w:val="0"/>
              </w:numPr>
              <w:spacing w:after="60"/>
              <w:jc w:val="right"/>
              <w:rPr>
                <w:sz w:val="20"/>
              </w:rPr>
            </w:pPr>
            <w:r w:rsidRPr="003169F2">
              <w:rPr>
                <w:sz w:val="20"/>
              </w:rPr>
              <w:t>143630757</w:t>
            </w:r>
          </w:p>
        </w:tc>
        <w:tc>
          <w:tcPr>
            <w:tcW w:w="851" w:type="dxa"/>
            <w:shd w:val="clear" w:color="auto" w:fill="CCFFCC"/>
            <w:vAlign w:val="bottom"/>
          </w:tcPr>
          <w:p w14:paraId="03EE9ACE" w14:textId="05E4CF99" w:rsidR="0073391F" w:rsidRPr="003169F2" w:rsidRDefault="00C25CCE" w:rsidP="00913B2A">
            <w:pPr>
              <w:pStyle w:val="MonetDBSolutionsListBullet"/>
              <w:numPr>
                <w:ilvl w:val="0"/>
                <w:numId w:val="0"/>
              </w:numPr>
              <w:spacing w:after="60"/>
              <w:jc w:val="right"/>
              <w:rPr>
                <w:sz w:val="20"/>
              </w:rPr>
            </w:pPr>
            <w:r w:rsidRPr="003169F2">
              <w:rPr>
                <w:sz w:val="20"/>
              </w:rPr>
              <w:t>30</w:t>
            </w:r>
          </w:p>
        </w:tc>
      </w:tr>
      <w:tr w:rsidR="00BE6248" w:rsidRPr="003169F2" w14:paraId="5BE4DA58" w14:textId="77777777" w:rsidTr="00BE6248">
        <w:trPr>
          <w:jc w:val="center"/>
        </w:trPr>
        <w:tc>
          <w:tcPr>
            <w:tcW w:w="716" w:type="dxa"/>
            <w:tcBorders>
              <w:bottom w:val="single" w:sz="4" w:space="0" w:color="auto"/>
            </w:tcBorders>
            <w:vAlign w:val="bottom"/>
          </w:tcPr>
          <w:p w14:paraId="05DA803F" w14:textId="5853E9B7"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8</w:t>
            </w:r>
          </w:p>
        </w:tc>
        <w:tc>
          <w:tcPr>
            <w:tcW w:w="939" w:type="dxa"/>
            <w:tcBorders>
              <w:bottom w:val="single" w:sz="4" w:space="0" w:color="auto"/>
            </w:tcBorders>
            <w:vAlign w:val="bottom"/>
          </w:tcPr>
          <w:p w14:paraId="2A76B6B9" w14:textId="32160360"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tcBorders>
              <w:bottom w:val="single" w:sz="4" w:space="0" w:color="auto"/>
            </w:tcBorders>
            <w:vAlign w:val="bottom"/>
          </w:tcPr>
          <w:p w14:paraId="274C95C6" w14:textId="118C4448"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tcBorders>
              <w:bottom w:val="single" w:sz="4" w:space="0" w:color="auto"/>
            </w:tcBorders>
            <w:vAlign w:val="bottom"/>
          </w:tcPr>
          <w:p w14:paraId="401A9A1B" w14:textId="0FA0F2FC" w:rsidR="00F22540" w:rsidRPr="003169F2" w:rsidRDefault="00F22540" w:rsidP="00913B2A">
            <w:pPr>
              <w:pStyle w:val="MonetDBSolutionsListBullet"/>
              <w:numPr>
                <w:ilvl w:val="0"/>
                <w:numId w:val="0"/>
              </w:numPr>
              <w:spacing w:after="60"/>
              <w:jc w:val="left"/>
              <w:rPr>
                <w:sz w:val="20"/>
              </w:rPr>
            </w:pPr>
            <w:r w:rsidRPr="003169F2">
              <w:rPr>
                <w:sz w:val="20"/>
              </w:rPr>
              <w:t>AVG, STDDEV_SAMP</w:t>
            </w:r>
          </w:p>
        </w:tc>
        <w:tc>
          <w:tcPr>
            <w:tcW w:w="1393" w:type="dxa"/>
            <w:tcBorders>
              <w:bottom w:val="single" w:sz="4" w:space="0" w:color="auto"/>
            </w:tcBorders>
            <w:vAlign w:val="bottom"/>
          </w:tcPr>
          <w:p w14:paraId="5796DB18" w14:textId="77777777" w:rsidR="00F22540" w:rsidRPr="003169F2" w:rsidRDefault="00F22540" w:rsidP="00913B2A">
            <w:pPr>
              <w:pStyle w:val="MonetDBSolutionsListBullet"/>
              <w:numPr>
                <w:ilvl w:val="0"/>
                <w:numId w:val="0"/>
              </w:numPr>
              <w:spacing w:after="60"/>
              <w:jc w:val="left"/>
              <w:rPr>
                <w:sz w:val="20"/>
              </w:rPr>
            </w:pPr>
          </w:p>
        </w:tc>
        <w:tc>
          <w:tcPr>
            <w:tcW w:w="992" w:type="dxa"/>
            <w:tcBorders>
              <w:bottom w:val="single" w:sz="4" w:space="0" w:color="auto"/>
            </w:tcBorders>
            <w:vAlign w:val="bottom"/>
          </w:tcPr>
          <w:p w14:paraId="4E956479" w14:textId="05321AC1"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850" w:type="dxa"/>
            <w:tcBorders>
              <w:bottom w:val="single" w:sz="4" w:space="0" w:color="auto"/>
            </w:tcBorders>
            <w:vAlign w:val="bottom"/>
          </w:tcPr>
          <w:p w14:paraId="51600707" w14:textId="653F75C1" w:rsidR="00F22540" w:rsidRPr="003169F2" w:rsidRDefault="00F22540" w:rsidP="00913B2A">
            <w:pPr>
              <w:pStyle w:val="MonetDBSolutionsListBullet"/>
              <w:numPr>
                <w:ilvl w:val="0"/>
                <w:numId w:val="0"/>
              </w:numPr>
              <w:spacing w:after="60"/>
              <w:jc w:val="center"/>
              <w:rPr>
                <w:sz w:val="20"/>
              </w:rPr>
            </w:pPr>
          </w:p>
        </w:tc>
        <w:tc>
          <w:tcPr>
            <w:tcW w:w="1134" w:type="dxa"/>
            <w:tcBorders>
              <w:bottom w:val="single" w:sz="4" w:space="0" w:color="auto"/>
            </w:tcBorders>
            <w:vAlign w:val="bottom"/>
          </w:tcPr>
          <w:p w14:paraId="6BFA732E" w14:textId="2B6A7989" w:rsidR="00F22540" w:rsidRPr="003169F2" w:rsidRDefault="00F22540" w:rsidP="00913B2A">
            <w:pPr>
              <w:pStyle w:val="MonetDBSolutionsListBullet"/>
              <w:numPr>
                <w:ilvl w:val="0"/>
                <w:numId w:val="0"/>
              </w:numPr>
              <w:spacing w:after="60"/>
              <w:jc w:val="right"/>
              <w:rPr>
                <w:sz w:val="20"/>
              </w:rPr>
            </w:pPr>
            <w:r w:rsidRPr="003169F2">
              <w:rPr>
                <w:sz w:val="20"/>
              </w:rPr>
              <w:t>146542414</w:t>
            </w:r>
          </w:p>
        </w:tc>
        <w:tc>
          <w:tcPr>
            <w:tcW w:w="851" w:type="dxa"/>
            <w:tcBorders>
              <w:bottom w:val="single" w:sz="4" w:space="0" w:color="auto"/>
            </w:tcBorders>
            <w:vAlign w:val="bottom"/>
          </w:tcPr>
          <w:p w14:paraId="02218B2C" w14:textId="733AD9F0" w:rsidR="00F22540" w:rsidRPr="003169F2" w:rsidRDefault="00F22540" w:rsidP="00913B2A">
            <w:pPr>
              <w:pStyle w:val="MonetDBSolutionsListBullet"/>
              <w:numPr>
                <w:ilvl w:val="0"/>
                <w:numId w:val="0"/>
              </w:numPr>
              <w:spacing w:after="60"/>
              <w:jc w:val="right"/>
              <w:rPr>
                <w:sz w:val="20"/>
              </w:rPr>
            </w:pPr>
            <w:r w:rsidRPr="003169F2">
              <w:rPr>
                <w:sz w:val="20"/>
              </w:rPr>
              <w:t>49</w:t>
            </w:r>
          </w:p>
        </w:tc>
      </w:tr>
      <w:tr w:rsidR="00BE6248" w:rsidRPr="003169F2" w14:paraId="48A831B7" w14:textId="77777777" w:rsidTr="00BE6248">
        <w:trPr>
          <w:jc w:val="center"/>
        </w:trPr>
        <w:tc>
          <w:tcPr>
            <w:tcW w:w="716" w:type="dxa"/>
            <w:shd w:val="clear" w:color="auto" w:fill="CCFFCC"/>
            <w:vAlign w:val="bottom"/>
          </w:tcPr>
          <w:p w14:paraId="1CF1C345" w14:textId="1895087D"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9</w:t>
            </w:r>
          </w:p>
        </w:tc>
        <w:tc>
          <w:tcPr>
            <w:tcW w:w="939" w:type="dxa"/>
            <w:shd w:val="clear" w:color="auto" w:fill="CCFFCC"/>
            <w:vAlign w:val="bottom"/>
          </w:tcPr>
          <w:p w14:paraId="01DCF853" w14:textId="01FE89F6"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shd w:val="clear" w:color="auto" w:fill="CCFFCC"/>
            <w:vAlign w:val="bottom"/>
          </w:tcPr>
          <w:p w14:paraId="152F3BDB" w14:textId="1CFF5792"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shd w:val="clear" w:color="auto" w:fill="CCFFCC"/>
            <w:vAlign w:val="bottom"/>
          </w:tcPr>
          <w:p w14:paraId="501800C6" w14:textId="1B6AA5A3" w:rsidR="00F22540" w:rsidRPr="003169F2" w:rsidRDefault="00F22540" w:rsidP="00913B2A">
            <w:pPr>
              <w:pStyle w:val="MonetDBSolutionsListBullet"/>
              <w:numPr>
                <w:ilvl w:val="0"/>
                <w:numId w:val="0"/>
              </w:numPr>
              <w:spacing w:after="60"/>
              <w:jc w:val="left"/>
              <w:rPr>
                <w:sz w:val="20"/>
              </w:rPr>
            </w:pPr>
            <w:r w:rsidRPr="003169F2">
              <w:rPr>
                <w:sz w:val="20"/>
              </w:rPr>
              <w:t>AVG</w:t>
            </w:r>
          </w:p>
        </w:tc>
        <w:tc>
          <w:tcPr>
            <w:tcW w:w="1393" w:type="dxa"/>
            <w:shd w:val="clear" w:color="auto" w:fill="CCFFCC"/>
            <w:vAlign w:val="bottom"/>
          </w:tcPr>
          <w:p w14:paraId="43E28FF6" w14:textId="7E0DBE77" w:rsidR="00F22540" w:rsidRPr="003169F2" w:rsidRDefault="00F22540" w:rsidP="00913B2A">
            <w:pPr>
              <w:pStyle w:val="MonetDBSolutionsListBullet"/>
              <w:numPr>
                <w:ilvl w:val="0"/>
                <w:numId w:val="0"/>
              </w:numPr>
              <w:spacing w:after="60"/>
              <w:jc w:val="left"/>
              <w:rPr>
                <w:sz w:val="20"/>
              </w:rPr>
            </w:pPr>
            <w:r w:rsidRPr="003169F2">
              <w:rPr>
                <w:color w:val="000000"/>
                <w:sz w:val="20"/>
              </w:rPr>
              <w:t>EQUAL JOIN</w:t>
            </w:r>
          </w:p>
        </w:tc>
        <w:tc>
          <w:tcPr>
            <w:tcW w:w="992" w:type="dxa"/>
            <w:shd w:val="clear" w:color="auto" w:fill="CCFFCC"/>
            <w:vAlign w:val="bottom"/>
          </w:tcPr>
          <w:p w14:paraId="2AD65F60" w14:textId="77777777" w:rsidR="00F22540" w:rsidRPr="003169F2" w:rsidRDefault="00F22540" w:rsidP="00913B2A">
            <w:pPr>
              <w:pStyle w:val="MonetDBSolutionsListBullet"/>
              <w:numPr>
                <w:ilvl w:val="0"/>
                <w:numId w:val="0"/>
              </w:numPr>
              <w:spacing w:after="60"/>
              <w:jc w:val="center"/>
              <w:rPr>
                <w:sz w:val="20"/>
              </w:rPr>
            </w:pPr>
          </w:p>
        </w:tc>
        <w:tc>
          <w:tcPr>
            <w:tcW w:w="850" w:type="dxa"/>
            <w:shd w:val="clear" w:color="auto" w:fill="CCFFCC"/>
            <w:vAlign w:val="bottom"/>
          </w:tcPr>
          <w:p w14:paraId="65B996A6" w14:textId="543C5D5B" w:rsidR="00F22540" w:rsidRPr="003169F2" w:rsidRDefault="00F22540" w:rsidP="00913B2A">
            <w:pPr>
              <w:pStyle w:val="MonetDBSolutionsListBullet"/>
              <w:numPr>
                <w:ilvl w:val="0"/>
                <w:numId w:val="0"/>
              </w:numPr>
              <w:spacing w:after="60"/>
              <w:jc w:val="center"/>
              <w:rPr>
                <w:sz w:val="20"/>
              </w:rPr>
            </w:pPr>
          </w:p>
        </w:tc>
        <w:tc>
          <w:tcPr>
            <w:tcW w:w="1134" w:type="dxa"/>
            <w:shd w:val="clear" w:color="auto" w:fill="CCFFCC"/>
            <w:vAlign w:val="bottom"/>
          </w:tcPr>
          <w:p w14:paraId="1BD546AF" w14:textId="13FBE0A1" w:rsidR="00F22540" w:rsidRPr="003169F2" w:rsidRDefault="00F22540" w:rsidP="00913B2A">
            <w:pPr>
              <w:pStyle w:val="MonetDBSolutionsListBullet"/>
              <w:numPr>
                <w:ilvl w:val="0"/>
                <w:numId w:val="0"/>
              </w:numPr>
              <w:spacing w:after="60"/>
              <w:jc w:val="right"/>
              <w:rPr>
                <w:sz w:val="20"/>
              </w:rPr>
            </w:pPr>
            <w:r w:rsidRPr="003169F2">
              <w:rPr>
                <w:sz w:val="20"/>
              </w:rPr>
              <w:t>4309</w:t>
            </w:r>
          </w:p>
        </w:tc>
        <w:tc>
          <w:tcPr>
            <w:tcW w:w="851" w:type="dxa"/>
            <w:shd w:val="clear" w:color="auto" w:fill="CCFFCC"/>
            <w:vAlign w:val="bottom"/>
          </w:tcPr>
          <w:p w14:paraId="60055C06" w14:textId="4126FDE9" w:rsidR="00F22540" w:rsidRPr="003169F2" w:rsidRDefault="00F22540" w:rsidP="00913B2A">
            <w:pPr>
              <w:pStyle w:val="MonetDBSolutionsListBullet"/>
              <w:numPr>
                <w:ilvl w:val="0"/>
                <w:numId w:val="0"/>
              </w:numPr>
              <w:spacing w:after="60"/>
              <w:jc w:val="right"/>
              <w:rPr>
                <w:sz w:val="20"/>
              </w:rPr>
            </w:pPr>
            <w:r w:rsidRPr="003169F2">
              <w:rPr>
                <w:sz w:val="20"/>
              </w:rPr>
              <w:t>56312</w:t>
            </w:r>
          </w:p>
        </w:tc>
      </w:tr>
      <w:tr w:rsidR="00BE6248" w:rsidRPr="003169F2" w14:paraId="46F50B4B" w14:textId="77777777" w:rsidTr="00BE6248">
        <w:trPr>
          <w:jc w:val="center"/>
        </w:trPr>
        <w:tc>
          <w:tcPr>
            <w:tcW w:w="716" w:type="dxa"/>
            <w:tcBorders>
              <w:bottom w:val="single" w:sz="4" w:space="0" w:color="auto"/>
            </w:tcBorders>
            <w:vAlign w:val="bottom"/>
          </w:tcPr>
          <w:p w14:paraId="27AB3F68" w14:textId="6C2C7062"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10</w:t>
            </w:r>
          </w:p>
        </w:tc>
        <w:tc>
          <w:tcPr>
            <w:tcW w:w="939" w:type="dxa"/>
            <w:tcBorders>
              <w:bottom w:val="single" w:sz="4" w:space="0" w:color="auto"/>
            </w:tcBorders>
            <w:vAlign w:val="bottom"/>
          </w:tcPr>
          <w:p w14:paraId="6FAC3159" w14:textId="58973D78"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tcBorders>
              <w:bottom w:val="single" w:sz="4" w:space="0" w:color="auto"/>
            </w:tcBorders>
            <w:vAlign w:val="bottom"/>
          </w:tcPr>
          <w:p w14:paraId="3BEE28DB" w14:textId="77777777" w:rsidR="00F22540" w:rsidRPr="003169F2" w:rsidRDefault="00F22540" w:rsidP="00913B2A">
            <w:pPr>
              <w:pStyle w:val="MonetDBSolutionsListBullet"/>
              <w:numPr>
                <w:ilvl w:val="0"/>
                <w:numId w:val="0"/>
              </w:numPr>
              <w:spacing w:after="60"/>
              <w:jc w:val="center"/>
              <w:rPr>
                <w:sz w:val="20"/>
              </w:rPr>
            </w:pPr>
          </w:p>
        </w:tc>
        <w:tc>
          <w:tcPr>
            <w:tcW w:w="1650" w:type="dxa"/>
            <w:tcBorders>
              <w:bottom w:val="single" w:sz="4" w:space="0" w:color="auto"/>
            </w:tcBorders>
            <w:vAlign w:val="bottom"/>
          </w:tcPr>
          <w:p w14:paraId="3AA22769" w14:textId="3D1E1B81" w:rsidR="00F22540" w:rsidRPr="003169F2" w:rsidRDefault="00F22540" w:rsidP="00913B2A">
            <w:pPr>
              <w:pStyle w:val="MonetDBSolutionsListBullet"/>
              <w:numPr>
                <w:ilvl w:val="0"/>
                <w:numId w:val="0"/>
              </w:numPr>
              <w:spacing w:after="60"/>
              <w:jc w:val="left"/>
              <w:rPr>
                <w:sz w:val="20"/>
              </w:rPr>
            </w:pPr>
            <w:r w:rsidRPr="003169F2">
              <w:rPr>
                <w:sz w:val="20"/>
              </w:rPr>
              <w:t>COUNT</w:t>
            </w:r>
          </w:p>
        </w:tc>
        <w:tc>
          <w:tcPr>
            <w:tcW w:w="1393" w:type="dxa"/>
            <w:tcBorders>
              <w:bottom w:val="single" w:sz="4" w:space="0" w:color="auto"/>
            </w:tcBorders>
            <w:vAlign w:val="bottom"/>
          </w:tcPr>
          <w:p w14:paraId="79CEB66A" w14:textId="11A36E9A" w:rsidR="00F22540" w:rsidRPr="003169F2" w:rsidRDefault="00F22540" w:rsidP="00913B2A">
            <w:pPr>
              <w:pStyle w:val="MonetDBSolutionsListBullet"/>
              <w:numPr>
                <w:ilvl w:val="0"/>
                <w:numId w:val="0"/>
              </w:numPr>
              <w:spacing w:after="60"/>
              <w:jc w:val="left"/>
              <w:rPr>
                <w:sz w:val="20"/>
              </w:rPr>
            </w:pPr>
            <w:r w:rsidRPr="003169F2">
              <w:rPr>
                <w:color w:val="000000"/>
                <w:sz w:val="20"/>
              </w:rPr>
              <w:t>FULL OUTER JOIN</w:t>
            </w:r>
          </w:p>
        </w:tc>
        <w:tc>
          <w:tcPr>
            <w:tcW w:w="992" w:type="dxa"/>
            <w:tcBorders>
              <w:bottom w:val="single" w:sz="4" w:space="0" w:color="auto"/>
            </w:tcBorders>
            <w:vAlign w:val="bottom"/>
          </w:tcPr>
          <w:p w14:paraId="43CADF49" w14:textId="77777777" w:rsidR="00F22540" w:rsidRPr="003169F2" w:rsidRDefault="00F22540" w:rsidP="00913B2A">
            <w:pPr>
              <w:pStyle w:val="MonetDBSolutionsListBullet"/>
              <w:numPr>
                <w:ilvl w:val="0"/>
                <w:numId w:val="0"/>
              </w:numPr>
              <w:spacing w:after="60"/>
              <w:jc w:val="center"/>
              <w:rPr>
                <w:sz w:val="20"/>
              </w:rPr>
            </w:pPr>
          </w:p>
        </w:tc>
        <w:tc>
          <w:tcPr>
            <w:tcW w:w="850" w:type="dxa"/>
            <w:tcBorders>
              <w:bottom w:val="single" w:sz="4" w:space="0" w:color="auto"/>
            </w:tcBorders>
            <w:vAlign w:val="bottom"/>
          </w:tcPr>
          <w:p w14:paraId="0A390775" w14:textId="7D15AE41" w:rsidR="00F22540" w:rsidRPr="003169F2" w:rsidRDefault="00F22540" w:rsidP="00913B2A">
            <w:pPr>
              <w:pStyle w:val="MonetDBSolutionsListBullet"/>
              <w:numPr>
                <w:ilvl w:val="0"/>
                <w:numId w:val="0"/>
              </w:numPr>
              <w:spacing w:after="60"/>
              <w:jc w:val="center"/>
              <w:rPr>
                <w:sz w:val="20"/>
              </w:rPr>
            </w:pPr>
          </w:p>
        </w:tc>
        <w:tc>
          <w:tcPr>
            <w:tcW w:w="1134" w:type="dxa"/>
            <w:tcBorders>
              <w:bottom w:val="single" w:sz="4" w:space="0" w:color="auto"/>
            </w:tcBorders>
            <w:vAlign w:val="bottom"/>
          </w:tcPr>
          <w:p w14:paraId="48DFCC39" w14:textId="40E53FCE" w:rsidR="00F22540" w:rsidRPr="003169F2" w:rsidRDefault="00F22540" w:rsidP="00913B2A">
            <w:pPr>
              <w:pStyle w:val="MonetDBSolutionsListBullet"/>
              <w:numPr>
                <w:ilvl w:val="0"/>
                <w:numId w:val="0"/>
              </w:numPr>
              <w:spacing w:after="60"/>
              <w:jc w:val="right"/>
              <w:rPr>
                <w:sz w:val="20"/>
              </w:rPr>
            </w:pPr>
            <w:r w:rsidRPr="003169F2">
              <w:rPr>
                <w:sz w:val="20"/>
              </w:rPr>
              <w:t>15391774</w:t>
            </w:r>
          </w:p>
        </w:tc>
        <w:tc>
          <w:tcPr>
            <w:tcW w:w="851" w:type="dxa"/>
            <w:tcBorders>
              <w:bottom w:val="single" w:sz="4" w:space="0" w:color="auto"/>
            </w:tcBorders>
            <w:vAlign w:val="bottom"/>
          </w:tcPr>
          <w:p w14:paraId="4CAA93CD" w14:textId="0FE79B34" w:rsidR="00F22540" w:rsidRPr="003169F2" w:rsidRDefault="00F22540" w:rsidP="00913B2A">
            <w:pPr>
              <w:pStyle w:val="MonetDBSolutionsListBullet"/>
              <w:numPr>
                <w:ilvl w:val="0"/>
                <w:numId w:val="0"/>
              </w:numPr>
              <w:spacing w:after="60"/>
              <w:jc w:val="right"/>
              <w:rPr>
                <w:sz w:val="20"/>
              </w:rPr>
            </w:pPr>
            <w:r w:rsidRPr="003169F2">
              <w:rPr>
                <w:sz w:val="20"/>
              </w:rPr>
              <w:t>195</w:t>
            </w:r>
          </w:p>
        </w:tc>
      </w:tr>
      <w:tr w:rsidR="00BE6248" w:rsidRPr="003169F2" w14:paraId="2FFE5279" w14:textId="77777777" w:rsidTr="00BE6248">
        <w:trPr>
          <w:jc w:val="center"/>
        </w:trPr>
        <w:tc>
          <w:tcPr>
            <w:tcW w:w="716" w:type="dxa"/>
            <w:shd w:val="clear" w:color="auto" w:fill="CCFFCC"/>
            <w:vAlign w:val="bottom"/>
          </w:tcPr>
          <w:p w14:paraId="6EE41A34" w14:textId="5D0D5C10"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11</w:t>
            </w:r>
          </w:p>
        </w:tc>
        <w:tc>
          <w:tcPr>
            <w:tcW w:w="939" w:type="dxa"/>
            <w:shd w:val="clear" w:color="auto" w:fill="CCFFCC"/>
            <w:vAlign w:val="bottom"/>
          </w:tcPr>
          <w:p w14:paraId="3FCE311B" w14:textId="612C63AC"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shd w:val="clear" w:color="auto" w:fill="CCFFCC"/>
            <w:vAlign w:val="bottom"/>
          </w:tcPr>
          <w:p w14:paraId="643EA828" w14:textId="77777777" w:rsidR="00F22540" w:rsidRPr="003169F2" w:rsidRDefault="00F22540" w:rsidP="00913B2A">
            <w:pPr>
              <w:pStyle w:val="MonetDBSolutionsListBullet"/>
              <w:numPr>
                <w:ilvl w:val="0"/>
                <w:numId w:val="0"/>
              </w:numPr>
              <w:spacing w:after="60"/>
              <w:jc w:val="center"/>
              <w:rPr>
                <w:sz w:val="20"/>
              </w:rPr>
            </w:pPr>
          </w:p>
        </w:tc>
        <w:tc>
          <w:tcPr>
            <w:tcW w:w="1650" w:type="dxa"/>
            <w:shd w:val="clear" w:color="auto" w:fill="CCFFCC"/>
            <w:vAlign w:val="bottom"/>
          </w:tcPr>
          <w:p w14:paraId="52C5EE15" w14:textId="31994D04" w:rsidR="00F22540" w:rsidRPr="003169F2" w:rsidRDefault="00F22540" w:rsidP="00913B2A">
            <w:pPr>
              <w:pStyle w:val="MonetDBSolutionsListBullet"/>
              <w:numPr>
                <w:ilvl w:val="0"/>
                <w:numId w:val="0"/>
              </w:numPr>
              <w:spacing w:after="60"/>
              <w:jc w:val="left"/>
              <w:rPr>
                <w:sz w:val="20"/>
              </w:rPr>
            </w:pPr>
            <w:r w:rsidRPr="003169F2">
              <w:rPr>
                <w:sz w:val="20"/>
              </w:rPr>
              <w:t>COUNT</w:t>
            </w:r>
          </w:p>
        </w:tc>
        <w:tc>
          <w:tcPr>
            <w:tcW w:w="1393" w:type="dxa"/>
            <w:shd w:val="clear" w:color="auto" w:fill="CCFFCC"/>
            <w:vAlign w:val="bottom"/>
          </w:tcPr>
          <w:p w14:paraId="0E4B7685" w14:textId="18604E97" w:rsidR="00F22540" w:rsidRPr="003169F2" w:rsidRDefault="00F22540" w:rsidP="00913B2A">
            <w:pPr>
              <w:pStyle w:val="MonetDBSolutionsListBullet"/>
              <w:numPr>
                <w:ilvl w:val="0"/>
                <w:numId w:val="0"/>
              </w:numPr>
              <w:spacing w:after="60"/>
              <w:jc w:val="left"/>
              <w:rPr>
                <w:sz w:val="20"/>
              </w:rPr>
            </w:pPr>
            <w:r w:rsidRPr="003169F2">
              <w:rPr>
                <w:color w:val="000000"/>
                <w:sz w:val="20"/>
              </w:rPr>
              <w:t>FULL OUTER JOIN</w:t>
            </w:r>
          </w:p>
        </w:tc>
        <w:tc>
          <w:tcPr>
            <w:tcW w:w="992" w:type="dxa"/>
            <w:shd w:val="clear" w:color="auto" w:fill="CCFFCC"/>
            <w:vAlign w:val="bottom"/>
          </w:tcPr>
          <w:p w14:paraId="5CC3D2CD" w14:textId="77777777" w:rsidR="00F22540" w:rsidRPr="003169F2" w:rsidRDefault="00F22540" w:rsidP="00913B2A">
            <w:pPr>
              <w:pStyle w:val="MonetDBSolutionsListBullet"/>
              <w:numPr>
                <w:ilvl w:val="0"/>
                <w:numId w:val="0"/>
              </w:numPr>
              <w:spacing w:after="60"/>
              <w:jc w:val="center"/>
              <w:rPr>
                <w:sz w:val="20"/>
              </w:rPr>
            </w:pPr>
          </w:p>
        </w:tc>
        <w:tc>
          <w:tcPr>
            <w:tcW w:w="850" w:type="dxa"/>
            <w:shd w:val="clear" w:color="auto" w:fill="CCFFCC"/>
            <w:vAlign w:val="bottom"/>
          </w:tcPr>
          <w:p w14:paraId="000E8C76" w14:textId="58E4CE1B" w:rsidR="00F22540" w:rsidRPr="003169F2" w:rsidRDefault="00F22540" w:rsidP="00913B2A">
            <w:pPr>
              <w:pStyle w:val="MonetDBSolutionsListBullet"/>
              <w:numPr>
                <w:ilvl w:val="0"/>
                <w:numId w:val="0"/>
              </w:numPr>
              <w:spacing w:after="60"/>
              <w:jc w:val="center"/>
              <w:rPr>
                <w:sz w:val="20"/>
              </w:rPr>
            </w:pPr>
          </w:p>
        </w:tc>
        <w:tc>
          <w:tcPr>
            <w:tcW w:w="1134" w:type="dxa"/>
            <w:shd w:val="clear" w:color="auto" w:fill="CCFFCC"/>
            <w:vAlign w:val="bottom"/>
          </w:tcPr>
          <w:p w14:paraId="492F2A90" w14:textId="35CD87F8" w:rsidR="00F22540" w:rsidRPr="003169F2" w:rsidRDefault="00F22540" w:rsidP="00913B2A">
            <w:pPr>
              <w:pStyle w:val="MonetDBSolutionsListBullet"/>
              <w:numPr>
                <w:ilvl w:val="0"/>
                <w:numId w:val="0"/>
              </w:numPr>
              <w:spacing w:after="60"/>
              <w:jc w:val="right"/>
              <w:rPr>
                <w:sz w:val="20"/>
              </w:rPr>
            </w:pPr>
            <w:r w:rsidRPr="003169F2">
              <w:rPr>
                <w:sz w:val="20"/>
              </w:rPr>
              <w:t>12295086</w:t>
            </w:r>
          </w:p>
        </w:tc>
        <w:tc>
          <w:tcPr>
            <w:tcW w:w="851" w:type="dxa"/>
            <w:shd w:val="clear" w:color="auto" w:fill="CCFFCC"/>
            <w:vAlign w:val="bottom"/>
          </w:tcPr>
          <w:p w14:paraId="3180A9C9" w14:textId="4339DF46" w:rsidR="00F22540" w:rsidRPr="003169F2" w:rsidRDefault="00F22540" w:rsidP="00913B2A">
            <w:pPr>
              <w:pStyle w:val="MonetDBSolutionsListBullet"/>
              <w:numPr>
                <w:ilvl w:val="0"/>
                <w:numId w:val="0"/>
              </w:numPr>
              <w:spacing w:after="60"/>
              <w:jc w:val="right"/>
              <w:rPr>
                <w:sz w:val="20"/>
              </w:rPr>
            </w:pPr>
            <w:r w:rsidRPr="003169F2">
              <w:rPr>
                <w:sz w:val="20"/>
              </w:rPr>
              <w:t>2550</w:t>
            </w:r>
          </w:p>
        </w:tc>
      </w:tr>
      <w:tr w:rsidR="00BE6248" w:rsidRPr="003169F2" w14:paraId="6BDCD60D" w14:textId="77777777" w:rsidTr="00BE6248">
        <w:trPr>
          <w:jc w:val="center"/>
        </w:trPr>
        <w:tc>
          <w:tcPr>
            <w:tcW w:w="716" w:type="dxa"/>
            <w:tcBorders>
              <w:bottom w:val="single" w:sz="4" w:space="0" w:color="auto"/>
            </w:tcBorders>
            <w:vAlign w:val="bottom"/>
          </w:tcPr>
          <w:p w14:paraId="2C14AA1C" w14:textId="45616119"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12</w:t>
            </w:r>
          </w:p>
        </w:tc>
        <w:tc>
          <w:tcPr>
            <w:tcW w:w="939" w:type="dxa"/>
            <w:tcBorders>
              <w:bottom w:val="single" w:sz="4" w:space="0" w:color="auto"/>
            </w:tcBorders>
            <w:vAlign w:val="bottom"/>
          </w:tcPr>
          <w:p w14:paraId="2FCEB429" w14:textId="0463DA37"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tcBorders>
              <w:bottom w:val="single" w:sz="4" w:space="0" w:color="auto"/>
            </w:tcBorders>
            <w:vAlign w:val="bottom"/>
          </w:tcPr>
          <w:p w14:paraId="27E26762" w14:textId="05B73525"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tcBorders>
              <w:bottom w:val="single" w:sz="4" w:space="0" w:color="auto"/>
            </w:tcBorders>
            <w:vAlign w:val="bottom"/>
          </w:tcPr>
          <w:p w14:paraId="33A4CFF4" w14:textId="607E72A7" w:rsidR="00F22540" w:rsidRPr="003169F2" w:rsidRDefault="00F22540" w:rsidP="00913B2A">
            <w:pPr>
              <w:pStyle w:val="MonetDBSolutionsListBullet"/>
              <w:numPr>
                <w:ilvl w:val="0"/>
                <w:numId w:val="0"/>
              </w:numPr>
              <w:spacing w:after="60"/>
              <w:jc w:val="left"/>
              <w:rPr>
                <w:sz w:val="20"/>
              </w:rPr>
            </w:pPr>
            <w:r w:rsidRPr="003169F2">
              <w:rPr>
                <w:sz w:val="20"/>
              </w:rPr>
              <w:t>COUNT, SUM</w:t>
            </w:r>
          </w:p>
        </w:tc>
        <w:tc>
          <w:tcPr>
            <w:tcW w:w="1393" w:type="dxa"/>
            <w:tcBorders>
              <w:bottom w:val="single" w:sz="4" w:space="0" w:color="auto"/>
            </w:tcBorders>
            <w:vAlign w:val="bottom"/>
          </w:tcPr>
          <w:p w14:paraId="54CA83B4" w14:textId="77777777" w:rsidR="00F22540" w:rsidRPr="003169F2" w:rsidRDefault="00F22540" w:rsidP="00913B2A">
            <w:pPr>
              <w:pStyle w:val="MonetDBSolutionsListBullet"/>
              <w:numPr>
                <w:ilvl w:val="0"/>
                <w:numId w:val="0"/>
              </w:numPr>
              <w:spacing w:after="60"/>
              <w:jc w:val="left"/>
              <w:rPr>
                <w:sz w:val="20"/>
              </w:rPr>
            </w:pPr>
          </w:p>
        </w:tc>
        <w:tc>
          <w:tcPr>
            <w:tcW w:w="992" w:type="dxa"/>
            <w:tcBorders>
              <w:bottom w:val="single" w:sz="4" w:space="0" w:color="auto"/>
            </w:tcBorders>
            <w:vAlign w:val="bottom"/>
          </w:tcPr>
          <w:p w14:paraId="06E4406E" w14:textId="77777777" w:rsidR="00F22540" w:rsidRPr="003169F2" w:rsidRDefault="00F22540" w:rsidP="00913B2A">
            <w:pPr>
              <w:pStyle w:val="MonetDBSolutionsListBullet"/>
              <w:numPr>
                <w:ilvl w:val="0"/>
                <w:numId w:val="0"/>
              </w:numPr>
              <w:spacing w:after="60"/>
              <w:jc w:val="center"/>
              <w:rPr>
                <w:sz w:val="20"/>
              </w:rPr>
            </w:pPr>
          </w:p>
        </w:tc>
        <w:tc>
          <w:tcPr>
            <w:tcW w:w="850" w:type="dxa"/>
            <w:tcBorders>
              <w:bottom w:val="single" w:sz="4" w:space="0" w:color="auto"/>
            </w:tcBorders>
            <w:vAlign w:val="bottom"/>
          </w:tcPr>
          <w:p w14:paraId="782B75D7" w14:textId="5F7AD903" w:rsidR="00F22540" w:rsidRPr="003169F2" w:rsidRDefault="00F22540" w:rsidP="00913B2A">
            <w:pPr>
              <w:pStyle w:val="MonetDBSolutionsListBullet"/>
              <w:numPr>
                <w:ilvl w:val="0"/>
                <w:numId w:val="0"/>
              </w:numPr>
              <w:spacing w:after="60"/>
              <w:jc w:val="center"/>
              <w:rPr>
                <w:sz w:val="20"/>
              </w:rPr>
            </w:pPr>
          </w:p>
        </w:tc>
        <w:tc>
          <w:tcPr>
            <w:tcW w:w="1134" w:type="dxa"/>
            <w:tcBorders>
              <w:bottom w:val="single" w:sz="4" w:space="0" w:color="auto"/>
            </w:tcBorders>
            <w:vAlign w:val="bottom"/>
          </w:tcPr>
          <w:p w14:paraId="3654B710" w14:textId="28E60F89" w:rsidR="00F22540" w:rsidRPr="003169F2" w:rsidRDefault="00F22540" w:rsidP="00913B2A">
            <w:pPr>
              <w:pStyle w:val="MonetDBSolutionsListBullet"/>
              <w:numPr>
                <w:ilvl w:val="0"/>
                <w:numId w:val="0"/>
              </w:numPr>
              <w:spacing w:after="60"/>
              <w:jc w:val="right"/>
              <w:rPr>
                <w:sz w:val="20"/>
              </w:rPr>
            </w:pPr>
            <w:r w:rsidRPr="003169F2">
              <w:rPr>
                <w:sz w:val="20"/>
              </w:rPr>
              <w:t>146542414</w:t>
            </w:r>
          </w:p>
        </w:tc>
        <w:tc>
          <w:tcPr>
            <w:tcW w:w="851" w:type="dxa"/>
            <w:tcBorders>
              <w:bottom w:val="single" w:sz="4" w:space="0" w:color="auto"/>
            </w:tcBorders>
            <w:vAlign w:val="bottom"/>
          </w:tcPr>
          <w:p w14:paraId="6AFFA153" w14:textId="1E3761EA" w:rsidR="00F22540" w:rsidRPr="003169F2" w:rsidRDefault="00F22540" w:rsidP="00913B2A">
            <w:pPr>
              <w:pStyle w:val="MonetDBSolutionsListBullet"/>
              <w:numPr>
                <w:ilvl w:val="0"/>
                <w:numId w:val="0"/>
              </w:numPr>
              <w:spacing w:after="60"/>
              <w:jc w:val="right"/>
              <w:rPr>
                <w:sz w:val="20"/>
              </w:rPr>
            </w:pPr>
            <w:r w:rsidRPr="003169F2">
              <w:rPr>
                <w:sz w:val="20"/>
              </w:rPr>
              <w:t>9071</w:t>
            </w:r>
          </w:p>
        </w:tc>
      </w:tr>
      <w:tr w:rsidR="00BE6248" w:rsidRPr="003169F2" w14:paraId="3AE19454" w14:textId="77777777" w:rsidTr="00BE6248">
        <w:trPr>
          <w:jc w:val="center"/>
        </w:trPr>
        <w:tc>
          <w:tcPr>
            <w:tcW w:w="716" w:type="dxa"/>
            <w:shd w:val="clear" w:color="auto" w:fill="CCFFCC"/>
            <w:vAlign w:val="bottom"/>
          </w:tcPr>
          <w:p w14:paraId="41C05E8D" w14:textId="210AF0BD"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13</w:t>
            </w:r>
          </w:p>
        </w:tc>
        <w:tc>
          <w:tcPr>
            <w:tcW w:w="939" w:type="dxa"/>
            <w:shd w:val="clear" w:color="auto" w:fill="CCFFCC"/>
            <w:vAlign w:val="bottom"/>
          </w:tcPr>
          <w:p w14:paraId="0BF80DF5" w14:textId="19539873"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shd w:val="clear" w:color="auto" w:fill="CCFFCC"/>
            <w:vAlign w:val="bottom"/>
          </w:tcPr>
          <w:p w14:paraId="463C3576" w14:textId="1FB16EB6"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shd w:val="clear" w:color="auto" w:fill="CCFFCC"/>
            <w:vAlign w:val="bottom"/>
          </w:tcPr>
          <w:p w14:paraId="0EDBD852" w14:textId="165263F4" w:rsidR="00F22540" w:rsidRPr="003169F2" w:rsidRDefault="00F22540" w:rsidP="00913B2A">
            <w:pPr>
              <w:pStyle w:val="MonetDBSolutionsListBullet"/>
              <w:numPr>
                <w:ilvl w:val="0"/>
                <w:numId w:val="0"/>
              </w:numPr>
              <w:spacing w:after="60"/>
              <w:jc w:val="left"/>
              <w:rPr>
                <w:sz w:val="20"/>
              </w:rPr>
            </w:pPr>
            <w:r w:rsidRPr="003169F2">
              <w:rPr>
                <w:sz w:val="20"/>
              </w:rPr>
              <w:t>COUNT, SUM</w:t>
            </w:r>
          </w:p>
        </w:tc>
        <w:tc>
          <w:tcPr>
            <w:tcW w:w="1393" w:type="dxa"/>
            <w:shd w:val="clear" w:color="auto" w:fill="CCFFCC"/>
            <w:vAlign w:val="bottom"/>
          </w:tcPr>
          <w:p w14:paraId="23067D36" w14:textId="77777777" w:rsidR="00F22540" w:rsidRPr="003169F2" w:rsidRDefault="00F22540" w:rsidP="00913B2A">
            <w:pPr>
              <w:pStyle w:val="MonetDBSolutionsListBullet"/>
              <w:numPr>
                <w:ilvl w:val="0"/>
                <w:numId w:val="0"/>
              </w:numPr>
              <w:spacing w:after="60"/>
              <w:jc w:val="left"/>
              <w:rPr>
                <w:sz w:val="20"/>
              </w:rPr>
            </w:pPr>
          </w:p>
        </w:tc>
        <w:tc>
          <w:tcPr>
            <w:tcW w:w="992" w:type="dxa"/>
            <w:shd w:val="clear" w:color="auto" w:fill="CCFFCC"/>
            <w:vAlign w:val="bottom"/>
          </w:tcPr>
          <w:p w14:paraId="7484403D" w14:textId="77777777" w:rsidR="00F22540" w:rsidRPr="003169F2" w:rsidRDefault="00F22540" w:rsidP="00913B2A">
            <w:pPr>
              <w:pStyle w:val="MonetDBSolutionsListBullet"/>
              <w:numPr>
                <w:ilvl w:val="0"/>
                <w:numId w:val="0"/>
              </w:numPr>
              <w:spacing w:after="60"/>
              <w:jc w:val="center"/>
              <w:rPr>
                <w:sz w:val="20"/>
              </w:rPr>
            </w:pPr>
          </w:p>
        </w:tc>
        <w:tc>
          <w:tcPr>
            <w:tcW w:w="850" w:type="dxa"/>
            <w:shd w:val="clear" w:color="auto" w:fill="CCFFCC"/>
            <w:vAlign w:val="bottom"/>
          </w:tcPr>
          <w:p w14:paraId="4AFE35AB" w14:textId="7D88647E" w:rsidR="00F22540" w:rsidRPr="003169F2" w:rsidRDefault="00F22540" w:rsidP="00913B2A">
            <w:pPr>
              <w:pStyle w:val="MonetDBSolutionsListBullet"/>
              <w:numPr>
                <w:ilvl w:val="0"/>
                <w:numId w:val="0"/>
              </w:numPr>
              <w:spacing w:after="60"/>
              <w:jc w:val="center"/>
              <w:rPr>
                <w:sz w:val="20"/>
              </w:rPr>
            </w:pPr>
          </w:p>
        </w:tc>
        <w:tc>
          <w:tcPr>
            <w:tcW w:w="1134" w:type="dxa"/>
            <w:shd w:val="clear" w:color="auto" w:fill="CCFFCC"/>
            <w:vAlign w:val="bottom"/>
          </w:tcPr>
          <w:p w14:paraId="155DABAD" w14:textId="1CEEB777" w:rsidR="00F22540" w:rsidRPr="003169F2" w:rsidRDefault="00F22540" w:rsidP="00913B2A">
            <w:pPr>
              <w:pStyle w:val="MonetDBSolutionsListBullet"/>
              <w:numPr>
                <w:ilvl w:val="0"/>
                <w:numId w:val="0"/>
              </w:numPr>
              <w:spacing w:after="60"/>
              <w:jc w:val="right"/>
              <w:rPr>
                <w:sz w:val="20"/>
              </w:rPr>
            </w:pPr>
            <w:r w:rsidRPr="003169F2">
              <w:rPr>
                <w:sz w:val="20"/>
              </w:rPr>
              <w:t>306439</w:t>
            </w:r>
          </w:p>
        </w:tc>
        <w:tc>
          <w:tcPr>
            <w:tcW w:w="851" w:type="dxa"/>
            <w:shd w:val="clear" w:color="auto" w:fill="CCFFCC"/>
            <w:vAlign w:val="bottom"/>
          </w:tcPr>
          <w:p w14:paraId="458FDB6C" w14:textId="4DB40D8C" w:rsidR="00F22540" w:rsidRPr="003169F2" w:rsidRDefault="00F22540" w:rsidP="00913B2A">
            <w:pPr>
              <w:pStyle w:val="MonetDBSolutionsListBullet"/>
              <w:numPr>
                <w:ilvl w:val="0"/>
                <w:numId w:val="0"/>
              </w:numPr>
              <w:spacing w:after="60"/>
              <w:jc w:val="right"/>
              <w:rPr>
                <w:sz w:val="20"/>
              </w:rPr>
            </w:pPr>
            <w:r w:rsidRPr="003169F2">
              <w:rPr>
                <w:sz w:val="20"/>
              </w:rPr>
              <w:t>150</w:t>
            </w:r>
          </w:p>
        </w:tc>
      </w:tr>
      <w:tr w:rsidR="00BE6248" w:rsidRPr="003169F2" w14:paraId="0A0829D7" w14:textId="77777777" w:rsidTr="00BE6248">
        <w:trPr>
          <w:jc w:val="center"/>
        </w:trPr>
        <w:tc>
          <w:tcPr>
            <w:tcW w:w="716" w:type="dxa"/>
            <w:tcBorders>
              <w:bottom w:val="single" w:sz="4" w:space="0" w:color="auto"/>
            </w:tcBorders>
            <w:vAlign w:val="bottom"/>
          </w:tcPr>
          <w:p w14:paraId="3014FE8B" w14:textId="297D7685"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14</w:t>
            </w:r>
          </w:p>
        </w:tc>
        <w:tc>
          <w:tcPr>
            <w:tcW w:w="939" w:type="dxa"/>
            <w:tcBorders>
              <w:bottom w:val="single" w:sz="4" w:space="0" w:color="auto"/>
            </w:tcBorders>
            <w:vAlign w:val="bottom"/>
          </w:tcPr>
          <w:p w14:paraId="3075D5C4" w14:textId="05587666"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tcBorders>
              <w:bottom w:val="single" w:sz="4" w:space="0" w:color="auto"/>
            </w:tcBorders>
            <w:vAlign w:val="bottom"/>
          </w:tcPr>
          <w:p w14:paraId="33968DAE" w14:textId="3592421F"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tcBorders>
              <w:bottom w:val="single" w:sz="4" w:space="0" w:color="auto"/>
            </w:tcBorders>
            <w:vAlign w:val="bottom"/>
          </w:tcPr>
          <w:p w14:paraId="31C61F02" w14:textId="15DF1BF6" w:rsidR="00F22540" w:rsidRPr="003169F2" w:rsidRDefault="00F22540" w:rsidP="00913B2A">
            <w:pPr>
              <w:pStyle w:val="MonetDBSolutionsListBullet"/>
              <w:numPr>
                <w:ilvl w:val="0"/>
                <w:numId w:val="0"/>
              </w:numPr>
              <w:spacing w:after="60"/>
              <w:jc w:val="left"/>
              <w:rPr>
                <w:sz w:val="20"/>
              </w:rPr>
            </w:pPr>
            <w:r w:rsidRPr="003169F2">
              <w:rPr>
                <w:sz w:val="20"/>
              </w:rPr>
              <w:t>MEDIAN</w:t>
            </w:r>
          </w:p>
        </w:tc>
        <w:tc>
          <w:tcPr>
            <w:tcW w:w="1393" w:type="dxa"/>
            <w:tcBorders>
              <w:bottom w:val="single" w:sz="4" w:space="0" w:color="auto"/>
            </w:tcBorders>
            <w:vAlign w:val="bottom"/>
          </w:tcPr>
          <w:p w14:paraId="18A05E8E" w14:textId="6CC430CA" w:rsidR="00F22540" w:rsidRPr="003169F2" w:rsidRDefault="00F22540" w:rsidP="00913B2A">
            <w:pPr>
              <w:pStyle w:val="MonetDBSolutionsListBullet"/>
              <w:numPr>
                <w:ilvl w:val="0"/>
                <w:numId w:val="0"/>
              </w:numPr>
              <w:spacing w:after="60"/>
              <w:jc w:val="left"/>
              <w:rPr>
                <w:sz w:val="20"/>
              </w:rPr>
            </w:pPr>
            <w:r w:rsidRPr="003169F2">
              <w:rPr>
                <w:color w:val="000000"/>
                <w:sz w:val="20"/>
              </w:rPr>
              <w:t>FULL OUTER JOIN</w:t>
            </w:r>
          </w:p>
        </w:tc>
        <w:tc>
          <w:tcPr>
            <w:tcW w:w="992" w:type="dxa"/>
            <w:tcBorders>
              <w:bottom w:val="single" w:sz="4" w:space="0" w:color="auto"/>
            </w:tcBorders>
            <w:vAlign w:val="bottom"/>
          </w:tcPr>
          <w:p w14:paraId="18B12B43" w14:textId="77777777" w:rsidR="00F22540" w:rsidRPr="003169F2" w:rsidRDefault="00F22540" w:rsidP="00913B2A">
            <w:pPr>
              <w:pStyle w:val="MonetDBSolutionsListBullet"/>
              <w:numPr>
                <w:ilvl w:val="0"/>
                <w:numId w:val="0"/>
              </w:numPr>
              <w:spacing w:after="60"/>
              <w:jc w:val="center"/>
              <w:rPr>
                <w:sz w:val="20"/>
              </w:rPr>
            </w:pPr>
          </w:p>
        </w:tc>
        <w:tc>
          <w:tcPr>
            <w:tcW w:w="850" w:type="dxa"/>
            <w:tcBorders>
              <w:bottom w:val="single" w:sz="4" w:space="0" w:color="auto"/>
            </w:tcBorders>
            <w:vAlign w:val="bottom"/>
          </w:tcPr>
          <w:p w14:paraId="5B58245B" w14:textId="10A157C7" w:rsidR="00F22540" w:rsidRPr="003169F2" w:rsidRDefault="00F22540" w:rsidP="00913B2A">
            <w:pPr>
              <w:pStyle w:val="MonetDBSolutionsListBullet"/>
              <w:numPr>
                <w:ilvl w:val="0"/>
                <w:numId w:val="0"/>
              </w:numPr>
              <w:spacing w:after="60"/>
              <w:jc w:val="center"/>
              <w:rPr>
                <w:sz w:val="20"/>
              </w:rPr>
            </w:pPr>
          </w:p>
        </w:tc>
        <w:tc>
          <w:tcPr>
            <w:tcW w:w="1134" w:type="dxa"/>
            <w:tcBorders>
              <w:bottom w:val="single" w:sz="4" w:space="0" w:color="auto"/>
            </w:tcBorders>
            <w:vAlign w:val="bottom"/>
          </w:tcPr>
          <w:p w14:paraId="5F77AECB" w14:textId="0D0108A8" w:rsidR="00F22540" w:rsidRPr="003169F2" w:rsidRDefault="00F22540" w:rsidP="00913B2A">
            <w:pPr>
              <w:pStyle w:val="MonetDBSolutionsListBullet"/>
              <w:numPr>
                <w:ilvl w:val="0"/>
                <w:numId w:val="0"/>
              </w:numPr>
              <w:spacing w:after="60"/>
              <w:jc w:val="right"/>
              <w:rPr>
                <w:sz w:val="20"/>
              </w:rPr>
            </w:pPr>
            <w:r w:rsidRPr="003169F2">
              <w:rPr>
                <w:sz w:val="20"/>
              </w:rPr>
              <w:t>22645828</w:t>
            </w:r>
          </w:p>
        </w:tc>
        <w:tc>
          <w:tcPr>
            <w:tcW w:w="851" w:type="dxa"/>
            <w:tcBorders>
              <w:bottom w:val="single" w:sz="4" w:space="0" w:color="auto"/>
            </w:tcBorders>
            <w:vAlign w:val="bottom"/>
          </w:tcPr>
          <w:p w14:paraId="0D7985A1" w14:textId="15055133" w:rsidR="00F22540" w:rsidRPr="003169F2" w:rsidRDefault="00F22540" w:rsidP="00913B2A">
            <w:pPr>
              <w:pStyle w:val="MonetDBSolutionsListBullet"/>
              <w:numPr>
                <w:ilvl w:val="0"/>
                <w:numId w:val="0"/>
              </w:numPr>
              <w:spacing w:after="60"/>
              <w:jc w:val="right"/>
              <w:rPr>
                <w:sz w:val="20"/>
              </w:rPr>
            </w:pPr>
            <w:r w:rsidRPr="003169F2">
              <w:rPr>
                <w:sz w:val="20"/>
              </w:rPr>
              <w:t>6671</w:t>
            </w:r>
          </w:p>
        </w:tc>
      </w:tr>
      <w:tr w:rsidR="00BE6248" w:rsidRPr="003169F2" w14:paraId="72EAAB45" w14:textId="77777777" w:rsidTr="00BE6248">
        <w:trPr>
          <w:jc w:val="center"/>
        </w:trPr>
        <w:tc>
          <w:tcPr>
            <w:tcW w:w="716" w:type="dxa"/>
            <w:shd w:val="clear" w:color="auto" w:fill="CCFFCC"/>
            <w:vAlign w:val="bottom"/>
          </w:tcPr>
          <w:p w14:paraId="49E0747E" w14:textId="0EE3F9E2"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15</w:t>
            </w:r>
          </w:p>
        </w:tc>
        <w:tc>
          <w:tcPr>
            <w:tcW w:w="939" w:type="dxa"/>
            <w:shd w:val="clear" w:color="auto" w:fill="CCFFCC"/>
            <w:vAlign w:val="bottom"/>
          </w:tcPr>
          <w:p w14:paraId="42E1DC64" w14:textId="1AA72CA9"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shd w:val="clear" w:color="auto" w:fill="CCFFCC"/>
            <w:vAlign w:val="bottom"/>
          </w:tcPr>
          <w:p w14:paraId="6DD0C144" w14:textId="6C0F6EB8"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shd w:val="clear" w:color="auto" w:fill="CCFFCC"/>
            <w:vAlign w:val="bottom"/>
          </w:tcPr>
          <w:p w14:paraId="7C933ED7" w14:textId="27177D36" w:rsidR="00F22540" w:rsidRPr="003169F2" w:rsidRDefault="00F22540" w:rsidP="00913B2A">
            <w:pPr>
              <w:pStyle w:val="MonetDBSolutionsListBullet"/>
              <w:numPr>
                <w:ilvl w:val="0"/>
                <w:numId w:val="0"/>
              </w:numPr>
              <w:spacing w:after="60"/>
              <w:jc w:val="left"/>
              <w:rPr>
                <w:sz w:val="20"/>
              </w:rPr>
            </w:pPr>
            <w:r w:rsidRPr="003169F2">
              <w:rPr>
                <w:sz w:val="20"/>
              </w:rPr>
              <w:t>AVG</w:t>
            </w:r>
          </w:p>
        </w:tc>
        <w:tc>
          <w:tcPr>
            <w:tcW w:w="1393" w:type="dxa"/>
            <w:shd w:val="clear" w:color="auto" w:fill="CCFFCC"/>
            <w:vAlign w:val="bottom"/>
          </w:tcPr>
          <w:p w14:paraId="37DEC919" w14:textId="77777777" w:rsidR="00F22540" w:rsidRPr="003169F2" w:rsidRDefault="00F22540" w:rsidP="00913B2A">
            <w:pPr>
              <w:pStyle w:val="MonetDBSolutionsListBullet"/>
              <w:numPr>
                <w:ilvl w:val="0"/>
                <w:numId w:val="0"/>
              </w:numPr>
              <w:spacing w:after="60"/>
              <w:jc w:val="left"/>
              <w:rPr>
                <w:sz w:val="20"/>
              </w:rPr>
            </w:pPr>
          </w:p>
        </w:tc>
        <w:tc>
          <w:tcPr>
            <w:tcW w:w="992" w:type="dxa"/>
            <w:shd w:val="clear" w:color="auto" w:fill="CCFFCC"/>
            <w:vAlign w:val="bottom"/>
          </w:tcPr>
          <w:p w14:paraId="1895A13F" w14:textId="0D34125F"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850" w:type="dxa"/>
            <w:shd w:val="clear" w:color="auto" w:fill="CCFFCC"/>
            <w:vAlign w:val="bottom"/>
          </w:tcPr>
          <w:p w14:paraId="78D59BD2" w14:textId="5FD56522" w:rsidR="00F22540" w:rsidRPr="003169F2" w:rsidRDefault="00F22540" w:rsidP="00913B2A">
            <w:pPr>
              <w:pStyle w:val="MonetDBSolutionsListBullet"/>
              <w:numPr>
                <w:ilvl w:val="0"/>
                <w:numId w:val="0"/>
              </w:numPr>
              <w:spacing w:after="60"/>
              <w:jc w:val="center"/>
              <w:rPr>
                <w:sz w:val="20"/>
              </w:rPr>
            </w:pPr>
          </w:p>
        </w:tc>
        <w:tc>
          <w:tcPr>
            <w:tcW w:w="1134" w:type="dxa"/>
            <w:shd w:val="clear" w:color="auto" w:fill="CCFFCC"/>
            <w:vAlign w:val="bottom"/>
          </w:tcPr>
          <w:p w14:paraId="35C7BC07" w14:textId="5E79F371" w:rsidR="00F22540" w:rsidRPr="003169F2" w:rsidRDefault="002C6EE4" w:rsidP="00913B2A">
            <w:pPr>
              <w:pStyle w:val="MonetDBSolutionsListBullet"/>
              <w:numPr>
                <w:ilvl w:val="0"/>
                <w:numId w:val="0"/>
              </w:numPr>
              <w:spacing w:after="60"/>
              <w:jc w:val="right"/>
              <w:rPr>
                <w:sz w:val="20"/>
              </w:rPr>
            </w:pPr>
            <w:r w:rsidRPr="003169F2">
              <w:rPr>
                <w:sz w:val="20"/>
              </w:rPr>
              <w:t>20903</w:t>
            </w:r>
          </w:p>
        </w:tc>
        <w:tc>
          <w:tcPr>
            <w:tcW w:w="851" w:type="dxa"/>
            <w:shd w:val="clear" w:color="auto" w:fill="CCFFCC"/>
            <w:vAlign w:val="bottom"/>
          </w:tcPr>
          <w:p w14:paraId="4A853262" w14:textId="0808D8DD" w:rsidR="00F22540" w:rsidRPr="003169F2" w:rsidRDefault="00F22540" w:rsidP="00913B2A">
            <w:pPr>
              <w:pStyle w:val="MonetDBSolutionsListBullet"/>
              <w:numPr>
                <w:ilvl w:val="0"/>
                <w:numId w:val="0"/>
              </w:numPr>
              <w:spacing w:after="60"/>
              <w:jc w:val="right"/>
              <w:rPr>
                <w:sz w:val="20"/>
              </w:rPr>
            </w:pPr>
            <w:r w:rsidRPr="003169F2">
              <w:rPr>
                <w:sz w:val="20"/>
              </w:rPr>
              <w:t>480</w:t>
            </w:r>
          </w:p>
        </w:tc>
      </w:tr>
      <w:tr w:rsidR="00BE6248" w:rsidRPr="003169F2" w14:paraId="23D0547E" w14:textId="77777777" w:rsidTr="00BE6248">
        <w:trPr>
          <w:jc w:val="center"/>
        </w:trPr>
        <w:tc>
          <w:tcPr>
            <w:tcW w:w="716" w:type="dxa"/>
            <w:tcBorders>
              <w:bottom w:val="single" w:sz="4" w:space="0" w:color="auto"/>
            </w:tcBorders>
            <w:vAlign w:val="bottom"/>
          </w:tcPr>
          <w:p w14:paraId="0DA0F1B8" w14:textId="2B44AEFE"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16</w:t>
            </w:r>
          </w:p>
        </w:tc>
        <w:tc>
          <w:tcPr>
            <w:tcW w:w="939" w:type="dxa"/>
            <w:tcBorders>
              <w:bottom w:val="single" w:sz="4" w:space="0" w:color="auto"/>
            </w:tcBorders>
            <w:vAlign w:val="bottom"/>
          </w:tcPr>
          <w:p w14:paraId="7265E167" w14:textId="1EF7A150"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tcBorders>
              <w:bottom w:val="single" w:sz="4" w:space="0" w:color="auto"/>
            </w:tcBorders>
            <w:vAlign w:val="bottom"/>
          </w:tcPr>
          <w:p w14:paraId="49852A26" w14:textId="1062C697"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tcBorders>
              <w:bottom w:val="single" w:sz="4" w:space="0" w:color="auto"/>
            </w:tcBorders>
            <w:vAlign w:val="bottom"/>
          </w:tcPr>
          <w:p w14:paraId="14AEC5DB" w14:textId="2B0B7B8B" w:rsidR="00F22540" w:rsidRPr="003169F2" w:rsidRDefault="00F22540" w:rsidP="00913B2A">
            <w:pPr>
              <w:pStyle w:val="MonetDBSolutionsListBullet"/>
              <w:numPr>
                <w:ilvl w:val="0"/>
                <w:numId w:val="0"/>
              </w:numPr>
              <w:spacing w:after="60"/>
              <w:jc w:val="left"/>
              <w:rPr>
                <w:sz w:val="20"/>
              </w:rPr>
            </w:pPr>
            <w:r w:rsidRPr="003169F2">
              <w:rPr>
                <w:sz w:val="20"/>
              </w:rPr>
              <w:t>AVG, SUM, COUNT</w:t>
            </w:r>
          </w:p>
        </w:tc>
        <w:tc>
          <w:tcPr>
            <w:tcW w:w="1393" w:type="dxa"/>
            <w:tcBorders>
              <w:bottom w:val="single" w:sz="4" w:space="0" w:color="auto"/>
            </w:tcBorders>
            <w:vAlign w:val="bottom"/>
          </w:tcPr>
          <w:p w14:paraId="0FE91211" w14:textId="3381E73B" w:rsidR="00F22540" w:rsidRPr="003169F2" w:rsidRDefault="00F22540" w:rsidP="00913B2A">
            <w:pPr>
              <w:pStyle w:val="MonetDBSolutionsListBullet"/>
              <w:numPr>
                <w:ilvl w:val="0"/>
                <w:numId w:val="0"/>
              </w:numPr>
              <w:spacing w:after="60"/>
              <w:jc w:val="left"/>
              <w:rPr>
                <w:sz w:val="20"/>
              </w:rPr>
            </w:pPr>
            <w:r w:rsidRPr="003169F2">
              <w:rPr>
                <w:sz w:val="20"/>
              </w:rPr>
              <w:t>LEFT JOIN</w:t>
            </w:r>
          </w:p>
        </w:tc>
        <w:tc>
          <w:tcPr>
            <w:tcW w:w="992" w:type="dxa"/>
            <w:tcBorders>
              <w:bottom w:val="single" w:sz="4" w:space="0" w:color="auto"/>
            </w:tcBorders>
            <w:vAlign w:val="bottom"/>
          </w:tcPr>
          <w:p w14:paraId="20351A31" w14:textId="69787D1D"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850" w:type="dxa"/>
            <w:tcBorders>
              <w:bottom w:val="single" w:sz="4" w:space="0" w:color="auto"/>
            </w:tcBorders>
            <w:vAlign w:val="bottom"/>
          </w:tcPr>
          <w:p w14:paraId="7B66CFCB" w14:textId="3F57A3D6" w:rsidR="00F22540" w:rsidRPr="003169F2" w:rsidRDefault="00F22540" w:rsidP="00913B2A">
            <w:pPr>
              <w:pStyle w:val="MonetDBSolutionsListBullet"/>
              <w:numPr>
                <w:ilvl w:val="0"/>
                <w:numId w:val="0"/>
              </w:numPr>
              <w:spacing w:after="60"/>
              <w:jc w:val="center"/>
              <w:rPr>
                <w:sz w:val="20"/>
              </w:rPr>
            </w:pPr>
          </w:p>
        </w:tc>
        <w:tc>
          <w:tcPr>
            <w:tcW w:w="1134" w:type="dxa"/>
            <w:tcBorders>
              <w:bottom w:val="single" w:sz="4" w:space="0" w:color="auto"/>
            </w:tcBorders>
            <w:vAlign w:val="bottom"/>
          </w:tcPr>
          <w:p w14:paraId="323E92BC" w14:textId="595AC889" w:rsidR="00F22540" w:rsidRPr="003169F2" w:rsidRDefault="00C5082D" w:rsidP="00913B2A">
            <w:pPr>
              <w:pStyle w:val="MonetDBSolutionsListBullet"/>
              <w:numPr>
                <w:ilvl w:val="0"/>
                <w:numId w:val="0"/>
              </w:numPr>
              <w:spacing w:after="60"/>
              <w:jc w:val="right"/>
              <w:rPr>
                <w:sz w:val="20"/>
              </w:rPr>
            </w:pPr>
            <w:r w:rsidRPr="003169F2">
              <w:rPr>
                <w:sz w:val="20"/>
              </w:rPr>
              <w:t>39873185</w:t>
            </w:r>
          </w:p>
        </w:tc>
        <w:tc>
          <w:tcPr>
            <w:tcW w:w="851" w:type="dxa"/>
            <w:tcBorders>
              <w:bottom w:val="single" w:sz="4" w:space="0" w:color="auto"/>
            </w:tcBorders>
            <w:vAlign w:val="bottom"/>
          </w:tcPr>
          <w:p w14:paraId="25901708" w14:textId="19FE4356" w:rsidR="00F22540" w:rsidRPr="003169F2" w:rsidRDefault="00F22540" w:rsidP="00913B2A">
            <w:pPr>
              <w:pStyle w:val="MonetDBSolutionsListBullet"/>
              <w:numPr>
                <w:ilvl w:val="0"/>
                <w:numId w:val="0"/>
              </w:numPr>
              <w:spacing w:after="60"/>
              <w:jc w:val="right"/>
              <w:rPr>
                <w:sz w:val="20"/>
              </w:rPr>
            </w:pPr>
            <w:r w:rsidRPr="003169F2">
              <w:rPr>
                <w:sz w:val="20"/>
              </w:rPr>
              <w:t>1464</w:t>
            </w:r>
          </w:p>
        </w:tc>
      </w:tr>
      <w:tr w:rsidR="00BE6248" w:rsidRPr="003169F2" w14:paraId="5919CD19" w14:textId="77777777" w:rsidTr="00BE6248">
        <w:trPr>
          <w:jc w:val="center"/>
        </w:trPr>
        <w:tc>
          <w:tcPr>
            <w:tcW w:w="716" w:type="dxa"/>
            <w:tcBorders>
              <w:bottom w:val="single" w:sz="4" w:space="0" w:color="auto"/>
            </w:tcBorders>
            <w:shd w:val="clear" w:color="auto" w:fill="CCFFCC"/>
            <w:vAlign w:val="bottom"/>
          </w:tcPr>
          <w:p w14:paraId="2CE30DC8" w14:textId="06873A10"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17</w:t>
            </w:r>
          </w:p>
        </w:tc>
        <w:tc>
          <w:tcPr>
            <w:tcW w:w="939" w:type="dxa"/>
            <w:tcBorders>
              <w:bottom w:val="single" w:sz="4" w:space="0" w:color="auto"/>
            </w:tcBorders>
            <w:shd w:val="clear" w:color="auto" w:fill="CCFFCC"/>
            <w:vAlign w:val="bottom"/>
          </w:tcPr>
          <w:p w14:paraId="1D948235" w14:textId="2F110A62"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tcBorders>
              <w:bottom w:val="single" w:sz="4" w:space="0" w:color="auto"/>
            </w:tcBorders>
            <w:shd w:val="clear" w:color="auto" w:fill="CCFFCC"/>
            <w:vAlign w:val="bottom"/>
          </w:tcPr>
          <w:p w14:paraId="6553E8D8" w14:textId="69602883"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tcBorders>
              <w:bottom w:val="single" w:sz="4" w:space="0" w:color="auto"/>
            </w:tcBorders>
            <w:shd w:val="clear" w:color="auto" w:fill="CCFFCC"/>
            <w:vAlign w:val="bottom"/>
          </w:tcPr>
          <w:p w14:paraId="5F188C25" w14:textId="7CA3E01C" w:rsidR="00F22540" w:rsidRPr="003169F2" w:rsidRDefault="00F22540" w:rsidP="00913B2A">
            <w:pPr>
              <w:pStyle w:val="MonetDBSolutionsListBullet"/>
              <w:numPr>
                <w:ilvl w:val="0"/>
                <w:numId w:val="0"/>
              </w:numPr>
              <w:spacing w:after="60"/>
              <w:jc w:val="left"/>
              <w:rPr>
                <w:sz w:val="20"/>
              </w:rPr>
            </w:pPr>
            <w:r w:rsidRPr="003169F2">
              <w:rPr>
                <w:sz w:val="20"/>
              </w:rPr>
              <w:t>AVG, STDDEV_SAMP</w:t>
            </w:r>
          </w:p>
        </w:tc>
        <w:tc>
          <w:tcPr>
            <w:tcW w:w="1393" w:type="dxa"/>
            <w:tcBorders>
              <w:bottom w:val="single" w:sz="4" w:space="0" w:color="auto"/>
            </w:tcBorders>
            <w:shd w:val="clear" w:color="auto" w:fill="CCFFCC"/>
            <w:vAlign w:val="bottom"/>
          </w:tcPr>
          <w:p w14:paraId="4BC553F0" w14:textId="77777777" w:rsidR="00F22540" w:rsidRPr="003169F2" w:rsidRDefault="00F22540" w:rsidP="00913B2A">
            <w:pPr>
              <w:pStyle w:val="MonetDBSolutionsListBullet"/>
              <w:numPr>
                <w:ilvl w:val="0"/>
                <w:numId w:val="0"/>
              </w:numPr>
              <w:spacing w:after="60"/>
              <w:jc w:val="left"/>
              <w:rPr>
                <w:sz w:val="20"/>
              </w:rPr>
            </w:pPr>
          </w:p>
        </w:tc>
        <w:tc>
          <w:tcPr>
            <w:tcW w:w="992" w:type="dxa"/>
            <w:tcBorders>
              <w:bottom w:val="single" w:sz="4" w:space="0" w:color="auto"/>
            </w:tcBorders>
            <w:shd w:val="clear" w:color="auto" w:fill="CCFFCC"/>
            <w:vAlign w:val="bottom"/>
          </w:tcPr>
          <w:p w14:paraId="5171611B" w14:textId="77777777" w:rsidR="00F22540" w:rsidRPr="003169F2" w:rsidRDefault="00F22540" w:rsidP="00913B2A">
            <w:pPr>
              <w:pStyle w:val="MonetDBSolutionsListBullet"/>
              <w:numPr>
                <w:ilvl w:val="0"/>
                <w:numId w:val="0"/>
              </w:numPr>
              <w:spacing w:after="60"/>
              <w:jc w:val="center"/>
              <w:rPr>
                <w:sz w:val="20"/>
              </w:rPr>
            </w:pPr>
          </w:p>
        </w:tc>
        <w:tc>
          <w:tcPr>
            <w:tcW w:w="850" w:type="dxa"/>
            <w:tcBorders>
              <w:bottom w:val="single" w:sz="4" w:space="0" w:color="auto"/>
            </w:tcBorders>
            <w:shd w:val="clear" w:color="auto" w:fill="CCFFCC"/>
            <w:vAlign w:val="bottom"/>
          </w:tcPr>
          <w:p w14:paraId="6C31F8A0" w14:textId="303A8E49" w:rsidR="00F22540" w:rsidRPr="003169F2" w:rsidRDefault="00F22540" w:rsidP="00913B2A">
            <w:pPr>
              <w:pStyle w:val="MonetDBSolutionsListBullet"/>
              <w:numPr>
                <w:ilvl w:val="0"/>
                <w:numId w:val="0"/>
              </w:numPr>
              <w:spacing w:after="60"/>
              <w:jc w:val="center"/>
              <w:rPr>
                <w:sz w:val="20"/>
              </w:rPr>
            </w:pPr>
          </w:p>
        </w:tc>
        <w:tc>
          <w:tcPr>
            <w:tcW w:w="1134" w:type="dxa"/>
            <w:tcBorders>
              <w:bottom w:val="single" w:sz="4" w:space="0" w:color="auto"/>
            </w:tcBorders>
            <w:shd w:val="clear" w:color="auto" w:fill="CCFFCC"/>
            <w:vAlign w:val="bottom"/>
          </w:tcPr>
          <w:p w14:paraId="541BF52E" w14:textId="00DFF786" w:rsidR="00F22540" w:rsidRPr="003169F2" w:rsidRDefault="00C5082D" w:rsidP="00913B2A">
            <w:pPr>
              <w:pStyle w:val="MonetDBSolutionsListBullet"/>
              <w:numPr>
                <w:ilvl w:val="0"/>
                <w:numId w:val="0"/>
              </w:numPr>
              <w:spacing w:after="60"/>
              <w:jc w:val="right"/>
              <w:rPr>
                <w:sz w:val="20"/>
              </w:rPr>
            </w:pPr>
            <w:r w:rsidRPr="003169F2">
              <w:rPr>
                <w:sz w:val="20"/>
              </w:rPr>
              <w:t>143630757</w:t>
            </w:r>
          </w:p>
        </w:tc>
        <w:tc>
          <w:tcPr>
            <w:tcW w:w="851" w:type="dxa"/>
            <w:tcBorders>
              <w:bottom w:val="single" w:sz="4" w:space="0" w:color="auto"/>
            </w:tcBorders>
            <w:shd w:val="clear" w:color="auto" w:fill="CCFFCC"/>
            <w:vAlign w:val="bottom"/>
          </w:tcPr>
          <w:p w14:paraId="4F99C4A5" w14:textId="4A69F450" w:rsidR="00F22540" w:rsidRPr="003169F2" w:rsidRDefault="00F22540" w:rsidP="00913B2A">
            <w:pPr>
              <w:pStyle w:val="MonetDBSolutionsListBullet"/>
              <w:numPr>
                <w:ilvl w:val="0"/>
                <w:numId w:val="0"/>
              </w:numPr>
              <w:spacing w:after="60"/>
              <w:jc w:val="right"/>
              <w:rPr>
                <w:sz w:val="20"/>
              </w:rPr>
            </w:pPr>
            <w:r w:rsidRPr="003169F2">
              <w:rPr>
                <w:sz w:val="20"/>
              </w:rPr>
              <w:t>373</w:t>
            </w:r>
          </w:p>
        </w:tc>
      </w:tr>
      <w:tr w:rsidR="00BE6248" w:rsidRPr="003169F2" w14:paraId="7395047D" w14:textId="77777777" w:rsidTr="00BE6248">
        <w:trPr>
          <w:jc w:val="center"/>
        </w:trPr>
        <w:tc>
          <w:tcPr>
            <w:tcW w:w="716" w:type="dxa"/>
            <w:tcBorders>
              <w:bottom w:val="single" w:sz="4" w:space="0" w:color="auto"/>
            </w:tcBorders>
            <w:shd w:val="clear" w:color="auto" w:fill="auto"/>
            <w:vAlign w:val="bottom"/>
          </w:tcPr>
          <w:p w14:paraId="63E15716" w14:textId="67C19924"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18</w:t>
            </w:r>
          </w:p>
        </w:tc>
        <w:tc>
          <w:tcPr>
            <w:tcW w:w="939" w:type="dxa"/>
            <w:tcBorders>
              <w:bottom w:val="single" w:sz="4" w:space="0" w:color="auto"/>
            </w:tcBorders>
            <w:shd w:val="clear" w:color="auto" w:fill="auto"/>
            <w:vAlign w:val="bottom"/>
          </w:tcPr>
          <w:p w14:paraId="56D6C34E" w14:textId="1725382A"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tcBorders>
              <w:bottom w:val="single" w:sz="4" w:space="0" w:color="auto"/>
            </w:tcBorders>
            <w:shd w:val="clear" w:color="auto" w:fill="auto"/>
            <w:vAlign w:val="bottom"/>
          </w:tcPr>
          <w:p w14:paraId="080F58C9" w14:textId="77777777" w:rsidR="00F22540" w:rsidRPr="003169F2" w:rsidRDefault="00F22540" w:rsidP="00913B2A">
            <w:pPr>
              <w:pStyle w:val="MonetDBSolutionsListBullet"/>
              <w:numPr>
                <w:ilvl w:val="0"/>
                <w:numId w:val="0"/>
              </w:numPr>
              <w:spacing w:after="60"/>
              <w:jc w:val="center"/>
              <w:rPr>
                <w:sz w:val="20"/>
              </w:rPr>
            </w:pPr>
          </w:p>
        </w:tc>
        <w:tc>
          <w:tcPr>
            <w:tcW w:w="1650" w:type="dxa"/>
            <w:tcBorders>
              <w:bottom w:val="single" w:sz="4" w:space="0" w:color="auto"/>
            </w:tcBorders>
            <w:shd w:val="clear" w:color="auto" w:fill="auto"/>
            <w:vAlign w:val="bottom"/>
          </w:tcPr>
          <w:p w14:paraId="4FCDDB81" w14:textId="09E84EA5" w:rsidR="00F22540" w:rsidRPr="003169F2" w:rsidRDefault="00F22540" w:rsidP="00913B2A">
            <w:pPr>
              <w:pStyle w:val="MonetDBSolutionsListBullet"/>
              <w:numPr>
                <w:ilvl w:val="0"/>
                <w:numId w:val="0"/>
              </w:numPr>
              <w:spacing w:after="60"/>
              <w:jc w:val="left"/>
              <w:rPr>
                <w:sz w:val="20"/>
              </w:rPr>
            </w:pPr>
            <w:r w:rsidRPr="003169F2">
              <w:rPr>
                <w:sz w:val="20"/>
              </w:rPr>
              <w:t>COUNT</w:t>
            </w:r>
          </w:p>
        </w:tc>
        <w:tc>
          <w:tcPr>
            <w:tcW w:w="1393" w:type="dxa"/>
            <w:tcBorders>
              <w:bottom w:val="single" w:sz="4" w:space="0" w:color="auto"/>
            </w:tcBorders>
            <w:shd w:val="clear" w:color="auto" w:fill="auto"/>
            <w:vAlign w:val="bottom"/>
          </w:tcPr>
          <w:p w14:paraId="276ABE74" w14:textId="77777777" w:rsidR="00F22540" w:rsidRPr="003169F2" w:rsidRDefault="00F22540" w:rsidP="00913B2A">
            <w:pPr>
              <w:pStyle w:val="MonetDBSolutionsListBullet"/>
              <w:numPr>
                <w:ilvl w:val="0"/>
                <w:numId w:val="0"/>
              </w:numPr>
              <w:spacing w:after="60"/>
              <w:jc w:val="left"/>
              <w:rPr>
                <w:sz w:val="20"/>
              </w:rPr>
            </w:pPr>
          </w:p>
        </w:tc>
        <w:tc>
          <w:tcPr>
            <w:tcW w:w="992" w:type="dxa"/>
            <w:tcBorders>
              <w:bottom w:val="single" w:sz="4" w:space="0" w:color="auto"/>
            </w:tcBorders>
            <w:shd w:val="clear" w:color="auto" w:fill="auto"/>
            <w:vAlign w:val="bottom"/>
          </w:tcPr>
          <w:p w14:paraId="7B614403" w14:textId="77777777" w:rsidR="00F22540" w:rsidRPr="003169F2" w:rsidRDefault="00F22540" w:rsidP="00913B2A">
            <w:pPr>
              <w:pStyle w:val="MonetDBSolutionsListBullet"/>
              <w:numPr>
                <w:ilvl w:val="0"/>
                <w:numId w:val="0"/>
              </w:numPr>
              <w:spacing w:after="60"/>
              <w:jc w:val="center"/>
              <w:rPr>
                <w:sz w:val="20"/>
              </w:rPr>
            </w:pPr>
          </w:p>
        </w:tc>
        <w:tc>
          <w:tcPr>
            <w:tcW w:w="850" w:type="dxa"/>
            <w:tcBorders>
              <w:bottom w:val="single" w:sz="4" w:space="0" w:color="auto"/>
            </w:tcBorders>
            <w:shd w:val="clear" w:color="auto" w:fill="auto"/>
            <w:vAlign w:val="bottom"/>
          </w:tcPr>
          <w:p w14:paraId="451932C5" w14:textId="05A739CE" w:rsidR="00F22540" w:rsidRPr="003169F2" w:rsidRDefault="00F22540" w:rsidP="00913B2A">
            <w:pPr>
              <w:pStyle w:val="MonetDBSolutionsListBullet"/>
              <w:numPr>
                <w:ilvl w:val="0"/>
                <w:numId w:val="0"/>
              </w:numPr>
              <w:spacing w:after="60"/>
              <w:jc w:val="center"/>
              <w:rPr>
                <w:sz w:val="20"/>
              </w:rPr>
            </w:pPr>
          </w:p>
        </w:tc>
        <w:tc>
          <w:tcPr>
            <w:tcW w:w="1134" w:type="dxa"/>
            <w:tcBorders>
              <w:bottom w:val="single" w:sz="4" w:space="0" w:color="auto"/>
            </w:tcBorders>
            <w:shd w:val="clear" w:color="auto" w:fill="auto"/>
            <w:vAlign w:val="bottom"/>
          </w:tcPr>
          <w:p w14:paraId="72BD861B" w14:textId="41540BA3" w:rsidR="00F22540" w:rsidRPr="003169F2" w:rsidRDefault="00EC771C" w:rsidP="00913B2A">
            <w:pPr>
              <w:pStyle w:val="MonetDBSolutionsListBullet"/>
              <w:numPr>
                <w:ilvl w:val="0"/>
                <w:numId w:val="0"/>
              </w:numPr>
              <w:spacing w:after="60"/>
              <w:jc w:val="right"/>
              <w:rPr>
                <w:sz w:val="20"/>
              </w:rPr>
            </w:pPr>
            <w:r w:rsidRPr="003169F2">
              <w:rPr>
                <w:sz w:val="20"/>
              </w:rPr>
              <w:t>146542414</w:t>
            </w:r>
          </w:p>
        </w:tc>
        <w:tc>
          <w:tcPr>
            <w:tcW w:w="851" w:type="dxa"/>
            <w:tcBorders>
              <w:bottom w:val="single" w:sz="4" w:space="0" w:color="auto"/>
            </w:tcBorders>
            <w:shd w:val="clear" w:color="auto" w:fill="auto"/>
            <w:vAlign w:val="bottom"/>
          </w:tcPr>
          <w:p w14:paraId="6BCEB224" w14:textId="5DCE7222" w:rsidR="00F22540" w:rsidRPr="003169F2" w:rsidRDefault="00F22540" w:rsidP="00913B2A">
            <w:pPr>
              <w:pStyle w:val="MonetDBSolutionsListBullet"/>
              <w:numPr>
                <w:ilvl w:val="0"/>
                <w:numId w:val="0"/>
              </w:numPr>
              <w:spacing w:after="60"/>
              <w:jc w:val="right"/>
              <w:rPr>
                <w:sz w:val="20"/>
              </w:rPr>
            </w:pPr>
            <w:r w:rsidRPr="003169F2">
              <w:rPr>
                <w:sz w:val="20"/>
              </w:rPr>
              <w:t>369</w:t>
            </w:r>
          </w:p>
        </w:tc>
      </w:tr>
      <w:tr w:rsidR="00BE6248" w:rsidRPr="003169F2" w14:paraId="305DEB4B" w14:textId="77777777" w:rsidTr="00BE6248">
        <w:trPr>
          <w:jc w:val="center"/>
        </w:trPr>
        <w:tc>
          <w:tcPr>
            <w:tcW w:w="716" w:type="dxa"/>
            <w:shd w:val="clear" w:color="auto" w:fill="CCFFCC"/>
            <w:vAlign w:val="bottom"/>
          </w:tcPr>
          <w:p w14:paraId="7CE0D8D5" w14:textId="356A4878" w:rsidR="00F22540" w:rsidRPr="003169F2" w:rsidRDefault="007955AE" w:rsidP="00913B2A">
            <w:pPr>
              <w:pStyle w:val="MonetDBSolutionsListBullet"/>
              <w:numPr>
                <w:ilvl w:val="0"/>
                <w:numId w:val="0"/>
              </w:numPr>
              <w:spacing w:after="60"/>
              <w:jc w:val="center"/>
              <w:rPr>
                <w:i/>
                <w:sz w:val="20"/>
              </w:rPr>
            </w:pPr>
            <w:r>
              <w:rPr>
                <w:i/>
                <w:sz w:val="20"/>
              </w:rPr>
              <w:t>q</w:t>
            </w:r>
            <w:r w:rsidR="00F22540" w:rsidRPr="003169F2">
              <w:rPr>
                <w:i/>
                <w:sz w:val="20"/>
              </w:rPr>
              <w:t>19</w:t>
            </w:r>
          </w:p>
        </w:tc>
        <w:tc>
          <w:tcPr>
            <w:tcW w:w="939" w:type="dxa"/>
            <w:shd w:val="clear" w:color="auto" w:fill="CCFFCC"/>
            <w:vAlign w:val="bottom"/>
          </w:tcPr>
          <w:p w14:paraId="58EB5CB0" w14:textId="23DC0190"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939" w:type="dxa"/>
            <w:shd w:val="clear" w:color="auto" w:fill="CCFFCC"/>
            <w:vAlign w:val="bottom"/>
          </w:tcPr>
          <w:p w14:paraId="584FA8C6" w14:textId="45ECD114" w:rsidR="00F22540" w:rsidRPr="003169F2" w:rsidRDefault="00F22540" w:rsidP="00913B2A">
            <w:pPr>
              <w:pStyle w:val="MonetDBSolutionsListBullet"/>
              <w:numPr>
                <w:ilvl w:val="0"/>
                <w:numId w:val="0"/>
              </w:numPr>
              <w:spacing w:after="60"/>
              <w:jc w:val="center"/>
              <w:rPr>
                <w:sz w:val="20"/>
              </w:rPr>
            </w:pPr>
            <w:r w:rsidRPr="003169F2">
              <w:rPr>
                <w:rFonts w:ascii="Zapf Dingbats" w:hAnsi="Zapf Dingbats"/>
                <w:color w:val="000000"/>
                <w:sz w:val="20"/>
              </w:rPr>
              <w:t>✓</w:t>
            </w:r>
          </w:p>
        </w:tc>
        <w:tc>
          <w:tcPr>
            <w:tcW w:w="1650" w:type="dxa"/>
            <w:shd w:val="clear" w:color="auto" w:fill="CCFFCC"/>
            <w:vAlign w:val="bottom"/>
          </w:tcPr>
          <w:p w14:paraId="030A8FCC" w14:textId="301DC9F0" w:rsidR="00F22540" w:rsidRPr="003169F2" w:rsidRDefault="00F22540" w:rsidP="00913B2A">
            <w:pPr>
              <w:pStyle w:val="MonetDBSolutionsListBullet"/>
              <w:numPr>
                <w:ilvl w:val="0"/>
                <w:numId w:val="0"/>
              </w:numPr>
              <w:spacing w:after="60"/>
              <w:jc w:val="left"/>
              <w:rPr>
                <w:sz w:val="20"/>
              </w:rPr>
            </w:pPr>
            <w:r w:rsidRPr="003169F2">
              <w:rPr>
                <w:sz w:val="20"/>
              </w:rPr>
              <w:t>COUNT, SUM</w:t>
            </w:r>
          </w:p>
        </w:tc>
        <w:tc>
          <w:tcPr>
            <w:tcW w:w="1393" w:type="dxa"/>
            <w:shd w:val="clear" w:color="auto" w:fill="CCFFCC"/>
            <w:vAlign w:val="bottom"/>
          </w:tcPr>
          <w:p w14:paraId="473B2CBF" w14:textId="77777777" w:rsidR="00F22540" w:rsidRPr="003169F2" w:rsidRDefault="00F22540" w:rsidP="00913B2A">
            <w:pPr>
              <w:pStyle w:val="MonetDBSolutionsListBullet"/>
              <w:numPr>
                <w:ilvl w:val="0"/>
                <w:numId w:val="0"/>
              </w:numPr>
              <w:spacing w:after="60"/>
              <w:jc w:val="left"/>
              <w:rPr>
                <w:sz w:val="20"/>
              </w:rPr>
            </w:pPr>
          </w:p>
        </w:tc>
        <w:tc>
          <w:tcPr>
            <w:tcW w:w="992" w:type="dxa"/>
            <w:shd w:val="clear" w:color="auto" w:fill="CCFFCC"/>
            <w:vAlign w:val="bottom"/>
          </w:tcPr>
          <w:p w14:paraId="577167A5" w14:textId="77777777" w:rsidR="00F22540" w:rsidRPr="003169F2" w:rsidRDefault="00F22540" w:rsidP="00913B2A">
            <w:pPr>
              <w:pStyle w:val="MonetDBSolutionsListBullet"/>
              <w:numPr>
                <w:ilvl w:val="0"/>
                <w:numId w:val="0"/>
              </w:numPr>
              <w:spacing w:after="60"/>
              <w:jc w:val="center"/>
              <w:rPr>
                <w:sz w:val="20"/>
              </w:rPr>
            </w:pPr>
          </w:p>
        </w:tc>
        <w:tc>
          <w:tcPr>
            <w:tcW w:w="850" w:type="dxa"/>
            <w:shd w:val="clear" w:color="auto" w:fill="CCFFCC"/>
            <w:vAlign w:val="bottom"/>
          </w:tcPr>
          <w:p w14:paraId="4430789A" w14:textId="5D7B1F6C" w:rsidR="00F22540" w:rsidRPr="003169F2" w:rsidRDefault="00F22540" w:rsidP="00913B2A">
            <w:pPr>
              <w:pStyle w:val="MonetDBSolutionsListBullet"/>
              <w:numPr>
                <w:ilvl w:val="0"/>
                <w:numId w:val="0"/>
              </w:numPr>
              <w:spacing w:after="60"/>
              <w:jc w:val="center"/>
              <w:rPr>
                <w:sz w:val="20"/>
              </w:rPr>
            </w:pPr>
          </w:p>
        </w:tc>
        <w:tc>
          <w:tcPr>
            <w:tcW w:w="1134" w:type="dxa"/>
            <w:shd w:val="clear" w:color="auto" w:fill="CCFFCC"/>
            <w:vAlign w:val="bottom"/>
          </w:tcPr>
          <w:p w14:paraId="128F74EE" w14:textId="3D1F67AB" w:rsidR="00F22540" w:rsidRPr="003169F2" w:rsidRDefault="00B1412A" w:rsidP="00913B2A">
            <w:pPr>
              <w:pStyle w:val="MonetDBSolutionsListBullet"/>
              <w:numPr>
                <w:ilvl w:val="0"/>
                <w:numId w:val="0"/>
              </w:numPr>
              <w:spacing w:after="60"/>
              <w:jc w:val="right"/>
              <w:rPr>
                <w:sz w:val="20"/>
              </w:rPr>
            </w:pPr>
            <w:r w:rsidRPr="003169F2">
              <w:rPr>
                <w:sz w:val="20"/>
              </w:rPr>
              <w:t>146542414</w:t>
            </w:r>
          </w:p>
        </w:tc>
        <w:tc>
          <w:tcPr>
            <w:tcW w:w="851" w:type="dxa"/>
            <w:shd w:val="clear" w:color="auto" w:fill="CCFFCC"/>
            <w:vAlign w:val="bottom"/>
          </w:tcPr>
          <w:p w14:paraId="24857ECB" w14:textId="53FD70B8" w:rsidR="00F22540" w:rsidRPr="003169F2" w:rsidRDefault="00F22540" w:rsidP="00913B2A">
            <w:pPr>
              <w:pStyle w:val="MonetDBSolutionsListBullet"/>
              <w:keepNext/>
              <w:numPr>
                <w:ilvl w:val="0"/>
                <w:numId w:val="0"/>
              </w:numPr>
              <w:spacing w:after="60"/>
              <w:jc w:val="right"/>
              <w:rPr>
                <w:sz w:val="20"/>
              </w:rPr>
            </w:pPr>
            <w:r w:rsidRPr="003169F2">
              <w:rPr>
                <w:sz w:val="20"/>
              </w:rPr>
              <w:t>199956</w:t>
            </w:r>
          </w:p>
        </w:tc>
      </w:tr>
    </w:tbl>
    <w:p w14:paraId="2E213171" w14:textId="339DBD33" w:rsidR="001A35F1" w:rsidRPr="003169F2" w:rsidRDefault="00382887" w:rsidP="00821725">
      <w:pPr>
        <w:pStyle w:val="Caption"/>
        <w:rPr>
          <w:highlight w:val="yellow"/>
        </w:rPr>
      </w:pPr>
      <w:bookmarkStart w:id="23" w:name="_Ref271144806"/>
      <w:bookmarkEnd w:id="21"/>
      <w:bookmarkEnd w:id="22"/>
      <w:r w:rsidRPr="003169F2">
        <w:t xml:space="preserve">Table </w:t>
      </w:r>
      <w:r w:rsidR="00551A50">
        <w:fldChar w:fldCharType="begin"/>
      </w:r>
      <w:r w:rsidR="00551A50">
        <w:instrText xml:space="preserve"> SEQ Table \* ARABIC </w:instrText>
      </w:r>
      <w:r w:rsidR="00551A50">
        <w:fldChar w:fldCharType="separate"/>
      </w:r>
      <w:r w:rsidR="00BB4AB0">
        <w:rPr>
          <w:noProof/>
        </w:rPr>
        <w:t>3</w:t>
      </w:r>
      <w:r w:rsidR="00551A50">
        <w:fldChar w:fldCharType="end"/>
      </w:r>
      <w:bookmarkEnd w:id="23"/>
      <w:r w:rsidR="00D801BD">
        <w:t>: main</w:t>
      </w:r>
      <w:r w:rsidRPr="003169F2">
        <w:t xml:space="preserve"> SQL features used by </w:t>
      </w:r>
      <w:r w:rsidR="00601611" w:rsidRPr="003169F2">
        <w:t>the benchmark queries;</w:t>
      </w:r>
      <w:r w:rsidRPr="003169F2">
        <w:t xml:space="preserve"> the number of tuples each query reads from the </w:t>
      </w:r>
      <w:r w:rsidR="00C2613A" w:rsidRPr="003169F2">
        <w:t xml:space="preserve">data </w:t>
      </w:r>
      <w:r w:rsidRPr="003169F2">
        <w:t>t</w:t>
      </w:r>
      <w:r w:rsidR="00B40E75">
        <w:t xml:space="preserve">able </w:t>
      </w:r>
      <w:r w:rsidR="00530799" w:rsidRPr="00B40E75">
        <w:rPr>
          <w:i/>
        </w:rPr>
        <w:t>ontime</w:t>
      </w:r>
      <w:r w:rsidR="00530799" w:rsidRPr="003169F2">
        <w:t xml:space="preserve"> (“#tuples input”);</w:t>
      </w:r>
      <w:r w:rsidRPr="003169F2">
        <w:t xml:space="preserve"> and the numb</w:t>
      </w:r>
      <w:r w:rsidR="005614E8" w:rsidRPr="003169F2">
        <w:t xml:space="preserve">er of tuples each query returns </w:t>
      </w:r>
      <w:r w:rsidRPr="003169F2">
        <w:t>(“#tuples output”).</w:t>
      </w:r>
      <w:r w:rsidR="001276D3" w:rsidRPr="003169F2">
        <w:t xml:space="preserve"> The </w:t>
      </w:r>
      <w:r w:rsidR="006D6CF0" w:rsidRPr="003169F2">
        <w:t>tuple counts are computed based on the SF1 data set.</w:t>
      </w:r>
    </w:p>
    <w:p w14:paraId="045FC53E" w14:textId="77777777" w:rsidR="00DF3ABF" w:rsidRDefault="00DF3ABF" w:rsidP="0009395C">
      <w:pPr>
        <w:pStyle w:val="MonetDBSolutionsNormal"/>
      </w:pPr>
    </w:p>
    <w:p w14:paraId="6D409B1D" w14:textId="77777777" w:rsidR="00D51B0A" w:rsidRDefault="00D51B0A" w:rsidP="00D51B0A">
      <w:pPr>
        <w:pStyle w:val="MonetDBSolutionsHeading"/>
      </w:pPr>
      <w:bookmarkStart w:id="24" w:name="_Toc239160951"/>
      <w:bookmarkStart w:id="25" w:name="_Toc364080815"/>
      <w:r>
        <w:lastRenderedPageBreak/>
        <w:t>References</w:t>
      </w:r>
      <w:bookmarkEnd w:id="24"/>
      <w:bookmarkEnd w:id="25"/>
    </w:p>
    <w:p w14:paraId="513C7EA5" w14:textId="23BE861C" w:rsidR="00F156AA" w:rsidRDefault="00F156AA" w:rsidP="00F156AA">
      <w:pPr>
        <w:pStyle w:val="MonetDBSolutionsReference"/>
      </w:pPr>
      <w:r w:rsidRPr="003169F2">
        <w:rPr>
          <w:i/>
        </w:rPr>
        <w:t>A simple Big Data analysis using the RevoScaleR package in Revolution R</w:t>
      </w:r>
      <w:r w:rsidRPr="003169F2">
        <w:t xml:space="preserve">. Stephen Weller, March 24, 2011. </w:t>
      </w:r>
      <w:hyperlink r:id="rId8" w:history="1">
        <w:r w:rsidR="00957509" w:rsidRPr="00FA386A">
          <w:rPr>
            <w:rStyle w:val="Hyperlink"/>
          </w:rPr>
          <w:t>http://blog.revolutionanalytics.com/2011/05/big-data-analysis-in-revolution-r.html</w:t>
        </w:r>
      </w:hyperlink>
    </w:p>
    <w:p w14:paraId="18D35C1B" w14:textId="34F3A7C1" w:rsidR="00F156AA" w:rsidRDefault="00F156AA" w:rsidP="00F156AA">
      <w:pPr>
        <w:pStyle w:val="MonetDBSolutionsReference"/>
      </w:pPr>
      <w:r w:rsidRPr="003169F2">
        <w:rPr>
          <w:i/>
        </w:rPr>
        <w:t>Airline Dataset, RHIPE 0.65.2 documentation</w:t>
      </w:r>
      <w:r w:rsidRPr="003169F2">
        <w:t xml:space="preserve">. Saptarshi Guha, 2010. </w:t>
      </w:r>
      <w:hyperlink r:id="rId9" w:anchor="id2" w:history="1">
        <w:r w:rsidR="00957509" w:rsidRPr="00FA386A">
          <w:rPr>
            <w:rStyle w:val="Hyperlink"/>
          </w:rPr>
          <w:t>http://www.stat.purdue.edu/~sguha/rhipe/doc/html/airline.html#id2</w:t>
        </w:r>
      </w:hyperlink>
    </w:p>
    <w:p w14:paraId="7F813B51" w14:textId="4C42EF99" w:rsidR="00F156AA" w:rsidRDefault="00F156AA" w:rsidP="00F156AA">
      <w:pPr>
        <w:pStyle w:val="MonetDBSolutionsReference"/>
      </w:pPr>
      <w:r w:rsidRPr="00957509">
        <w:rPr>
          <w:i/>
        </w:rPr>
        <w:t>Airline on-time performance</w:t>
      </w:r>
      <w:r w:rsidRPr="003169F2">
        <w:t xml:space="preserve"> challenge. The American Statistical Association (ASA) Sections on Statistical Computing Statistical Graphics, 2009. </w:t>
      </w:r>
      <w:hyperlink r:id="rId10" w:history="1">
        <w:r w:rsidR="00957509" w:rsidRPr="00FA386A">
          <w:rPr>
            <w:rStyle w:val="Hyperlink"/>
          </w:rPr>
          <w:t>http://stat-computing.org/dataexpo/2009/</w:t>
        </w:r>
      </w:hyperlink>
      <w:r w:rsidRPr="003169F2">
        <w:t xml:space="preserve">, </w:t>
      </w:r>
      <w:hyperlink r:id="rId11" w:history="1">
        <w:r w:rsidR="00957509" w:rsidRPr="00FA386A">
          <w:rPr>
            <w:rStyle w:val="Hyperlink"/>
          </w:rPr>
          <w:t>http://www.amstat.org/</w:t>
        </w:r>
      </w:hyperlink>
    </w:p>
    <w:p w14:paraId="1BCD8585" w14:textId="615EA299" w:rsidR="00F156AA" w:rsidRDefault="00F156AA" w:rsidP="00F156AA">
      <w:pPr>
        <w:pStyle w:val="MonetDBSolutionsReference"/>
      </w:pPr>
      <w:r w:rsidRPr="003169F2">
        <w:rPr>
          <w:i/>
        </w:rPr>
        <w:t>Congestion in the sky: Visualising domestic airline traffic with SAS</w:t>
      </w:r>
      <w:r w:rsidRPr="003169F2">
        <w:t xml:space="preserve">. Rick Wicklin and Robert Allison, SAS Institute. </w:t>
      </w:r>
      <w:hyperlink r:id="rId12" w:history="1">
        <w:r w:rsidR="00957509" w:rsidRPr="00FA386A">
          <w:rPr>
            <w:rStyle w:val="Hyperlink"/>
          </w:rPr>
          <w:t>http://stat-computing.org/dataexpo/2009/posters/wicklin-allison.pdf</w:t>
        </w:r>
      </w:hyperlink>
    </w:p>
    <w:p w14:paraId="3687F2CB" w14:textId="431CA686" w:rsidR="00F156AA" w:rsidRDefault="00F156AA" w:rsidP="00F156AA">
      <w:pPr>
        <w:pStyle w:val="MonetDBSolutionsReference"/>
      </w:pPr>
      <w:r w:rsidRPr="003169F2">
        <w:rPr>
          <w:i/>
        </w:rPr>
        <w:t>Delayed, Cancelled, On-Time, Boarding ... Flying in the USA</w:t>
      </w:r>
      <w:r w:rsidRPr="003169F2">
        <w:t xml:space="preserve">. Heike Hofmann, Di Cook, Chris Kielion, Barret Schloerke, Jon Hobbs, Adam Loy, Lawrence Mosley, David Rockoff, Yuanyuan Huang, Danielle Wrolstad and Tengfei Yin, Iowa State University. </w:t>
      </w:r>
      <w:hyperlink r:id="rId13" w:history="1">
        <w:r w:rsidR="00957509" w:rsidRPr="00FA386A">
          <w:rPr>
            <w:rStyle w:val="Hyperlink"/>
          </w:rPr>
          <w:t>http://stat-computing.org/dataexpo/2009/posters/hofmann-cook.pdf</w:t>
        </w:r>
      </w:hyperlink>
    </w:p>
    <w:p w14:paraId="187A276C" w14:textId="6E74F36D" w:rsidR="00F156AA" w:rsidRPr="00957509" w:rsidRDefault="00F156AA" w:rsidP="00F156AA">
      <w:pPr>
        <w:pStyle w:val="MonetDBSolutionsReference"/>
        <w:rPr>
          <w:bCs/>
        </w:rPr>
      </w:pPr>
      <w:r w:rsidRPr="003169F2">
        <w:rPr>
          <w:bCs/>
          <w:i/>
        </w:rPr>
        <w:t>Quick comparison of MyISAM, Infobright, and MonetDB</w:t>
      </w:r>
      <w:r w:rsidRPr="003169F2">
        <w:rPr>
          <w:bCs/>
        </w:rPr>
        <w:t>. Baron Schwartz, September 29, 2009.</w:t>
      </w:r>
      <w:r w:rsidRPr="003169F2">
        <w:t xml:space="preserve"> </w:t>
      </w:r>
      <w:hyperlink r:id="rId14" w:history="1">
        <w:r w:rsidR="00957509" w:rsidRPr="00FA386A">
          <w:rPr>
            <w:rStyle w:val="Hyperlink"/>
          </w:rPr>
          <w:t>http://www.mysqlperformanceblog.com/2009/09/29/quick-comparison-of-myisam-infobright-and-monetdb/</w:t>
        </w:r>
      </w:hyperlink>
    </w:p>
    <w:p w14:paraId="5ADC51D7" w14:textId="2403C63C" w:rsidR="00F156AA" w:rsidRDefault="00F156AA" w:rsidP="00D51B0A">
      <w:pPr>
        <w:pStyle w:val="MonetDBSolutionsReference"/>
      </w:pPr>
      <w:r w:rsidRPr="00F156AA">
        <w:rPr>
          <w:bCs/>
          <w:i/>
        </w:rPr>
        <w:t>Analyzing air traffic performance with InfoBright and MonetDB</w:t>
      </w:r>
      <w:r w:rsidRPr="00F156AA">
        <w:rPr>
          <w:bCs/>
        </w:rPr>
        <w:t>. Vadim Tkachenko, October 2, 2009.</w:t>
      </w:r>
      <w:r w:rsidRPr="003169F2">
        <w:t xml:space="preserve"> </w:t>
      </w:r>
      <w:hyperlink r:id="rId15" w:history="1">
        <w:r w:rsidR="00957509" w:rsidRPr="00FA386A">
          <w:rPr>
            <w:rStyle w:val="Hyperlink"/>
          </w:rPr>
          <w:t>http://www.mysqlperformanceblog.com/2009/10/02/analyzing-air-traffic-performance-with-infobright-and-monetdb/</w:t>
        </w:r>
      </w:hyperlink>
    </w:p>
    <w:p w14:paraId="32323FE8" w14:textId="6B739BA1" w:rsidR="00957509" w:rsidRPr="006C4B22" w:rsidRDefault="00957509" w:rsidP="00D51B0A">
      <w:pPr>
        <w:pStyle w:val="MonetDBSolutionsReference"/>
      </w:pPr>
      <w:r w:rsidRPr="00957509">
        <w:rPr>
          <w:lang w:val="en-US"/>
        </w:rPr>
        <w:t>S.</w:t>
      </w:r>
      <w:r w:rsidR="00AB436B">
        <w:rPr>
          <w:lang w:val="en-US"/>
        </w:rPr>
        <w:t xml:space="preserve"> </w:t>
      </w:r>
      <w:r w:rsidRPr="00957509">
        <w:rPr>
          <w:lang w:val="en-US"/>
        </w:rPr>
        <w:t>Duan,</w:t>
      </w:r>
      <w:r w:rsidR="00AB436B">
        <w:rPr>
          <w:lang w:val="en-US"/>
        </w:rPr>
        <w:t xml:space="preserve"> </w:t>
      </w:r>
      <w:r w:rsidRPr="00957509">
        <w:rPr>
          <w:lang w:val="en-US"/>
        </w:rPr>
        <w:t>A.</w:t>
      </w:r>
      <w:r w:rsidR="00E10053">
        <w:rPr>
          <w:lang w:val="en-US"/>
        </w:rPr>
        <w:t xml:space="preserve"> </w:t>
      </w:r>
      <w:r w:rsidRPr="00957509">
        <w:rPr>
          <w:lang w:val="en-US"/>
        </w:rPr>
        <w:t>Kementsietsidis,</w:t>
      </w:r>
      <w:r w:rsidR="00E10053">
        <w:rPr>
          <w:lang w:val="en-US"/>
        </w:rPr>
        <w:t xml:space="preserve"> </w:t>
      </w:r>
      <w:r w:rsidRPr="00957509">
        <w:rPr>
          <w:lang w:val="en-US"/>
        </w:rPr>
        <w:t>K.</w:t>
      </w:r>
      <w:r w:rsidR="00E10053">
        <w:rPr>
          <w:lang w:val="en-US"/>
        </w:rPr>
        <w:t xml:space="preserve"> </w:t>
      </w:r>
      <w:r w:rsidRPr="00957509">
        <w:rPr>
          <w:lang w:val="en-US"/>
        </w:rPr>
        <w:t>Srinivas,</w:t>
      </w:r>
      <w:r w:rsidR="00E10053">
        <w:rPr>
          <w:lang w:val="en-US"/>
        </w:rPr>
        <w:t xml:space="preserve"> </w:t>
      </w:r>
      <w:r w:rsidRPr="00957509">
        <w:rPr>
          <w:lang w:val="en-US"/>
        </w:rPr>
        <w:t>and</w:t>
      </w:r>
      <w:r w:rsidR="00E10053">
        <w:rPr>
          <w:lang w:val="en-US"/>
        </w:rPr>
        <w:t xml:space="preserve"> </w:t>
      </w:r>
      <w:r w:rsidRPr="00957509">
        <w:rPr>
          <w:lang w:val="en-US"/>
        </w:rPr>
        <w:t>O.</w:t>
      </w:r>
      <w:r w:rsidR="00E10053">
        <w:rPr>
          <w:lang w:val="en-US"/>
        </w:rPr>
        <w:t xml:space="preserve"> </w:t>
      </w:r>
      <w:r w:rsidRPr="00957509">
        <w:rPr>
          <w:lang w:val="en-US"/>
        </w:rPr>
        <w:t>Udrea.</w:t>
      </w:r>
      <w:r w:rsidR="00E10053">
        <w:rPr>
          <w:lang w:val="en-US"/>
        </w:rPr>
        <w:t xml:space="preserve"> </w:t>
      </w:r>
      <w:r w:rsidRPr="00E10053">
        <w:rPr>
          <w:i/>
          <w:lang w:val="en-US"/>
        </w:rPr>
        <w:t>Apples</w:t>
      </w:r>
      <w:r w:rsidR="00E10053" w:rsidRPr="00E10053">
        <w:rPr>
          <w:i/>
          <w:lang w:val="en-US"/>
        </w:rPr>
        <w:t xml:space="preserve"> </w:t>
      </w:r>
      <w:r w:rsidRPr="00E10053">
        <w:rPr>
          <w:i/>
          <w:lang w:val="en-US"/>
        </w:rPr>
        <w:t>and</w:t>
      </w:r>
      <w:r w:rsidR="00E10053" w:rsidRPr="00E10053">
        <w:rPr>
          <w:i/>
          <w:lang w:val="en-US"/>
        </w:rPr>
        <w:t xml:space="preserve"> </w:t>
      </w:r>
      <w:r w:rsidRPr="00E10053">
        <w:rPr>
          <w:i/>
          <w:lang w:val="en-US"/>
        </w:rPr>
        <w:t>Oranges:</w:t>
      </w:r>
      <w:r w:rsidR="00E10053" w:rsidRPr="00E10053">
        <w:rPr>
          <w:i/>
          <w:lang w:val="en-US"/>
        </w:rPr>
        <w:t xml:space="preserve"> </w:t>
      </w:r>
      <w:r w:rsidRPr="00E10053">
        <w:rPr>
          <w:i/>
          <w:lang w:val="en-US"/>
        </w:rPr>
        <w:t>A</w:t>
      </w:r>
      <w:r w:rsidR="00E10053" w:rsidRPr="00E10053">
        <w:rPr>
          <w:i/>
          <w:lang w:val="en-US"/>
        </w:rPr>
        <w:t xml:space="preserve"> </w:t>
      </w:r>
      <w:r w:rsidRPr="00E10053">
        <w:rPr>
          <w:i/>
          <w:lang w:val="en-US"/>
        </w:rPr>
        <w:t>Comparison  of RDF Benchmarks and Real RDF Datasets</w:t>
      </w:r>
      <w:r w:rsidRPr="00957509">
        <w:rPr>
          <w:lang w:val="en-US"/>
        </w:rPr>
        <w:t xml:space="preserve">. In </w:t>
      </w:r>
      <w:r w:rsidRPr="00957509">
        <w:rPr>
          <w:i/>
          <w:iCs/>
          <w:lang w:val="en-US"/>
        </w:rPr>
        <w:t>SIGMOD</w:t>
      </w:r>
      <w:r w:rsidRPr="00957509">
        <w:rPr>
          <w:lang w:val="en-US"/>
        </w:rPr>
        <w:t xml:space="preserve">, 2011. </w:t>
      </w:r>
    </w:p>
    <w:p w14:paraId="1B02477E" w14:textId="7321F89E" w:rsidR="006C4B22" w:rsidRDefault="006C4B22" w:rsidP="00D51B0A">
      <w:pPr>
        <w:pStyle w:val="MonetDBSolutionsReference"/>
      </w:pPr>
      <w:r w:rsidRPr="00982772">
        <w:rPr>
          <w:lang w:val="en-US"/>
        </w:rPr>
        <w:t xml:space="preserve">Alexander S. Szalay, José A. Blakeley. </w:t>
      </w:r>
      <w:r w:rsidRPr="00982772">
        <w:rPr>
          <w:i/>
          <w:lang w:val="en-US"/>
        </w:rPr>
        <w:t>Gray’s Laws: Database-centric Computing in Science</w:t>
      </w:r>
      <w:r w:rsidRPr="00982772">
        <w:rPr>
          <w:lang w:val="en-US"/>
        </w:rPr>
        <w:t xml:space="preserve">. </w:t>
      </w:r>
      <w:r w:rsidR="00670027" w:rsidRPr="00982772">
        <w:rPr>
          <w:lang w:val="en-US"/>
        </w:rPr>
        <w:t xml:space="preserve">In </w:t>
      </w:r>
      <w:r w:rsidRPr="00982772">
        <w:rPr>
          <w:iCs/>
          <w:lang w:val="en-US"/>
        </w:rPr>
        <w:t xml:space="preserve">The Fourth Paradigm: Data-Intensive Scientific </w:t>
      </w:r>
      <w:r w:rsidRPr="00982772">
        <w:rPr>
          <w:lang w:val="en-US"/>
        </w:rPr>
        <w:t> </w:t>
      </w:r>
      <w:r w:rsidRPr="00982772">
        <w:rPr>
          <w:iCs/>
          <w:lang w:val="en-US"/>
        </w:rPr>
        <w:t>Discovery</w:t>
      </w:r>
      <w:r w:rsidRPr="00982772">
        <w:rPr>
          <w:lang w:val="en-US"/>
        </w:rPr>
        <w:t xml:space="preserve">. </w:t>
      </w:r>
      <w:r w:rsidR="005D5ED5" w:rsidRPr="00982772">
        <w:rPr>
          <w:lang w:val="en-US"/>
        </w:rPr>
        <w:t xml:space="preserve">T. Hey, S. Tansley, and K. Tolle, editors. </w:t>
      </w:r>
      <w:r w:rsidRPr="00982772">
        <w:rPr>
          <w:lang w:val="en-US"/>
        </w:rPr>
        <w:t xml:space="preserve">Microsoft Research, Oct. 2009. </w:t>
      </w:r>
    </w:p>
    <w:p w14:paraId="205615E7" w14:textId="77777777" w:rsidR="00D51B0A" w:rsidRDefault="00D51B0A" w:rsidP="00D51B0A">
      <w:pPr>
        <w:pStyle w:val="MonetDBSolutionsReference"/>
        <w:numPr>
          <w:ilvl w:val="0"/>
          <w:numId w:val="0"/>
        </w:numPr>
        <w:ind w:left="567" w:hanging="567"/>
      </w:pPr>
    </w:p>
    <w:p w14:paraId="7D0F4CBD" w14:textId="77777777" w:rsidR="00712AD2" w:rsidRPr="003169F2" w:rsidRDefault="00712AD2" w:rsidP="00533A20">
      <w:pPr>
        <w:pStyle w:val="MonetDBSolutionsNormal"/>
      </w:pPr>
    </w:p>
    <w:p w14:paraId="299B6070" w14:textId="77777777" w:rsidR="007E38CC" w:rsidRPr="007E38CC" w:rsidRDefault="007E38CC" w:rsidP="00026E9A">
      <w:pPr>
        <w:pStyle w:val="MonetDBSolutionsNormal"/>
      </w:pPr>
      <w:bookmarkStart w:id="26" w:name="_Ref271543904"/>
      <w:bookmarkStart w:id="27" w:name="_Ref270685618"/>
    </w:p>
    <w:p w14:paraId="08631ED0" w14:textId="5C0E33D7" w:rsidR="001E79AB" w:rsidRPr="003169F2" w:rsidRDefault="001E79AB" w:rsidP="001E79AB">
      <w:pPr>
        <w:pStyle w:val="MonetDBSolutionsAppendix1"/>
        <w:rPr>
          <w:lang w:eastAsia="zh-CN"/>
        </w:rPr>
      </w:pPr>
      <w:bookmarkStart w:id="28" w:name="_Ref270695699"/>
      <w:bookmarkStart w:id="29" w:name="_Toc364080816"/>
      <w:bookmarkStart w:id="30" w:name="_Ref293756799"/>
      <w:bookmarkEnd w:id="26"/>
      <w:r>
        <w:rPr>
          <w:lang w:eastAsia="zh-CN"/>
        </w:rPr>
        <w:lastRenderedPageBreak/>
        <w:t xml:space="preserve">Air Traffic </w:t>
      </w:r>
      <w:r w:rsidRPr="003169F2">
        <w:rPr>
          <w:lang w:eastAsia="zh-CN"/>
        </w:rPr>
        <w:t>Benchmark Queries</w:t>
      </w:r>
      <w:bookmarkEnd w:id="28"/>
      <w:bookmarkEnd w:id="29"/>
    </w:p>
    <w:p w14:paraId="5DA1D718" w14:textId="77777777" w:rsidR="001E79AB" w:rsidRPr="003169F2" w:rsidRDefault="001E79AB" w:rsidP="001E79AB">
      <w:pPr>
        <w:pStyle w:val="MonetDBSolutionsCode"/>
        <w:rPr>
          <w:noProof w:val="0"/>
        </w:rPr>
      </w:pPr>
      <w:r>
        <w:rPr>
          <w:noProof w:val="0"/>
        </w:rPr>
        <w:t>-- q</w:t>
      </w:r>
      <w:r w:rsidRPr="003169F2">
        <w:rPr>
          <w:noProof w:val="0"/>
        </w:rPr>
        <w:t>1. Overview statistics: #airlines, #Airports, #cancelled-flights, #long-delayed-flights</w:t>
      </w:r>
    </w:p>
    <w:p w14:paraId="24C5A324" w14:textId="77777777" w:rsidR="001E79AB" w:rsidRPr="003169F2" w:rsidRDefault="001E79AB" w:rsidP="001E79AB">
      <w:pPr>
        <w:pStyle w:val="MonetDBSolutionsCode"/>
        <w:rPr>
          <w:noProof w:val="0"/>
        </w:rPr>
      </w:pPr>
      <w:r w:rsidRPr="003169F2">
        <w:rPr>
          <w:noProof w:val="0"/>
        </w:rPr>
        <w:t>SELECT COUNT(DISTINCT "AirlineID") AS "Airlines",</w:t>
      </w:r>
    </w:p>
    <w:p w14:paraId="4D105360" w14:textId="77777777" w:rsidR="001E79AB" w:rsidRPr="003169F2" w:rsidRDefault="001E79AB" w:rsidP="001E79AB">
      <w:pPr>
        <w:pStyle w:val="MonetDBSolutionsCode"/>
        <w:rPr>
          <w:noProof w:val="0"/>
        </w:rPr>
      </w:pPr>
      <w:r w:rsidRPr="003169F2">
        <w:rPr>
          <w:noProof w:val="0"/>
        </w:rPr>
        <w:t xml:space="preserve">       COUNT(DISTINCT "Origin") AS "Airports",</w:t>
      </w:r>
    </w:p>
    <w:p w14:paraId="065B65AA" w14:textId="77777777" w:rsidR="001E79AB" w:rsidRPr="003169F2" w:rsidRDefault="001E79AB" w:rsidP="001E79AB">
      <w:pPr>
        <w:pStyle w:val="MonetDBSolutionsCode"/>
        <w:rPr>
          <w:noProof w:val="0"/>
        </w:rPr>
      </w:pPr>
      <w:r w:rsidRPr="003169F2">
        <w:rPr>
          <w:noProof w:val="0"/>
        </w:rPr>
        <w:t xml:space="preserve">       CAST(SUM("Cancelled") AS BIGINT) AS "CancelledFlights",</w:t>
      </w:r>
    </w:p>
    <w:p w14:paraId="7B57F1C9" w14:textId="77777777" w:rsidR="001E79AB" w:rsidRPr="003169F2" w:rsidRDefault="001E79AB" w:rsidP="001E79AB">
      <w:pPr>
        <w:pStyle w:val="MonetDBSolutionsCode"/>
        <w:rPr>
          <w:noProof w:val="0"/>
        </w:rPr>
      </w:pPr>
      <w:r w:rsidRPr="003169F2">
        <w:rPr>
          <w:noProof w:val="0"/>
        </w:rPr>
        <w:t xml:space="preserve">       CAST(SUM("DepDel15") AS BIGINT) AS "LongDepDelays"</w:t>
      </w:r>
    </w:p>
    <w:p w14:paraId="77E3B3B6" w14:textId="77777777" w:rsidR="001E79AB" w:rsidRPr="003169F2" w:rsidRDefault="001E79AB" w:rsidP="001E79AB">
      <w:pPr>
        <w:pStyle w:val="MonetDBSolutionsCode"/>
        <w:rPr>
          <w:noProof w:val="0"/>
        </w:rPr>
      </w:pPr>
      <w:r w:rsidRPr="003169F2">
        <w:rPr>
          <w:noProof w:val="0"/>
        </w:rPr>
        <w:t>FROM ontime;</w:t>
      </w:r>
    </w:p>
    <w:p w14:paraId="75724B85" w14:textId="77777777" w:rsidR="001E79AB" w:rsidRPr="003169F2" w:rsidRDefault="001E79AB" w:rsidP="001E79AB">
      <w:pPr>
        <w:pStyle w:val="MonetDBSolutionsCode"/>
        <w:rPr>
          <w:noProof w:val="0"/>
        </w:rPr>
      </w:pPr>
    </w:p>
    <w:p w14:paraId="3CC817A4" w14:textId="77777777" w:rsidR="001E79AB" w:rsidRPr="003169F2" w:rsidRDefault="001E79AB" w:rsidP="001E79AB">
      <w:pPr>
        <w:pStyle w:val="MonetDBSolutionsCode"/>
        <w:rPr>
          <w:noProof w:val="0"/>
        </w:rPr>
      </w:pPr>
      <w:r w:rsidRPr="003169F2">
        <w:rPr>
          <w:noProof w:val="0"/>
        </w:rPr>
        <w:t xml:space="preserve">-- </w:t>
      </w:r>
      <w:r>
        <w:rPr>
          <w:noProof w:val="0"/>
        </w:rPr>
        <w:t>q</w:t>
      </w:r>
      <w:r w:rsidRPr="003169F2">
        <w:rPr>
          <w:noProof w:val="0"/>
        </w:rPr>
        <w:t>2. Summarise the arrival delays (mimics the R summary() function)</w:t>
      </w:r>
    </w:p>
    <w:p w14:paraId="633FBED3" w14:textId="77777777" w:rsidR="001E79AB" w:rsidRPr="003169F2" w:rsidRDefault="001E79AB" w:rsidP="001E79AB">
      <w:pPr>
        <w:pStyle w:val="MonetDBSolutionsCode"/>
        <w:rPr>
          <w:noProof w:val="0"/>
        </w:rPr>
      </w:pPr>
      <w:r w:rsidRPr="003169F2">
        <w:rPr>
          <w:noProof w:val="0"/>
        </w:rPr>
        <w:t xml:space="preserve">SELECT MIN("ArrDelay") AS "MinArrDelay", </w:t>
      </w:r>
    </w:p>
    <w:p w14:paraId="1F889319" w14:textId="77777777" w:rsidR="001E79AB" w:rsidRPr="003169F2" w:rsidRDefault="001E79AB" w:rsidP="001E79AB">
      <w:pPr>
        <w:pStyle w:val="MonetDBSolutionsCode"/>
        <w:rPr>
          <w:noProof w:val="0"/>
        </w:rPr>
      </w:pPr>
      <w:r w:rsidRPr="003169F2">
        <w:rPr>
          <w:noProof w:val="0"/>
        </w:rPr>
        <w:t xml:space="preserve">       CAST(QUANTILE("ArrDelay", 0.05) AS DECIMAL(8,2)) AS "Q05ArrDelay", </w:t>
      </w:r>
    </w:p>
    <w:p w14:paraId="557FF5E1" w14:textId="77777777" w:rsidR="001E79AB" w:rsidRPr="003169F2" w:rsidRDefault="001E79AB" w:rsidP="001E79AB">
      <w:pPr>
        <w:pStyle w:val="MonetDBSolutionsCode"/>
        <w:rPr>
          <w:noProof w:val="0"/>
        </w:rPr>
      </w:pPr>
      <w:r w:rsidRPr="003169F2">
        <w:rPr>
          <w:noProof w:val="0"/>
        </w:rPr>
        <w:t xml:space="preserve">       CAST(QUANTILE("ArrDelay", 0.5) AS DECIMAL(8,2)) AS "MedianArrDelay", </w:t>
      </w:r>
    </w:p>
    <w:p w14:paraId="2908A3BD" w14:textId="77777777" w:rsidR="001E79AB" w:rsidRPr="003169F2" w:rsidRDefault="001E79AB" w:rsidP="001E79AB">
      <w:pPr>
        <w:pStyle w:val="MonetDBSolutionsCode"/>
        <w:rPr>
          <w:noProof w:val="0"/>
        </w:rPr>
      </w:pPr>
      <w:r w:rsidRPr="003169F2">
        <w:rPr>
          <w:noProof w:val="0"/>
        </w:rPr>
        <w:t xml:space="preserve">       CAST(AVG("ArrDelay") AS DECIMAL(8,2)) AS "MeanArrDelay",</w:t>
      </w:r>
    </w:p>
    <w:p w14:paraId="4B7E4BD2" w14:textId="77777777" w:rsidR="001E79AB" w:rsidRPr="003169F2" w:rsidRDefault="001E79AB" w:rsidP="001E79AB">
      <w:pPr>
        <w:pStyle w:val="MonetDBSolutionsCode"/>
        <w:rPr>
          <w:noProof w:val="0"/>
        </w:rPr>
      </w:pPr>
      <w:r w:rsidRPr="003169F2">
        <w:rPr>
          <w:noProof w:val="0"/>
        </w:rPr>
        <w:t xml:space="preserve">       CAST(QUANTILE("ArrDelay", 0.95) AS DECIMAL(8,2)) AS "Q95ArrDelay", </w:t>
      </w:r>
    </w:p>
    <w:p w14:paraId="472FA00A" w14:textId="77777777" w:rsidR="001E79AB" w:rsidRPr="003169F2" w:rsidRDefault="001E79AB" w:rsidP="001E79AB">
      <w:pPr>
        <w:pStyle w:val="MonetDBSolutionsCode"/>
        <w:rPr>
          <w:noProof w:val="0"/>
        </w:rPr>
      </w:pPr>
      <w:r w:rsidRPr="003169F2">
        <w:rPr>
          <w:noProof w:val="0"/>
        </w:rPr>
        <w:t xml:space="preserve">       MAX("ArrDelay") AS "MaxArrDelay"</w:t>
      </w:r>
    </w:p>
    <w:p w14:paraId="091B76EE" w14:textId="77777777" w:rsidR="001E79AB" w:rsidRPr="003169F2" w:rsidRDefault="001E79AB" w:rsidP="001E79AB">
      <w:pPr>
        <w:pStyle w:val="MonetDBSolutionsCode"/>
        <w:rPr>
          <w:noProof w:val="0"/>
        </w:rPr>
      </w:pPr>
      <w:r w:rsidRPr="003169F2">
        <w:rPr>
          <w:noProof w:val="0"/>
        </w:rPr>
        <w:t>FROM ontime;</w:t>
      </w:r>
    </w:p>
    <w:p w14:paraId="7DAE2D06" w14:textId="77777777" w:rsidR="001E79AB" w:rsidRPr="003169F2" w:rsidRDefault="001E79AB" w:rsidP="001E79AB">
      <w:pPr>
        <w:pStyle w:val="MonetDBSolutionsCode"/>
        <w:rPr>
          <w:noProof w:val="0"/>
        </w:rPr>
      </w:pPr>
    </w:p>
    <w:p w14:paraId="1E023199" w14:textId="77777777" w:rsidR="001E79AB" w:rsidRPr="003169F2" w:rsidRDefault="001E79AB" w:rsidP="001E79AB">
      <w:pPr>
        <w:pStyle w:val="MonetDBSolutionsCode"/>
        <w:rPr>
          <w:noProof w:val="0"/>
        </w:rPr>
      </w:pPr>
      <w:r>
        <w:rPr>
          <w:noProof w:val="0"/>
        </w:rPr>
        <w:t>-- q</w:t>
      </w:r>
      <w:r w:rsidRPr="003169F2">
        <w:rPr>
          <w:noProof w:val="0"/>
        </w:rPr>
        <w:t>3. Distribution of flights per month</w:t>
      </w:r>
    </w:p>
    <w:p w14:paraId="55357C25" w14:textId="77777777" w:rsidR="001E79AB" w:rsidRPr="003169F2" w:rsidRDefault="001E79AB" w:rsidP="001E79AB">
      <w:pPr>
        <w:pStyle w:val="MonetDBSolutionsCode"/>
        <w:rPr>
          <w:noProof w:val="0"/>
        </w:rPr>
      </w:pPr>
      <w:r w:rsidRPr="003169F2">
        <w:rPr>
          <w:noProof w:val="0"/>
        </w:rPr>
        <w:t>SELECT "Year", "Month", COUNT(*) AS "Flights"</w:t>
      </w:r>
    </w:p>
    <w:p w14:paraId="7FE86ECE" w14:textId="77777777" w:rsidR="001E79AB" w:rsidRPr="003169F2" w:rsidRDefault="001E79AB" w:rsidP="001E79AB">
      <w:pPr>
        <w:pStyle w:val="MonetDBSolutionsCode"/>
        <w:rPr>
          <w:noProof w:val="0"/>
        </w:rPr>
      </w:pPr>
      <w:r w:rsidRPr="003169F2">
        <w:rPr>
          <w:noProof w:val="0"/>
        </w:rPr>
        <w:t xml:space="preserve">FROM ontime </w:t>
      </w:r>
    </w:p>
    <w:p w14:paraId="12EFCD19" w14:textId="77777777" w:rsidR="001E79AB" w:rsidRPr="003169F2" w:rsidRDefault="001E79AB" w:rsidP="001E79AB">
      <w:pPr>
        <w:pStyle w:val="MonetDBSolutionsCode"/>
        <w:rPr>
          <w:noProof w:val="0"/>
        </w:rPr>
      </w:pPr>
      <w:r w:rsidRPr="003169F2">
        <w:rPr>
          <w:noProof w:val="0"/>
        </w:rPr>
        <w:t>GROUP BY "Year", "Month"</w:t>
      </w:r>
    </w:p>
    <w:p w14:paraId="149C0017" w14:textId="77777777" w:rsidR="001E79AB" w:rsidRPr="003169F2" w:rsidRDefault="001E79AB" w:rsidP="001E79AB">
      <w:pPr>
        <w:pStyle w:val="MonetDBSolutionsCode"/>
        <w:rPr>
          <w:noProof w:val="0"/>
        </w:rPr>
      </w:pPr>
      <w:r w:rsidRPr="003169F2">
        <w:rPr>
          <w:noProof w:val="0"/>
        </w:rPr>
        <w:t>ORDER BY "Year", "Month";</w:t>
      </w:r>
    </w:p>
    <w:p w14:paraId="3FBC3B30" w14:textId="77777777" w:rsidR="001E79AB" w:rsidRPr="003169F2" w:rsidRDefault="001E79AB" w:rsidP="001E79AB">
      <w:pPr>
        <w:pStyle w:val="MonetDBSolutionsCode"/>
        <w:rPr>
          <w:noProof w:val="0"/>
        </w:rPr>
      </w:pPr>
    </w:p>
    <w:p w14:paraId="33376932" w14:textId="77777777" w:rsidR="001E79AB" w:rsidRPr="003169F2" w:rsidRDefault="001E79AB" w:rsidP="001E79AB">
      <w:pPr>
        <w:pStyle w:val="MonetDBSolutionsCode"/>
        <w:rPr>
          <w:noProof w:val="0"/>
        </w:rPr>
      </w:pPr>
      <w:r>
        <w:rPr>
          <w:noProof w:val="0"/>
        </w:rPr>
        <w:t>-- q</w:t>
      </w:r>
      <w:r w:rsidRPr="003169F2">
        <w:rPr>
          <w:noProof w:val="0"/>
        </w:rPr>
        <w:t>4. Distribution of long delays (&gt; 15min) by day of week</w:t>
      </w:r>
    </w:p>
    <w:p w14:paraId="6FCB64F3" w14:textId="77777777" w:rsidR="001E79AB" w:rsidRPr="003169F2" w:rsidRDefault="001E79AB" w:rsidP="001E79AB">
      <w:pPr>
        <w:pStyle w:val="MonetDBSolutionsCode"/>
        <w:rPr>
          <w:noProof w:val="0"/>
        </w:rPr>
      </w:pPr>
      <w:r w:rsidRPr="003169F2">
        <w:rPr>
          <w:noProof w:val="0"/>
        </w:rPr>
        <w:t>SELECT "DayOfWeek", COUNT(*) AS "Flights"</w:t>
      </w:r>
    </w:p>
    <w:p w14:paraId="68ECAA8C" w14:textId="77777777" w:rsidR="001E79AB" w:rsidRPr="003169F2" w:rsidRDefault="001E79AB" w:rsidP="001E79AB">
      <w:pPr>
        <w:pStyle w:val="MonetDBSolutionsCode"/>
        <w:rPr>
          <w:noProof w:val="0"/>
        </w:rPr>
      </w:pPr>
      <w:r w:rsidRPr="003169F2">
        <w:rPr>
          <w:noProof w:val="0"/>
        </w:rPr>
        <w:t xml:space="preserve">FROM ontime </w:t>
      </w:r>
    </w:p>
    <w:p w14:paraId="5A57A8D4" w14:textId="77777777" w:rsidR="001E79AB" w:rsidRPr="003169F2" w:rsidRDefault="001E79AB" w:rsidP="001E79AB">
      <w:pPr>
        <w:pStyle w:val="MonetDBSolutionsCode"/>
        <w:rPr>
          <w:noProof w:val="0"/>
        </w:rPr>
      </w:pPr>
      <w:r w:rsidRPr="003169F2">
        <w:rPr>
          <w:noProof w:val="0"/>
        </w:rPr>
        <w:t>WHERE "DepDelay" &gt; 15</w:t>
      </w:r>
    </w:p>
    <w:p w14:paraId="6FF4C366" w14:textId="77777777" w:rsidR="001E79AB" w:rsidRPr="003169F2" w:rsidRDefault="001E79AB" w:rsidP="001E79AB">
      <w:pPr>
        <w:pStyle w:val="MonetDBSolutionsCode"/>
        <w:rPr>
          <w:noProof w:val="0"/>
        </w:rPr>
      </w:pPr>
      <w:r w:rsidRPr="003169F2">
        <w:rPr>
          <w:noProof w:val="0"/>
        </w:rPr>
        <w:t>GROUP BY "DayOfWeek"</w:t>
      </w:r>
    </w:p>
    <w:p w14:paraId="1BF91FF6" w14:textId="77777777" w:rsidR="001E79AB" w:rsidRPr="003169F2" w:rsidRDefault="001E79AB" w:rsidP="001E79AB">
      <w:pPr>
        <w:pStyle w:val="MonetDBSolutionsCode"/>
        <w:rPr>
          <w:noProof w:val="0"/>
        </w:rPr>
      </w:pPr>
      <w:r w:rsidRPr="003169F2">
        <w:rPr>
          <w:noProof w:val="0"/>
        </w:rPr>
        <w:t>ORDER BY "DayOfWeek";</w:t>
      </w:r>
    </w:p>
    <w:p w14:paraId="3F4BD63E" w14:textId="77777777" w:rsidR="001E79AB" w:rsidRPr="003169F2" w:rsidRDefault="001E79AB" w:rsidP="001E79AB">
      <w:pPr>
        <w:pStyle w:val="MonetDBSolutionsCode"/>
        <w:rPr>
          <w:noProof w:val="0"/>
        </w:rPr>
      </w:pPr>
    </w:p>
    <w:p w14:paraId="5B66D300" w14:textId="77777777" w:rsidR="001E79AB" w:rsidRPr="003169F2" w:rsidRDefault="001E79AB" w:rsidP="001E79AB">
      <w:pPr>
        <w:pStyle w:val="MonetDBSolutionsCode"/>
        <w:rPr>
          <w:noProof w:val="0"/>
        </w:rPr>
      </w:pPr>
      <w:r>
        <w:rPr>
          <w:noProof w:val="0"/>
        </w:rPr>
        <w:t>-- q</w:t>
      </w:r>
      <w:r w:rsidRPr="003169F2">
        <w:rPr>
          <w:noProof w:val="0"/>
        </w:rPr>
        <w:t>5. Proportion of long delays per airport per year (or more precise: % inbound delays per year and Airports with most/least delays?)</w:t>
      </w:r>
    </w:p>
    <w:p w14:paraId="12B995F9" w14:textId="77777777" w:rsidR="001E79AB" w:rsidRPr="003169F2" w:rsidRDefault="001E79AB" w:rsidP="001E79AB">
      <w:pPr>
        <w:pStyle w:val="MonetDBSolutionsCode"/>
        <w:rPr>
          <w:noProof w:val="0"/>
        </w:rPr>
      </w:pPr>
      <w:r w:rsidRPr="003169F2">
        <w:rPr>
          <w:noProof w:val="0"/>
        </w:rPr>
        <w:t>WITH t AS ( -- #long_delays/year</w:t>
      </w:r>
    </w:p>
    <w:p w14:paraId="74BB254E" w14:textId="77777777" w:rsidR="001E79AB" w:rsidRPr="003169F2" w:rsidRDefault="001E79AB" w:rsidP="001E79AB">
      <w:pPr>
        <w:pStyle w:val="MonetDBSolutionsCode"/>
        <w:rPr>
          <w:noProof w:val="0"/>
        </w:rPr>
      </w:pPr>
      <w:r w:rsidRPr="003169F2">
        <w:rPr>
          <w:noProof w:val="0"/>
        </w:rPr>
        <w:t xml:space="preserve">    SELECT "Year", COUNT(*) AS c1 </w:t>
      </w:r>
    </w:p>
    <w:p w14:paraId="4A9315D9" w14:textId="77777777" w:rsidR="001E79AB" w:rsidRPr="003169F2" w:rsidRDefault="001E79AB" w:rsidP="001E79AB">
      <w:pPr>
        <w:pStyle w:val="MonetDBSolutionsCode"/>
        <w:rPr>
          <w:noProof w:val="0"/>
        </w:rPr>
      </w:pPr>
      <w:r w:rsidRPr="003169F2">
        <w:rPr>
          <w:noProof w:val="0"/>
        </w:rPr>
        <w:t xml:space="preserve">    FROM ontime </w:t>
      </w:r>
    </w:p>
    <w:p w14:paraId="07BA110F" w14:textId="77777777" w:rsidR="001E79AB" w:rsidRPr="003169F2" w:rsidRDefault="001E79AB" w:rsidP="001E79AB">
      <w:pPr>
        <w:pStyle w:val="MonetDBSolutionsCode"/>
        <w:rPr>
          <w:noProof w:val="0"/>
        </w:rPr>
      </w:pPr>
      <w:r w:rsidRPr="003169F2">
        <w:rPr>
          <w:noProof w:val="0"/>
        </w:rPr>
        <w:t xml:space="preserve">    WHERE "DepDelay" &gt; 15</w:t>
      </w:r>
    </w:p>
    <w:p w14:paraId="082D1D28" w14:textId="77777777" w:rsidR="001E79AB" w:rsidRPr="003169F2" w:rsidRDefault="001E79AB" w:rsidP="001E79AB">
      <w:pPr>
        <w:pStyle w:val="MonetDBSolutionsCode"/>
        <w:rPr>
          <w:noProof w:val="0"/>
        </w:rPr>
      </w:pPr>
      <w:r w:rsidRPr="003169F2">
        <w:rPr>
          <w:noProof w:val="0"/>
        </w:rPr>
        <w:t xml:space="preserve">    GROUP BY "Year"</w:t>
      </w:r>
    </w:p>
    <w:p w14:paraId="45C43D8E" w14:textId="77777777" w:rsidR="001E79AB" w:rsidRPr="003169F2" w:rsidRDefault="001E79AB" w:rsidP="001E79AB">
      <w:pPr>
        <w:pStyle w:val="MonetDBSolutionsCode"/>
        <w:rPr>
          <w:noProof w:val="0"/>
        </w:rPr>
      </w:pPr>
      <w:r w:rsidRPr="003169F2">
        <w:rPr>
          <w:noProof w:val="0"/>
        </w:rPr>
        <w:t xml:space="preserve">), </w:t>
      </w:r>
    </w:p>
    <w:p w14:paraId="147A4901" w14:textId="77777777" w:rsidR="001E79AB" w:rsidRPr="003169F2" w:rsidRDefault="001E79AB" w:rsidP="001E79AB">
      <w:pPr>
        <w:pStyle w:val="MonetDBSolutionsCode"/>
        <w:rPr>
          <w:noProof w:val="0"/>
        </w:rPr>
      </w:pPr>
      <w:r w:rsidRPr="003169F2">
        <w:rPr>
          <w:noProof w:val="0"/>
        </w:rPr>
        <w:t>t2 AS (-- #delays/year</w:t>
      </w:r>
    </w:p>
    <w:p w14:paraId="324F6BBA" w14:textId="77777777" w:rsidR="001E79AB" w:rsidRPr="003169F2" w:rsidRDefault="001E79AB" w:rsidP="001E79AB">
      <w:pPr>
        <w:pStyle w:val="MonetDBSolutionsCode"/>
        <w:rPr>
          <w:noProof w:val="0"/>
        </w:rPr>
      </w:pPr>
      <w:r w:rsidRPr="003169F2">
        <w:rPr>
          <w:noProof w:val="0"/>
        </w:rPr>
        <w:t xml:space="preserve">    SELECT "Year", COUNT(*) AS c2 </w:t>
      </w:r>
    </w:p>
    <w:p w14:paraId="2BE49989" w14:textId="77777777" w:rsidR="001E79AB" w:rsidRPr="003169F2" w:rsidRDefault="001E79AB" w:rsidP="001E79AB">
      <w:pPr>
        <w:pStyle w:val="MonetDBSolutionsCode"/>
        <w:rPr>
          <w:noProof w:val="0"/>
        </w:rPr>
      </w:pPr>
      <w:r w:rsidRPr="003169F2">
        <w:rPr>
          <w:noProof w:val="0"/>
        </w:rPr>
        <w:lastRenderedPageBreak/>
        <w:t xml:space="preserve">    FROM ontime </w:t>
      </w:r>
    </w:p>
    <w:p w14:paraId="7BE2E3E0" w14:textId="77777777" w:rsidR="001E79AB" w:rsidRPr="003169F2" w:rsidRDefault="001E79AB" w:rsidP="001E79AB">
      <w:pPr>
        <w:pStyle w:val="MonetDBSolutionsCode"/>
        <w:rPr>
          <w:noProof w:val="0"/>
        </w:rPr>
      </w:pPr>
      <w:r w:rsidRPr="003169F2">
        <w:rPr>
          <w:noProof w:val="0"/>
        </w:rPr>
        <w:t xml:space="preserve">    GROUP BY "Year"</w:t>
      </w:r>
    </w:p>
    <w:p w14:paraId="4A4CF0AD" w14:textId="77777777" w:rsidR="001E79AB" w:rsidRPr="003169F2" w:rsidRDefault="001E79AB" w:rsidP="001E79AB">
      <w:pPr>
        <w:pStyle w:val="MonetDBSolutionsCode"/>
        <w:rPr>
          <w:noProof w:val="0"/>
        </w:rPr>
      </w:pPr>
      <w:r w:rsidRPr="003169F2">
        <w:rPr>
          <w:noProof w:val="0"/>
        </w:rPr>
        <w:t xml:space="preserve">) </w:t>
      </w:r>
    </w:p>
    <w:p w14:paraId="04B9F0B2" w14:textId="77777777" w:rsidR="001E79AB" w:rsidRPr="003169F2" w:rsidRDefault="001E79AB" w:rsidP="001E79AB">
      <w:pPr>
        <w:pStyle w:val="MonetDBSolutionsCode"/>
        <w:rPr>
          <w:noProof w:val="0"/>
        </w:rPr>
      </w:pPr>
      <w:r w:rsidRPr="003169F2">
        <w:rPr>
          <w:noProof w:val="0"/>
        </w:rPr>
        <w:t>SELECT t."Year", CAST(c1 AS DECIMAL(16,2))/c2*100 AS "ProportionLongDelay"</w:t>
      </w:r>
    </w:p>
    <w:p w14:paraId="6C5399F4" w14:textId="77777777" w:rsidR="001E79AB" w:rsidRPr="003169F2" w:rsidRDefault="001E79AB" w:rsidP="001E79AB">
      <w:pPr>
        <w:pStyle w:val="MonetDBSolutionsCode"/>
        <w:rPr>
          <w:noProof w:val="0"/>
        </w:rPr>
      </w:pPr>
      <w:r w:rsidRPr="003169F2">
        <w:rPr>
          <w:noProof w:val="0"/>
        </w:rPr>
        <w:t>FROM t JOIN t2 ON (t."Year" = t2."Year")</w:t>
      </w:r>
    </w:p>
    <w:p w14:paraId="5E4615CF" w14:textId="77777777" w:rsidR="001E79AB" w:rsidRPr="003169F2" w:rsidRDefault="001E79AB" w:rsidP="001E79AB">
      <w:pPr>
        <w:pStyle w:val="MonetDBSolutionsCode"/>
        <w:rPr>
          <w:noProof w:val="0"/>
        </w:rPr>
      </w:pPr>
      <w:r w:rsidRPr="003169F2">
        <w:rPr>
          <w:noProof w:val="0"/>
        </w:rPr>
        <w:t>ORDER BY t."Year";</w:t>
      </w:r>
    </w:p>
    <w:p w14:paraId="41BF7CE4" w14:textId="77777777" w:rsidR="001E79AB" w:rsidRPr="003169F2" w:rsidRDefault="001E79AB" w:rsidP="001E79AB">
      <w:pPr>
        <w:pStyle w:val="MonetDBSolutionsCode"/>
        <w:rPr>
          <w:noProof w:val="0"/>
        </w:rPr>
      </w:pPr>
    </w:p>
    <w:p w14:paraId="6A2716BC" w14:textId="77777777" w:rsidR="001E79AB" w:rsidRPr="003169F2" w:rsidRDefault="001E79AB" w:rsidP="001E79AB">
      <w:pPr>
        <w:pStyle w:val="MonetDBSolutionsCode"/>
        <w:rPr>
          <w:noProof w:val="0"/>
        </w:rPr>
      </w:pPr>
      <w:r>
        <w:rPr>
          <w:noProof w:val="0"/>
        </w:rPr>
        <w:t>-- q</w:t>
      </w:r>
      <w:r w:rsidRPr="003169F2">
        <w:rPr>
          <w:noProof w:val="0"/>
        </w:rPr>
        <w:t>6. Top 10 best-connected cities</w:t>
      </w:r>
    </w:p>
    <w:p w14:paraId="78A01750" w14:textId="77777777" w:rsidR="001E79AB" w:rsidRPr="003169F2" w:rsidRDefault="001E79AB" w:rsidP="001E79AB">
      <w:pPr>
        <w:pStyle w:val="MonetDBSolutionsCode"/>
        <w:rPr>
          <w:noProof w:val="0"/>
        </w:rPr>
      </w:pPr>
      <w:r w:rsidRPr="003169F2">
        <w:rPr>
          <w:noProof w:val="0"/>
        </w:rPr>
        <w:t>SELECT "DestCityName" AS "City", COUNT(DISTINCT "OriginCityName") AS "Origins"</w:t>
      </w:r>
    </w:p>
    <w:p w14:paraId="30AB6348" w14:textId="77777777" w:rsidR="001E79AB" w:rsidRPr="003169F2" w:rsidRDefault="001E79AB" w:rsidP="001E79AB">
      <w:pPr>
        <w:pStyle w:val="MonetDBSolutionsCode"/>
        <w:rPr>
          <w:noProof w:val="0"/>
        </w:rPr>
      </w:pPr>
      <w:r w:rsidRPr="003169F2">
        <w:rPr>
          <w:noProof w:val="0"/>
        </w:rPr>
        <w:t xml:space="preserve">FROM ontime </w:t>
      </w:r>
    </w:p>
    <w:p w14:paraId="3A0C8784" w14:textId="77777777" w:rsidR="001E79AB" w:rsidRPr="003169F2" w:rsidRDefault="001E79AB" w:rsidP="001E79AB">
      <w:pPr>
        <w:pStyle w:val="MonetDBSolutionsCode"/>
        <w:rPr>
          <w:noProof w:val="0"/>
        </w:rPr>
      </w:pPr>
      <w:r w:rsidRPr="003169F2">
        <w:rPr>
          <w:noProof w:val="0"/>
        </w:rPr>
        <w:t>GROUP BY "DestCityName"</w:t>
      </w:r>
    </w:p>
    <w:p w14:paraId="0DB79BF0" w14:textId="77777777" w:rsidR="001E79AB" w:rsidRPr="003169F2" w:rsidRDefault="001E79AB" w:rsidP="001E79AB">
      <w:pPr>
        <w:pStyle w:val="MonetDBSolutionsCode"/>
        <w:rPr>
          <w:noProof w:val="0"/>
        </w:rPr>
      </w:pPr>
      <w:r w:rsidRPr="003169F2">
        <w:rPr>
          <w:noProof w:val="0"/>
        </w:rPr>
        <w:t>ORDER BY "Origins" DESC</w:t>
      </w:r>
    </w:p>
    <w:p w14:paraId="57E5F684" w14:textId="77777777" w:rsidR="001E79AB" w:rsidRPr="003169F2" w:rsidRDefault="001E79AB" w:rsidP="001E79AB">
      <w:pPr>
        <w:pStyle w:val="MonetDBSolutionsCode"/>
        <w:rPr>
          <w:noProof w:val="0"/>
        </w:rPr>
      </w:pPr>
      <w:r w:rsidRPr="003169F2">
        <w:rPr>
          <w:noProof w:val="0"/>
        </w:rPr>
        <w:t>LIMIT 10;</w:t>
      </w:r>
    </w:p>
    <w:p w14:paraId="2C2F05DD" w14:textId="77777777" w:rsidR="001E79AB" w:rsidRPr="003169F2" w:rsidRDefault="001E79AB" w:rsidP="001E79AB">
      <w:pPr>
        <w:pStyle w:val="MonetDBSolutionsCode"/>
        <w:rPr>
          <w:noProof w:val="0"/>
        </w:rPr>
      </w:pPr>
    </w:p>
    <w:p w14:paraId="2300B5F2" w14:textId="77777777" w:rsidR="001E79AB" w:rsidRPr="003169F2" w:rsidRDefault="001E79AB" w:rsidP="001E79AB">
      <w:pPr>
        <w:pStyle w:val="MonetDBSolutionsCode"/>
        <w:rPr>
          <w:noProof w:val="0"/>
        </w:rPr>
      </w:pPr>
      <w:r>
        <w:rPr>
          <w:noProof w:val="0"/>
        </w:rPr>
        <w:t>-- q</w:t>
      </w:r>
      <w:r w:rsidRPr="003169F2">
        <w:rPr>
          <w:noProof w:val="0"/>
        </w:rPr>
        <w:t>7. Compute a histogram of arrival delay, which values are divided into "categories" number of groups.</w:t>
      </w:r>
    </w:p>
    <w:p w14:paraId="6D50C367" w14:textId="77777777" w:rsidR="001E79AB" w:rsidRPr="003169F2" w:rsidRDefault="001E79AB" w:rsidP="001E79AB">
      <w:pPr>
        <w:pStyle w:val="MonetDBSolutionsCode"/>
        <w:rPr>
          <w:noProof w:val="0"/>
        </w:rPr>
      </w:pPr>
      <w:r w:rsidRPr="003169F2">
        <w:rPr>
          <w:noProof w:val="0"/>
        </w:rPr>
        <w:t>CREATE FUNCTION histo (categories TINYINT)</w:t>
      </w:r>
    </w:p>
    <w:p w14:paraId="4E6532FD" w14:textId="77777777" w:rsidR="001E79AB" w:rsidRPr="003169F2" w:rsidRDefault="001E79AB" w:rsidP="001E79AB">
      <w:pPr>
        <w:pStyle w:val="MonetDBSolutionsCode"/>
        <w:rPr>
          <w:noProof w:val="0"/>
        </w:rPr>
      </w:pPr>
      <w:r w:rsidRPr="003169F2">
        <w:rPr>
          <w:noProof w:val="0"/>
        </w:rPr>
        <w:t>RETURNS TABLE (low INT, high INT, CntArrDelay INT)</w:t>
      </w:r>
    </w:p>
    <w:p w14:paraId="1B61F565" w14:textId="77777777" w:rsidR="001E79AB" w:rsidRPr="003169F2" w:rsidRDefault="001E79AB" w:rsidP="001E79AB">
      <w:pPr>
        <w:pStyle w:val="MonetDBSolutionsCode"/>
        <w:rPr>
          <w:noProof w:val="0"/>
        </w:rPr>
      </w:pPr>
      <w:r w:rsidRPr="003169F2">
        <w:rPr>
          <w:noProof w:val="0"/>
        </w:rPr>
        <w:t>BEGIN</w:t>
      </w:r>
    </w:p>
    <w:p w14:paraId="180FE33C" w14:textId="77777777" w:rsidR="001E79AB" w:rsidRPr="003169F2" w:rsidRDefault="001E79AB" w:rsidP="001E79AB">
      <w:pPr>
        <w:pStyle w:val="MonetDBSolutionsCode"/>
        <w:rPr>
          <w:noProof w:val="0"/>
        </w:rPr>
      </w:pPr>
      <w:r w:rsidRPr="003169F2">
        <w:rPr>
          <w:noProof w:val="0"/>
        </w:rPr>
        <w:t xml:space="preserve">    DECLARE minAD INT, sz INT, grp INT;</w:t>
      </w:r>
    </w:p>
    <w:p w14:paraId="348D2979" w14:textId="77777777" w:rsidR="001E79AB" w:rsidRPr="003169F2" w:rsidRDefault="001E79AB" w:rsidP="001E79AB">
      <w:pPr>
        <w:pStyle w:val="MonetDBSolutionsCode"/>
        <w:rPr>
          <w:noProof w:val="0"/>
        </w:rPr>
      </w:pPr>
      <w:r w:rsidRPr="003169F2">
        <w:rPr>
          <w:noProof w:val="0"/>
        </w:rPr>
        <w:t xml:space="preserve">    SET minAD = (SELECT min("ArrDelay") FROM ontime); </w:t>
      </w:r>
    </w:p>
    <w:p w14:paraId="267CD509" w14:textId="77777777" w:rsidR="001E79AB" w:rsidRPr="003169F2" w:rsidRDefault="001E79AB" w:rsidP="001E79AB">
      <w:pPr>
        <w:pStyle w:val="MonetDBSolutionsCode"/>
        <w:rPr>
          <w:noProof w:val="0"/>
        </w:rPr>
      </w:pPr>
      <w:r w:rsidRPr="003169F2">
        <w:rPr>
          <w:noProof w:val="0"/>
        </w:rPr>
        <w:t xml:space="preserve">    SET sz = (SELECT (max("ArrDelay") - minAD)/categories FROM ontime);</w:t>
      </w:r>
    </w:p>
    <w:p w14:paraId="1E057816" w14:textId="77777777" w:rsidR="001E79AB" w:rsidRPr="003169F2" w:rsidRDefault="001E79AB" w:rsidP="001E79AB">
      <w:pPr>
        <w:pStyle w:val="MonetDBSolutionsCode"/>
        <w:rPr>
          <w:noProof w:val="0"/>
        </w:rPr>
      </w:pPr>
      <w:r w:rsidRPr="003169F2">
        <w:rPr>
          <w:noProof w:val="0"/>
        </w:rPr>
        <w:t xml:space="preserve">    SET grp = 0;</w:t>
      </w:r>
    </w:p>
    <w:p w14:paraId="52DCB836" w14:textId="77777777" w:rsidR="001E79AB" w:rsidRPr="003169F2" w:rsidRDefault="001E79AB" w:rsidP="001E79AB">
      <w:pPr>
        <w:pStyle w:val="MonetDBSolutionsCode"/>
        <w:rPr>
          <w:noProof w:val="0"/>
        </w:rPr>
      </w:pPr>
    </w:p>
    <w:p w14:paraId="7893CFBF" w14:textId="77777777" w:rsidR="001E79AB" w:rsidRPr="003169F2" w:rsidRDefault="001E79AB" w:rsidP="001E79AB">
      <w:pPr>
        <w:pStyle w:val="MonetDBSolutionsCode"/>
        <w:rPr>
          <w:noProof w:val="0"/>
        </w:rPr>
      </w:pPr>
      <w:r w:rsidRPr="003169F2">
        <w:rPr>
          <w:noProof w:val="0"/>
        </w:rPr>
        <w:t xml:space="preserve">    DECLARE TABLE tmp1(low INT, "CntArrDelay" INT DEFAULT 0);</w:t>
      </w:r>
    </w:p>
    <w:p w14:paraId="5995D450" w14:textId="77777777" w:rsidR="001E79AB" w:rsidRPr="003169F2" w:rsidRDefault="001E79AB" w:rsidP="001E79AB">
      <w:pPr>
        <w:pStyle w:val="MonetDBSolutionsCode"/>
        <w:rPr>
          <w:noProof w:val="0"/>
        </w:rPr>
      </w:pPr>
      <w:r w:rsidRPr="003169F2">
        <w:rPr>
          <w:noProof w:val="0"/>
        </w:rPr>
        <w:t xml:space="preserve">    WHILE (grp &lt; categories) DO</w:t>
      </w:r>
    </w:p>
    <w:p w14:paraId="63FED9B3" w14:textId="77777777" w:rsidR="001E79AB" w:rsidRPr="003169F2" w:rsidRDefault="001E79AB" w:rsidP="001E79AB">
      <w:pPr>
        <w:pStyle w:val="MonetDBSolutionsCode"/>
        <w:rPr>
          <w:noProof w:val="0"/>
        </w:rPr>
      </w:pPr>
      <w:r w:rsidRPr="003169F2">
        <w:rPr>
          <w:noProof w:val="0"/>
        </w:rPr>
        <w:t xml:space="preserve">        INSERT INTO tmp1(low) VALUES (minAD + sz * grp);</w:t>
      </w:r>
    </w:p>
    <w:p w14:paraId="42F2A3A9" w14:textId="77777777" w:rsidR="001E79AB" w:rsidRPr="003169F2" w:rsidRDefault="001E79AB" w:rsidP="001E79AB">
      <w:pPr>
        <w:pStyle w:val="MonetDBSolutionsCode"/>
        <w:rPr>
          <w:noProof w:val="0"/>
        </w:rPr>
      </w:pPr>
      <w:r w:rsidRPr="003169F2">
        <w:rPr>
          <w:noProof w:val="0"/>
        </w:rPr>
        <w:t xml:space="preserve">        SET grp = grp + 1;</w:t>
      </w:r>
    </w:p>
    <w:p w14:paraId="717D58FE" w14:textId="77777777" w:rsidR="001E79AB" w:rsidRPr="003169F2" w:rsidRDefault="001E79AB" w:rsidP="001E79AB">
      <w:pPr>
        <w:pStyle w:val="MonetDBSolutionsCode"/>
        <w:rPr>
          <w:noProof w:val="0"/>
        </w:rPr>
      </w:pPr>
      <w:r w:rsidRPr="003169F2">
        <w:rPr>
          <w:noProof w:val="0"/>
        </w:rPr>
        <w:t xml:space="preserve">    END WHILE;</w:t>
      </w:r>
    </w:p>
    <w:p w14:paraId="70CBF6DD" w14:textId="77777777" w:rsidR="001E79AB" w:rsidRPr="003169F2" w:rsidRDefault="001E79AB" w:rsidP="001E79AB">
      <w:pPr>
        <w:pStyle w:val="MonetDBSolutionsCode"/>
        <w:rPr>
          <w:noProof w:val="0"/>
        </w:rPr>
      </w:pPr>
    </w:p>
    <w:p w14:paraId="5BCA8062" w14:textId="77777777" w:rsidR="001E79AB" w:rsidRPr="003169F2" w:rsidRDefault="001E79AB" w:rsidP="001E79AB">
      <w:pPr>
        <w:pStyle w:val="MonetDBSolutionsCode"/>
        <w:rPr>
          <w:noProof w:val="0"/>
        </w:rPr>
      </w:pPr>
      <w:r w:rsidRPr="003169F2">
        <w:rPr>
          <w:noProof w:val="0"/>
        </w:rPr>
        <w:t xml:space="preserve">    -- devide the ArrDelay values into groups</w:t>
      </w:r>
    </w:p>
    <w:p w14:paraId="02AC1270" w14:textId="77777777" w:rsidR="001E79AB" w:rsidRPr="003169F2" w:rsidRDefault="001E79AB" w:rsidP="001E79AB">
      <w:pPr>
        <w:pStyle w:val="MonetDBSolutionsCode"/>
        <w:rPr>
          <w:noProof w:val="0"/>
        </w:rPr>
      </w:pPr>
      <w:r w:rsidRPr="003169F2">
        <w:rPr>
          <w:noProof w:val="0"/>
        </w:rPr>
        <w:t xml:space="preserve">    INSERT INTO tmp1</w:t>
      </w:r>
    </w:p>
    <w:p w14:paraId="1E4BF635" w14:textId="77777777" w:rsidR="001E79AB" w:rsidRPr="003169F2" w:rsidRDefault="001E79AB" w:rsidP="001E79AB">
      <w:pPr>
        <w:pStyle w:val="MonetDBSolutionsCode"/>
        <w:rPr>
          <w:noProof w:val="0"/>
        </w:rPr>
      </w:pPr>
      <w:r w:rsidRPr="003169F2">
        <w:rPr>
          <w:noProof w:val="0"/>
        </w:rPr>
        <w:t xml:space="preserve">    SELECT low, COUNT(*) AS "CntArrDelay"</w:t>
      </w:r>
    </w:p>
    <w:p w14:paraId="6331067A" w14:textId="77777777" w:rsidR="001E79AB" w:rsidRPr="003169F2" w:rsidRDefault="001E79AB" w:rsidP="001E79AB">
      <w:pPr>
        <w:pStyle w:val="MonetDBSolutionsCode"/>
        <w:rPr>
          <w:noProof w:val="0"/>
        </w:rPr>
      </w:pPr>
      <w:r w:rsidRPr="003169F2">
        <w:rPr>
          <w:noProof w:val="0"/>
        </w:rPr>
        <w:t xml:space="preserve">    FROM (</w:t>
      </w:r>
    </w:p>
    <w:p w14:paraId="6AD26224" w14:textId="77777777" w:rsidR="001E79AB" w:rsidRPr="003169F2" w:rsidRDefault="001E79AB" w:rsidP="001E79AB">
      <w:pPr>
        <w:pStyle w:val="MonetDBSolutionsCode"/>
        <w:rPr>
          <w:noProof w:val="0"/>
        </w:rPr>
      </w:pPr>
      <w:r w:rsidRPr="003169F2">
        <w:rPr>
          <w:noProof w:val="0"/>
        </w:rPr>
        <w:t xml:space="preserve">        SELECT minAD + sz * CAST(FLOOR(("ArrDelay" - minAD) / sz) AS INT) AS low</w:t>
      </w:r>
    </w:p>
    <w:p w14:paraId="240BE788" w14:textId="77777777" w:rsidR="001E79AB" w:rsidRPr="003169F2" w:rsidRDefault="001E79AB" w:rsidP="001E79AB">
      <w:pPr>
        <w:pStyle w:val="MonetDBSolutionsCode"/>
        <w:rPr>
          <w:noProof w:val="0"/>
        </w:rPr>
      </w:pPr>
      <w:r w:rsidRPr="003169F2">
        <w:rPr>
          <w:noProof w:val="0"/>
        </w:rPr>
        <w:t xml:space="preserve">        FROM ontime</w:t>
      </w:r>
    </w:p>
    <w:p w14:paraId="77BE07F9" w14:textId="77777777" w:rsidR="001E79AB" w:rsidRPr="003169F2" w:rsidRDefault="001E79AB" w:rsidP="001E79AB">
      <w:pPr>
        <w:pStyle w:val="MonetDBSolutionsCode"/>
        <w:rPr>
          <w:noProof w:val="0"/>
        </w:rPr>
      </w:pPr>
      <w:r w:rsidRPr="003169F2">
        <w:rPr>
          <w:noProof w:val="0"/>
        </w:rPr>
        <w:t xml:space="preserve">        WHERE "ArrDelay" IS NOT NULL) AS t</w:t>
      </w:r>
    </w:p>
    <w:p w14:paraId="5044C4CE" w14:textId="77777777" w:rsidR="001E79AB" w:rsidRPr="003169F2" w:rsidRDefault="001E79AB" w:rsidP="001E79AB">
      <w:pPr>
        <w:pStyle w:val="MonetDBSolutionsCode"/>
        <w:rPr>
          <w:noProof w:val="0"/>
        </w:rPr>
      </w:pPr>
      <w:r w:rsidRPr="003169F2">
        <w:rPr>
          <w:noProof w:val="0"/>
        </w:rPr>
        <w:t xml:space="preserve">    GROUP BY low;</w:t>
      </w:r>
    </w:p>
    <w:p w14:paraId="793EFBA8" w14:textId="77777777" w:rsidR="001E79AB" w:rsidRPr="003169F2" w:rsidRDefault="001E79AB" w:rsidP="001E79AB">
      <w:pPr>
        <w:pStyle w:val="MonetDBSolutionsCode"/>
        <w:rPr>
          <w:noProof w:val="0"/>
        </w:rPr>
      </w:pPr>
    </w:p>
    <w:p w14:paraId="004960A9" w14:textId="77777777" w:rsidR="001E79AB" w:rsidRPr="003169F2" w:rsidRDefault="001E79AB" w:rsidP="001E79AB">
      <w:pPr>
        <w:pStyle w:val="MonetDBSolutionsCode"/>
        <w:rPr>
          <w:noProof w:val="0"/>
        </w:rPr>
      </w:pPr>
      <w:r w:rsidRPr="003169F2">
        <w:rPr>
          <w:noProof w:val="0"/>
        </w:rPr>
        <w:t xml:space="preserve">    RETURN</w:t>
      </w:r>
    </w:p>
    <w:p w14:paraId="1A0DD3FE" w14:textId="77777777" w:rsidR="001E79AB" w:rsidRPr="003169F2" w:rsidRDefault="001E79AB" w:rsidP="001E79AB">
      <w:pPr>
        <w:pStyle w:val="MonetDBSolutionsCode"/>
        <w:rPr>
          <w:noProof w:val="0"/>
        </w:rPr>
      </w:pPr>
      <w:r w:rsidRPr="003169F2">
        <w:rPr>
          <w:noProof w:val="0"/>
        </w:rPr>
        <w:t xml:space="preserve">        SELECT low, low + sz AS high, SUM("CntArrDelay") AS "CntArrDelay"</w:t>
      </w:r>
    </w:p>
    <w:p w14:paraId="1F8A6B47" w14:textId="77777777" w:rsidR="001E79AB" w:rsidRPr="003169F2" w:rsidRDefault="001E79AB" w:rsidP="001E79AB">
      <w:pPr>
        <w:pStyle w:val="MonetDBSolutionsCode"/>
        <w:rPr>
          <w:noProof w:val="0"/>
        </w:rPr>
      </w:pPr>
      <w:r w:rsidRPr="003169F2">
        <w:rPr>
          <w:noProof w:val="0"/>
        </w:rPr>
        <w:lastRenderedPageBreak/>
        <w:t xml:space="preserve">        FROM tmp1</w:t>
      </w:r>
    </w:p>
    <w:p w14:paraId="1C4246E3" w14:textId="77777777" w:rsidR="001E79AB" w:rsidRPr="003169F2" w:rsidRDefault="001E79AB" w:rsidP="001E79AB">
      <w:pPr>
        <w:pStyle w:val="MonetDBSolutionsCode"/>
        <w:rPr>
          <w:noProof w:val="0"/>
        </w:rPr>
      </w:pPr>
      <w:r w:rsidRPr="003169F2">
        <w:rPr>
          <w:noProof w:val="0"/>
        </w:rPr>
        <w:t xml:space="preserve">        GROUP BY low</w:t>
      </w:r>
    </w:p>
    <w:p w14:paraId="35A63214" w14:textId="77777777" w:rsidR="001E79AB" w:rsidRPr="003169F2" w:rsidRDefault="001E79AB" w:rsidP="001E79AB">
      <w:pPr>
        <w:pStyle w:val="MonetDBSolutionsCode"/>
        <w:rPr>
          <w:noProof w:val="0"/>
        </w:rPr>
      </w:pPr>
      <w:r w:rsidRPr="003169F2">
        <w:rPr>
          <w:noProof w:val="0"/>
        </w:rPr>
        <w:t xml:space="preserve">        ORDER BY low;</w:t>
      </w:r>
    </w:p>
    <w:p w14:paraId="43DC0B46" w14:textId="77777777" w:rsidR="001E79AB" w:rsidRPr="003169F2" w:rsidRDefault="001E79AB" w:rsidP="001E79AB">
      <w:pPr>
        <w:pStyle w:val="MonetDBSolutionsCode"/>
        <w:rPr>
          <w:noProof w:val="0"/>
        </w:rPr>
      </w:pPr>
      <w:r w:rsidRPr="003169F2">
        <w:rPr>
          <w:noProof w:val="0"/>
        </w:rPr>
        <w:t>END; -- FUNCTION histo()</w:t>
      </w:r>
    </w:p>
    <w:p w14:paraId="6BA94662" w14:textId="77777777" w:rsidR="001E79AB" w:rsidRPr="003169F2" w:rsidRDefault="001E79AB" w:rsidP="001E79AB">
      <w:pPr>
        <w:pStyle w:val="MonetDBSolutionsCode"/>
        <w:rPr>
          <w:noProof w:val="0"/>
        </w:rPr>
      </w:pPr>
      <w:r w:rsidRPr="003169F2">
        <w:rPr>
          <w:noProof w:val="0"/>
        </w:rPr>
        <w:t>SELECT * FROM histo(30);</w:t>
      </w:r>
    </w:p>
    <w:p w14:paraId="57FE0227" w14:textId="77777777" w:rsidR="001E79AB" w:rsidRPr="003169F2" w:rsidRDefault="001E79AB" w:rsidP="001E79AB">
      <w:pPr>
        <w:pStyle w:val="MonetDBSolutionsCode"/>
        <w:rPr>
          <w:noProof w:val="0"/>
        </w:rPr>
      </w:pPr>
    </w:p>
    <w:p w14:paraId="46A58961" w14:textId="77777777" w:rsidR="001E79AB" w:rsidRPr="003169F2" w:rsidRDefault="001E79AB" w:rsidP="001E79AB">
      <w:pPr>
        <w:pStyle w:val="MonetDBSolutionsCode"/>
        <w:rPr>
          <w:noProof w:val="0"/>
        </w:rPr>
      </w:pPr>
      <w:r>
        <w:rPr>
          <w:noProof w:val="0"/>
        </w:rPr>
        <w:t>-- q</w:t>
      </w:r>
      <w:r w:rsidRPr="003169F2">
        <w:rPr>
          <w:noProof w:val="0"/>
        </w:rPr>
        <w:t>8. Arrival Delay by Departure Hour: Weekdays and Weekends .</w:t>
      </w:r>
    </w:p>
    <w:p w14:paraId="579427B4" w14:textId="77777777" w:rsidR="001E79AB" w:rsidRPr="003169F2" w:rsidRDefault="001E79AB" w:rsidP="001E79AB">
      <w:pPr>
        <w:pStyle w:val="MonetDBSolutionsCode"/>
        <w:rPr>
          <w:noProof w:val="0"/>
        </w:rPr>
      </w:pPr>
      <w:r w:rsidRPr="003169F2">
        <w:rPr>
          <w:noProof w:val="0"/>
        </w:rPr>
        <w:t>WITH t1 AS(</w:t>
      </w:r>
    </w:p>
    <w:p w14:paraId="69C3F995" w14:textId="77777777" w:rsidR="001E79AB" w:rsidRPr="003169F2" w:rsidRDefault="001E79AB" w:rsidP="001E79AB">
      <w:pPr>
        <w:pStyle w:val="MonetDBSolutionsCode"/>
        <w:rPr>
          <w:noProof w:val="0"/>
        </w:rPr>
      </w:pPr>
      <w:r w:rsidRPr="003169F2">
        <w:rPr>
          <w:noProof w:val="0"/>
        </w:rPr>
        <w:t xml:space="preserve">    SELECT 'Weekend' AS "DayOfWeek",</w:t>
      </w:r>
    </w:p>
    <w:p w14:paraId="1E4AB720" w14:textId="77777777" w:rsidR="001E79AB" w:rsidRPr="003169F2" w:rsidRDefault="001E79AB" w:rsidP="001E79AB">
      <w:pPr>
        <w:pStyle w:val="MonetDBSolutionsCode"/>
        <w:rPr>
          <w:noProof w:val="0"/>
        </w:rPr>
      </w:pPr>
      <w:r w:rsidRPr="003169F2">
        <w:rPr>
          <w:noProof w:val="0"/>
        </w:rPr>
        <w:t xml:space="preserve">           CAST (FLOOR("CRSDepTime"%2400/100) AS INT) AS "Hour", </w:t>
      </w:r>
    </w:p>
    <w:p w14:paraId="336012FA" w14:textId="77777777" w:rsidR="001E79AB" w:rsidRPr="003169F2" w:rsidRDefault="001E79AB" w:rsidP="001E79AB">
      <w:pPr>
        <w:pStyle w:val="MonetDBSolutionsCode"/>
        <w:rPr>
          <w:noProof w:val="0"/>
        </w:rPr>
      </w:pPr>
      <w:r w:rsidRPr="003169F2">
        <w:rPr>
          <w:noProof w:val="0"/>
        </w:rPr>
        <w:t xml:space="preserve">           CAST(AVG("ArrDelay") AS DECIMAL(8,2)) AS "ArrDelay",</w:t>
      </w:r>
    </w:p>
    <w:p w14:paraId="07C4DE2F" w14:textId="77777777" w:rsidR="001E79AB" w:rsidRPr="003169F2" w:rsidRDefault="001E79AB" w:rsidP="001E79AB">
      <w:pPr>
        <w:pStyle w:val="MonetDBSolutionsCode"/>
        <w:rPr>
          <w:noProof w:val="0"/>
        </w:rPr>
      </w:pPr>
      <w:r w:rsidRPr="003169F2">
        <w:rPr>
          <w:noProof w:val="0"/>
        </w:rPr>
        <w:t xml:space="preserve">           CAST(AVG("ArrDelay") - 2 * STDDEV_SAMP("ArrDelay") AS DECIMAL(8,2))</w:t>
      </w:r>
    </w:p>
    <w:p w14:paraId="268C70FD" w14:textId="77777777" w:rsidR="001E79AB" w:rsidRPr="003169F2" w:rsidRDefault="001E79AB" w:rsidP="001E79AB">
      <w:pPr>
        <w:pStyle w:val="MonetDBSolutionsCode"/>
        <w:rPr>
          <w:noProof w:val="0"/>
        </w:rPr>
      </w:pPr>
      <w:r w:rsidRPr="003169F2">
        <w:rPr>
          <w:noProof w:val="0"/>
        </w:rPr>
        <w:t xml:space="preserve">               AS "lowerConfBound",</w:t>
      </w:r>
    </w:p>
    <w:p w14:paraId="74D7716C" w14:textId="77777777" w:rsidR="001E79AB" w:rsidRPr="003169F2" w:rsidRDefault="001E79AB" w:rsidP="001E79AB">
      <w:pPr>
        <w:pStyle w:val="MonetDBSolutionsCode"/>
        <w:rPr>
          <w:noProof w:val="0"/>
        </w:rPr>
      </w:pPr>
      <w:r w:rsidRPr="003169F2">
        <w:rPr>
          <w:noProof w:val="0"/>
        </w:rPr>
        <w:t xml:space="preserve">           CAST(AVG("ArrDelay") + 2 * STDDEV_SAMP("ArrDelay") AS DECIMAL(8,2))</w:t>
      </w:r>
    </w:p>
    <w:p w14:paraId="0827426F" w14:textId="77777777" w:rsidR="001E79AB" w:rsidRPr="003169F2" w:rsidRDefault="001E79AB" w:rsidP="001E79AB">
      <w:pPr>
        <w:pStyle w:val="MonetDBSolutionsCode"/>
        <w:rPr>
          <w:noProof w:val="0"/>
        </w:rPr>
      </w:pPr>
      <w:r w:rsidRPr="003169F2">
        <w:rPr>
          <w:noProof w:val="0"/>
        </w:rPr>
        <w:t xml:space="preserve">               AS "upperConfBound"</w:t>
      </w:r>
    </w:p>
    <w:p w14:paraId="652C5C16" w14:textId="77777777" w:rsidR="001E79AB" w:rsidRPr="003169F2" w:rsidRDefault="001E79AB" w:rsidP="001E79AB">
      <w:pPr>
        <w:pStyle w:val="MonetDBSolutionsCode"/>
        <w:rPr>
          <w:noProof w:val="0"/>
        </w:rPr>
      </w:pPr>
      <w:r w:rsidRPr="003169F2">
        <w:rPr>
          <w:noProof w:val="0"/>
        </w:rPr>
        <w:t xml:space="preserve">    FROM ontime</w:t>
      </w:r>
    </w:p>
    <w:p w14:paraId="71D5A7EF" w14:textId="77777777" w:rsidR="001E79AB" w:rsidRPr="003169F2" w:rsidRDefault="001E79AB" w:rsidP="001E79AB">
      <w:pPr>
        <w:pStyle w:val="MonetDBSolutionsCode"/>
        <w:rPr>
          <w:noProof w:val="0"/>
        </w:rPr>
      </w:pPr>
      <w:r w:rsidRPr="003169F2">
        <w:rPr>
          <w:noProof w:val="0"/>
        </w:rPr>
        <w:t xml:space="preserve">    WHERE "DayOfWeek" in (6, 7) -- Saturday or Sunday</w:t>
      </w:r>
    </w:p>
    <w:p w14:paraId="2C9863E7" w14:textId="77777777" w:rsidR="001E79AB" w:rsidRPr="003169F2" w:rsidRDefault="001E79AB" w:rsidP="001E79AB">
      <w:pPr>
        <w:pStyle w:val="MonetDBSolutionsCode"/>
        <w:rPr>
          <w:noProof w:val="0"/>
        </w:rPr>
      </w:pPr>
      <w:r w:rsidRPr="003169F2">
        <w:rPr>
          <w:noProof w:val="0"/>
        </w:rPr>
        <w:t xml:space="preserve">    GROUP BY "Hour"</w:t>
      </w:r>
    </w:p>
    <w:p w14:paraId="6D3D53EE" w14:textId="77777777" w:rsidR="001E79AB" w:rsidRPr="003169F2" w:rsidRDefault="001E79AB" w:rsidP="001E79AB">
      <w:pPr>
        <w:pStyle w:val="MonetDBSolutionsCode"/>
        <w:rPr>
          <w:noProof w:val="0"/>
        </w:rPr>
      </w:pPr>
      <w:r w:rsidRPr="003169F2">
        <w:rPr>
          <w:noProof w:val="0"/>
        </w:rPr>
        <w:t>),</w:t>
      </w:r>
    </w:p>
    <w:p w14:paraId="64C9C872" w14:textId="77777777" w:rsidR="001E79AB" w:rsidRPr="003169F2" w:rsidRDefault="001E79AB" w:rsidP="001E79AB">
      <w:pPr>
        <w:pStyle w:val="MonetDBSolutionsCode"/>
        <w:rPr>
          <w:noProof w:val="0"/>
        </w:rPr>
      </w:pPr>
      <w:r w:rsidRPr="003169F2">
        <w:rPr>
          <w:noProof w:val="0"/>
        </w:rPr>
        <w:t>t2 AS(</w:t>
      </w:r>
    </w:p>
    <w:p w14:paraId="2C1BA857" w14:textId="77777777" w:rsidR="001E79AB" w:rsidRPr="003169F2" w:rsidRDefault="001E79AB" w:rsidP="001E79AB">
      <w:pPr>
        <w:pStyle w:val="MonetDBSolutionsCode"/>
        <w:rPr>
          <w:noProof w:val="0"/>
        </w:rPr>
      </w:pPr>
      <w:r w:rsidRPr="003169F2">
        <w:rPr>
          <w:noProof w:val="0"/>
        </w:rPr>
        <w:t xml:space="preserve">    SELECT 'Weekday' AS "DayOfWeek",</w:t>
      </w:r>
    </w:p>
    <w:p w14:paraId="3C15CCCD" w14:textId="77777777" w:rsidR="001E79AB" w:rsidRPr="003169F2" w:rsidRDefault="001E79AB" w:rsidP="001E79AB">
      <w:pPr>
        <w:pStyle w:val="MonetDBSolutionsCode"/>
        <w:rPr>
          <w:noProof w:val="0"/>
        </w:rPr>
      </w:pPr>
      <w:r w:rsidRPr="003169F2">
        <w:rPr>
          <w:noProof w:val="0"/>
        </w:rPr>
        <w:t xml:space="preserve">           CAST (FLOOR("CRSDepTime"%2400/100) AS INT) AS "Hour", </w:t>
      </w:r>
    </w:p>
    <w:p w14:paraId="2B5E9AFB" w14:textId="77777777" w:rsidR="001E79AB" w:rsidRPr="003169F2" w:rsidRDefault="001E79AB" w:rsidP="001E79AB">
      <w:pPr>
        <w:pStyle w:val="MonetDBSolutionsCode"/>
        <w:rPr>
          <w:noProof w:val="0"/>
        </w:rPr>
      </w:pPr>
      <w:r w:rsidRPr="003169F2">
        <w:rPr>
          <w:noProof w:val="0"/>
        </w:rPr>
        <w:t xml:space="preserve">           CAST(AVG("ArrDelay") AS DECIMAL(8,2)) AS "ArrDelay",</w:t>
      </w:r>
    </w:p>
    <w:p w14:paraId="676C6619" w14:textId="77777777" w:rsidR="001E79AB" w:rsidRPr="003169F2" w:rsidRDefault="001E79AB" w:rsidP="001E79AB">
      <w:pPr>
        <w:pStyle w:val="MonetDBSolutionsCode"/>
        <w:rPr>
          <w:noProof w:val="0"/>
        </w:rPr>
      </w:pPr>
      <w:r w:rsidRPr="003169F2">
        <w:rPr>
          <w:noProof w:val="0"/>
        </w:rPr>
        <w:t xml:space="preserve">           CAST(AVG("ArrDelay") - 2 * STDDEV_SAMP("ArrDelay") AS DECIMAL(8,2))</w:t>
      </w:r>
    </w:p>
    <w:p w14:paraId="4495C1E5" w14:textId="77777777" w:rsidR="001E79AB" w:rsidRPr="003169F2" w:rsidRDefault="001E79AB" w:rsidP="001E79AB">
      <w:pPr>
        <w:pStyle w:val="MonetDBSolutionsCode"/>
        <w:rPr>
          <w:noProof w:val="0"/>
        </w:rPr>
      </w:pPr>
      <w:r w:rsidRPr="003169F2">
        <w:rPr>
          <w:noProof w:val="0"/>
        </w:rPr>
        <w:t xml:space="preserve">               AS "lowerConfBound",</w:t>
      </w:r>
    </w:p>
    <w:p w14:paraId="403C4ED9" w14:textId="77777777" w:rsidR="001E79AB" w:rsidRPr="003169F2" w:rsidRDefault="001E79AB" w:rsidP="001E79AB">
      <w:pPr>
        <w:pStyle w:val="MonetDBSolutionsCode"/>
        <w:rPr>
          <w:noProof w:val="0"/>
        </w:rPr>
      </w:pPr>
      <w:r w:rsidRPr="003169F2">
        <w:rPr>
          <w:noProof w:val="0"/>
        </w:rPr>
        <w:t xml:space="preserve">           CAST(AVG("ArrDelay") + 2 * STDDEV_SAMP("ArrDelay") AS DECIMAL(8,2))</w:t>
      </w:r>
    </w:p>
    <w:p w14:paraId="64A9C0CF" w14:textId="77777777" w:rsidR="001E79AB" w:rsidRPr="003169F2" w:rsidRDefault="001E79AB" w:rsidP="001E79AB">
      <w:pPr>
        <w:pStyle w:val="MonetDBSolutionsCode"/>
        <w:rPr>
          <w:noProof w:val="0"/>
        </w:rPr>
      </w:pPr>
      <w:r w:rsidRPr="003169F2">
        <w:rPr>
          <w:noProof w:val="0"/>
        </w:rPr>
        <w:t xml:space="preserve">               AS "upperConfBound"</w:t>
      </w:r>
    </w:p>
    <w:p w14:paraId="5F56A734" w14:textId="77777777" w:rsidR="001E79AB" w:rsidRPr="003169F2" w:rsidRDefault="001E79AB" w:rsidP="001E79AB">
      <w:pPr>
        <w:pStyle w:val="MonetDBSolutionsCode"/>
        <w:rPr>
          <w:noProof w:val="0"/>
        </w:rPr>
      </w:pPr>
      <w:r w:rsidRPr="003169F2">
        <w:rPr>
          <w:noProof w:val="0"/>
        </w:rPr>
        <w:t xml:space="preserve">    FROM ontime</w:t>
      </w:r>
    </w:p>
    <w:p w14:paraId="1A596636" w14:textId="77777777" w:rsidR="001E79AB" w:rsidRPr="003169F2" w:rsidRDefault="001E79AB" w:rsidP="001E79AB">
      <w:pPr>
        <w:pStyle w:val="MonetDBSolutionsCode"/>
        <w:rPr>
          <w:noProof w:val="0"/>
        </w:rPr>
      </w:pPr>
      <w:r w:rsidRPr="003169F2">
        <w:rPr>
          <w:noProof w:val="0"/>
        </w:rPr>
        <w:t xml:space="preserve">    WHERE "DayOfWeek" in (1,2,3,4,5) -- Monday to Friday</w:t>
      </w:r>
    </w:p>
    <w:p w14:paraId="72B2E3CE" w14:textId="77777777" w:rsidR="001E79AB" w:rsidRPr="003169F2" w:rsidRDefault="001E79AB" w:rsidP="001E79AB">
      <w:pPr>
        <w:pStyle w:val="MonetDBSolutionsCode"/>
        <w:rPr>
          <w:noProof w:val="0"/>
        </w:rPr>
      </w:pPr>
      <w:r w:rsidRPr="003169F2">
        <w:rPr>
          <w:noProof w:val="0"/>
        </w:rPr>
        <w:t xml:space="preserve">    GROUP BY "Hour"</w:t>
      </w:r>
    </w:p>
    <w:p w14:paraId="53DA4CE5" w14:textId="77777777" w:rsidR="001E79AB" w:rsidRPr="003169F2" w:rsidRDefault="001E79AB" w:rsidP="001E79AB">
      <w:pPr>
        <w:pStyle w:val="MonetDBSolutionsCode"/>
        <w:rPr>
          <w:noProof w:val="0"/>
        </w:rPr>
      </w:pPr>
      <w:r w:rsidRPr="003169F2">
        <w:rPr>
          <w:noProof w:val="0"/>
        </w:rPr>
        <w:t>)</w:t>
      </w:r>
    </w:p>
    <w:p w14:paraId="78C4DF27" w14:textId="77777777" w:rsidR="001E79AB" w:rsidRPr="003169F2" w:rsidRDefault="001E79AB" w:rsidP="001E79AB">
      <w:pPr>
        <w:pStyle w:val="MonetDBSolutionsCode"/>
        <w:rPr>
          <w:noProof w:val="0"/>
        </w:rPr>
      </w:pPr>
      <w:r w:rsidRPr="003169F2">
        <w:rPr>
          <w:noProof w:val="0"/>
        </w:rPr>
        <w:t>SELECT * FROM t1 UNION ALL SELECT * FROM t2</w:t>
      </w:r>
    </w:p>
    <w:p w14:paraId="33B1E5F0" w14:textId="77777777" w:rsidR="001E79AB" w:rsidRPr="003169F2" w:rsidRDefault="001E79AB" w:rsidP="001E79AB">
      <w:pPr>
        <w:pStyle w:val="MonetDBSolutionsCode"/>
        <w:rPr>
          <w:noProof w:val="0"/>
        </w:rPr>
      </w:pPr>
      <w:r w:rsidRPr="003169F2">
        <w:rPr>
          <w:noProof w:val="0"/>
        </w:rPr>
        <w:t>ORDER BY "DayOfWeek", "Hour";</w:t>
      </w:r>
    </w:p>
    <w:p w14:paraId="4ACEEAF3" w14:textId="77777777" w:rsidR="001E79AB" w:rsidRPr="003169F2" w:rsidRDefault="001E79AB" w:rsidP="001E79AB">
      <w:pPr>
        <w:pStyle w:val="MonetDBSolutionsCode"/>
        <w:rPr>
          <w:noProof w:val="0"/>
        </w:rPr>
      </w:pPr>
    </w:p>
    <w:p w14:paraId="7F18400B" w14:textId="77777777" w:rsidR="001E79AB" w:rsidRPr="003169F2" w:rsidRDefault="001E79AB" w:rsidP="001E79AB">
      <w:pPr>
        <w:pStyle w:val="MonetDBSolutionsCode"/>
        <w:rPr>
          <w:noProof w:val="0"/>
        </w:rPr>
      </w:pPr>
      <w:r>
        <w:rPr>
          <w:noProof w:val="0"/>
        </w:rPr>
        <w:t>-- q</w:t>
      </w:r>
      <w:r w:rsidRPr="003169F2">
        <w:rPr>
          <w:noProof w:val="0"/>
        </w:rPr>
        <w:t>9.  Can you detect cascading failures as delays in one Airport create delays in others? Are there critical links in the system?”</w:t>
      </w:r>
    </w:p>
    <w:p w14:paraId="605DE90B" w14:textId="77777777" w:rsidR="001E79AB" w:rsidRPr="003169F2" w:rsidRDefault="001E79AB" w:rsidP="001E79AB">
      <w:pPr>
        <w:pStyle w:val="MonetDBSolutionsCode"/>
        <w:rPr>
          <w:noProof w:val="0"/>
        </w:rPr>
      </w:pPr>
      <w:r w:rsidRPr="003169F2">
        <w:rPr>
          <w:noProof w:val="0"/>
        </w:rPr>
        <w:t>WITH t1 AS (</w:t>
      </w:r>
    </w:p>
    <w:p w14:paraId="0DC23F5D" w14:textId="77777777" w:rsidR="001E79AB" w:rsidRPr="003169F2" w:rsidRDefault="001E79AB" w:rsidP="001E79AB">
      <w:pPr>
        <w:pStyle w:val="MonetDBSolutionsCode"/>
        <w:rPr>
          <w:noProof w:val="0"/>
        </w:rPr>
      </w:pPr>
      <w:r w:rsidRPr="003169F2">
        <w:rPr>
          <w:noProof w:val="0"/>
        </w:rPr>
        <w:t xml:space="preserve">    SELECT "Origin", "CRSDepTime", "DepDelay", "Dest", "ArrDelay", "CRSArrTime"</w:t>
      </w:r>
    </w:p>
    <w:p w14:paraId="700589A1" w14:textId="77777777" w:rsidR="001E79AB" w:rsidRPr="003169F2" w:rsidRDefault="001E79AB" w:rsidP="001E79AB">
      <w:pPr>
        <w:pStyle w:val="MonetDBSolutionsCode"/>
        <w:rPr>
          <w:noProof w:val="0"/>
        </w:rPr>
      </w:pPr>
      <w:r w:rsidRPr="003169F2">
        <w:rPr>
          <w:noProof w:val="0"/>
        </w:rPr>
        <w:t xml:space="preserve">    FROM ontime</w:t>
      </w:r>
    </w:p>
    <w:p w14:paraId="1F7DE432" w14:textId="77777777" w:rsidR="001E79AB" w:rsidRPr="003169F2" w:rsidRDefault="001E79AB" w:rsidP="001E79AB">
      <w:pPr>
        <w:pStyle w:val="MonetDBSolutionsCode"/>
        <w:rPr>
          <w:noProof w:val="0"/>
        </w:rPr>
      </w:pPr>
      <w:r w:rsidRPr="003169F2">
        <w:rPr>
          <w:noProof w:val="0"/>
        </w:rPr>
        <w:t xml:space="preserve">    WHERE "DepDelay" &gt; 15 AND "ArrDelay" &gt; 15</w:t>
      </w:r>
    </w:p>
    <w:p w14:paraId="3BA80BA2" w14:textId="77777777" w:rsidR="001E79AB" w:rsidRPr="003169F2" w:rsidRDefault="001E79AB" w:rsidP="001E79AB">
      <w:pPr>
        <w:pStyle w:val="MonetDBSolutionsCode"/>
        <w:rPr>
          <w:noProof w:val="0"/>
        </w:rPr>
      </w:pPr>
      <w:r w:rsidRPr="003169F2">
        <w:rPr>
          <w:noProof w:val="0"/>
        </w:rPr>
        <w:t xml:space="preserve">      -- we only look at the data of one day</w:t>
      </w:r>
    </w:p>
    <w:p w14:paraId="38D32BE8" w14:textId="77777777" w:rsidR="001E79AB" w:rsidRPr="003169F2" w:rsidRDefault="001E79AB" w:rsidP="001E79AB">
      <w:pPr>
        <w:pStyle w:val="MonetDBSolutionsCode"/>
        <w:rPr>
          <w:noProof w:val="0"/>
        </w:rPr>
      </w:pPr>
      <w:r w:rsidRPr="003169F2">
        <w:rPr>
          <w:noProof w:val="0"/>
        </w:rPr>
        <w:lastRenderedPageBreak/>
        <w:t xml:space="preserve">      AND "Month" = 3 AND "DayofMonth" = 24 AND "Year" = 2013</w:t>
      </w:r>
    </w:p>
    <w:p w14:paraId="184825E5" w14:textId="77777777" w:rsidR="001E79AB" w:rsidRPr="003169F2" w:rsidRDefault="001E79AB" w:rsidP="001E79AB">
      <w:pPr>
        <w:pStyle w:val="MonetDBSolutionsCode"/>
        <w:rPr>
          <w:noProof w:val="0"/>
        </w:rPr>
      </w:pPr>
      <w:r w:rsidRPr="003169F2">
        <w:rPr>
          <w:noProof w:val="0"/>
        </w:rPr>
        <w:t>)</w:t>
      </w:r>
    </w:p>
    <w:p w14:paraId="22E28807" w14:textId="77777777" w:rsidR="001E79AB" w:rsidRPr="003169F2" w:rsidRDefault="001E79AB" w:rsidP="001E79AB">
      <w:pPr>
        <w:pStyle w:val="MonetDBSolutionsCode"/>
        <w:rPr>
          <w:noProof w:val="0"/>
        </w:rPr>
      </w:pPr>
      <w:r w:rsidRPr="003169F2">
        <w:rPr>
          <w:noProof w:val="0"/>
        </w:rPr>
        <w:t>SELECT t1."Origin" AS "Airport1",</w:t>
      </w:r>
    </w:p>
    <w:p w14:paraId="6789331B" w14:textId="77777777" w:rsidR="001E79AB" w:rsidRPr="003169F2" w:rsidRDefault="001E79AB" w:rsidP="001E79AB">
      <w:pPr>
        <w:pStyle w:val="MonetDBSolutionsCode"/>
        <w:rPr>
          <w:noProof w:val="0"/>
        </w:rPr>
      </w:pPr>
      <w:r w:rsidRPr="003169F2">
        <w:rPr>
          <w:noProof w:val="0"/>
        </w:rPr>
        <w:t xml:space="preserve">       CAST(AVG(t1."DepDelay") AS DECIMAL(8,2)) AS "AVGDepDelay",</w:t>
      </w:r>
    </w:p>
    <w:p w14:paraId="157A865A" w14:textId="77777777" w:rsidR="001E79AB" w:rsidRPr="003169F2" w:rsidRDefault="001E79AB" w:rsidP="001E79AB">
      <w:pPr>
        <w:pStyle w:val="MonetDBSolutionsCode"/>
        <w:rPr>
          <w:noProof w:val="0"/>
        </w:rPr>
      </w:pPr>
      <w:r w:rsidRPr="003169F2">
        <w:rPr>
          <w:noProof w:val="0"/>
        </w:rPr>
        <w:t xml:space="preserve">       CAST(AVG(t1."ArrDelay") AS DECIMAL(8,2)) AS "AVGArrDelay",</w:t>
      </w:r>
    </w:p>
    <w:p w14:paraId="1880E19F" w14:textId="77777777" w:rsidR="001E79AB" w:rsidRPr="003169F2" w:rsidRDefault="001E79AB" w:rsidP="001E79AB">
      <w:pPr>
        <w:pStyle w:val="MonetDBSolutionsCode"/>
        <w:rPr>
          <w:noProof w:val="0"/>
        </w:rPr>
      </w:pPr>
      <w:r w:rsidRPr="003169F2">
        <w:rPr>
          <w:noProof w:val="0"/>
        </w:rPr>
        <w:t xml:space="preserve">       t2."Origin" AS "Airport2",</w:t>
      </w:r>
    </w:p>
    <w:p w14:paraId="235C49B6" w14:textId="77777777" w:rsidR="001E79AB" w:rsidRPr="003169F2" w:rsidRDefault="001E79AB" w:rsidP="001E79AB">
      <w:pPr>
        <w:pStyle w:val="MonetDBSolutionsCode"/>
        <w:rPr>
          <w:noProof w:val="0"/>
        </w:rPr>
      </w:pPr>
      <w:r w:rsidRPr="003169F2">
        <w:rPr>
          <w:noProof w:val="0"/>
        </w:rPr>
        <w:t xml:space="preserve">       CAST(AVG(t2."DepDelay") AS DECIMAL(8,2)) AS "AVGDepDelay2",</w:t>
      </w:r>
    </w:p>
    <w:p w14:paraId="26848065" w14:textId="77777777" w:rsidR="001E79AB" w:rsidRPr="003169F2" w:rsidRDefault="001E79AB" w:rsidP="001E79AB">
      <w:pPr>
        <w:pStyle w:val="MonetDBSolutionsCode"/>
        <w:rPr>
          <w:noProof w:val="0"/>
        </w:rPr>
      </w:pPr>
      <w:r w:rsidRPr="003169F2">
        <w:rPr>
          <w:noProof w:val="0"/>
        </w:rPr>
        <w:t xml:space="preserve">       CAST(AVG(t2."ArrDelay") AS DECIMAL(8,2)) AS "AVGArrDelay2",</w:t>
      </w:r>
    </w:p>
    <w:p w14:paraId="443E5BC9" w14:textId="77777777" w:rsidR="001E79AB" w:rsidRPr="003169F2" w:rsidRDefault="001E79AB" w:rsidP="001E79AB">
      <w:pPr>
        <w:pStyle w:val="MonetDBSolutionsCode"/>
        <w:rPr>
          <w:noProof w:val="0"/>
        </w:rPr>
      </w:pPr>
      <w:r w:rsidRPr="003169F2">
        <w:rPr>
          <w:noProof w:val="0"/>
        </w:rPr>
        <w:t xml:space="preserve">       t2."Dest" AS "Airport3"</w:t>
      </w:r>
    </w:p>
    <w:p w14:paraId="27541798" w14:textId="77777777" w:rsidR="001E79AB" w:rsidRPr="003169F2" w:rsidRDefault="001E79AB" w:rsidP="001E79AB">
      <w:pPr>
        <w:pStyle w:val="MonetDBSolutionsCode"/>
        <w:rPr>
          <w:noProof w:val="0"/>
        </w:rPr>
      </w:pPr>
      <w:r w:rsidRPr="003169F2">
        <w:rPr>
          <w:noProof w:val="0"/>
        </w:rPr>
        <w:t>FROM t1, t1 AS t2</w:t>
      </w:r>
    </w:p>
    <w:p w14:paraId="6019F96F" w14:textId="77777777" w:rsidR="001E79AB" w:rsidRPr="003169F2" w:rsidRDefault="001E79AB" w:rsidP="001E79AB">
      <w:pPr>
        <w:pStyle w:val="MonetDBSolutionsCode"/>
        <w:rPr>
          <w:noProof w:val="0"/>
        </w:rPr>
      </w:pPr>
      <w:r w:rsidRPr="003169F2">
        <w:rPr>
          <w:noProof w:val="0"/>
        </w:rPr>
        <w:t>WHERE t1."Dest" = t2."Origin" AND t1."CRSArrTime" &lt; t2."CRSDepTime"</w:t>
      </w:r>
    </w:p>
    <w:p w14:paraId="5F8301A5" w14:textId="77777777" w:rsidR="001E79AB" w:rsidRPr="003169F2" w:rsidRDefault="001E79AB" w:rsidP="001E79AB">
      <w:pPr>
        <w:pStyle w:val="MonetDBSolutionsCode"/>
        <w:rPr>
          <w:noProof w:val="0"/>
        </w:rPr>
      </w:pPr>
      <w:r w:rsidRPr="003169F2">
        <w:rPr>
          <w:noProof w:val="0"/>
        </w:rPr>
        <w:t>GROUP BY t1."Origin", t2."Origin", t2."Dest"</w:t>
      </w:r>
    </w:p>
    <w:p w14:paraId="3FE30D7A" w14:textId="77777777" w:rsidR="001E79AB" w:rsidRPr="003169F2" w:rsidRDefault="001E79AB" w:rsidP="001E79AB">
      <w:pPr>
        <w:pStyle w:val="MonetDBSolutionsCode"/>
        <w:rPr>
          <w:noProof w:val="0"/>
        </w:rPr>
      </w:pPr>
      <w:r w:rsidRPr="003169F2">
        <w:rPr>
          <w:noProof w:val="0"/>
        </w:rPr>
        <w:t>ORDER BY "AVGDepDelay" DESC, "AVGArrDelay" DESC,</w:t>
      </w:r>
    </w:p>
    <w:p w14:paraId="0488E8CD" w14:textId="77777777" w:rsidR="001E79AB" w:rsidRPr="003169F2" w:rsidRDefault="001E79AB" w:rsidP="001E79AB">
      <w:pPr>
        <w:pStyle w:val="MonetDBSolutionsCode"/>
        <w:rPr>
          <w:noProof w:val="0"/>
        </w:rPr>
      </w:pPr>
      <w:r w:rsidRPr="003169F2">
        <w:rPr>
          <w:noProof w:val="0"/>
        </w:rPr>
        <w:t xml:space="preserve">         "AVGDepDelay2" DESC, "AVGArrDelay2" DESC;</w:t>
      </w:r>
    </w:p>
    <w:p w14:paraId="1357AE08" w14:textId="77777777" w:rsidR="001E79AB" w:rsidRPr="003169F2" w:rsidRDefault="001E79AB" w:rsidP="001E79AB">
      <w:pPr>
        <w:pStyle w:val="MonetDBSolutionsCode"/>
        <w:rPr>
          <w:noProof w:val="0"/>
        </w:rPr>
      </w:pPr>
    </w:p>
    <w:p w14:paraId="25BC2D2B" w14:textId="77777777" w:rsidR="001E79AB" w:rsidRPr="003169F2" w:rsidRDefault="001E79AB" w:rsidP="001E79AB">
      <w:pPr>
        <w:pStyle w:val="MonetDBSolutionsCode"/>
        <w:rPr>
          <w:noProof w:val="0"/>
        </w:rPr>
      </w:pPr>
      <w:r>
        <w:rPr>
          <w:noProof w:val="0"/>
        </w:rPr>
        <w:t>-- q</w:t>
      </w:r>
      <w:r w:rsidRPr="003169F2">
        <w:rPr>
          <w:noProof w:val="0"/>
        </w:rPr>
        <w:t>10. Compare flight patterns of all flights to and from a major Airport like Chicago (ORD)</w:t>
      </w:r>
    </w:p>
    <w:p w14:paraId="3F1D904E" w14:textId="77777777" w:rsidR="001E79AB" w:rsidRPr="003169F2" w:rsidRDefault="001E79AB" w:rsidP="001E79AB">
      <w:pPr>
        <w:pStyle w:val="MonetDBSolutionsCode"/>
        <w:rPr>
          <w:noProof w:val="0"/>
        </w:rPr>
      </w:pPr>
      <w:r w:rsidRPr="003169F2">
        <w:rPr>
          <w:noProof w:val="0"/>
        </w:rPr>
        <w:t>WITH t1 AS ( -- flights to ORD</w:t>
      </w:r>
    </w:p>
    <w:p w14:paraId="6C35D753" w14:textId="77777777" w:rsidR="001E79AB" w:rsidRPr="003169F2" w:rsidRDefault="001E79AB" w:rsidP="001E79AB">
      <w:pPr>
        <w:pStyle w:val="MonetDBSolutionsCode"/>
        <w:rPr>
          <w:noProof w:val="0"/>
        </w:rPr>
      </w:pPr>
      <w:r w:rsidRPr="003169F2">
        <w:rPr>
          <w:noProof w:val="0"/>
        </w:rPr>
        <w:t xml:space="preserve">    SELECT "Origin" AS ap, COUNT(*) AS cnt_in</w:t>
      </w:r>
    </w:p>
    <w:p w14:paraId="689286EF" w14:textId="77777777" w:rsidR="001E79AB" w:rsidRPr="003169F2" w:rsidRDefault="001E79AB" w:rsidP="001E79AB">
      <w:pPr>
        <w:pStyle w:val="MonetDBSolutionsCode"/>
        <w:rPr>
          <w:noProof w:val="0"/>
        </w:rPr>
      </w:pPr>
      <w:r w:rsidRPr="003169F2">
        <w:rPr>
          <w:noProof w:val="0"/>
        </w:rPr>
        <w:t xml:space="preserve">    FROM ontime</w:t>
      </w:r>
    </w:p>
    <w:p w14:paraId="584F5B5C" w14:textId="77777777" w:rsidR="001E79AB" w:rsidRPr="003169F2" w:rsidRDefault="001E79AB" w:rsidP="001E79AB">
      <w:pPr>
        <w:pStyle w:val="MonetDBSolutionsCode"/>
        <w:rPr>
          <w:noProof w:val="0"/>
        </w:rPr>
      </w:pPr>
      <w:r w:rsidRPr="003169F2">
        <w:rPr>
          <w:noProof w:val="0"/>
        </w:rPr>
        <w:t xml:space="preserve">    WHERE "Dest" = 'ORD'</w:t>
      </w:r>
    </w:p>
    <w:p w14:paraId="7770BEC5" w14:textId="77777777" w:rsidR="001E79AB" w:rsidRPr="003169F2" w:rsidRDefault="001E79AB" w:rsidP="001E79AB">
      <w:pPr>
        <w:pStyle w:val="MonetDBSolutionsCode"/>
        <w:rPr>
          <w:noProof w:val="0"/>
        </w:rPr>
      </w:pPr>
      <w:r w:rsidRPr="003169F2">
        <w:rPr>
          <w:noProof w:val="0"/>
        </w:rPr>
        <w:t xml:space="preserve">    GROUP BY "Origin"</w:t>
      </w:r>
    </w:p>
    <w:p w14:paraId="3B53906A" w14:textId="77777777" w:rsidR="001E79AB" w:rsidRPr="003169F2" w:rsidRDefault="001E79AB" w:rsidP="001E79AB">
      <w:pPr>
        <w:pStyle w:val="MonetDBSolutionsCode"/>
        <w:rPr>
          <w:noProof w:val="0"/>
        </w:rPr>
      </w:pPr>
      <w:r w:rsidRPr="003169F2">
        <w:rPr>
          <w:noProof w:val="0"/>
        </w:rPr>
        <w:t>),</w:t>
      </w:r>
    </w:p>
    <w:p w14:paraId="0FD80E4C" w14:textId="77777777" w:rsidR="001E79AB" w:rsidRPr="003169F2" w:rsidRDefault="001E79AB" w:rsidP="001E79AB">
      <w:pPr>
        <w:pStyle w:val="MonetDBSolutionsCode"/>
        <w:rPr>
          <w:noProof w:val="0"/>
        </w:rPr>
      </w:pPr>
      <w:r w:rsidRPr="003169F2">
        <w:rPr>
          <w:noProof w:val="0"/>
        </w:rPr>
        <w:t>t2 AS ( -- flights from ORD</w:t>
      </w:r>
    </w:p>
    <w:p w14:paraId="6EA940A4" w14:textId="77777777" w:rsidR="001E79AB" w:rsidRPr="003169F2" w:rsidRDefault="001E79AB" w:rsidP="001E79AB">
      <w:pPr>
        <w:pStyle w:val="MonetDBSolutionsCode"/>
        <w:rPr>
          <w:noProof w:val="0"/>
        </w:rPr>
      </w:pPr>
      <w:r w:rsidRPr="003169F2">
        <w:rPr>
          <w:noProof w:val="0"/>
        </w:rPr>
        <w:t xml:space="preserve">    SELECT "Dest" AS ap, COUNT(*) AS cnt_out</w:t>
      </w:r>
    </w:p>
    <w:p w14:paraId="6E21B4E8" w14:textId="77777777" w:rsidR="001E79AB" w:rsidRPr="003169F2" w:rsidRDefault="001E79AB" w:rsidP="001E79AB">
      <w:pPr>
        <w:pStyle w:val="MonetDBSolutionsCode"/>
        <w:rPr>
          <w:noProof w:val="0"/>
        </w:rPr>
      </w:pPr>
      <w:r w:rsidRPr="003169F2">
        <w:rPr>
          <w:noProof w:val="0"/>
        </w:rPr>
        <w:t xml:space="preserve">    FROM ontime</w:t>
      </w:r>
    </w:p>
    <w:p w14:paraId="1E2626B0" w14:textId="77777777" w:rsidR="001E79AB" w:rsidRPr="003169F2" w:rsidRDefault="001E79AB" w:rsidP="001E79AB">
      <w:pPr>
        <w:pStyle w:val="MonetDBSolutionsCode"/>
        <w:rPr>
          <w:noProof w:val="0"/>
        </w:rPr>
      </w:pPr>
      <w:r w:rsidRPr="003169F2">
        <w:rPr>
          <w:noProof w:val="0"/>
        </w:rPr>
        <w:t xml:space="preserve">    WHERE "Origin" = 'ORD'</w:t>
      </w:r>
    </w:p>
    <w:p w14:paraId="38A6F1E6" w14:textId="77777777" w:rsidR="001E79AB" w:rsidRPr="003169F2" w:rsidRDefault="001E79AB" w:rsidP="001E79AB">
      <w:pPr>
        <w:pStyle w:val="MonetDBSolutionsCode"/>
        <w:rPr>
          <w:noProof w:val="0"/>
        </w:rPr>
      </w:pPr>
      <w:r w:rsidRPr="003169F2">
        <w:rPr>
          <w:noProof w:val="0"/>
        </w:rPr>
        <w:t xml:space="preserve">    GROUP BY "Dest"</w:t>
      </w:r>
    </w:p>
    <w:p w14:paraId="779AD4BA" w14:textId="77777777" w:rsidR="001E79AB" w:rsidRPr="003169F2" w:rsidRDefault="001E79AB" w:rsidP="001E79AB">
      <w:pPr>
        <w:pStyle w:val="MonetDBSolutionsCode"/>
        <w:rPr>
          <w:noProof w:val="0"/>
        </w:rPr>
      </w:pPr>
      <w:r w:rsidRPr="003169F2">
        <w:rPr>
          <w:noProof w:val="0"/>
        </w:rPr>
        <w:t>),</w:t>
      </w:r>
    </w:p>
    <w:p w14:paraId="09DFCB0D" w14:textId="77777777" w:rsidR="001E79AB" w:rsidRPr="003169F2" w:rsidRDefault="001E79AB" w:rsidP="001E79AB">
      <w:pPr>
        <w:pStyle w:val="MonetDBSolutionsCode"/>
        <w:rPr>
          <w:noProof w:val="0"/>
        </w:rPr>
      </w:pPr>
      <w:r w:rsidRPr="003169F2">
        <w:rPr>
          <w:noProof w:val="0"/>
        </w:rPr>
        <w:t>t3 AS ( -- merge t1, t2 into one table</w:t>
      </w:r>
    </w:p>
    <w:p w14:paraId="697D5F5A" w14:textId="77777777" w:rsidR="001E79AB" w:rsidRPr="003169F2" w:rsidRDefault="001E79AB" w:rsidP="001E79AB">
      <w:pPr>
        <w:pStyle w:val="MonetDBSolutionsCode"/>
        <w:rPr>
          <w:noProof w:val="0"/>
        </w:rPr>
      </w:pPr>
      <w:r w:rsidRPr="003169F2">
        <w:rPr>
          <w:noProof w:val="0"/>
        </w:rPr>
        <w:t xml:space="preserve">    SELECT t1.ap AS ap1, t1.cnt_in, t2.ap AS ap2, t2.cnt_out</w:t>
      </w:r>
    </w:p>
    <w:p w14:paraId="09BFF14A" w14:textId="77777777" w:rsidR="001E79AB" w:rsidRPr="003169F2" w:rsidRDefault="001E79AB" w:rsidP="001E79AB">
      <w:pPr>
        <w:pStyle w:val="MonetDBSolutionsCode"/>
        <w:rPr>
          <w:noProof w:val="0"/>
        </w:rPr>
      </w:pPr>
      <w:r w:rsidRPr="003169F2">
        <w:rPr>
          <w:noProof w:val="0"/>
        </w:rPr>
        <w:t xml:space="preserve">    FROM t1 FULL OUTER JOIN t2 ON (t1.ap = t2.ap))</w:t>
      </w:r>
    </w:p>
    <w:p w14:paraId="23986572" w14:textId="77777777" w:rsidR="001E79AB" w:rsidRPr="003169F2" w:rsidRDefault="001E79AB" w:rsidP="001E79AB">
      <w:pPr>
        <w:pStyle w:val="MonetDBSolutionsCode"/>
        <w:rPr>
          <w:noProof w:val="0"/>
        </w:rPr>
      </w:pPr>
      <w:r w:rsidRPr="003169F2">
        <w:rPr>
          <w:noProof w:val="0"/>
        </w:rPr>
        <w:t>SELECT CASE WHEN ap1 IS NULL THEN ap2 ELSE ap1 END AS "Airport",</w:t>
      </w:r>
    </w:p>
    <w:p w14:paraId="28789DC8" w14:textId="77777777" w:rsidR="001E79AB" w:rsidRPr="003169F2" w:rsidRDefault="001E79AB" w:rsidP="001E79AB">
      <w:pPr>
        <w:pStyle w:val="MonetDBSolutionsCode"/>
        <w:rPr>
          <w:noProof w:val="0"/>
        </w:rPr>
      </w:pPr>
      <w:r w:rsidRPr="003169F2">
        <w:rPr>
          <w:noProof w:val="0"/>
        </w:rPr>
        <w:t xml:space="preserve">       cnt_in AS "InboundFlights", cnt_out AS "OutboundFlights"</w:t>
      </w:r>
    </w:p>
    <w:p w14:paraId="3649D38E" w14:textId="77777777" w:rsidR="001E79AB" w:rsidRPr="003169F2" w:rsidRDefault="001E79AB" w:rsidP="001E79AB">
      <w:pPr>
        <w:pStyle w:val="MonetDBSolutionsCode"/>
        <w:rPr>
          <w:noProof w:val="0"/>
        </w:rPr>
      </w:pPr>
      <w:r w:rsidRPr="003169F2">
        <w:rPr>
          <w:noProof w:val="0"/>
        </w:rPr>
        <w:t>FROM t3;</w:t>
      </w:r>
    </w:p>
    <w:p w14:paraId="4945B684" w14:textId="77777777" w:rsidR="001E79AB" w:rsidRPr="003169F2" w:rsidRDefault="001E79AB" w:rsidP="001E79AB">
      <w:pPr>
        <w:pStyle w:val="MonetDBSolutionsCode"/>
        <w:rPr>
          <w:noProof w:val="0"/>
        </w:rPr>
      </w:pPr>
    </w:p>
    <w:p w14:paraId="1277CE2E" w14:textId="77777777" w:rsidR="001E79AB" w:rsidRPr="003169F2" w:rsidRDefault="001E79AB" w:rsidP="001E79AB">
      <w:pPr>
        <w:pStyle w:val="MonetDBSolutionsCode"/>
        <w:rPr>
          <w:noProof w:val="0"/>
        </w:rPr>
      </w:pPr>
      <w:r>
        <w:rPr>
          <w:noProof w:val="0"/>
        </w:rPr>
        <w:t>-- q</w:t>
      </w:r>
      <w:r w:rsidRPr="003169F2">
        <w:rPr>
          <w:noProof w:val="0"/>
        </w:rPr>
        <w:t>11. Compare flight patterns 1 year before and after 9/11 (2001)</w:t>
      </w:r>
    </w:p>
    <w:p w14:paraId="192D8797" w14:textId="77777777" w:rsidR="001E79AB" w:rsidRPr="003169F2" w:rsidRDefault="001E79AB" w:rsidP="001E79AB">
      <w:pPr>
        <w:pStyle w:val="MonetDBSolutionsCode"/>
        <w:rPr>
          <w:noProof w:val="0"/>
        </w:rPr>
      </w:pPr>
      <w:r w:rsidRPr="003169F2">
        <w:rPr>
          <w:noProof w:val="0"/>
        </w:rPr>
        <w:t>WITH t1 AS ( -- #flights per route before 9/11</w:t>
      </w:r>
    </w:p>
    <w:p w14:paraId="02B76D46" w14:textId="77777777" w:rsidR="001E79AB" w:rsidRPr="003169F2" w:rsidRDefault="001E79AB" w:rsidP="001E79AB">
      <w:pPr>
        <w:pStyle w:val="MonetDBSolutionsCode"/>
        <w:rPr>
          <w:noProof w:val="0"/>
        </w:rPr>
      </w:pPr>
      <w:r w:rsidRPr="003169F2">
        <w:rPr>
          <w:noProof w:val="0"/>
        </w:rPr>
        <w:t xml:space="preserve">    SELECT SQL_MIN("Origin", "Dest") || ' &lt;-&gt; ' ||</w:t>
      </w:r>
    </w:p>
    <w:p w14:paraId="51E7B97F" w14:textId="77777777" w:rsidR="001E79AB" w:rsidRPr="003169F2" w:rsidRDefault="001E79AB" w:rsidP="001E79AB">
      <w:pPr>
        <w:pStyle w:val="MonetDBSolutionsCode"/>
        <w:rPr>
          <w:noProof w:val="0"/>
        </w:rPr>
      </w:pPr>
      <w:r w:rsidRPr="003169F2">
        <w:rPr>
          <w:noProof w:val="0"/>
        </w:rPr>
        <w:t xml:space="preserve">           SQL_MAX("Origin", "Dest") AS route, </w:t>
      </w:r>
    </w:p>
    <w:p w14:paraId="41C41747" w14:textId="77777777" w:rsidR="001E79AB" w:rsidRPr="003169F2" w:rsidRDefault="001E79AB" w:rsidP="001E79AB">
      <w:pPr>
        <w:pStyle w:val="MonetDBSolutionsCode"/>
        <w:rPr>
          <w:noProof w:val="0"/>
        </w:rPr>
      </w:pPr>
      <w:r w:rsidRPr="003169F2">
        <w:rPr>
          <w:noProof w:val="0"/>
        </w:rPr>
        <w:t xml:space="preserve">           COUNT(*) AS cnt_before </w:t>
      </w:r>
    </w:p>
    <w:p w14:paraId="1ABDDCFB" w14:textId="77777777" w:rsidR="001E79AB" w:rsidRPr="003169F2" w:rsidRDefault="001E79AB" w:rsidP="001E79AB">
      <w:pPr>
        <w:pStyle w:val="MonetDBSolutionsCode"/>
        <w:rPr>
          <w:noProof w:val="0"/>
        </w:rPr>
      </w:pPr>
      <w:r w:rsidRPr="003169F2">
        <w:rPr>
          <w:noProof w:val="0"/>
        </w:rPr>
        <w:lastRenderedPageBreak/>
        <w:t xml:space="preserve">    FROM ontime</w:t>
      </w:r>
    </w:p>
    <w:p w14:paraId="00D34907" w14:textId="77777777" w:rsidR="001E79AB" w:rsidRPr="003169F2" w:rsidRDefault="001E79AB" w:rsidP="001E79AB">
      <w:pPr>
        <w:pStyle w:val="MonetDBSolutionsCode"/>
        <w:rPr>
          <w:noProof w:val="0"/>
        </w:rPr>
      </w:pPr>
      <w:r w:rsidRPr="003169F2">
        <w:rPr>
          <w:noProof w:val="0"/>
        </w:rPr>
        <w:t xml:space="preserve">    WHERE '2010-09-11' &lt; "FlightDate" AND "FlightDate" &lt; '2011-09-11'</w:t>
      </w:r>
    </w:p>
    <w:p w14:paraId="44A53BBA" w14:textId="77777777" w:rsidR="001E79AB" w:rsidRPr="003169F2" w:rsidRDefault="001E79AB" w:rsidP="001E79AB">
      <w:pPr>
        <w:pStyle w:val="MonetDBSolutionsCode"/>
        <w:rPr>
          <w:noProof w:val="0"/>
        </w:rPr>
      </w:pPr>
      <w:r w:rsidRPr="003169F2">
        <w:rPr>
          <w:noProof w:val="0"/>
        </w:rPr>
        <w:t xml:space="preserve">    GROUP BY route</w:t>
      </w:r>
    </w:p>
    <w:p w14:paraId="11F13287" w14:textId="77777777" w:rsidR="001E79AB" w:rsidRPr="003169F2" w:rsidRDefault="001E79AB" w:rsidP="001E79AB">
      <w:pPr>
        <w:pStyle w:val="MonetDBSolutionsCode"/>
        <w:rPr>
          <w:noProof w:val="0"/>
        </w:rPr>
      </w:pPr>
      <w:r w:rsidRPr="003169F2">
        <w:rPr>
          <w:noProof w:val="0"/>
        </w:rPr>
        <w:t>),</w:t>
      </w:r>
    </w:p>
    <w:p w14:paraId="6D2C2FD2" w14:textId="77777777" w:rsidR="001E79AB" w:rsidRPr="003169F2" w:rsidRDefault="001E79AB" w:rsidP="001E79AB">
      <w:pPr>
        <w:pStyle w:val="MonetDBSolutionsCode"/>
        <w:rPr>
          <w:noProof w:val="0"/>
        </w:rPr>
      </w:pPr>
      <w:r w:rsidRPr="003169F2">
        <w:rPr>
          <w:noProof w:val="0"/>
        </w:rPr>
        <w:t>t2 AS ( -- #flights per route</w:t>
      </w:r>
      <w:r>
        <w:rPr>
          <w:noProof w:val="0"/>
        </w:rPr>
        <w:t xml:space="preserve"> after 9</w:t>
      </w:r>
      <w:r w:rsidRPr="003169F2">
        <w:rPr>
          <w:noProof w:val="0"/>
        </w:rPr>
        <w:t>/11</w:t>
      </w:r>
    </w:p>
    <w:p w14:paraId="53336FC4" w14:textId="77777777" w:rsidR="001E79AB" w:rsidRPr="003169F2" w:rsidRDefault="001E79AB" w:rsidP="001E79AB">
      <w:pPr>
        <w:pStyle w:val="MonetDBSolutionsCode"/>
        <w:rPr>
          <w:noProof w:val="0"/>
        </w:rPr>
      </w:pPr>
      <w:r w:rsidRPr="003169F2">
        <w:rPr>
          <w:noProof w:val="0"/>
        </w:rPr>
        <w:t xml:space="preserve">    SELECT SQL_MIN("Origin", "Dest") || ' &lt;-&gt; ' ||</w:t>
      </w:r>
    </w:p>
    <w:p w14:paraId="7753A25E" w14:textId="77777777" w:rsidR="001E79AB" w:rsidRPr="003169F2" w:rsidRDefault="001E79AB" w:rsidP="001E79AB">
      <w:pPr>
        <w:pStyle w:val="MonetDBSolutionsCode"/>
        <w:rPr>
          <w:noProof w:val="0"/>
        </w:rPr>
      </w:pPr>
      <w:r w:rsidRPr="003169F2">
        <w:rPr>
          <w:noProof w:val="0"/>
        </w:rPr>
        <w:t xml:space="preserve">           SQL_MAX("Origin", "Dest") AS route, </w:t>
      </w:r>
    </w:p>
    <w:p w14:paraId="5E88ED21" w14:textId="77777777" w:rsidR="001E79AB" w:rsidRPr="003169F2" w:rsidRDefault="001E79AB" w:rsidP="001E79AB">
      <w:pPr>
        <w:pStyle w:val="MonetDBSolutionsCode"/>
        <w:rPr>
          <w:noProof w:val="0"/>
        </w:rPr>
      </w:pPr>
      <w:r w:rsidRPr="003169F2">
        <w:rPr>
          <w:noProof w:val="0"/>
        </w:rPr>
        <w:t xml:space="preserve">           COUNT(*) AS cnt_after </w:t>
      </w:r>
    </w:p>
    <w:p w14:paraId="45FDE3EE" w14:textId="77777777" w:rsidR="001E79AB" w:rsidRPr="003169F2" w:rsidRDefault="001E79AB" w:rsidP="001E79AB">
      <w:pPr>
        <w:pStyle w:val="MonetDBSolutionsCode"/>
        <w:rPr>
          <w:noProof w:val="0"/>
        </w:rPr>
      </w:pPr>
      <w:r w:rsidRPr="003169F2">
        <w:rPr>
          <w:noProof w:val="0"/>
        </w:rPr>
        <w:t xml:space="preserve">    FROM ontime</w:t>
      </w:r>
    </w:p>
    <w:p w14:paraId="381DEC3D" w14:textId="77777777" w:rsidR="001E79AB" w:rsidRPr="003169F2" w:rsidRDefault="001E79AB" w:rsidP="001E79AB">
      <w:pPr>
        <w:pStyle w:val="MonetDBSolutionsCode"/>
        <w:rPr>
          <w:noProof w:val="0"/>
        </w:rPr>
      </w:pPr>
      <w:r w:rsidRPr="003169F2">
        <w:rPr>
          <w:noProof w:val="0"/>
        </w:rPr>
        <w:t xml:space="preserve">    WHERE '2011-09-11' &lt;= "FlightDate" AND "FlightDate" &lt; '2012-09-11'</w:t>
      </w:r>
    </w:p>
    <w:p w14:paraId="6EFCC4A3" w14:textId="77777777" w:rsidR="001E79AB" w:rsidRPr="003169F2" w:rsidRDefault="001E79AB" w:rsidP="001E79AB">
      <w:pPr>
        <w:pStyle w:val="MonetDBSolutionsCode"/>
        <w:rPr>
          <w:noProof w:val="0"/>
        </w:rPr>
      </w:pPr>
      <w:r w:rsidRPr="003169F2">
        <w:rPr>
          <w:noProof w:val="0"/>
        </w:rPr>
        <w:t xml:space="preserve">    GROUP BY route</w:t>
      </w:r>
    </w:p>
    <w:p w14:paraId="7210914E" w14:textId="77777777" w:rsidR="001E79AB" w:rsidRPr="003169F2" w:rsidRDefault="001E79AB" w:rsidP="001E79AB">
      <w:pPr>
        <w:pStyle w:val="MonetDBSolutionsCode"/>
        <w:rPr>
          <w:noProof w:val="0"/>
        </w:rPr>
      </w:pPr>
      <w:r w:rsidRPr="003169F2">
        <w:rPr>
          <w:noProof w:val="0"/>
        </w:rPr>
        <w:t>),</w:t>
      </w:r>
    </w:p>
    <w:p w14:paraId="00A3535A" w14:textId="77777777" w:rsidR="001E79AB" w:rsidRPr="003169F2" w:rsidRDefault="001E79AB" w:rsidP="001E79AB">
      <w:pPr>
        <w:pStyle w:val="MonetDBSolutionsCode"/>
        <w:rPr>
          <w:noProof w:val="0"/>
        </w:rPr>
      </w:pPr>
      <w:r w:rsidRPr="003169F2">
        <w:rPr>
          <w:noProof w:val="0"/>
        </w:rPr>
        <w:t>t3 AS ( -- merge t1, t2 into one table</w:t>
      </w:r>
    </w:p>
    <w:p w14:paraId="14C15A79" w14:textId="77777777" w:rsidR="001E79AB" w:rsidRPr="003169F2" w:rsidRDefault="001E79AB" w:rsidP="001E79AB">
      <w:pPr>
        <w:pStyle w:val="MonetDBSolutionsCode"/>
        <w:rPr>
          <w:noProof w:val="0"/>
        </w:rPr>
      </w:pPr>
      <w:r w:rsidRPr="003169F2">
        <w:rPr>
          <w:noProof w:val="0"/>
        </w:rPr>
        <w:t xml:space="preserve">    SELECT t1.route AS route1, t1.cnt_before, t2.route AS route2, t2.cnt_after</w:t>
      </w:r>
    </w:p>
    <w:p w14:paraId="58B87EF7" w14:textId="77777777" w:rsidR="001E79AB" w:rsidRPr="003169F2" w:rsidRDefault="001E79AB" w:rsidP="001E79AB">
      <w:pPr>
        <w:pStyle w:val="MonetDBSolutionsCode"/>
        <w:rPr>
          <w:noProof w:val="0"/>
        </w:rPr>
      </w:pPr>
      <w:r w:rsidRPr="003169F2">
        <w:rPr>
          <w:noProof w:val="0"/>
        </w:rPr>
        <w:t xml:space="preserve">    FROM t1 FULL OUTER JOIN t2 ON (t1.route = t2.route)</w:t>
      </w:r>
    </w:p>
    <w:p w14:paraId="38EBB91D" w14:textId="77777777" w:rsidR="001E79AB" w:rsidRPr="003169F2" w:rsidRDefault="001E79AB" w:rsidP="001E79AB">
      <w:pPr>
        <w:pStyle w:val="MonetDBSolutionsCode"/>
        <w:rPr>
          <w:noProof w:val="0"/>
        </w:rPr>
      </w:pPr>
      <w:r w:rsidRPr="003169F2">
        <w:rPr>
          <w:noProof w:val="0"/>
        </w:rPr>
        <w:t>)</w:t>
      </w:r>
    </w:p>
    <w:p w14:paraId="46295491" w14:textId="77777777" w:rsidR="001E79AB" w:rsidRPr="003169F2" w:rsidRDefault="001E79AB" w:rsidP="001E79AB">
      <w:pPr>
        <w:pStyle w:val="MonetDBSolutionsCode"/>
        <w:rPr>
          <w:noProof w:val="0"/>
        </w:rPr>
      </w:pPr>
      <w:r w:rsidRPr="003169F2">
        <w:rPr>
          <w:noProof w:val="0"/>
        </w:rPr>
        <w:t>SELECT CASE WHEN route1 IS NULL THEN route2 ELSE route1 END AS "Route",</w:t>
      </w:r>
    </w:p>
    <w:p w14:paraId="3A9E2002" w14:textId="77777777" w:rsidR="001E79AB" w:rsidRPr="003169F2" w:rsidRDefault="001E79AB" w:rsidP="001E79AB">
      <w:pPr>
        <w:pStyle w:val="MonetDBSolutionsCode"/>
        <w:rPr>
          <w:noProof w:val="0"/>
        </w:rPr>
      </w:pPr>
      <w:r w:rsidRPr="003169F2">
        <w:rPr>
          <w:noProof w:val="0"/>
        </w:rPr>
        <w:t xml:space="preserve">       cnt_before AS "FlightsBefore", cnt_after AS "FlightsAfter"</w:t>
      </w:r>
    </w:p>
    <w:p w14:paraId="5F3EC4B1" w14:textId="77777777" w:rsidR="001E79AB" w:rsidRPr="003169F2" w:rsidRDefault="001E79AB" w:rsidP="001E79AB">
      <w:pPr>
        <w:pStyle w:val="MonetDBSolutionsCode"/>
        <w:rPr>
          <w:noProof w:val="0"/>
        </w:rPr>
      </w:pPr>
      <w:r w:rsidRPr="003169F2">
        <w:rPr>
          <w:noProof w:val="0"/>
        </w:rPr>
        <w:t>FROM t3;</w:t>
      </w:r>
    </w:p>
    <w:p w14:paraId="060C9D96" w14:textId="77777777" w:rsidR="001E79AB" w:rsidRPr="003169F2" w:rsidRDefault="001E79AB" w:rsidP="001E79AB">
      <w:pPr>
        <w:pStyle w:val="MonetDBSolutionsCode"/>
        <w:rPr>
          <w:noProof w:val="0"/>
        </w:rPr>
      </w:pPr>
    </w:p>
    <w:p w14:paraId="2D062A75" w14:textId="77777777" w:rsidR="001E79AB" w:rsidRPr="003169F2" w:rsidRDefault="001E79AB" w:rsidP="001E79AB">
      <w:pPr>
        <w:pStyle w:val="MonetDBSolutionsCode"/>
        <w:rPr>
          <w:noProof w:val="0"/>
        </w:rPr>
      </w:pPr>
      <w:r>
        <w:rPr>
          <w:noProof w:val="0"/>
        </w:rPr>
        <w:t>-- q</w:t>
      </w:r>
      <w:r w:rsidRPr="003169F2">
        <w:rPr>
          <w:noProof w:val="0"/>
        </w:rPr>
        <w:t>12. % of flight departures delayed &gt; 15 min, and % of flights cancelled per day</w:t>
      </w:r>
    </w:p>
    <w:p w14:paraId="60978F5D" w14:textId="77777777" w:rsidR="001E79AB" w:rsidRPr="003169F2" w:rsidRDefault="001E79AB" w:rsidP="001E79AB">
      <w:pPr>
        <w:pStyle w:val="MonetDBSolutionsCode"/>
        <w:rPr>
          <w:noProof w:val="0"/>
        </w:rPr>
      </w:pPr>
      <w:r w:rsidRPr="003169F2">
        <w:rPr>
          <w:noProof w:val="0"/>
        </w:rPr>
        <w:t>SELECT "FlightDate",</w:t>
      </w:r>
    </w:p>
    <w:p w14:paraId="3163B9DA" w14:textId="77777777" w:rsidR="001E79AB" w:rsidRPr="003169F2" w:rsidRDefault="001E79AB" w:rsidP="001E79AB">
      <w:pPr>
        <w:pStyle w:val="MonetDBSolutionsCode"/>
        <w:rPr>
          <w:noProof w:val="0"/>
        </w:rPr>
      </w:pPr>
      <w:r w:rsidRPr="003169F2">
        <w:rPr>
          <w:noProof w:val="0"/>
        </w:rPr>
        <w:t xml:space="preserve">       CAST(SUM("DepDel15")  AS DECIMAL(8,2))/COUNT(*)*100 AS "PercLongDelay",</w:t>
      </w:r>
    </w:p>
    <w:p w14:paraId="59DDBC95" w14:textId="77777777" w:rsidR="001E79AB" w:rsidRPr="003169F2" w:rsidRDefault="001E79AB" w:rsidP="001E79AB">
      <w:pPr>
        <w:pStyle w:val="MonetDBSolutionsCode"/>
        <w:rPr>
          <w:noProof w:val="0"/>
        </w:rPr>
      </w:pPr>
      <w:r w:rsidRPr="003169F2">
        <w:rPr>
          <w:noProof w:val="0"/>
        </w:rPr>
        <w:t xml:space="preserve">       CAST(SUM("Cancelled") AS DECIMAL(8,2))/COUNT(*)*100 AS "PercCancelled"</w:t>
      </w:r>
    </w:p>
    <w:p w14:paraId="2A98788C" w14:textId="77777777" w:rsidR="001E79AB" w:rsidRPr="003169F2" w:rsidRDefault="001E79AB" w:rsidP="001E79AB">
      <w:pPr>
        <w:pStyle w:val="MonetDBSolutionsCode"/>
        <w:rPr>
          <w:noProof w:val="0"/>
        </w:rPr>
      </w:pPr>
      <w:r w:rsidRPr="003169F2">
        <w:rPr>
          <w:noProof w:val="0"/>
        </w:rPr>
        <w:t>FROM ontime</w:t>
      </w:r>
    </w:p>
    <w:p w14:paraId="36555339" w14:textId="77777777" w:rsidR="001E79AB" w:rsidRPr="003169F2" w:rsidRDefault="001E79AB" w:rsidP="001E79AB">
      <w:pPr>
        <w:pStyle w:val="MonetDBSolutionsCode"/>
        <w:rPr>
          <w:noProof w:val="0"/>
        </w:rPr>
      </w:pPr>
      <w:r w:rsidRPr="003169F2">
        <w:rPr>
          <w:noProof w:val="0"/>
        </w:rPr>
        <w:t>GROUP BY "FlightDate"</w:t>
      </w:r>
    </w:p>
    <w:p w14:paraId="02668CAD" w14:textId="77777777" w:rsidR="001E79AB" w:rsidRPr="003169F2" w:rsidRDefault="001E79AB" w:rsidP="001E79AB">
      <w:pPr>
        <w:pStyle w:val="MonetDBSolutionsCode"/>
        <w:rPr>
          <w:noProof w:val="0"/>
        </w:rPr>
      </w:pPr>
      <w:r w:rsidRPr="003169F2">
        <w:rPr>
          <w:noProof w:val="0"/>
        </w:rPr>
        <w:t>ORDER BY "FlightDate";</w:t>
      </w:r>
    </w:p>
    <w:p w14:paraId="332F6998" w14:textId="77777777" w:rsidR="001E79AB" w:rsidRPr="003169F2" w:rsidRDefault="001E79AB" w:rsidP="001E79AB">
      <w:pPr>
        <w:pStyle w:val="MonetDBSolutionsCode"/>
        <w:rPr>
          <w:noProof w:val="0"/>
        </w:rPr>
      </w:pPr>
    </w:p>
    <w:p w14:paraId="3CF2AE29" w14:textId="77777777" w:rsidR="001E79AB" w:rsidRPr="003169F2" w:rsidRDefault="001E79AB" w:rsidP="001E79AB">
      <w:pPr>
        <w:pStyle w:val="MonetDBSolutionsCode"/>
        <w:rPr>
          <w:noProof w:val="0"/>
        </w:rPr>
      </w:pPr>
      <w:r>
        <w:rPr>
          <w:noProof w:val="0"/>
        </w:rPr>
        <w:t>-- q</w:t>
      </w:r>
      <w:r w:rsidRPr="003169F2">
        <w:rPr>
          <w:noProof w:val="0"/>
        </w:rPr>
        <w:t>13. Given an Airport (e.g., ORD), % delayed departures &gt; 15 min to each destination in 2013</w:t>
      </w:r>
    </w:p>
    <w:p w14:paraId="45101F61" w14:textId="77777777" w:rsidR="001E79AB" w:rsidRPr="003169F2" w:rsidRDefault="001E79AB" w:rsidP="001E79AB">
      <w:pPr>
        <w:pStyle w:val="MonetDBSolutionsCode"/>
        <w:rPr>
          <w:noProof w:val="0"/>
        </w:rPr>
      </w:pPr>
      <w:r w:rsidRPr="003169F2">
        <w:rPr>
          <w:noProof w:val="0"/>
        </w:rPr>
        <w:t>SELECT "Dest", CAST(SUM("DepDel15") AS DECIMAL(16,2))/COUNT(*)*100</w:t>
      </w:r>
    </w:p>
    <w:p w14:paraId="1690A6D4" w14:textId="77777777" w:rsidR="001E79AB" w:rsidRPr="003169F2" w:rsidRDefault="001E79AB" w:rsidP="001E79AB">
      <w:pPr>
        <w:pStyle w:val="MonetDBSolutionsCode"/>
        <w:rPr>
          <w:noProof w:val="0"/>
        </w:rPr>
      </w:pPr>
      <w:r w:rsidRPr="003169F2">
        <w:rPr>
          <w:noProof w:val="0"/>
        </w:rPr>
        <w:t xml:space="preserve">                   AS "ProportionLongDelay"</w:t>
      </w:r>
    </w:p>
    <w:p w14:paraId="465CDDA5" w14:textId="77777777" w:rsidR="001E79AB" w:rsidRPr="003169F2" w:rsidRDefault="001E79AB" w:rsidP="001E79AB">
      <w:pPr>
        <w:pStyle w:val="MonetDBSolutionsCode"/>
        <w:rPr>
          <w:noProof w:val="0"/>
        </w:rPr>
      </w:pPr>
      <w:r w:rsidRPr="003169F2">
        <w:rPr>
          <w:noProof w:val="0"/>
        </w:rPr>
        <w:t>FROM ontime</w:t>
      </w:r>
    </w:p>
    <w:p w14:paraId="73AFD97B" w14:textId="77777777" w:rsidR="001E79AB" w:rsidRPr="003169F2" w:rsidRDefault="001E79AB" w:rsidP="001E79AB">
      <w:pPr>
        <w:pStyle w:val="MonetDBSolutionsCode"/>
        <w:rPr>
          <w:noProof w:val="0"/>
        </w:rPr>
      </w:pPr>
      <w:r w:rsidRPr="003169F2">
        <w:rPr>
          <w:noProof w:val="0"/>
        </w:rPr>
        <w:t>WHERE "Origin" = 'ORD' AND "Year" = 2013</w:t>
      </w:r>
    </w:p>
    <w:p w14:paraId="3C373C05" w14:textId="77777777" w:rsidR="001E79AB" w:rsidRPr="003169F2" w:rsidRDefault="001E79AB" w:rsidP="001E79AB">
      <w:pPr>
        <w:pStyle w:val="MonetDBSolutionsCode"/>
        <w:rPr>
          <w:noProof w:val="0"/>
        </w:rPr>
      </w:pPr>
      <w:r w:rsidRPr="003169F2">
        <w:rPr>
          <w:noProof w:val="0"/>
        </w:rPr>
        <w:t>GROUP BY "Dest"</w:t>
      </w:r>
    </w:p>
    <w:p w14:paraId="2E065ADE" w14:textId="77777777" w:rsidR="001E79AB" w:rsidRPr="003169F2" w:rsidRDefault="001E79AB" w:rsidP="001E79AB">
      <w:pPr>
        <w:pStyle w:val="MonetDBSolutionsCode"/>
        <w:rPr>
          <w:noProof w:val="0"/>
        </w:rPr>
      </w:pPr>
      <w:r w:rsidRPr="003169F2">
        <w:rPr>
          <w:noProof w:val="0"/>
        </w:rPr>
        <w:t>ORDER BY "ProportionLongDelay" DESC;</w:t>
      </w:r>
    </w:p>
    <w:p w14:paraId="44D8C253" w14:textId="77777777" w:rsidR="001E79AB" w:rsidRPr="003169F2" w:rsidRDefault="001E79AB" w:rsidP="001E79AB">
      <w:pPr>
        <w:pStyle w:val="MonetDBSolutionsCode"/>
        <w:rPr>
          <w:noProof w:val="0"/>
        </w:rPr>
      </w:pPr>
    </w:p>
    <w:p w14:paraId="4AA3D586" w14:textId="77777777" w:rsidR="001E79AB" w:rsidRPr="003169F2" w:rsidRDefault="001E79AB" w:rsidP="001E79AB">
      <w:pPr>
        <w:pStyle w:val="MonetDBSolutionsCode"/>
        <w:rPr>
          <w:noProof w:val="0"/>
        </w:rPr>
      </w:pPr>
      <w:r>
        <w:rPr>
          <w:noProof w:val="0"/>
        </w:rPr>
        <w:t>-- q</w:t>
      </w:r>
      <w:r w:rsidRPr="003169F2">
        <w:rPr>
          <w:noProof w:val="0"/>
        </w:rPr>
        <w:t>14. For each Airport and each year, compute the median delay of flights delayed at least 15 minutes for both inbound (arriving) and outbound (departing) flights</w:t>
      </w:r>
    </w:p>
    <w:p w14:paraId="0A435AB0" w14:textId="77777777" w:rsidR="001E79AB" w:rsidRPr="003169F2" w:rsidRDefault="001E79AB" w:rsidP="001E79AB">
      <w:pPr>
        <w:pStyle w:val="MonetDBSolutionsCode"/>
        <w:rPr>
          <w:noProof w:val="0"/>
        </w:rPr>
      </w:pPr>
      <w:r w:rsidRPr="003169F2">
        <w:rPr>
          <w:noProof w:val="0"/>
        </w:rPr>
        <w:t>WITH t1 AS ( -- median of outbound delays</w:t>
      </w:r>
    </w:p>
    <w:p w14:paraId="54FABFB8" w14:textId="77777777" w:rsidR="001E79AB" w:rsidRPr="003169F2" w:rsidRDefault="001E79AB" w:rsidP="001E79AB">
      <w:pPr>
        <w:pStyle w:val="MonetDBSolutionsCode"/>
        <w:rPr>
          <w:noProof w:val="0"/>
        </w:rPr>
      </w:pPr>
      <w:r w:rsidRPr="003169F2">
        <w:rPr>
          <w:noProof w:val="0"/>
        </w:rPr>
        <w:lastRenderedPageBreak/>
        <w:t xml:space="preserve">    SELECT "Year", "Origin" AS "Airport", </w:t>
      </w:r>
    </w:p>
    <w:p w14:paraId="3299CF02" w14:textId="77777777" w:rsidR="001E79AB" w:rsidRPr="003169F2" w:rsidRDefault="001E79AB" w:rsidP="001E79AB">
      <w:pPr>
        <w:pStyle w:val="MonetDBSolutionsCode"/>
        <w:rPr>
          <w:noProof w:val="0"/>
        </w:rPr>
      </w:pPr>
      <w:r w:rsidRPr="003169F2">
        <w:rPr>
          <w:noProof w:val="0"/>
        </w:rPr>
        <w:t xml:space="preserve">           MEDIAN("DepDelay") AS "MedianOutboundDelay"</w:t>
      </w:r>
    </w:p>
    <w:p w14:paraId="51A75F69" w14:textId="77777777" w:rsidR="001E79AB" w:rsidRPr="003169F2" w:rsidRDefault="001E79AB" w:rsidP="001E79AB">
      <w:pPr>
        <w:pStyle w:val="MonetDBSolutionsCode"/>
        <w:rPr>
          <w:noProof w:val="0"/>
        </w:rPr>
      </w:pPr>
      <w:r w:rsidRPr="003169F2">
        <w:rPr>
          <w:noProof w:val="0"/>
        </w:rPr>
        <w:t xml:space="preserve">    FROM ontime </w:t>
      </w:r>
    </w:p>
    <w:p w14:paraId="1D041743" w14:textId="77777777" w:rsidR="001E79AB" w:rsidRPr="003169F2" w:rsidRDefault="001E79AB" w:rsidP="001E79AB">
      <w:pPr>
        <w:pStyle w:val="MonetDBSolutionsCode"/>
        <w:rPr>
          <w:noProof w:val="0"/>
        </w:rPr>
      </w:pPr>
      <w:r w:rsidRPr="003169F2">
        <w:rPr>
          <w:noProof w:val="0"/>
        </w:rPr>
        <w:t xml:space="preserve">    WHERE "DepDelay" &gt; 15</w:t>
      </w:r>
    </w:p>
    <w:p w14:paraId="40FD3032" w14:textId="77777777" w:rsidR="001E79AB" w:rsidRPr="003169F2" w:rsidRDefault="001E79AB" w:rsidP="001E79AB">
      <w:pPr>
        <w:pStyle w:val="MonetDBSolutionsCode"/>
        <w:rPr>
          <w:noProof w:val="0"/>
        </w:rPr>
      </w:pPr>
      <w:r w:rsidRPr="003169F2">
        <w:rPr>
          <w:noProof w:val="0"/>
        </w:rPr>
        <w:t xml:space="preserve">    GROUP BY "Year", "Origin"</w:t>
      </w:r>
    </w:p>
    <w:p w14:paraId="4C2EB33F" w14:textId="77777777" w:rsidR="001E79AB" w:rsidRPr="003169F2" w:rsidRDefault="001E79AB" w:rsidP="001E79AB">
      <w:pPr>
        <w:pStyle w:val="MonetDBSolutionsCode"/>
        <w:rPr>
          <w:noProof w:val="0"/>
        </w:rPr>
      </w:pPr>
      <w:r w:rsidRPr="003169F2">
        <w:rPr>
          <w:noProof w:val="0"/>
        </w:rPr>
        <w:t>),</w:t>
      </w:r>
    </w:p>
    <w:p w14:paraId="369F63DC" w14:textId="77777777" w:rsidR="001E79AB" w:rsidRPr="003169F2" w:rsidRDefault="001E79AB" w:rsidP="001E79AB">
      <w:pPr>
        <w:pStyle w:val="MonetDBSolutionsCode"/>
        <w:rPr>
          <w:noProof w:val="0"/>
        </w:rPr>
      </w:pPr>
      <w:r w:rsidRPr="003169F2">
        <w:rPr>
          <w:noProof w:val="0"/>
        </w:rPr>
        <w:t>t2 AS ( -- median of inbound delays</w:t>
      </w:r>
    </w:p>
    <w:p w14:paraId="1BC6BEF3" w14:textId="77777777" w:rsidR="001E79AB" w:rsidRPr="003169F2" w:rsidRDefault="001E79AB" w:rsidP="001E79AB">
      <w:pPr>
        <w:pStyle w:val="MonetDBSolutionsCode"/>
        <w:rPr>
          <w:noProof w:val="0"/>
        </w:rPr>
      </w:pPr>
      <w:r w:rsidRPr="003169F2">
        <w:rPr>
          <w:noProof w:val="0"/>
        </w:rPr>
        <w:t xml:space="preserve">    SELECT "Year", "Dest" AS "Airport", </w:t>
      </w:r>
    </w:p>
    <w:p w14:paraId="32982374" w14:textId="77777777" w:rsidR="001E79AB" w:rsidRPr="003169F2" w:rsidRDefault="001E79AB" w:rsidP="001E79AB">
      <w:pPr>
        <w:pStyle w:val="MonetDBSolutionsCode"/>
        <w:rPr>
          <w:noProof w:val="0"/>
        </w:rPr>
      </w:pPr>
      <w:r w:rsidRPr="003169F2">
        <w:rPr>
          <w:noProof w:val="0"/>
        </w:rPr>
        <w:t xml:space="preserve">           MEDIAN("ArrDelay") AS "MedianInboundDelay"</w:t>
      </w:r>
    </w:p>
    <w:p w14:paraId="1194F54E" w14:textId="77777777" w:rsidR="001E79AB" w:rsidRPr="003169F2" w:rsidRDefault="001E79AB" w:rsidP="001E79AB">
      <w:pPr>
        <w:pStyle w:val="MonetDBSolutionsCode"/>
        <w:rPr>
          <w:noProof w:val="0"/>
        </w:rPr>
      </w:pPr>
      <w:r w:rsidRPr="003169F2">
        <w:rPr>
          <w:noProof w:val="0"/>
        </w:rPr>
        <w:t xml:space="preserve">    FROM ontime </w:t>
      </w:r>
    </w:p>
    <w:p w14:paraId="1A9374D9" w14:textId="77777777" w:rsidR="001E79AB" w:rsidRPr="003169F2" w:rsidRDefault="001E79AB" w:rsidP="001E79AB">
      <w:pPr>
        <w:pStyle w:val="MonetDBSolutionsCode"/>
        <w:rPr>
          <w:noProof w:val="0"/>
        </w:rPr>
      </w:pPr>
      <w:r w:rsidRPr="003169F2">
        <w:rPr>
          <w:noProof w:val="0"/>
        </w:rPr>
        <w:t xml:space="preserve">    WHERE "DepDelay" &gt; 15</w:t>
      </w:r>
    </w:p>
    <w:p w14:paraId="25F6758F" w14:textId="77777777" w:rsidR="001E79AB" w:rsidRPr="003169F2" w:rsidRDefault="001E79AB" w:rsidP="001E79AB">
      <w:pPr>
        <w:pStyle w:val="MonetDBSolutionsCode"/>
        <w:rPr>
          <w:noProof w:val="0"/>
        </w:rPr>
      </w:pPr>
      <w:r w:rsidRPr="003169F2">
        <w:rPr>
          <w:noProof w:val="0"/>
        </w:rPr>
        <w:t xml:space="preserve">    GROUP BY "Year", "Dest"</w:t>
      </w:r>
    </w:p>
    <w:p w14:paraId="7B08C8C9" w14:textId="77777777" w:rsidR="001E79AB" w:rsidRPr="003169F2" w:rsidRDefault="001E79AB" w:rsidP="001E79AB">
      <w:pPr>
        <w:pStyle w:val="MonetDBSolutionsCode"/>
        <w:rPr>
          <w:noProof w:val="0"/>
        </w:rPr>
      </w:pPr>
      <w:r w:rsidRPr="003169F2">
        <w:rPr>
          <w:noProof w:val="0"/>
        </w:rPr>
        <w:t>),</w:t>
      </w:r>
    </w:p>
    <w:p w14:paraId="1B0BBF0F" w14:textId="77777777" w:rsidR="001E79AB" w:rsidRPr="003169F2" w:rsidRDefault="001E79AB" w:rsidP="001E79AB">
      <w:pPr>
        <w:pStyle w:val="MonetDBSolutionsCode"/>
        <w:rPr>
          <w:noProof w:val="0"/>
        </w:rPr>
      </w:pPr>
      <w:r w:rsidRPr="003169F2">
        <w:rPr>
          <w:noProof w:val="0"/>
        </w:rPr>
        <w:t>t3 AS ( -- merge t1, t2 into one table</w:t>
      </w:r>
    </w:p>
    <w:p w14:paraId="2CAD55A0" w14:textId="77777777" w:rsidR="001E79AB" w:rsidRPr="003169F2" w:rsidRDefault="001E79AB" w:rsidP="001E79AB">
      <w:pPr>
        <w:pStyle w:val="MonetDBSolutionsCode"/>
        <w:rPr>
          <w:noProof w:val="0"/>
        </w:rPr>
      </w:pPr>
      <w:r w:rsidRPr="003169F2">
        <w:rPr>
          <w:noProof w:val="0"/>
        </w:rPr>
        <w:t xml:space="preserve">    SELECT t1."Year" AS y1, t1."Airport" AS a1, "MedianOutboundDelay",</w:t>
      </w:r>
    </w:p>
    <w:p w14:paraId="10BAB74A" w14:textId="77777777" w:rsidR="001E79AB" w:rsidRPr="003169F2" w:rsidRDefault="001E79AB" w:rsidP="001E79AB">
      <w:pPr>
        <w:pStyle w:val="MonetDBSolutionsCode"/>
        <w:rPr>
          <w:noProof w:val="0"/>
        </w:rPr>
      </w:pPr>
      <w:r w:rsidRPr="003169F2">
        <w:rPr>
          <w:noProof w:val="0"/>
        </w:rPr>
        <w:t xml:space="preserve">           t2."Year" AS y2, t2."Airport" AS a2, "MedianInboundDelay"</w:t>
      </w:r>
    </w:p>
    <w:p w14:paraId="66165564" w14:textId="77777777" w:rsidR="001E79AB" w:rsidRPr="003169F2" w:rsidRDefault="001E79AB" w:rsidP="001E79AB">
      <w:pPr>
        <w:pStyle w:val="MonetDBSolutionsCode"/>
        <w:rPr>
          <w:noProof w:val="0"/>
        </w:rPr>
      </w:pPr>
      <w:r w:rsidRPr="003169F2">
        <w:rPr>
          <w:noProof w:val="0"/>
        </w:rPr>
        <w:t xml:space="preserve">    FROM t1 FULL OUTER JOIN t2 ON</w:t>
      </w:r>
    </w:p>
    <w:p w14:paraId="01D6D06C" w14:textId="77777777" w:rsidR="001E79AB" w:rsidRPr="003169F2" w:rsidRDefault="001E79AB" w:rsidP="001E79AB">
      <w:pPr>
        <w:pStyle w:val="MonetDBSolutionsCode"/>
        <w:rPr>
          <w:noProof w:val="0"/>
        </w:rPr>
      </w:pPr>
      <w:r w:rsidRPr="003169F2">
        <w:rPr>
          <w:noProof w:val="0"/>
        </w:rPr>
        <w:t xml:space="preserve">        (t1."Year" = t2. "Year" AND t1."Airport" = t2."Airport")</w:t>
      </w:r>
    </w:p>
    <w:p w14:paraId="290672B6" w14:textId="77777777" w:rsidR="001E79AB" w:rsidRPr="003169F2" w:rsidRDefault="001E79AB" w:rsidP="001E79AB">
      <w:pPr>
        <w:pStyle w:val="MonetDBSolutionsCode"/>
        <w:rPr>
          <w:noProof w:val="0"/>
        </w:rPr>
      </w:pPr>
      <w:r w:rsidRPr="003169F2">
        <w:rPr>
          <w:noProof w:val="0"/>
        </w:rPr>
        <w:t>)</w:t>
      </w:r>
    </w:p>
    <w:p w14:paraId="776B81CA" w14:textId="77777777" w:rsidR="001E79AB" w:rsidRPr="003169F2" w:rsidRDefault="001E79AB" w:rsidP="001E79AB">
      <w:pPr>
        <w:pStyle w:val="MonetDBSolutionsCode"/>
        <w:rPr>
          <w:noProof w:val="0"/>
        </w:rPr>
      </w:pPr>
      <w:r w:rsidRPr="003169F2">
        <w:rPr>
          <w:noProof w:val="0"/>
        </w:rPr>
        <w:t>SELECT CASE WHEN y1 IS NULL THEN y2 ELSE y1 END AS "Year",</w:t>
      </w:r>
    </w:p>
    <w:p w14:paraId="725F12C6" w14:textId="77777777" w:rsidR="001E79AB" w:rsidRPr="003169F2" w:rsidRDefault="001E79AB" w:rsidP="001E79AB">
      <w:pPr>
        <w:pStyle w:val="MonetDBSolutionsCode"/>
        <w:rPr>
          <w:noProof w:val="0"/>
        </w:rPr>
      </w:pPr>
      <w:r w:rsidRPr="003169F2">
        <w:rPr>
          <w:noProof w:val="0"/>
        </w:rPr>
        <w:t xml:space="preserve">       CASE WHEN a1 IS NULL THEN a2 ELSE a1 END AS "Airport",</w:t>
      </w:r>
    </w:p>
    <w:p w14:paraId="44602174" w14:textId="77777777" w:rsidR="001E79AB" w:rsidRPr="003169F2" w:rsidRDefault="001E79AB" w:rsidP="001E79AB">
      <w:pPr>
        <w:pStyle w:val="MonetDBSolutionsCode"/>
        <w:rPr>
          <w:noProof w:val="0"/>
        </w:rPr>
      </w:pPr>
      <w:r w:rsidRPr="003169F2">
        <w:rPr>
          <w:noProof w:val="0"/>
        </w:rPr>
        <w:t xml:space="preserve">       "MedianOutboundDelay", "MedianInboundDelay"</w:t>
      </w:r>
    </w:p>
    <w:p w14:paraId="36F02BCB" w14:textId="77777777" w:rsidR="001E79AB" w:rsidRPr="003169F2" w:rsidRDefault="001E79AB" w:rsidP="001E79AB">
      <w:pPr>
        <w:pStyle w:val="MonetDBSolutionsCode"/>
        <w:rPr>
          <w:noProof w:val="0"/>
        </w:rPr>
      </w:pPr>
      <w:r w:rsidRPr="003169F2">
        <w:rPr>
          <w:noProof w:val="0"/>
        </w:rPr>
        <w:t>FROM t3</w:t>
      </w:r>
    </w:p>
    <w:p w14:paraId="36CCDD9E" w14:textId="77777777" w:rsidR="001E79AB" w:rsidRPr="003169F2" w:rsidRDefault="001E79AB" w:rsidP="001E79AB">
      <w:pPr>
        <w:pStyle w:val="MonetDBSolutionsCode"/>
        <w:rPr>
          <w:noProof w:val="0"/>
        </w:rPr>
      </w:pPr>
      <w:r w:rsidRPr="003169F2">
        <w:rPr>
          <w:noProof w:val="0"/>
        </w:rPr>
        <w:t>ORDER BY "Year", "Airport";</w:t>
      </w:r>
    </w:p>
    <w:p w14:paraId="6C5ECC30" w14:textId="77777777" w:rsidR="001E79AB" w:rsidRPr="003169F2" w:rsidRDefault="001E79AB" w:rsidP="001E79AB">
      <w:pPr>
        <w:pStyle w:val="MonetDBSolutionsCode"/>
        <w:rPr>
          <w:noProof w:val="0"/>
        </w:rPr>
      </w:pPr>
    </w:p>
    <w:p w14:paraId="0BCC4CD2" w14:textId="77777777" w:rsidR="001E79AB" w:rsidRPr="003169F2" w:rsidRDefault="001E79AB" w:rsidP="001E79AB">
      <w:pPr>
        <w:pStyle w:val="MonetDBSolutionsCode"/>
        <w:rPr>
          <w:noProof w:val="0"/>
        </w:rPr>
      </w:pPr>
      <w:r>
        <w:rPr>
          <w:noProof w:val="0"/>
        </w:rPr>
        <w:t>-- q</w:t>
      </w:r>
      <w:r w:rsidRPr="003169F2">
        <w:rPr>
          <w:noProof w:val="0"/>
        </w:rPr>
        <w:t>15. Carrier delay profiles: for each carrier, on 24oct2007, for each scheduled departure time, compute the predicted arrival delay.</w:t>
      </w:r>
    </w:p>
    <w:p w14:paraId="37ABBFAC" w14:textId="77777777" w:rsidR="001E79AB" w:rsidRPr="003169F2" w:rsidRDefault="001E79AB" w:rsidP="001E79AB">
      <w:pPr>
        <w:pStyle w:val="MonetDBSolutionsCode"/>
        <w:tabs>
          <w:tab w:val="clear" w:pos="567"/>
          <w:tab w:val="clear" w:pos="1134"/>
          <w:tab w:val="clear" w:pos="1701"/>
        </w:tabs>
        <w:rPr>
          <w:noProof w:val="0"/>
        </w:rPr>
      </w:pPr>
      <w:r w:rsidRPr="003169F2">
        <w:rPr>
          <w:noProof w:val="0"/>
        </w:rPr>
        <w:t>CREATE TABLE tmp (</w:t>
      </w:r>
    </w:p>
    <w:p w14:paraId="52E509D7" w14:textId="77777777" w:rsidR="001E79AB" w:rsidRPr="003169F2" w:rsidRDefault="001E79AB" w:rsidP="001E79AB">
      <w:pPr>
        <w:pStyle w:val="MonetDBSolutionsCode"/>
        <w:tabs>
          <w:tab w:val="clear" w:pos="567"/>
          <w:tab w:val="clear" w:pos="1134"/>
          <w:tab w:val="clear" w:pos="1701"/>
        </w:tabs>
        <w:rPr>
          <w:noProof w:val="0"/>
        </w:rPr>
      </w:pPr>
      <w:r w:rsidRPr="003169F2">
        <w:rPr>
          <w:noProof w:val="0"/>
        </w:rPr>
        <w:t xml:space="preserve">    "Hour" TINYINT, </w:t>
      </w:r>
    </w:p>
    <w:p w14:paraId="37B76D93" w14:textId="77777777" w:rsidR="001E79AB" w:rsidRPr="003169F2" w:rsidRDefault="001E79AB" w:rsidP="001E79AB">
      <w:pPr>
        <w:pStyle w:val="MonetDBSolutionsCode"/>
        <w:tabs>
          <w:tab w:val="clear" w:pos="567"/>
          <w:tab w:val="clear" w:pos="1134"/>
          <w:tab w:val="clear" w:pos="1701"/>
        </w:tabs>
        <w:rPr>
          <w:noProof w:val="0"/>
        </w:rPr>
      </w:pPr>
      <w:r w:rsidRPr="003169F2">
        <w:rPr>
          <w:noProof w:val="0"/>
        </w:rPr>
        <w:t xml:space="preserve">    "PredictedArrDelay" DECIMAL(8,2) DEFAULT 0.0</w:t>
      </w:r>
    </w:p>
    <w:p w14:paraId="12F36C88" w14:textId="77777777" w:rsidR="001E79AB" w:rsidRPr="003169F2" w:rsidRDefault="001E79AB" w:rsidP="001E79AB">
      <w:pPr>
        <w:pStyle w:val="MonetDBSolutionsCode"/>
        <w:tabs>
          <w:tab w:val="clear" w:pos="567"/>
          <w:tab w:val="clear" w:pos="1134"/>
          <w:tab w:val="clear" w:pos="1701"/>
        </w:tabs>
        <w:rPr>
          <w:noProof w:val="0"/>
        </w:rPr>
      </w:pPr>
      <w:r w:rsidRPr="003169F2">
        <w:rPr>
          <w:noProof w:val="0"/>
        </w:rPr>
        <w:t>);</w:t>
      </w:r>
    </w:p>
    <w:p w14:paraId="1F9765DD" w14:textId="77777777" w:rsidR="001E79AB" w:rsidRPr="003169F2" w:rsidRDefault="001E79AB" w:rsidP="001E79AB">
      <w:pPr>
        <w:pStyle w:val="MonetDBSolutionsCode"/>
        <w:tabs>
          <w:tab w:val="clear" w:pos="567"/>
          <w:tab w:val="clear" w:pos="1134"/>
          <w:tab w:val="clear" w:pos="1701"/>
        </w:tabs>
        <w:rPr>
          <w:noProof w:val="0"/>
        </w:rPr>
      </w:pPr>
      <w:r w:rsidRPr="003169F2">
        <w:rPr>
          <w:noProof w:val="0"/>
        </w:rPr>
        <w:t>INSERT INTO tmp("Hour") VALUES</w:t>
      </w:r>
    </w:p>
    <w:p w14:paraId="0E2B9B91" w14:textId="77777777" w:rsidR="001E79AB" w:rsidRPr="003169F2" w:rsidRDefault="001E79AB" w:rsidP="001E79AB">
      <w:pPr>
        <w:pStyle w:val="MonetDBSolutionsCode"/>
        <w:tabs>
          <w:tab w:val="clear" w:pos="567"/>
          <w:tab w:val="clear" w:pos="1134"/>
          <w:tab w:val="clear" w:pos="1701"/>
        </w:tabs>
        <w:rPr>
          <w:noProof w:val="0"/>
        </w:rPr>
      </w:pPr>
      <w:r w:rsidRPr="003169F2">
        <w:rPr>
          <w:noProof w:val="0"/>
        </w:rPr>
        <w:t xml:space="preserve">    (0), (1), (2), (3), (4), (5), (6), (7), (8), (9),</w:t>
      </w:r>
    </w:p>
    <w:p w14:paraId="39FBB9B5" w14:textId="77777777" w:rsidR="001E79AB" w:rsidRPr="003169F2" w:rsidRDefault="001E79AB" w:rsidP="001E79AB">
      <w:pPr>
        <w:pStyle w:val="MonetDBSolutionsCode"/>
        <w:tabs>
          <w:tab w:val="clear" w:pos="567"/>
          <w:tab w:val="clear" w:pos="1134"/>
          <w:tab w:val="clear" w:pos="1701"/>
        </w:tabs>
        <w:rPr>
          <w:noProof w:val="0"/>
        </w:rPr>
      </w:pPr>
      <w:r w:rsidRPr="003169F2">
        <w:rPr>
          <w:noProof w:val="0"/>
        </w:rPr>
        <w:t xml:space="preserve">    (10), (11), (12), (13), (14), (15), (16), (17), (18), (19),</w:t>
      </w:r>
    </w:p>
    <w:p w14:paraId="091018CB" w14:textId="77777777" w:rsidR="001E79AB" w:rsidRPr="003169F2" w:rsidRDefault="001E79AB" w:rsidP="001E79AB">
      <w:pPr>
        <w:pStyle w:val="MonetDBSolutionsCode"/>
        <w:tabs>
          <w:tab w:val="clear" w:pos="567"/>
          <w:tab w:val="clear" w:pos="1134"/>
          <w:tab w:val="clear" w:pos="1701"/>
        </w:tabs>
        <w:rPr>
          <w:noProof w:val="0"/>
        </w:rPr>
      </w:pPr>
      <w:r w:rsidRPr="003169F2">
        <w:rPr>
          <w:noProof w:val="0"/>
        </w:rPr>
        <w:t xml:space="preserve">    (20), (21), (22), (23);</w:t>
      </w:r>
    </w:p>
    <w:p w14:paraId="4993D486" w14:textId="77777777" w:rsidR="001E79AB" w:rsidRPr="003169F2" w:rsidRDefault="001E79AB" w:rsidP="001E79AB">
      <w:pPr>
        <w:pStyle w:val="MonetDBSolutionsCode"/>
        <w:rPr>
          <w:noProof w:val="0"/>
        </w:rPr>
      </w:pPr>
      <w:r w:rsidRPr="003169F2">
        <w:rPr>
          <w:noProof w:val="0"/>
        </w:rPr>
        <w:t>WITH t1 AS (</w:t>
      </w:r>
    </w:p>
    <w:p w14:paraId="474CFC09" w14:textId="77777777" w:rsidR="001E79AB" w:rsidRPr="003169F2" w:rsidRDefault="001E79AB" w:rsidP="001E79AB">
      <w:pPr>
        <w:pStyle w:val="MonetDBSolutionsCode"/>
        <w:rPr>
          <w:noProof w:val="0"/>
        </w:rPr>
      </w:pPr>
      <w:r w:rsidRPr="003169F2">
        <w:rPr>
          <w:noProof w:val="0"/>
        </w:rPr>
        <w:t xml:space="preserve">    SELECT "Carrier", CAST (FLOOR("CRSDepTime"%2400/100) AS INT) AS "Hour", </w:t>
      </w:r>
    </w:p>
    <w:p w14:paraId="6F6DB990" w14:textId="77777777" w:rsidR="001E79AB" w:rsidRPr="003169F2" w:rsidRDefault="001E79AB" w:rsidP="001E79AB">
      <w:pPr>
        <w:pStyle w:val="MonetDBSolutionsCode"/>
        <w:rPr>
          <w:noProof w:val="0"/>
        </w:rPr>
      </w:pPr>
      <w:r w:rsidRPr="003169F2">
        <w:rPr>
          <w:noProof w:val="0"/>
        </w:rPr>
        <w:t xml:space="preserve">           CAST(AVG("ArrDelay") AS DECIMAL(8,2)) AS "PredictedArrDelay"</w:t>
      </w:r>
    </w:p>
    <w:p w14:paraId="5F74B06A" w14:textId="77777777" w:rsidR="001E79AB" w:rsidRPr="003169F2" w:rsidRDefault="001E79AB" w:rsidP="001E79AB">
      <w:pPr>
        <w:pStyle w:val="MonetDBSolutionsCode"/>
        <w:rPr>
          <w:noProof w:val="0"/>
        </w:rPr>
      </w:pPr>
      <w:r w:rsidRPr="003169F2">
        <w:rPr>
          <w:noProof w:val="0"/>
        </w:rPr>
        <w:t xml:space="preserve">    FROM ontime</w:t>
      </w:r>
    </w:p>
    <w:p w14:paraId="1AA0A9F4" w14:textId="77777777" w:rsidR="001E79AB" w:rsidRPr="003169F2" w:rsidRDefault="001E79AB" w:rsidP="001E79AB">
      <w:pPr>
        <w:pStyle w:val="MonetDBSolutionsCode"/>
        <w:rPr>
          <w:noProof w:val="0"/>
        </w:rPr>
      </w:pPr>
      <w:r w:rsidRPr="003169F2">
        <w:rPr>
          <w:noProof w:val="0"/>
        </w:rPr>
        <w:t xml:space="preserve">    WHERE "Year" = 2007 AND "Month" = 10 AND "DayofMonth" = 24</w:t>
      </w:r>
    </w:p>
    <w:p w14:paraId="20A4A825" w14:textId="77777777" w:rsidR="001E79AB" w:rsidRPr="003169F2" w:rsidRDefault="001E79AB" w:rsidP="001E79AB">
      <w:pPr>
        <w:pStyle w:val="MonetDBSolutionsCode"/>
        <w:rPr>
          <w:noProof w:val="0"/>
        </w:rPr>
      </w:pPr>
      <w:r w:rsidRPr="003169F2">
        <w:rPr>
          <w:noProof w:val="0"/>
        </w:rPr>
        <w:t xml:space="preserve">    GROUP BY "Carrier", "Hour"</w:t>
      </w:r>
    </w:p>
    <w:p w14:paraId="67D35740" w14:textId="77777777" w:rsidR="001E79AB" w:rsidRPr="003169F2" w:rsidRDefault="001E79AB" w:rsidP="001E79AB">
      <w:pPr>
        <w:pStyle w:val="MonetDBSolutionsCode"/>
        <w:rPr>
          <w:noProof w:val="0"/>
        </w:rPr>
      </w:pPr>
      <w:r w:rsidRPr="003169F2">
        <w:rPr>
          <w:noProof w:val="0"/>
        </w:rPr>
        <w:lastRenderedPageBreak/>
        <w:t>),</w:t>
      </w:r>
    </w:p>
    <w:p w14:paraId="31C71ADA" w14:textId="77777777" w:rsidR="001E79AB" w:rsidRPr="003169F2" w:rsidRDefault="001E79AB" w:rsidP="001E79AB">
      <w:pPr>
        <w:pStyle w:val="MonetDBSolutionsCode"/>
        <w:rPr>
          <w:noProof w:val="0"/>
        </w:rPr>
      </w:pPr>
      <w:r w:rsidRPr="003169F2">
        <w:rPr>
          <w:noProof w:val="0"/>
        </w:rPr>
        <w:t>t2 AS (</w:t>
      </w:r>
    </w:p>
    <w:p w14:paraId="3E5DE68D" w14:textId="77777777" w:rsidR="001E79AB" w:rsidRPr="003169F2" w:rsidRDefault="001E79AB" w:rsidP="001E79AB">
      <w:pPr>
        <w:pStyle w:val="MonetDBSolutionsCode"/>
        <w:rPr>
          <w:noProof w:val="0"/>
        </w:rPr>
      </w:pPr>
      <w:r w:rsidRPr="003169F2">
        <w:rPr>
          <w:noProof w:val="0"/>
        </w:rPr>
        <w:t xml:space="preserve">    SELECT t."Carrier", tmp.*</w:t>
      </w:r>
    </w:p>
    <w:p w14:paraId="33628265" w14:textId="77777777" w:rsidR="001E79AB" w:rsidRPr="003169F2" w:rsidRDefault="001E79AB" w:rsidP="001E79AB">
      <w:pPr>
        <w:pStyle w:val="MonetDBSolutionsCode"/>
        <w:rPr>
          <w:noProof w:val="0"/>
        </w:rPr>
      </w:pPr>
      <w:r w:rsidRPr="003169F2">
        <w:rPr>
          <w:noProof w:val="0"/>
        </w:rPr>
        <w:t xml:space="preserve">    FROM tmp, (SELECT DISTINCT "Carrier" FROM t1) AS t</w:t>
      </w:r>
    </w:p>
    <w:p w14:paraId="653127FE" w14:textId="77777777" w:rsidR="001E79AB" w:rsidRPr="003169F2" w:rsidRDefault="001E79AB" w:rsidP="001E79AB">
      <w:pPr>
        <w:pStyle w:val="MonetDBSolutionsCode"/>
        <w:rPr>
          <w:noProof w:val="0"/>
        </w:rPr>
      </w:pPr>
      <w:r w:rsidRPr="003169F2">
        <w:rPr>
          <w:noProof w:val="0"/>
        </w:rPr>
        <w:t>)</w:t>
      </w:r>
    </w:p>
    <w:p w14:paraId="29D82A2B" w14:textId="77777777" w:rsidR="001E79AB" w:rsidRPr="003169F2" w:rsidRDefault="001E79AB" w:rsidP="001E79AB">
      <w:pPr>
        <w:pStyle w:val="MonetDBSolutionsCode"/>
        <w:rPr>
          <w:noProof w:val="0"/>
        </w:rPr>
      </w:pPr>
      <w:r w:rsidRPr="003169F2">
        <w:rPr>
          <w:noProof w:val="0"/>
        </w:rPr>
        <w:t>SELECT "Carrier", "Hour", SUM("PredictedArrDelay")</w:t>
      </w:r>
    </w:p>
    <w:p w14:paraId="64D686DD" w14:textId="77777777" w:rsidR="001E79AB" w:rsidRPr="003169F2" w:rsidRDefault="001E79AB" w:rsidP="001E79AB">
      <w:pPr>
        <w:pStyle w:val="MonetDBSolutionsCode"/>
        <w:rPr>
          <w:noProof w:val="0"/>
        </w:rPr>
      </w:pPr>
      <w:r w:rsidRPr="003169F2">
        <w:rPr>
          <w:noProof w:val="0"/>
        </w:rPr>
        <w:t>FROM (SELECT * FROM t1 UNION SELECT * FROM t2) AS t</w:t>
      </w:r>
    </w:p>
    <w:p w14:paraId="1500C4EC" w14:textId="77777777" w:rsidR="001E79AB" w:rsidRPr="003169F2" w:rsidRDefault="001E79AB" w:rsidP="001E79AB">
      <w:pPr>
        <w:pStyle w:val="MonetDBSolutionsCode"/>
        <w:rPr>
          <w:noProof w:val="0"/>
        </w:rPr>
      </w:pPr>
      <w:r w:rsidRPr="003169F2">
        <w:rPr>
          <w:noProof w:val="0"/>
        </w:rPr>
        <w:t>GROUP BY "Carrier", "Hour"</w:t>
      </w:r>
    </w:p>
    <w:p w14:paraId="598F5625" w14:textId="77777777" w:rsidR="001E79AB" w:rsidRPr="003169F2" w:rsidRDefault="001E79AB" w:rsidP="001E79AB">
      <w:pPr>
        <w:pStyle w:val="MonetDBSolutionsCode"/>
        <w:rPr>
          <w:noProof w:val="0"/>
        </w:rPr>
      </w:pPr>
      <w:r w:rsidRPr="003169F2">
        <w:rPr>
          <w:noProof w:val="0"/>
        </w:rPr>
        <w:t>ORDER BY "Carrier", "Hour";</w:t>
      </w:r>
    </w:p>
    <w:p w14:paraId="6AE89D0F" w14:textId="77777777" w:rsidR="001E79AB" w:rsidRPr="003169F2" w:rsidRDefault="001E79AB" w:rsidP="001E79AB">
      <w:pPr>
        <w:pStyle w:val="MonetDBSolutionsCode"/>
        <w:rPr>
          <w:noProof w:val="0"/>
        </w:rPr>
      </w:pPr>
    </w:p>
    <w:p w14:paraId="78DE3D8F" w14:textId="77777777" w:rsidR="001E79AB" w:rsidRPr="003169F2" w:rsidRDefault="001E79AB" w:rsidP="001E79AB">
      <w:pPr>
        <w:pStyle w:val="MonetDBSolutionsCode"/>
        <w:rPr>
          <w:noProof w:val="0"/>
        </w:rPr>
      </w:pPr>
      <w:r>
        <w:rPr>
          <w:noProof w:val="0"/>
        </w:rPr>
        <w:t>-- q</w:t>
      </w:r>
      <w:r w:rsidRPr="003169F2">
        <w:rPr>
          <w:noProof w:val="0"/>
        </w:rPr>
        <w:t>16. Volume at Major Airports: Atlanta, Chicago, Seattle, St Louis: average #flights per Airport per day over all years</w:t>
      </w:r>
    </w:p>
    <w:p w14:paraId="00EC938F" w14:textId="77777777" w:rsidR="001E79AB" w:rsidRPr="003169F2" w:rsidRDefault="001E79AB" w:rsidP="001E79AB">
      <w:pPr>
        <w:pStyle w:val="MonetDBSolutionsCode"/>
        <w:rPr>
          <w:noProof w:val="0"/>
        </w:rPr>
      </w:pPr>
      <w:r w:rsidRPr="003169F2">
        <w:rPr>
          <w:noProof w:val="0"/>
        </w:rPr>
        <w:t>WITH t1 AS ( -- outbound flights of the Major Airports</w:t>
      </w:r>
    </w:p>
    <w:p w14:paraId="0EE58B20" w14:textId="77777777" w:rsidR="001E79AB" w:rsidRPr="003169F2" w:rsidRDefault="001E79AB" w:rsidP="001E79AB">
      <w:pPr>
        <w:pStyle w:val="MonetDBSolutionsCode"/>
        <w:rPr>
          <w:noProof w:val="0"/>
        </w:rPr>
      </w:pPr>
      <w:r w:rsidRPr="003169F2">
        <w:rPr>
          <w:noProof w:val="0"/>
        </w:rPr>
        <w:t xml:space="preserve">    SELECT "Origin" AS "Airport", "Month", "DayofMonth", COUNT(*) AS "Count"</w:t>
      </w:r>
    </w:p>
    <w:p w14:paraId="17170A9E" w14:textId="77777777" w:rsidR="001E79AB" w:rsidRPr="003169F2" w:rsidRDefault="001E79AB" w:rsidP="001E79AB">
      <w:pPr>
        <w:pStyle w:val="MonetDBSolutionsCode"/>
        <w:rPr>
          <w:noProof w:val="0"/>
        </w:rPr>
      </w:pPr>
      <w:r w:rsidRPr="003169F2">
        <w:rPr>
          <w:noProof w:val="0"/>
        </w:rPr>
        <w:t xml:space="preserve">    FROM ontime</w:t>
      </w:r>
    </w:p>
    <w:p w14:paraId="69FF1305" w14:textId="77777777" w:rsidR="001E79AB" w:rsidRPr="003169F2" w:rsidRDefault="001E79AB" w:rsidP="001E79AB">
      <w:pPr>
        <w:pStyle w:val="MonetDBSolutionsCode"/>
        <w:rPr>
          <w:noProof w:val="0"/>
        </w:rPr>
      </w:pPr>
      <w:r w:rsidRPr="003169F2">
        <w:rPr>
          <w:noProof w:val="0"/>
        </w:rPr>
        <w:t xml:space="preserve">    WHERE "Origin" = 'ATL' OR "Origin" = 'ORD' OR </w:t>
      </w:r>
    </w:p>
    <w:p w14:paraId="7989912D" w14:textId="77777777" w:rsidR="001E79AB" w:rsidRPr="003169F2" w:rsidRDefault="001E79AB" w:rsidP="001E79AB">
      <w:pPr>
        <w:pStyle w:val="MonetDBSolutionsCode"/>
        <w:rPr>
          <w:noProof w:val="0"/>
        </w:rPr>
      </w:pPr>
      <w:r w:rsidRPr="003169F2">
        <w:rPr>
          <w:noProof w:val="0"/>
        </w:rPr>
        <w:t xml:space="preserve">          "Origin" = 'SEA' OR "Origin" = 'STL'</w:t>
      </w:r>
    </w:p>
    <w:p w14:paraId="2D935227" w14:textId="77777777" w:rsidR="001E79AB" w:rsidRPr="003169F2" w:rsidRDefault="001E79AB" w:rsidP="001E79AB">
      <w:pPr>
        <w:pStyle w:val="MonetDBSolutionsCode"/>
        <w:rPr>
          <w:noProof w:val="0"/>
        </w:rPr>
      </w:pPr>
      <w:r w:rsidRPr="003169F2">
        <w:rPr>
          <w:noProof w:val="0"/>
        </w:rPr>
        <w:t xml:space="preserve">    GROUP BY "Origin", "Month", "DayofMonth"</w:t>
      </w:r>
    </w:p>
    <w:p w14:paraId="07C35DBD" w14:textId="77777777" w:rsidR="001E79AB" w:rsidRPr="003169F2" w:rsidRDefault="001E79AB" w:rsidP="001E79AB">
      <w:pPr>
        <w:pStyle w:val="MonetDBSolutionsCode"/>
        <w:rPr>
          <w:noProof w:val="0"/>
        </w:rPr>
      </w:pPr>
      <w:r w:rsidRPr="003169F2">
        <w:rPr>
          <w:noProof w:val="0"/>
        </w:rPr>
        <w:t>),</w:t>
      </w:r>
    </w:p>
    <w:p w14:paraId="6CEFDEA5" w14:textId="77777777" w:rsidR="001E79AB" w:rsidRPr="003169F2" w:rsidRDefault="001E79AB" w:rsidP="001E79AB">
      <w:pPr>
        <w:pStyle w:val="MonetDBSolutionsCode"/>
        <w:rPr>
          <w:noProof w:val="0"/>
        </w:rPr>
      </w:pPr>
      <w:r w:rsidRPr="003169F2">
        <w:rPr>
          <w:noProof w:val="0"/>
        </w:rPr>
        <w:t>t2 AS ( -- inbound flights of the Major Airports</w:t>
      </w:r>
    </w:p>
    <w:p w14:paraId="493D489E" w14:textId="77777777" w:rsidR="001E79AB" w:rsidRPr="003169F2" w:rsidRDefault="001E79AB" w:rsidP="001E79AB">
      <w:pPr>
        <w:pStyle w:val="MonetDBSolutionsCode"/>
        <w:rPr>
          <w:noProof w:val="0"/>
        </w:rPr>
      </w:pPr>
      <w:r w:rsidRPr="003169F2">
        <w:rPr>
          <w:noProof w:val="0"/>
        </w:rPr>
        <w:t xml:space="preserve">    SELECT "Dest" AS "Airport", "Month", "DayofMonth", COUNT(*) AS "Count"</w:t>
      </w:r>
    </w:p>
    <w:p w14:paraId="4F17A5CC" w14:textId="77777777" w:rsidR="001E79AB" w:rsidRPr="003169F2" w:rsidRDefault="001E79AB" w:rsidP="001E79AB">
      <w:pPr>
        <w:pStyle w:val="MonetDBSolutionsCode"/>
        <w:rPr>
          <w:noProof w:val="0"/>
        </w:rPr>
      </w:pPr>
      <w:r w:rsidRPr="003169F2">
        <w:rPr>
          <w:noProof w:val="0"/>
        </w:rPr>
        <w:t xml:space="preserve">    FROM ontime</w:t>
      </w:r>
    </w:p>
    <w:p w14:paraId="59405920" w14:textId="77777777" w:rsidR="001E79AB" w:rsidRPr="003169F2" w:rsidRDefault="001E79AB" w:rsidP="001E79AB">
      <w:pPr>
        <w:pStyle w:val="MonetDBSolutionsCode"/>
        <w:rPr>
          <w:noProof w:val="0"/>
        </w:rPr>
      </w:pPr>
      <w:r w:rsidRPr="003169F2">
        <w:rPr>
          <w:noProof w:val="0"/>
        </w:rPr>
        <w:t xml:space="preserve">    WHERE "Dest" = 'ATL' OR "Dest" = 'ORD' OR "Dest" = 'SEA' OR "Dest" = 'STL' </w:t>
      </w:r>
    </w:p>
    <w:p w14:paraId="14A80E8C" w14:textId="77777777" w:rsidR="001E79AB" w:rsidRPr="003169F2" w:rsidRDefault="001E79AB" w:rsidP="001E79AB">
      <w:pPr>
        <w:pStyle w:val="MonetDBSolutionsCode"/>
        <w:rPr>
          <w:noProof w:val="0"/>
        </w:rPr>
      </w:pPr>
      <w:r w:rsidRPr="003169F2">
        <w:rPr>
          <w:noProof w:val="0"/>
        </w:rPr>
        <w:t xml:space="preserve">    GROUP BY "Dest", "Month", "DayofMonth"</w:t>
      </w:r>
    </w:p>
    <w:p w14:paraId="0E42D63F" w14:textId="77777777" w:rsidR="001E79AB" w:rsidRPr="003169F2" w:rsidRDefault="001E79AB" w:rsidP="001E79AB">
      <w:pPr>
        <w:pStyle w:val="MonetDBSolutionsCode"/>
        <w:rPr>
          <w:noProof w:val="0"/>
        </w:rPr>
      </w:pPr>
      <w:r w:rsidRPr="003169F2">
        <w:rPr>
          <w:noProof w:val="0"/>
        </w:rPr>
        <w:t>),</w:t>
      </w:r>
    </w:p>
    <w:p w14:paraId="3521EA02" w14:textId="77777777" w:rsidR="001E79AB" w:rsidRPr="003169F2" w:rsidRDefault="001E79AB" w:rsidP="001E79AB">
      <w:pPr>
        <w:pStyle w:val="MonetDBSolutionsCode"/>
        <w:rPr>
          <w:noProof w:val="0"/>
        </w:rPr>
      </w:pPr>
      <w:r w:rsidRPr="003169F2">
        <w:rPr>
          <w:noProof w:val="0"/>
        </w:rPr>
        <w:t>t3 AS ( -- since each day doesn't appear the same number of times in the database</w:t>
      </w:r>
    </w:p>
    <w:p w14:paraId="711B0E43" w14:textId="77777777" w:rsidR="001E79AB" w:rsidRPr="003169F2" w:rsidRDefault="001E79AB" w:rsidP="001E79AB">
      <w:pPr>
        <w:pStyle w:val="MonetDBSolutionsCode"/>
        <w:rPr>
          <w:noProof w:val="0"/>
        </w:rPr>
      </w:pPr>
      <w:r w:rsidRPr="003169F2">
        <w:rPr>
          <w:noProof w:val="0"/>
        </w:rPr>
        <w:t xml:space="preserve">    SELECT "Month", "DayofMonth", COUNT(*) AS cnt</w:t>
      </w:r>
    </w:p>
    <w:p w14:paraId="35FF21BE" w14:textId="77777777" w:rsidR="001E79AB" w:rsidRPr="003169F2" w:rsidRDefault="001E79AB" w:rsidP="001E79AB">
      <w:pPr>
        <w:pStyle w:val="MonetDBSolutionsCode"/>
        <w:rPr>
          <w:noProof w:val="0"/>
        </w:rPr>
      </w:pPr>
      <w:r w:rsidRPr="003169F2">
        <w:rPr>
          <w:noProof w:val="0"/>
        </w:rPr>
        <w:t xml:space="preserve">    FROM (SELECT DISTINCT "Year", "Month", "DayofMonth" FROM ontime) AS t</w:t>
      </w:r>
    </w:p>
    <w:p w14:paraId="17BE442D" w14:textId="77777777" w:rsidR="001E79AB" w:rsidRPr="003169F2" w:rsidRDefault="001E79AB" w:rsidP="001E79AB">
      <w:pPr>
        <w:pStyle w:val="MonetDBSolutionsCode"/>
        <w:rPr>
          <w:noProof w:val="0"/>
        </w:rPr>
      </w:pPr>
      <w:r w:rsidRPr="003169F2">
        <w:rPr>
          <w:noProof w:val="0"/>
        </w:rPr>
        <w:t xml:space="preserve">    GROUP BY "Month", "DayofMonth"</w:t>
      </w:r>
    </w:p>
    <w:p w14:paraId="794A3721" w14:textId="77777777" w:rsidR="001E79AB" w:rsidRPr="003169F2" w:rsidRDefault="001E79AB" w:rsidP="001E79AB">
      <w:pPr>
        <w:pStyle w:val="MonetDBSolutionsCode"/>
        <w:rPr>
          <w:noProof w:val="0"/>
        </w:rPr>
      </w:pPr>
      <w:r w:rsidRPr="003169F2">
        <w:rPr>
          <w:noProof w:val="0"/>
        </w:rPr>
        <w:t>)</w:t>
      </w:r>
    </w:p>
    <w:p w14:paraId="2F31E374" w14:textId="77777777" w:rsidR="001E79AB" w:rsidRPr="003169F2" w:rsidRDefault="001E79AB" w:rsidP="001E79AB">
      <w:pPr>
        <w:pStyle w:val="MonetDBSolutionsCode"/>
        <w:rPr>
          <w:noProof w:val="0"/>
        </w:rPr>
      </w:pPr>
      <w:r w:rsidRPr="003169F2">
        <w:rPr>
          <w:noProof w:val="0"/>
        </w:rPr>
        <w:t xml:space="preserve">SELECT "Airport", "Month", "DayofMonth", </w:t>
      </w:r>
    </w:p>
    <w:p w14:paraId="27EF935D" w14:textId="77777777" w:rsidR="001E79AB" w:rsidRPr="003169F2" w:rsidRDefault="001E79AB" w:rsidP="001E79AB">
      <w:pPr>
        <w:pStyle w:val="MonetDBSolutionsCode"/>
        <w:rPr>
          <w:noProof w:val="0"/>
        </w:rPr>
      </w:pPr>
      <w:r w:rsidRPr="003169F2">
        <w:rPr>
          <w:noProof w:val="0"/>
        </w:rPr>
        <w:t xml:space="preserve">      CAST(SUM(t."Count")/AVG(t3.cnt) AS DECIMAL(8,2)) AS "AvgFlightsPerDay"</w:t>
      </w:r>
    </w:p>
    <w:p w14:paraId="2CF50F6F" w14:textId="77777777" w:rsidR="001E79AB" w:rsidRPr="003169F2" w:rsidRDefault="001E79AB" w:rsidP="001E79AB">
      <w:pPr>
        <w:pStyle w:val="MonetDBSolutionsCode"/>
        <w:rPr>
          <w:noProof w:val="0"/>
        </w:rPr>
      </w:pPr>
      <w:r w:rsidRPr="003169F2">
        <w:rPr>
          <w:noProof w:val="0"/>
        </w:rPr>
        <w:t xml:space="preserve">      -- putting in/out-bound flights together</w:t>
      </w:r>
    </w:p>
    <w:p w14:paraId="505DD516" w14:textId="77777777" w:rsidR="001E79AB" w:rsidRPr="003169F2" w:rsidRDefault="001E79AB" w:rsidP="001E79AB">
      <w:pPr>
        <w:pStyle w:val="MonetDBSolutionsCode"/>
        <w:rPr>
          <w:noProof w:val="0"/>
        </w:rPr>
      </w:pPr>
      <w:r w:rsidRPr="003169F2">
        <w:rPr>
          <w:noProof w:val="0"/>
        </w:rPr>
        <w:t>FROM (SELECT * FROM t1 UNION ALL SELECT * FROM t2) AS t LEFT JOIN t3 ON</w:t>
      </w:r>
    </w:p>
    <w:p w14:paraId="3AC49CF0" w14:textId="77777777" w:rsidR="001E79AB" w:rsidRPr="003169F2" w:rsidRDefault="001E79AB" w:rsidP="001E79AB">
      <w:pPr>
        <w:pStyle w:val="MonetDBSolutionsCode"/>
        <w:rPr>
          <w:noProof w:val="0"/>
        </w:rPr>
      </w:pPr>
      <w:r w:rsidRPr="003169F2">
        <w:rPr>
          <w:noProof w:val="0"/>
        </w:rPr>
        <w:t xml:space="preserve">     (t."Month" = t3."Month" AND t."DayofMonth" = t3."DayofMonth")</w:t>
      </w:r>
    </w:p>
    <w:p w14:paraId="23C564E7" w14:textId="77777777" w:rsidR="001E79AB" w:rsidRPr="003169F2" w:rsidRDefault="001E79AB" w:rsidP="001E79AB">
      <w:pPr>
        <w:pStyle w:val="MonetDBSolutionsCode"/>
        <w:rPr>
          <w:noProof w:val="0"/>
        </w:rPr>
      </w:pPr>
      <w:r w:rsidRPr="003169F2">
        <w:rPr>
          <w:noProof w:val="0"/>
        </w:rPr>
        <w:t>GROUP BY "Airport", t."Month", t."DayofMonth"</w:t>
      </w:r>
    </w:p>
    <w:p w14:paraId="66BCB0DB" w14:textId="77777777" w:rsidR="001E79AB" w:rsidRPr="003169F2" w:rsidRDefault="001E79AB" w:rsidP="001E79AB">
      <w:pPr>
        <w:pStyle w:val="MonetDBSolutionsCode"/>
        <w:rPr>
          <w:noProof w:val="0"/>
        </w:rPr>
      </w:pPr>
      <w:r w:rsidRPr="003169F2">
        <w:rPr>
          <w:noProof w:val="0"/>
        </w:rPr>
        <w:t>ORDER BY "Airport", t."Month", t."DayofMonth";</w:t>
      </w:r>
    </w:p>
    <w:p w14:paraId="6FD9B193" w14:textId="77777777" w:rsidR="001E79AB" w:rsidRPr="003169F2" w:rsidRDefault="001E79AB" w:rsidP="001E79AB">
      <w:pPr>
        <w:pStyle w:val="MonetDBSolutionsCode"/>
        <w:rPr>
          <w:noProof w:val="0"/>
        </w:rPr>
      </w:pPr>
    </w:p>
    <w:p w14:paraId="0D7E4373" w14:textId="77777777" w:rsidR="001E79AB" w:rsidRPr="003169F2" w:rsidRDefault="001E79AB" w:rsidP="001E79AB">
      <w:pPr>
        <w:pStyle w:val="MonetDBSolutionsCode"/>
        <w:rPr>
          <w:noProof w:val="0"/>
        </w:rPr>
      </w:pPr>
      <w:r>
        <w:rPr>
          <w:noProof w:val="0"/>
        </w:rPr>
        <w:t>-- q</w:t>
      </w:r>
      <w:r w:rsidRPr="003169F2">
        <w:rPr>
          <w:noProof w:val="0"/>
        </w:rPr>
        <w:t>17. AVG delay by destination Airport (and compute the standard error):</w:t>
      </w:r>
    </w:p>
    <w:p w14:paraId="3FEE4DBF" w14:textId="77777777" w:rsidR="001E79AB" w:rsidRPr="003169F2" w:rsidRDefault="001E79AB" w:rsidP="001E79AB">
      <w:pPr>
        <w:pStyle w:val="MonetDBSolutionsCode"/>
        <w:rPr>
          <w:noProof w:val="0"/>
        </w:rPr>
      </w:pPr>
      <w:r w:rsidRPr="003169F2">
        <w:rPr>
          <w:noProof w:val="0"/>
        </w:rPr>
        <w:t>SELECT "Dest",</w:t>
      </w:r>
    </w:p>
    <w:p w14:paraId="3429705B" w14:textId="77777777" w:rsidR="001E79AB" w:rsidRPr="003169F2" w:rsidRDefault="001E79AB" w:rsidP="001E79AB">
      <w:pPr>
        <w:pStyle w:val="MonetDBSolutionsCode"/>
        <w:rPr>
          <w:noProof w:val="0"/>
        </w:rPr>
      </w:pPr>
      <w:r w:rsidRPr="003169F2">
        <w:rPr>
          <w:noProof w:val="0"/>
        </w:rPr>
        <w:t xml:space="preserve">       CAST(AVG("ArrDelay") AS DECIMAL(8,2)) AS "AvgDelay", </w:t>
      </w:r>
    </w:p>
    <w:p w14:paraId="34C80FFA" w14:textId="77777777" w:rsidR="001E79AB" w:rsidRPr="003169F2" w:rsidRDefault="001E79AB" w:rsidP="001E79AB">
      <w:pPr>
        <w:pStyle w:val="MonetDBSolutionsCode"/>
        <w:rPr>
          <w:noProof w:val="0"/>
        </w:rPr>
      </w:pPr>
      <w:r w:rsidRPr="003169F2">
        <w:rPr>
          <w:noProof w:val="0"/>
        </w:rPr>
        <w:lastRenderedPageBreak/>
        <w:t xml:space="preserve">       CAST(STDDEV_SAMP("ArrDelay") AS DECIMAL(8,2)) AS "AvgDelayErr"</w:t>
      </w:r>
    </w:p>
    <w:p w14:paraId="7A19B725" w14:textId="77777777" w:rsidR="001E79AB" w:rsidRPr="003169F2" w:rsidRDefault="001E79AB" w:rsidP="001E79AB">
      <w:pPr>
        <w:pStyle w:val="MonetDBSolutionsCode"/>
        <w:rPr>
          <w:noProof w:val="0"/>
        </w:rPr>
      </w:pPr>
      <w:r w:rsidRPr="003169F2">
        <w:rPr>
          <w:noProof w:val="0"/>
        </w:rPr>
        <w:t xml:space="preserve">FROM ontime </w:t>
      </w:r>
    </w:p>
    <w:p w14:paraId="4793F1AA" w14:textId="77777777" w:rsidR="001E79AB" w:rsidRPr="003169F2" w:rsidRDefault="001E79AB" w:rsidP="001E79AB">
      <w:pPr>
        <w:pStyle w:val="MonetDBSolutionsCode"/>
        <w:rPr>
          <w:noProof w:val="0"/>
        </w:rPr>
      </w:pPr>
      <w:r w:rsidRPr="003169F2">
        <w:rPr>
          <w:noProof w:val="0"/>
        </w:rPr>
        <w:t>WHERE "ArrDelay" IS NOT NULL</w:t>
      </w:r>
    </w:p>
    <w:p w14:paraId="11AADDE7" w14:textId="77777777" w:rsidR="001E79AB" w:rsidRPr="003169F2" w:rsidRDefault="001E79AB" w:rsidP="001E79AB">
      <w:pPr>
        <w:pStyle w:val="MonetDBSolutionsCode"/>
        <w:rPr>
          <w:noProof w:val="0"/>
        </w:rPr>
      </w:pPr>
      <w:r w:rsidRPr="003169F2">
        <w:rPr>
          <w:noProof w:val="0"/>
        </w:rPr>
        <w:t>GROUP BY "Dest"</w:t>
      </w:r>
    </w:p>
    <w:p w14:paraId="630FA3E8" w14:textId="77777777" w:rsidR="001E79AB" w:rsidRPr="003169F2" w:rsidRDefault="001E79AB" w:rsidP="001E79AB">
      <w:pPr>
        <w:pStyle w:val="MonetDBSolutionsCode"/>
        <w:rPr>
          <w:noProof w:val="0"/>
        </w:rPr>
      </w:pPr>
      <w:r w:rsidRPr="003169F2">
        <w:rPr>
          <w:noProof w:val="0"/>
        </w:rPr>
        <w:t>ORDER BY "AvgDelay";</w:t>
      </w:r>
    </w:p>
    <w:p w14:paraId="6A0FF5F0" w14:textId="77777777" w:rsidR="001E79AB" w:rsidRPr="003169F2" w:rsidRDefault="001E79AB" w:rsidP="001E79AB">
      <w:pPr>
        <w:pStyle w:val="MonetDBSolutionsCode"/>
        <w:rPr>
          <w:noProof w:val="0"/>
        </w:rPr>
      </w:pPr>
    </w:p>
    <w:p w14:paraId="015ADF4B" w14:textId="77777777" w:rsidR="001E79AB" w:rsidRPr="003169F2" w:rsidRDefault="001E79AB" w:rsidP="001E79AB">
      <w:pPr>
        <w:pStyle w:val="MonetDBSolutionsCode"/>
        <w:rPr>
          <w:noProof w:val="0"/>
        </w:rPr>
      </w:pPr>
      <w:r>
        <w:rPr>
          <w:noProof w:val="0"/>
        </w:rPr>
        <w:t>-- q</w:t>
      </w:r>
      <w:r w:rsidRPr="003169F2">
        <w:rPr>
          <w:noProof w:val="0"/>
        </w:rPr>
        <w:t>18. Changes of carrier popularity, in terms of volume, over time</w:t>
      </w:r>
    </w:p>
    <w:p w14:paraId="1634F154" w14:textId="77777777" w:rsidR="001E79AB" w:rsidRPr="003169F2" w:rsidRDefault="001E79AB" w:rsidP="001E79AB">
      <w:pPr>
        <w:pStyle w:val="MonetDBSolutionsCode"/>
        <w:rPr>
          <w:noProof w:val="0"/>
        </w:rPr>
      </w:pPr>
      <w:r w:rsidRPr="003169F2">
        <w:rPr>
          <w:noProof w:val="0"/>
        </w:rPr>
        <w:t xml:space="preserve">SELECT "Carrier", "Year", COUNT(*) </w:t>
      </w:r>
    </w:p>
    <w:p w14:paraId="081AD606" w14:textId="77777777" w:rsidR="001E79AB" w:rsidRPr="003169F2" w:rsidRDefault="001E79AB" w:rsidP="001E79AB">
      <w:pPr>
        <w:pStyle w:val="MonetDBSolutionsCode"/>
        <w:rPr>
          <w:noProof w:val="0"/>
        </w:rPr>
      </w:pPr>
      <w:r w:rsidRPr="003169F2">
        <w:rPr>
          <w:noProof w:val="0"/>
        </w:rPr>
        <w:t>FROM ontime</w:t>
      </w:r>
    </w:p>
    <w:p w14:paraId="08914D22" w14:textId="77777777" w:rsidR="001E79AB" w:rsidRPr="003169F2" w:rsidRDefault="001E79AB" w:rsidP="001E79AB">
      <w:pPr>
        <w:pStyle w:val="MonetDBSolutionsCode"/>
        <w:rPr>
          <w:noProof w:val="0"/>
        </w:rPr>
      </w:pPr>
      <w:r w:rsidRPr="003169F2">
        <w:rPr>
          <w:noProof w:val="0"/>
        </w:rPr>
        <w:t>GROUP BY "Carrier", "Year";</w:t>
      </w:r>
    </w:p>
    <w:p w14:paraId="4948BBE0" w14:textId="77777777" w:rsidR="001E79AB" w:rsidRPr="003169F2" w:rsidRDefault="001E79AB" w:rsidP="001E79AB">
      <w:pPr>
        <w:pStyle w:val="MonetDBSolutionsCode"/>
        <w:rPr>
          <w:noProof w:val="0"/>
        </w:rPr>
      </w:pPr>
    </w:p>
    <w:p w14:paraId="065C4A25" w14:textId="77777777" w:rsidR="001E79AB" w:rsidRPr="003169F2" w:rsidRDefault="001E79AB" w:rsidP="001E79AB">
      <w:pPr>
        <w:pStyle w:val="MonetDBSolutionsCode"/>
        <w:rPr>
          <w:noProof w:val="0"/>
        </w:rPr>
      </w:pPr>
      <w:r>
        <w:rPr>
          <w:noProof w:val="0"/>
        </w:rPr>
        <w:t>-- q</w:t>
      </w:r>
      <w:r w:rsidRPr="003169F2">
        <w:rPr>
          <w:noProof w:val="0"/>
        </w:rPr>
        <w:t>19. Logistic regression: predict (the probability) if a flight will be delayed (&gt;15 min) based on departing time, departing/arriving Airport, and/or carrier.</w:t>
      </w:r>
    </w:p>
    <w:p w14:paraId="1D952D6F" w14:textId="77777777" w:rsidR="001E79AB" w:rsidRPr="003169F2" w:rsidRDefault="001E79AB" w:rsidP="001E79AB">
      <w:pPr>
        <w:pStyle w:val="MonetDBSolutionsCode"/>
        <w:rPr>
          <w:noProof w:val="0"/>
        </w:rPr>
      </w:pPr>
      <w:r w:rsidRPr="003169F2">
        <w:rPr>
          <w:noProof w:val="0"/>
        </w:rPr>
        <w:t>SELECT CAST (FLOOR("CRSDepTime"%2400/100) AS INT) AS "Hour",</w:t>
      </w:r>
    </w:p>
    <w:p w14:paraId="7EFCB371" w14:textId="77777777" w:rsidR="001E79AB" w:rsidRPr="003169F2" w:rsidRDefault="001E79AB" w:rsidP="001E79AB">
      <w:pPr>
        <w:pStyle w:val="MonetDBSolutionsCode"/>
        <w:rPr>
          <w:noProof w:val="0"/>
        </w:rPr>
      </w:pPr>
      <w:r w:rsidRPr="003169F2">
        <w:rPr>
          <w:noProof w:val="0"/>
        </w:rPr>
        <w:t xml:space="preserve">       "Origin", "Dest", "Carrier", </w:t>
      </w:r>
    </w:p>
    <w:p w14:paraId="3F7CF820" w14:textId="77777777" w:rsidR="001E79AB" w:rsidRPr="003169F2" w:rsidRDefault="001E79AB" w:rsidP="001E79AB">
      <w:pPr>
        <w:pStyle w:val="MonetDBSolutionsCode"/>
        <w:rPr>
          <w:noProof w:val="0"/>
        </w:rPr>
      </w:pPr>
      <w:r w:rsidRPr="003169F2">
        <w:rPr>
          <w:noProof w:val="0"/>
        </w:rPr>
        <w:t xml:space="preserve">       CAST(SUM("DepDel15") AS DOUBLE)/COUNT(*) &gt;= 0.5 AS "PossibleLongDelay"</w:t>
      </w:r>
    </w:p>
    <w:p w14:paraId="3847CA0E" w14:textId="77777777" w:rsidR="001E79AB" w:rsidRPr="003169F2" w:rsidRDefault="001E79AB" w:rsidP="001E79AB">
      <w:pPr>
        <w:pStyle w:val="MonetDBSolutionsCode"/>
        <w:rPr>
          <w:noProof w:val="0"/>
        </w:rPr>
      </w:pPr>
      <w:r w:rsidRPr="003169F2">
        <w:rPr>
          <w:noProof w:val="0"/>
        </w:rPr>
        <w:t>FROM ontime</w:t>
      </w:r>
    </w:p>
    <w:p w14:paraId="351F3A2D" w14:textId="77777777" w:rsidR="001E79AB" w:rsidRPr="003169F2" w:rsidRDefault="001E79AB" w:rsidP="001E79AB">
      <w:pPr>
        <w:pStyle w:val="MonetDBSolutionsCode"/>
        <w:rPr>
          <w:noProof w:val="0"/>
        </w:rPr>
      </w:pPr>
      <w:r w:rsidRPr="003169F2">
        <w:rPr>
          <w:noProof w:val="0"/>
        </w:rPr>
        <w:t>GROUP BY "Origin", "Dest", "Carrier", "Hour"</w:t>
      </w:r>
    </w:p>
    <w:p w14:paraId="0A07A7F1" w14:textId="77777777" w:rsidR="001E79AB" w:rsidRPr="003169F2" w:rsidRDefault="001E79AB" w:rsidP="001E79AB">
      <w:pPr>
        <w:pStyle w:val="MonetDBSolutionsCode"/>
        <w:rPr>
          <w:noProof w:val="0"/>
        </w:rPr>
      </w:pPr>
      <w:r w:rsidRPr="003169F2">
        <w:rPr>
          <w:noProof w:val="0"/>
        </w:rPr>
        <w:t>ORDER BY "PossibleLongDelay", "Hour", "Origin", "Dest", "Carrier";</w:t>
      </w:r>
    </w:p>
    <w:p w14:paraId="62C288FD" w14:textId="77777777" w:rsidR="001E79AB" w:rsidRPr="008E4877" w:rsidRDefault="001E79AB" w:rsidP="001E79AB">
      <w:pPr>
        <w:rPr>
          <w:b/>
          <w:sz w:val="28"/>
        </w:rPr>
      </w:pPr>
    </w:p>
    <w:p w14:paraId="083A7C0E" w14:textId="7051E440" w:rsidR="00F6115E" w:rsidRPr="003169F2" w:rsidRDefault="00F6115E" w:rsidP="00F86E7D">
      <w:pPr>
        <w:pStyle w:val="MonetDBSolutionsAppendix1"/>
      </w:pPr>
      <w:bookmarkStart w:id="31" w:name="_Toc364080817"/>
      <w:r w:rsidRPr="003169F2">
        <w:lastRenderedPageBreak/>
        <w:t>Statistics of</w:t>
      </w:r>
      <w:r w:rsidR="00A52F33" w:rsidRPr="003169F2">
        <w:t xml:space="preserve"> SF1 Data Set</w:t>
      </w:r>
      <w:bookmarkEnd w:id="30"/>
      <w:bookmarkEnd w:id="31"/>
    </w:p>
    <w:p w14:paraId="1B6CB91C" w14:textId="77777777" w:rsidR="00C01568" w:rsidRPr="003169F2" w:rsidRDefault="00C01568" w:rsidP="00C01568">
      <w:pPr>
        <w:pStyle w:val="MonetDBSolutionsCode"/>
        <w:rPr>
          <w:noProof w:val="0"/>
          <w:sz w:val="14"/>
          <w:szCs w:val="14"/>
        </w:rPr>
      </w:pPr>
      <w:bookmarkStart w:id="32" w:name="OLE_LINK14"/>
      <w:bookmarkStart w:id="33" w:name="OLE_LINK15"/>
      <w:bookmarkStart w:id="34" w:name="OLE_LINK16"/>
      <w:r w:rsidRPr="003169F2">
        <w:rPr>
          <w:noProof w:val="0"/>
          <w:sz w:val="14"/>
          <w:szCs w:val="14"/>
        </w:rPr>
        <w:t>+----------------------+----------+-------+-----------+--------+-----------+---------+---------+--------+</w:t>
      </w:r>
    </w:p>
    <w:p w14:paraId="35062450" w14:textId="77777777" w:rsidR="00C01568" w:rsidRPr="003169F2" w:rsidRDefault="00C01568" w:rsidP="00C01568">
      <w:pPr>
        <w:pStyle w:val="MonetDBSolutionsCode"/>
        <w:rPr>
          <w:noProof w:val="0"/>
          <w:sz w:val="14"/>
          <w:szCs w:val="14"/>
        </w:rPr>
      </w:pPr>
      <w:r w:rsidRPr="003169F2">
        <w:rPr>
          <w:noProof w:val="0"/>
          <w:sz w:val="14"/>
          <w:szCs w:val="14"/>
        </w:rPr>
        <w:t>| column               | type     | width | count     | unique | nils      | minval  | maxval  | sorted |</w:t>
      </w:r>
    </w:p>
    <w:p w14:paraId="47ABF34B" w14:textId="77777777" w:rsidR="00C01568" w:rsidRPr="003169F2" w:rsidRDefault="00C01568" w:rsidP="00C01568">
      <w:pPr>
        <w:pStyle w:val="MonetDBSolutionsCode"/>
        <w:rPr>
          <w:noProof w:val="0"/>
          <w:sz w:val="14"/>
          <w:szCs w:val="14"/>
        </w:rPr>
      </w:pPr>
      <w:r w:rsidRPr="003169F2">
        <w:rPr>
          <w:noProof w:val="0"/>
          <w:sz w:val="14"/>
          <w:szCs w:val="14"/>
        </w:rPr>
        <w:t>+======================+==========+=======+===========+========+===========+=========+=========+========+</w:t>
      </w:r>
    </w:p>
    <w:p w14:paraId="2AA1631B" w14:textId="77777777" w:rsidR="00C01568" w:rsidRPr="003169F2" w:rsidRDefault="00C01568" w:rsidP="00C01568">
      <w:pPr>
        <w:pStyle w:val="MonetDBSolutionsCode"/>
        <w:rPr>
          <w:noProof w:val="0"/>
          <w:sz w:val="14"/>
          <w:szCs w:val="14"/>
        </w:rPr>
      </w:pPr>
      <w:r w:rsidRPr="003169F2">
        <w:rPr>
          <w:noProof w:val="0"/>
          <w:sz w:val="14"/>
          <w:szCs w:val="14"/>
        </w:rPr>
        <w:t>| Year                 | smallint |     2 | 146542414 |     26 |         0 | 1988    | 2014    | true   |</w:t>
      </w:r>
    </w:p>
    <w:p w14:paraId="0C63DB01" w14:textId="77777777" w:rsidR="00C01568" w:rsidRPr="003169F2" w:rsidRDefault="00C01568" w:rsidP="00C01568">
      <w:pPr>
        <w:pStyle w:val="MonetDBSolutionsCode"/>
        <w:rPr>
          <w:noProof w:val="0"/>
          <w:sz w:val="14"/>
          <w:szCs w:val="14"/>
        </w:rPr>
      </w:pPr>
      <w:r w:rsidRPr="003169F2">
        <w:rPr>
          <w:noProof w:val="0"/>
          <w:sz w:val="14"/>
          <w:szCs w:val="14"/>
        </w:rPr>
        <w:t>| Quarter              | tinyint  |     1 | 146542414 |      4 |         0 | nil     | nil     | false  |</w:t>
      </w:r>
    </w:p>
    <w:p w14:paraId="6DD560D2" w14:textId="77777777" w:rsidR="00C01568" w:rsidRPr="003169F2" w:rsidRDefault="00C01568" w:rsidP="00C01568">
      <w:pPr>
        <w:pStyle w:val="MonetDBSolutionsCode"/>
        <w:rPr>
          <w:noProof w:val="0"/>
          <w:sz w:val="14"/>
          <w:szCs w:val="14"/>
        </w:rPr>
      </w:pPr>
      <w:r w:rsidRPr="003169F2">
        <w:rPr>
          <w:noProof w:val="0"/>
          <w:sz w:val="14"/>
          <w:szCs w:val="14"/>
        </w:rPr>
        <w:t>| Month                | tinyint  |     1 | 146542414 |     12 |         0 | nil     | nil     | false  |</w:t>
      </w:r>
    </w:p>
    <w:p w14:paraId="2DF03F9E" w14:textId="77777777" w:rsidR="00C01568" w:rsidRPr="003169F2" w:rsidRDefault="00C01568" w:rsidP="00C01568">
      <w:pPr>
        <w:pStyle w:val="MonetDBSolutionsCode"/>
        <w:rPr>
          <w:noProof w:val="0"/>
          <w:sz w:val="14"/>
          <w:szCs w:val="14"/>
        </w:rPr>
      </w:pPr>
      <w:r w:rsidRPr="003169F2">
        <w:rPr>
          <w:noProof w:val="0"/>
          <w:sz w:val="14"/>
          <w:szCs w:val="14"/>
        </w:rPr>
        <w:t>| DayofMonth           | tinyint  |     1 | 146542414 |     31 |         0 | nil     | nil     | false  |</w:t>
      </w:r>
    </w:p>
    <w:p w14:paraId="74C55674" w14:textId="77777777" w:rsidR="00C01568" w:rsidRPr="003169F2" w:rsidRDefault="00C01568" w:rsidP="00C01568">
      <w:pPr>
        <w:pStyle w:val="MonetDBSolutionsCode"/>
        <w:rPr>
          <w:noProof w:val="0"/>
          <w:sz w:val="14"/>
          <w:szCs w:val="14"/>
        </w:rPr>
      </w:pPr>
      <w:r w:rsidRPr="003169F2">
        <w:rPr>
          <w:noProof w:val="0"/>
          <w:sz w:val="14"/>
          <w:szCs w:val="14"/>
        </w:rPr>
        <w:t>| DayOfWeek            | tinyint  |     1 | 146542414 |      7 |         0 | nil     | nil     | false  |</w:t>
      </w:r>
    </w:p>
    <w:p w14:paraId="519299F9" w14:textId="77777777" w:rsidR="00C01568" w:rsidRPr="003169F2" w:rsidRDefault="00C01568" w:rsidP="00C01568">
      <w:pPr>
        <w:pStyle w:val="MonetDBSolutionsCode"/>
        <w:rPr>
          <w:noProof w:val="0"/>
          <w:sz w:val="14"/>
          <w:szCs w:val="14"/>
        </w:rPr>
      </w:pPr>
      <w:r w:rsidRPr="003169F2">
        <w:rPr>
          <w:noProof w:val="0"/>
          <w:sz w:val="14"/>
          <w:szCs w:val="14"/>
        </w:rPr>
        <w:t>| FlightDate           | date     |     4 | 146542414 |   9071 |         0 | nil     | nil     | false  |</w:t>
      </w:r>
    </w:p>
    <w:p w14:paraId="0029CCCA" w14:textId="77777777" w:rsidR="00C01568" w:rsidRPr="003169F2" w:rsidRDefault="00C01568" w:rsidP="00C01568">
      <w:pPr>
        <w:pStyle w:val="MonetDBSolutionsCode"/>
        <w:rPr>
          <w:noProof w:val="0"/>
          <w:sz w:val="14"/>
          <w:szCs w:val="14"/>
        </w:rPr>
      </w:pPr>
      <w:r w:rsidRPr="003169F2">
        <w:rPr>
          <w:noProof w:val="0"/>
          <w:sz w:val="14"/>
          <w:szCs w:val="14"/>
        </w:rPr>
        <w:t>| UniqueCarrier        | char     |     2 | 146542414 |     30 |         0 | nil     | nil     | false  |</w:t>
      </w:r>
    </w:p>
    <w:p w14:paraId="5EA20100" w14:textId="77777777" w:rsidR="00C01568" w:rsidRPr="003169F2" w:rsidRDefault="00C01568" w:rsidP="00C01568">
      <w:pPr>
        <w:pStyle w:val="MonetDBSolutionsCode"/>
        <w:rPr>
          <w:noProof w:val="0"/>
          <w:sz w:val="14"/>
          <w:szCs w:val="14"/>
        </w:rPr>
      </w:pPr>
      <w:r w:rsidRPr="003169F2">
        <w:rPr>
          <w:noProof w:val="0"/>
          <w:sz w:val="14"/>
          <w:szCs w:val="14"/>
        </w:rPr>
        <w:t>| AirlineID            | decimal  |     4 | 146542414 |     30 |         0 | 1938600 | 2117100 | false  |</w:t>
      </w:r>
    </w:p>
    <w:p w14:paraId="080D4FDF" w14:textId="77777777" w:rsidR="00C01568" w:rsidRPr="003169F2" w:rsidRDefault="00C01568" w:rsidP="00C01568">
      <w:pPr>
        <w:pStyle w:val="MonetDBSolutionsCode"/>
        <w:rPr>
          <w:noProof w:val="0"/>
          <w:sz w:val="14"/>
          <w:szCs w:val="14"/>
        </w:rPr>
      </w:pPr>
      <w:r w:rsidRPr="003169F2">
        <w:rPr>
          <w:noProof w:val="0"/>
          <w:sz w:val="14"/>
          <w:szCs w:val="14"/>
        </w:rPr>
        <w:t>| Carrier              | char     |     2 | 146542414 |     32 |         0 | nil     | nil     | false  |</w:t>
      </w:r>
    </w:p>
    <w:p w14:paraId="01BDCAF9" w14:textId="77777777" w:rsidR="00C01568" w:rsidRPr="003169F2" w:rsidRDefault="00C01568" w:rsidP="00C01568">
      <w:pPr>
        <w:pStyle w:val="MonetDBSolutionsCode"/>
        <w:rPr>
          <w:noProof w:val="0"/>
          <w:sz w:val="14"/>
          <w:szCs w:val="14"/>
        </w:rPr>
      </w:pPr>
      <w:r w:rsidRPr="003169F2">
        <w:rPr>
          <w:noProof w:val="0"/>
          <w:sz w:val="14"/>
          <w:szCs w:val="14"/>
        </w:rPr>
        <w:t>| TailNum              | varchar  |     4 | 146542414 |  10554 |         0 | nil     | nil     | false  |</w:t>
      </w:r>
    </w:p>
    <w:p w14:paraId="69206555" w14:textId="77777777" w:rsidR="00C01568" w:rsidRPr="003169F2" w:rsidRDefault="00C01568" w:rsidP="00C01568">
      <w:pPr>
        <w:pStyle w:val="MonetDBSolutionsCode"/>
        <w:rPr>
          <w:noProof w:val="0"/>
          <w:sz w:val="14"/>
          <w:szCs w:val="14"/>
        </w:rPr>
      </w:pPr>
      <w:r w:rsidRPr="003169F2">
        <w:rPr>
          <w:noProof w:val="0"/>
          <w:sz w:val="14"/>
          <w:szCs w:val="14"/>
        </w:rPr>
        <w:t>| FlightNum            | varchar  |     3 | 146542414 |   8217 |         0 | nil     | nil     | false  |</w:t>
      </w:r>
    </w:p>
    <w:p w14:paraId="1ADC5489" w14:textId="77777777" w:rsidR="00C01568" w:rsidRPr="003169F2" w:rsidRDefault="00C01568" w:rsidP="00C01568">
      <w:pPr>
        <w:pStyle w:val="MonetDBSolutionsCode"/>
        <w:rPr>
          <w:noProof w:val="0"/>
          <w:sz w:val="14"/>
          <w:szCs w:val="14"/>
        </w:rPr>
      </w:pPr>
      <w:r w:rsidRPr="003169F2">
        <w:rPr>
          <w:noProof w:val="0"/>
          <w:sz w:val="14"/>
          <w:szCs w:val="14"/>
        </w:rPr>
        <w:t>| OriginAirportID      | varchar  |     5 | 146542414 |    377 |         0 | nil     | nil     | false  |</w:t>
      </w:r>
    </w:p>
    <w:p w14:paraId="11A3D068" w14:textId="77777777" w:rsidR="00C01568" w:rsidRPr="003169F2" w:rsidRDefault="00C01568" w:rsidP="00C01568">
      <w:pPr>
        <w:pStyle w:val="MonetDBSolutionsCode"/>
        <w:rPr>
          <w:noProof w:val="0"/>
          <w:sz w:val="14"/>
          <w:szCs w:val="14"/>
        </w:rPr>
      </w:pPr>
      <w:r w:rsidRPr="003169F2">
        <w:rPr>
          <w:noProof w:val="0"/>
          <w:sz w:val="14"/>
          <w:szCs w:val="14"/>
        </w:rPr>
        <w:t>| OriginAirportSeqID   | varchar  |     7 | 146542414 |    786 |         0 | nil     | nil     | false  |</w:t>
      </w:r>
    </w:p>
    <w:p w14:paraId="547EE7F1" w14:textId="77777777" w:rsidR="00C01568" w:rsidRPr="003169F2" w:rsidRDefault="00C01568" w:rsidP="00C01568">
      <w:pPr>
        <w:pStyle w:val="MonetDBSolutionsCode"/>
        <w:rPr>
          <w:noProof w:val="0"/>
          <w:sz w:val="14"/>
          <w:szCs w:val="14"/>
        </w:rPr>
      </w:pPr>
      <w:r w:rsidRPr="003169F2">
        <w:rPr>
          <w:noProof w:val="0"/>
          <w:sz w:val="14"/>
          <w:szCs w:val="14"/>
        </w:rPr>
        <w:t>| OriginCityMarketID   | varchar  |     5 | 146542414 |    345 |         0 | nil     | nil     | false  |</w:t>
      </w:r>
    </w:p>
    <w:p w14:paraId="2394F14D" w14:textId="77777777" w:rsidR="00C01568" w:rsidRPr="003169F2" w:rsidRDefault="00C01568" w:rsidP="00C01568">
      <w:pPr>
        <w:pStyle w:val="MonetDBSolutionsCode"/>
        <w:rPr>
          <w:noProof w:val="0"/>
          <w:sz w:val="14"/>
          <w:szCs w:val="14"/>
        </w:rPr>
      </w:pPr>
      <w:r w:rsidRPr="003169F2">
        <w:rPr>
          <w:noProof w:val="0"/>
          <w:sz w:val="14"/>
          <w:szCs w:val="14"/>
        </w:rPr>
        <w:t>| Origin               | char     |     3 | 146542414 |    376 |         0 | nil     | nil     | false  |</w:t>
      </w:r>
    </w:p>
    <w:p w14:paraId="23F9EE44" w14:textId="77777777" w:rsidR="00C01568" w:rsidRPr="003169F2" w:rsidRDefault="00C01568" w:rsidP="00C01568">
      <w:pPr>
        <w:pStyle w:val="MonetDBSolutionsCode"/>
        <w:rPr>
          <w:noProof w:val="0"/>
          <w:sz w:val="14"/>
          <w:szCs w:val="14"/>
        </w:rPr>
      </w:pPr>
      <w:r w:rsidRPr="003169F2">
        <w:rPr>
          <w:noProof w:val="0"/>
          <w:sz w:val="14"/>
          <w:szCs w:val="14"/>
        </w:rPr>
        <w:t>| OriginCityName       | varchar  |    13 | 146542414 |    371 |         0 | nil     | nil     | false  |</w:t>
      </w:r>
    </w:p>
    <w:p w14:paraId="463671A2" w14:textId="77777777" w:rsidR="00C01568" w:rsidRPr="003169F2" w:rsidRDefault="00C01568" w:rsidP="00C01568">
      <w:pPr>
        <w:pStyle w:val="MonetDBSolutionsCode"/>
        <w:rPr>
          <w:noProof w:val="0"/>
          <w:sz w:val="14"/>
          <w:szCs w:val="14"/>
        </w:rPr>
      </w:pPr>
      <w:r w:rsidRPr="003169F2">
        <w:rPr>
          <w:noProof w:val="0"/>
          <w:sz w:val="14"/>
          <w:szCs w:val="14"/>
        </w:rPr>
        <w:t>| OriginState          | char     |     1 | 146542414 |     54 |         0 | nil     | nil     | false  |</w:t>
      </w:r>
    </w:p>
    <w:p w14:paraId="31B21FE8" w14:textId="77777777" w:rsidR="00C01568" w:rsidRPr="003169F2" w:rsidRDefault="00C01568" w:rsidP="00C01568">
      <w:pPr>
        <w:pStyle w:val="MonetDBSolutionsCode"/>
        <w:rPr>
          <w:noProof w:val="0"/>
          <w:sz w:val="14"/>
          <w:szCs w:val="14"/>
        </w:rPr>
      </w:pPr>
      <w:r w:rsidRPr="003169F2">
        <w:rPr>
          <w:noProof w:val="0"/>
          <w:sz w:val="14"/>
          <w:szCs w:val="14"/>
        </w:rPr>
        <w:t>| OriginStateFips      | varchar  |     1 | 146542414 |     54 |         0 | nil     | nil     | false  |</w:t>
      </w:r>
    </w:p>
    <w:p w14:paraId="197EC8C5" w14:textId="77777777" w:rsidR="00C01568" w:rsidRPr="003169F2" w:rsidRDefault="00C01568" w:rsidP="00C01568">
      <w:pPr>
        <w:pStyle w:val="MonetDBSolutionsCode"/>
        <w:rPr>
          <w:noProof w:val="0"/>
          <w:sz w:val="14"/>
          <w:szCs w:val="14"/>
        </w:rPr>
      </w:pPr>
      <w:r w:rsidRPr="003169F2">
        <w:rPr>
          <w:noProof w:val="0"/>
          <w:sz w:val="14"/>
          <w:szCs w:val="14"/>
        </w:rPr>
        <w:t>| OriginStateName      | varchar  |     8 | 146542414 |     54 |         0 | nil     | nil     | false  |</w:t>
      </w:r>
    </w:p>
    <w:p w14:paraId="2FE8FDF7" w14:textId="77777777" w:rsidR="00C01568" w:rsidRPr="003169F2" w:rsidRDefault="00C01568" w:rsidP="00C01568">
      <w:pPr>
        <w:pStyle w:val="MonetDBSolutionsCode"/>
        <w:rPr>
          <w:noProof w:val="0"/>
          <w:sz w:val="14"/>
          <w:szCs w:val="14"/>
        </w:rPr>
      </w:pPr>
      <w:r w:rsidRPr="003169F2">
        <w:rPr>
          <w:noProof w:val="0"/>
          <w:sz w:val="14"/>
          <w:szCs w:val="14"/>
        </w:rPr>
        <w:t>| OriginWac            | decimal  |     4 | 146542414 |     59 |         0 | 100     | 84100   | false  |</w:t>
      </w:r>
    </w:p>
    <w:p w14:paraId="1863C2C0" w14:textId="77777777" w:rsidR="00C01568" w:rsidRPr="003169F2" w:rsidRDefault="00C01568" w:rsidP="00C01568">
      <w:pPr>
        <w:pStyle w:val="MonetDBSolutionsCode"/>
        <w:rPr>
          <w:noProof w:val="0"/>
          <w:sz w:val="14"/>
          <w:szCs w:val="14"/>
        </w:rPr>
      </w:pPr>
      <w:r w:rsidRPr="003169F2">
        <w:rPr>
          <w:noProof w:val="0"/>
          <w:sz w:val="14"/>
          <w:szCs w:val="14"/>
        </w:rPr>
        <w:t>| DestAirportID        | varchar  |     5 | 146542414 |    381 |         0 | nil     | nil     | false  |</w:t>
      </w:r>
    </w:p>
    <w:p w14:paraId="4633074E" w14:textId="77777777" w:rsidR="00C01568" w:rsidRPr="003169F2" w:rsidRDefault="00C01568" w:rsidP="00C01568">
      <w:pPr>
        <w:pStyle w:val="MonetDBSolutionsCode"/>
        <w:rPr>
          <w:noProof w:val="0"/>
          <w:sz w:val="14"/>
          <w:szCs w:val="14"/>
        </w:rPr>
      </w:pPr>
      <w:r w:rsidRPr="003169F2">
        <w:rPr>
          <w:noProof w:val="0"/>
          <w:sz w:val="14"/>
          <w:szCs w:val="14"/>
        </w:rPr>
        <w:t>| DestAirportSeqID     | varchar  |     7 | 146542414 |    791 |         0 | nil     | nil     | false  |</w:t>
      </w:r>
    </w:p>
    <w:p w14:paraId="2EAC2716" w14:textId="77777777" w:rsidR="00C01568" w:rsidRPr="003169F2" w:rsidRDefault="00C01568" w:rsidP="00C01568">
      <w:pPr>
        <w:pStyle w:val="MonetDBSolutionsCode"/>
        <w:rPr>
          <w:noProof w:val="0"/>
          <w:sz w:val="14"/>
          <w:szCs w:val="14"/>
        </w:rPr>
      </w:pPr>
      <w:r w:rsidRPr="003169F2">
        <w:rPr>
          <w:noProof w:val="0"/>
          <w:sz w:val="14"/>
          <w:szCs w:val="14"/>
        </w:rPr>
        <w:t>| DestCityMarketID     | varchar  |     5 | 146542414 |    346 |         0 | nil     | nil     | false  |</w:t>
      </w:r>
    </w:p>
    <w:p w14:paraId="1D64321D" w14:textId="77777777" w:rsidR="00C01568" w:rsidRPr="003169F2" w:rsidRDefault="00C01568" w:rsidP="00C01568">
      <w:pPr>
        <w:pStyle w:val="MonetDBSolutionsCode"/>
        <w:rPr>
          <w:noProof w:val="0"/>
          <w:sz w:val="14"/>
          <w:szCs w:val="14"/>
        </w:rPr>
      </w:pPr>
      <w:r w:rsidRPr="003169F2">
        <w:rPr>
          <w:noProof w:val="0"/>
          <w:sz w:val="14"/>
          <w:szCs w:val="14"/>
        </w:rPr>
        <w:t>| Dest                 | char     |     3 | 146542414 |    380 |         0 | nil     | nil     | false  |</w:t>
      </w:r>
    </w:p>
    <w:p w14:paraId="27E34213" w14:textId="77777777" w:rsidR="00C01568" w:rsidRPr="003169F2" w:rsidRDefault="00C01568" w:rsidP="00C01568">
      <w:pPr>
        <w:pStyle w:val="MonetDBSolutionsCode"/>
        <w:rPr>
          <w:noProof w:val="0"/>
          <w:sz w:val="14"/>
          <w:szCs w:val="14"/>
        </w:rPr>
      </w:pPr>
      <w:r w:rsidRPr="003169F2">
        <w:rPr>
          <w:noProof w:val="0"/>
          <w:sz w:val="14"/>
          <w:szCs w:val="14"/>
        </w:rPr>
        <w:t>| DestCityName         | varchar  |    13 | 146542414 |    372 |         0 | nil     | nil     | false  |</w:t>
      </w:r>
    </w:p>
    <w:p w14:paraId="546AADF0" w14:textId="77777777" w:rsidR="00C01568" w:rsidRPr="003169F2" w:rsidRDefault="00C01568" w:rsidP="00C01568">
      <w:pPr>
        <w:pStyle w:val="MonetDBSolutionsCode"/>
        <w:rPr>
          <w:noProof w:val="0"/>
          <w:sz w:val="14"/>
          <w:szCs w:val="14"/>
        </w:rPr>
      </w:pPr>
      <w:r w:rsidRPr="003169F2">
        <w:rPr>
          <w:noProof w:val="0"/>
          <w:sz w:val="14"/>
          <w:szCs w:val="14"/>
        </w:rPr>
        <w:t>| DestState            | char     |     1 | 146542414 |     54 |         0 | nil     | nil     | false  |</w:t>
      </w:r>
    </w:p>
    <w:p w14:paraId="1B9FC4A1" w14:textId="77777777" w:rsidR="00C01568" w:rsidRPr="003169F2" w:rsidRDefault="00C01568" w:rsidP="00C01568">
      <w:pPr>
        <w:pStyle w:val="MonetDBSolutionsCode"/>
        <w:rPr>
          <w:noProof w:val="0"/>
          <w:sz w:val="14"/>
          <w:szCs w:val="14"/>
        </w:rPr>
      </w:pPr>
      <w:r w:rsidRPr="003169F2">
        <w:rPr>
          <w:noProof w:val="0"/>
          <w:sz w:val="14"/>
          <w:szCs w:val="14"/>
        </w:rPr>
        <w:t>| DestStateFips        | varchar  |     1 | 146542414 |     54 |         0 | nil     | nil     | false  |</w:t>
      </w:r>
    </w:p>
    <w:p w14:paraId="5B47124E" w14:textId="77777777" w:rsidR="00C01568" w:rsidRPr="003169F2" w:rsidRDefault="00C01568" w:rsidP="00C01568">
      <w:pPr>
        <w:pStyle w:val="MonetDBSolutionsCode"/>
        <w:rPr>
          <w:noProof w:val="0"/>
          <w:sz w:val="14"/>
          <w:szCs w:val="14"/>
        </w:rPr>
      </w:pPr>
      <w:r w:rsidRPr="003169F2">
        <w:rPr>
          <w:noProof w:val="0"/>
          <w:sz w:val="14"/>
          <w:szCs w:val="14"/>
        </w:rPr>
        <w:t>| DestStateName        | varchar  |     8 | 146542414 |     54 |         0 | nil     | nil     | false  |</w:t>
      </w:r>
    </w:p>
    <w:p w14:paraId="50960E8E" w14:textId="77777777" w:rsidR="00C01568" w:rsidRPr="003169F2" w:rsidRDefault="00C01568" w:rsidP="00C01568">
      <w:pPr>
        <w:pStyle w:val="MonetDBSolutionsCode"/>
        <w:rPr>
          <w:noProof w:val="0"/>
          <w:sz w:val="14"/>
          <w:szCs w:val="14"/>
        </w:rPr>
      </w:pPr>
      <w:r w:rsidRPr="003169F2">
        <w:rPr>
          <w:noProof w:val="0"/>
          <w:sz w:val="14"/>
          <w:szCs w:val="14"/>
        </w:rPr>
        <w:t>| DestWac              | decimal  |     4 | 146542414 |     59 |         0 | 100     | 84100   | false  |</w:t>
      </w:r>
    </w:p>
    <w:p w14:paraId="27B93DB9" w14:textId="77777777" w:rsidR="00C01568" w:rsidRPr="003169F2" w:rsidRDefault="00C01568" w:rsidP="00C01568">
      <w:pPr>
        <w:pStyle w:val="MonetDBSolutionsCode"/>
        <w:rPr>
          <w:noProof w:val="0"/>
          <w:sz w:val="14"/>
          <w:szCs w:val="14"/>
        </w:rPr>
      </w:pPr>
      <w:r w:rsidRPr="003169F2">
        <w:rPr>
          <w:noProof w:val="0"/>
          <w:sz w:val="14"/>
          <w:szCs w:val="14"/>
        </w:rPr>
        <w:t>| CRSDepTime           | decimal  |     4 | 146542414 |   1405 |         1 | 0       | 240000  | false  |</w:t>
      </w:r>
    </w:p>
    <w:p w14:paraId="08819769" w14:textId="77777777" w:rsidR="00C01568" w:rsidRPr="003169F2" w:rsidRDefault="00C01568" w:rsidP="00C01568">
      <w:pPr>
        <w:pStyle w:val="MonetDBSolutionsCode"/>
        <w:rPr>
          <w:noProof w:val="0"/>
          <w:sz w:val="14"/>
          <w:szCs w:val="14"/>
        </w:rPr>
      </w:pPr>
      <w:r w:rsidRPr="003169F2">
        <w:rPr>
          <w:noProof w:val="0"/>
          <w:sz w:val="14"/>
          <w:szCs w:val="14"/>
        </w:rPr>
        <w:t>| DepTime              | decimal  |     4 | 146542414 |   1444 |   2548894 | 100     | 240000  | false  |</w:t>
      </w:r>
    </w:p>
    <w:p w14:paraId="6E9A4945" w14:textId="77777777" w:rsidR="00C01568" w:rsidRPr="003169F2" w:rsidRDefault="00C01568" w:rsidP="00C01568">
      <w:pPr>
        <w:pStyle w:val="MonetDBSolutionsCode"/>
        <w:rPr>
          <w:noProof w:val="0"/>
          <w:sz w:val="14"/>
          <w:szCs w:val="14"/>
        </w:rPr>
      </w:pPr>
      <w:r w:rsidRPr="003169F2">
        <w:rPr>
          <w:noProof w:val="0"/>
          <w:sz w:val="14"/>
          <w:szCs w:val="14"/>
        </w:rPr>
        <w:t>| DepDelay             | decimal  |     4 | 146542414 |   1922 |   2548894 | -141000 | 260100  | false  |</w:t>
      </w:r>
    </w:p>
    <w:p w14:paraId="2FF9C9C3" w14:textId="77777777" w:rsidR="00C01568" w:rsidRPr="003169F2" w:rsidRDefault="00C01568" w:rsidP="00C01568">
      <w:pPr>
        <w:pStyle w:val="MonetDBSolutionsCode"/>
        <w:rPr>
          <w:noProof w:val="0"/>
          <w:sz w:val="14"/>
          <w:szCs w:val="14"/>
        </w:rPr>
      </w:pPr>
      <w:r w:rsidRPr="003169F2">
        <w:rPr>
          <w:noProof w:val="0"/>
          <w:sz w:val="14"/>
          <w:szCs w:val="14"/>
        </w:rPr>
        <w:t>| DepDelayMinutes      | decimal  |     4 | 146542414 |   1550 |   2548894 | 0       | 260100  | false  |</w:t>
      </w:r>
    </w:p>
    <w:p w14:paraId="1CBE14AF" w14:textId="77777777" w:rsidR="00C01568" w:rsidRPr="003169F2" w:rsidRDefault="00C01568" w:rsidP="00C01568">
      <w:pPr>
        <w:pStyle w:val="MonetDBSolutionsCode"/>
        <w:rPr>
          <w:noProof w:val="0"/>
          <w:sz w:val="14"/>
          <w:szCs w:val="14"/>
        </w:rPr>
      </w:pPr>
      <w:r w:rsidRPr="003169F2">
        <w:rPr>
          <w:noProof w:val="0"/>
          <w:sz w:val="14"/>
          <w:szCs w:val="14"/>
        </w:rPr>
        <w:t>| DepDel15             | decimal  |     4 | 146542414 |      3 |   2548894 | 0       | 100     | false  |</w:t>
      </w:r>
    </w:p>
    <w:p w14:paraId="432C450E" w14:textId="77777777" w:rsidR="00C01568" w:rsidRPr="003169F2" w:rsidRDefault="00C01568" w:rsidP="00C01568">
      <w:pPr>
        <w:pStyle w:val="MonetDBSolutionsCode"/>
        <w:rPr>
          <w:noProof w:val="0"/>
          <w:sz w:val="14"/>
          <w:szCs w:val="14"/>
        </w:rPr>
      </w:pPr>
      <w:r w:rsidRPr="003169F2">
        <w:rPr>
          <w:noProof w:val="0"/>
          <w:sz w:val="14"/>
          <w:szCs w:val="14"/>
        </w:rPr>
        <w:t>| DepartureDelayGroups | decimal  |     4 | 146542414 |     16 |   2548894 | -200    | 1200    | false  |</w:t>
      </w:r>
    </w:p>
    <w:p w14:paraId="14620EDE" w14:textId="77777777" w:rsidR="00C01568" w:rsidRPr="003169F2" w:rsidRDefault="00C01568" w:rsidP="00C01568">
      <w:pPr>
        <w:pStyle w:val="MonetDBSolutionsCode"/>
        <w:rPr>
          <w:noProof w:val="0"/>
          <w:sz w:val="14"/>
          <w:szCs w:val="14"/>
        </w:rPr>
      </w:pPr>
      <w:r w:rsidRPr="003169F2">
        <w:rPr>
          <w:noProof w:val="0"/>
          <w:sz w:val="14"/>
          <w:szCs w:val="14"/>
        </w:rPr>
        <w:t>| DepTimeBlk           | varchar  |     8 | 146542414 |     20 |         0 | nil     | nil     | false  |</w:t>
      </w:r>
    </w:p>
    <w:p w14:paraId="10E119E4" w14:textId="77777777" w:rsidR="00C01568" w:rsidRPr="003169F2" w:rsidRDefault="00C01568" w:rsidP="00C01568">
      <w:pPr>
        <w:pStyle w:val="MonetDBSolutionsCode"/>
        <w:rPr>
          <w:noProof w:val="0"/>
          <w:sz w:val="14"/>
          <w:szCs w:val="14"/>
        </w:rPr>
      </w:pPr>
      <w:r w:rsidRPr="003169F2">
        <w:rPr>
          <w:noProof w:val="0"/>
          <w:sz w:val="14"/>
          <w:szCs w:val="14"/>
        </w:rPr>
        <w:t>| TaxiOut              | decimal  |     4 | 146542414 |    706 |  38099436 | 0       | 390500  | false  |</w:t>
      </w:r>
    </w:p>
    <w:p w14:paraId="26AAFEFF" w14:textId="77777777" w:rsidR="00C01568" w:rsidRPr="003169F2" w:rsidRDefault="00C01568" w:rsidP="00C01568">
      <w:pPr>
        <w:pStyle w:val="MonetDBSolutionsCode"/>
        <w:rPr>
          <w:noProof w:val="0"/>
          <w:sz w:val="14"/>
          <w:szCs w:val="14"/>
        </w:rPr>
      </w:pPr>
      <w:r w:rsidRPr="003169F2">
        <w:rPr>
          <w:noProof w:val="0"/>
          <w:sz w:val="14"/>
          <w:szCs w:val="14"/>
        </w:rPr>
        <w:t>| WheelsOff            | decimal  |     4 | 146542414 |   1446 |  38102262 | 100     | 723000  | false  |</w:t>
      </w:r>
    </w:p>
    <w:p w14:paraId="090534D6" w14:textId="77777777" w:rsidR="00C01568" w:rsidRPr="003169F2" w:rsidRDefault="00C01568" w:rsidP="00C01568">
      <w:pPr>
        <w:pStyle w:val="MonetDBSolutionsCode"/>
        <w:rPr>
          <w:noProof w:val="0"/>
          <w:sz w:val="14"/>
          <w:szCs w:val="14"/>
        </w:rPr>
      </w:pPr>
      <w:r w:rsidRPr="003169F2">
        <w:rPr>
          <w:noProof w:val="0"/>
          <w:sz w:val="14"/>
          <w:szCs w:val="14"/>
        </w:rPr>
        <w:t>| WheelsOn             | decimal  |     4 | 146542414 |   1441 |  38297165 | 100     | 240000  | false  |</w:t>
      </w:r>
    </w:p>
    <w:p w14:paraId="27C8B210" w14:textId="77777777" w:rsidR="00C01568" w:rsidRPr="003169F2" w:rsidRDefault="00C01568" w:rsidP="00C01568">
      <w:pPr>
        <w:pStyle w:val="MonetDBSolutionsCode"/>
        <w:rPr>
          <w:noProof w:val="0"/>
          <w:sz w:val="14"/>
          <w:szCs w:val="14"/>
        </w:rPr>
      </w:pPr>
      <w:r w:rsidRPr="003169F2">
        <w:rPr>
          <w:noProof w:val="0"/>
          <w:sz w:val="14"/>
          <w:szCs w:val="14"/>
        </w:rPr>
        <w:t>| TaxiIn               | decimal  |     4 | 146542414 |   1185 |  38288698 | 0       | 144000  | false  |</w:t>
      </w:r>
    </w:p>
    <w:p w14:paraId="5963CBC1" w14:textId="77777777" w:rsidR="00C01568" w:rsidRPr="003169F2" w:rsidRDefault="00C01568" w:rsidP="00C01568">
      <w:pPr>
        <w:pStyle w:val="MonetDBSolutionsCode"/>
        <w:rPr>
          <w:noProof w:val="0"/>
          <w:sz w:val="14"/>
          <w:szCs w:val="14"/>
        </w:rPr>
      </w:pPr>
      <w:r w:rsidRPr="003169F2">
        <w:rPr>
          <w:noProof w:val="0"/>
          <w:sz w:val="14"/>
          <w:szCs w:val="14"/>
        </w:rPr>
        <w:t>| CRSArrTime           | decimal  |     4 | 146542414 |   1443 |         2 | 0       | 240000  | false  |</w:t>
      </w:r>
    </w:p>
    <w:p w14:paraId="648C90F0" w14:textId="77777777" w:rsidR="00C01568" w:rsidRPr="003169F2" w:rsidRDefault="00C01568" w:rsidP="00C01568">
      <w:pPr>
        <w:pStyle w:val="MonetDBSolutionsCode"/>
        <w:rPr>
          <w:noProof w:val="0"/>
          <w:sz w:val="14"/>
          <w:szCs w:val="14"/>
        </w:rPr>
      </w:pPr>
      <w:r w:rsidRPr="003169F2">
        <w:rPr>
          <w:noProof w:val="0"/>
          <w:sz w:val="14"/>
          <w:szCs w:val="14"/>
        </w:rPr>
        <w:t>| ArrTime              | decimal  |     4 | 146542414 |   1441 |   2846228 | 100     | 240000  | false  |</w:t>
      </w:r>
    </w:p>
    <w:p w14:paraId="7FA1419E" w14:textId="77777777" w:rsidR="00C01568" w:rsidRPr="003169F2" w:rsidRDefault="00C01568" w:rsidP="00C01568">
      <w:pPr>
        <w:pStyle w:val="MonetDBSolutionsCode"/>
        <w:rPr>
          <w:noProof w:val="0"/>
          <w:sz w:val="14"/>
          <w:szCs w:val="14"/>
        </w:rPr>
      </w:pPr>
      <w:r w:rsidRPr="003169F2">
        <w:rPr>
          <w:noProof w:val="0"/>
          <w:sz w:val="14"/>
          <w:szCs w:val="14"/>
        </w:rPr>
        <w:t>| ArrDelay             | decimal  |     4 | 146542414 |   1864 |   2911657 | -143700 | 259800  | false  |</w:t>
      </w:r>
    </w:p>
    <w:p w14:paraId="685F42F5" w14:textId="77777777" w:rsidR="00C01568" w:rsidRPr="003169F2" w:rsidRDefault="00C01568" w:rsidP="00C01568">
      <w:pPr>
        <w:pStyle w:val="MonetDBSolutionsCode"/>
        <w:rPr>
          <w:noProof w:val="0"/>
          <w:sz w:val="14"/>
          <w:szCs w:val="14"/>
        </w:rPr>
      </w:pPr>
      <w:r w:rsidRPr="003169F2">
        <w:rPr>
          <w:noProof w:val="0"/>
          <w:sz w:val="14"/>
          <w:szCs w:val="14"/>
        </w:rPr>
        <w:t>| ArrDelayMinutes      | decimal  |     4 | 146542414 |   1528 |   2911657 | 0       | 259800  | false  |</w:t>
      </w:r>
    </w:p>
    <w:p w14:paraId="299894E3" w14:textId="77777777" w:rsidR="00C01568" w:rsidRPr="003169F2" w:rsidRDefault="00C01568" w:rsidP="00C01568">
      <w:pPr>
        <w:pStyle w:val="MonetDBSolutionsCode"/>
        <w:rPr>
          <w:noProof w:val="0"/>
          <w:sz w:val="14"/>
          <w:szCs w:val="14"/>
        </w:rPr>
      </w:pPr>
      <w:r w:rsidRPr="003169F2">
        <w:rPr>
          <w:noProof w:val="0"/>
          <w:sz w:val="14"/>
          <w:szCs w:val="14"/>
        </w:rPr>
        <w:t>| ArrDel15             | decimal  |     4 | 146542414 |      3 |   2911657 | 0       | 100     | false  |</w:t>
      </w:r>
    </w:p>
    <w:p w14:paraId="5D9480CF" w14:textId="77777777" w:rsidR="00C01568" w:rsidRPr="003169F2" w:rsidRDefault="00C01568" w:rsidP="00C01568">
      <w:pPr>
        <w:pStyle w:val="MonetDBSolutionsCode"/>
        <w:rPr>
          <w:noProof w:val="0"/>
          <w:sz w:val="14"/>
          <w:szCs w:val="14"/>
        </w:rPr>
      </w:pPr>
      <w:r w:rsidRPr="003169F2">
        <w:rPr>
          <w:noProof w:val="0"/>
          <w:sz w:val="14"/>
          <w:szCs w:val="14"/>
        </w:rPr>
        <w:t>| ArrivalDelayGroups   | decimal  |     4 | 146542414 |     16 |   2911657 | -200    | 1200    | false  |</w:t>
      </w:r>
    </w:p>
    <w:p w14:paraId="251E75D2" w14:textId="77777777" w:rsidR="00C01568" w:rsidRPr="003169F2" w:rsidRDefault="00C01568" w:rsidP="00C01568">
      <w:pPr>
        <w:pStyle w:val="MonetDBSolutionsCode"/>
        <w:rPr>
          <w:noProof w:val="0"/>
          <w:sz w:val="14"/>
          <w:szCs w:val="14"/>
        </w:rPr>
      </w:pPr>
      <w:r w:rsidRPr="003169F2">
        <w:rPr>
          <w:noProof w:val="0"/>
          <w:sz w:val="14"/>
          <w:szCs w:val="14"/>
        </w:rPr>
        <w:lastRenderedPageBreak/>
        <w:t>| ArrTimeBlk           | varchar  |     8 | 146542414 |     20 |         0 | nil     | nil     | false  |</w:t>
      </w:r>
    </w:p>
    <w:p w14:paraId="1C9AACFE" w14:textId="77777777" w:rsidR="00C01568" w:rsidRPr="003169F2" w:rsidRDefault="00C01568" w:rsidP="00C01568">
      <w:pPr>
        <w:pStyle w:val="MonetDBSolutionsCode"/>
        <w:rPr>
          <w:noProof w:val="0"/>
          <w:sz w:val="14"/>
          <w:szCs w:val="14"/>
        </w:rPr>
      </w:pPr>
      <w:r w:rsidRPr="003169F2">
        <w:rPr>
          <w:noProof w:val="0"/>
          <w:sz w:val="14"/>
          <w:szCs w:val="14"/>
        </w:rPr>
        <w:t>| Cancelled            | tinyint  |     1 | 146542414 |      2 |         0 | nil     | nil     | false  |</w:t>
      </w:r>
    </w:p>
    <w:p w14:paraId="74EB4C7C" w14:textId="77777777" w:rsidR="00C01568" w:rsidRPr="003169F2" w:rsidRDefault="00C01568" w:rsidP="00C01568">
      <w:pPr>
        <w:pStyle w:val="MonetDBSolutionsCode"/>
        <w:rPr>
          <w:noProof w:val="0"/>
          <w:sz w:val="14"/>
          <w:szCs w:val="14"/>
        </w:rPr>
      </w:pPr>
      <w:r w:rsidRPr="003169F2">
        <w:rPr>
          <w:noProof w:val="0"/>
          <w:sz w:val="14"/>
          <w:szCs w:val="14"/>
        </w:rPr>
        <w:t>| CancellationCode     | char     |     0 | 146542414 |      5 |         0 | nil     | nil     | false  |</w:t>
      </w:r>
    </w:p>
    <w:p w14:paraId="01E22471" w14:textId="77777777" w:rsidR="00C01568" w:rsidRPr="003169F2" w:rsidRDefault="00C01568" w:rsidP="00C01568">
      <w:pPr>
        <w:pStyle w:val="MonetDBSolutionsCode"/>
        <w:rPr>
          <w:noProof w:val="0"/>
          <w:sz w:val="14"/>
          <w:szCs w:val="14"/>
        </w:rPr>
      </w:pPr>
      <w:r w:rsidRPr="003169F2">
        <w:rPr>
          <w:noProof w:val="0"/>
          <w:sz w:val="14"/>
          <w:szCs w:val="14"/>
        </w:rPr>
        <w:t>| Diverted             | tinyint  |     1 | 146542414 |      2 |         0 | nil     | nil     | false  |</w:t>
      </w:r>
    </w:p>
    <w:p w14:paraId="5B9CAC09" w14:textId="77777777" w:rsidR="00C01568" w:rsidRPr="003169F2" w:rsidRDefault="00C01568" w:rsidP="00C01568">
      <w:pPr>
        <w:pStyle w:val="MonetDBSolutionsCode"/>
        <w:rPr>
          <w:noProof w:val="0"/>
          <w:sz w:val="14"/>
          <w:szCs w:val="14"/>
        </w:rPr>
      </w:pPr>
      <w:r w:rsidRPr="003169F2">
        <w:rPr>
          <w:noProof w:val="0"/>
          <w:sz w:val="14"/>
          <w:szCs w:val="14"/>
        </w:rPr>
        <w:t>| CRSElapsedTime       | decimal  |     4 | 146542414 |    767 |     25994 | -16200  | 186500  | false  |</w:t>
      </w:r>
    </w:p>
    <w:p w14:paraId="2480BCD3" w14:textId="77777777" w:rsidR="00C01568" w:rsidRPr="003169F2" w:rsidRDefault="00C01568" w:rsidP="00C01568">
      <w:pPr>
        <w:pStyle w:val="MonetDBSolutionsCode"/>
        <w:rPr>
          <w:noProof w:val="0"/>
          <w:sz w:val="14"/>
          <w:szCs w:val="14"/>
        </w:rPr>
      </w:pPr>
      <w:r w:rsidRPr="003169F2">
        <w:rPr>
          <w:noProof w:val="0"/>
          <w:sz w:val="14"/>
          <w:szCs w:val="14"/>
        </w:rPr>
        <w:t>| ActualElapsedTime    | decimal  |     4 | 146542414 |    892 |   2911658 | -71000  | 144000  | false  |</w:t>
      </w:r>
    </w:p>
    <w:p w14:paraId="79D8B62D" w14:textId="77777777" w:rsidR="00C01568" w:rsidRPr="003169F2" w:rsidRDefault="00C01568" w:rsidP="00C01568">
      <w:pPr>
        <w:pStyle w:val="MonetDBSolutionsCode"/>
        <w:rPr>
          <w:noProof w:val="0"/>
          <w:sz w:val="14"/>
          <w:szCs w:val="14"/>
        </w:rPr>
      </w:pPr>
      <w:r w:rsidRPr="003169F2">
        <w:rPr>
          <w:noProof w:val="0"/>
          <w:sz w:val="14"/>
          <w:szCs w:val="14"/>
        </w:rPr>
        <w:t>| AirTime              | decimal  |     4 | 146542414 |   1318 |  38354249 | -237800 | 135000  | false  |</w:t>
      </w:r>
    </w:p>
    <w:p w14:paraId="09D1E026" w14:textId="77777777" w:rsidR="00C01568" w:rsidRPr="003169F2" w:rsidRDefault="00C01568" w:rsidP="00C01568">
      <w:pPr>
        <w:pStyle w:val="MonetDBSolutionsCode"/>
        <w:rPr>
          <w:noProof w:val="0"/>
          <w:sz w:val="14"/>
          <w:szCs w:val="14"/>
        </w:rPr>
      </w:pPr>
      <w:r w:rsidRPr="003169F2">
        <w:rPr>
          <w:noProof w:val="0"/>
          <w:sz w:val="14"/>
          <w:szCs w:val="14"/>
        </w:rPr>
        <w:t>| Flights              | decimal  |     4 | 146542414 |      1 |         0 | 100     | 100     | true   |</w:t>
      </w:r>
    </w:p>
    <w:p w14:paraId="5390D8C3" w14:textId="77777777" w:rsidR="00C01568" w:rsidRPr="003169F2" w:rsidRDefault="00C01568" w:rsidP="00C01568">
      <w:pPr>
        <w:pStyle w:val="MonetDBSolutionsCode"/>
        <w:rPr>
          <w:noProof w:val="0"/>
          <w:sz w:val="14"/>
          <w:szCs w:val="14"/>
        </w:rPr>
      </w:pPr>
      <w:r w:rsidRPr="003169F2">
        <w:rPr>
          <w:noProof w:val="0"/>
          <w:sz w:val="14"/>
          <w:szCs w:val="14"/>
        </w:rPr>
        <w:t>| Distance             | decimal  |     4 | 146542414 |   1852 |         0 | 0       | 498300  | false  |</w:t>
      </w:r>
    </w:p>
    <w:p w14:paraId="76D88B33" w14:textId="77777777" w:rsidR="00C01568" w:rsidRPr="003169F2" w:rsidRDefault="00C01568" w:rsidP="00C01568">
      <w:pPr>
        <w:pStyle w:val="MonetDBSolutionsCode"/>
        <w:rPr>
          <w:noProof w:val="0"/>
          <w:sz w:val="14"/>
          <w:szCs w:val="14"/>
        </w:rPr>
      </w:pPr>
      <w:r w:rsidRPr="003169F2">
        <w:rPr>
          <w:noProof w:val="0"/>
          <w:sz w:val="14"/>
          <w:szCs w:val="14"/>
        </w:rPr>
        <w:t>| DistanceGroup        | tinyint  |     1 | 146542414 |     11 |         0 | nil     | nil     | false  |</w:t>
      </w:r>
    </w:p>
    <w:p w14:paraId="6C6125FA" w14:textId="77777777" w:rsidR="00C01568" w:rsidRPr="003169F2" w:rsidRDefault="00C01568" w:rsidP="00C01568">
      <w:pPr>
        <w:pStyle w:val="MonetDBSolutionsCode"/>
        <w:rPr>
          <w:noProof w:val="0"/>
          <w:sz w:val="14"/>
          <w:szCs w:val="14"/>
        </w:rPr>
      </w:pPr>
      <w:r w:rsidRPr="003169F2">
        <w:rPr>
          <w:noProof w:val="0"/>
          <w:sz w:val="14"/>
          <w:szCs w:val="14"/>
        </w:rPr>
        <w:t>| CarrierDelay         | decimal  |     4 | 146542414 |   1446 | 132176765 | 0       | 258000  | false  |</w:t>
      </w:r>
    </w:p>
    <w:p w14:paraId="65FACACC" w14:textId="77777777" w:rsidR="00C01568" w:rsidRPr="003169F2" w:rsidRDefault="00C01568" w:rsidP="00C01568">
      <w:pPr>
        <w:pStyle w:val="MonetDBSolutionsCode"/>
        <w:rPr>
          <w:noProof w:val="0"/>
          <w:sz w:val="14"/>
          <w:szCs w:val="14"/>
        </w:rPr>
      </w:pPr>
      <w:r w:rsidRPr="003169F2">
        <w:rPr>
          <w:noProof w:val="0"/>
          <w:sz w:val="14"/>
          <w:szCs w:val="14"/>
        </w:rPr>
        <w:t>| WeatherDelay         | decimal  |     4 | 146542414 |    983 | 132176765 | 0       | 161500  | false  |</w:t>
      </w:r>
    </w:p>
    <w:p w14:paraId="6142F25D" w14:textId="77777777" w:rsidR="00C01568" w:rsidRPr="003169F2" w:rsidRDefault="00C01568" w:rsidP="00C01568">
      <w:pPr>
        <w:pStyle w:val="MonetDBSolutionsCode"/>
        <w:rPr>
          <w:noProof w:val="0"/>
          <w:sz w:val="14"/>
          <w:szCs w:val="14"/>
        </w:rPr>
      </w:pPr>
      <w:r w:rsidRPr="003169F2">
        <w:rPr>
          <w:noProof w:val="0"/>
          <w:sz w:val="14"/>
          <w:szCs w:val="14"/>
        </w:rPr>
        <w:t>| NASDelay             | decimal  |     4 | 146542414 |    900 | 132176765 | -6000   | 139200  | false  |</w:t>
      </w:r>
    </w:p>
    <w:p w14:paraId="6058B618" w14:textId="77777777" w:rsidR="00C01568" w:rsidRPr="003169F2" w:rsidRDefault="00C01568" w:rsidP="00C01568">
      <w:pPr>
        <w:pStyle w:val="MonetDBSolutionsCode"/>
        <w:rPr>
          <w:noProof w:val="0"/>
          <w:sz w:val="14"/>
          <w:szCs w:val="14"/>
        </w:rPr>
      </w:pPr>
      <w:r w:rsidRPr="003169F2">
        <w:rPr>
          <w:noProof w:val="0"/>
          <w:sz w:val="14"/>
          <w:szCs w:val="14"/>
        </w:rPr>
        <w:t>| SecurityDelay        | decimal  |     4 | 146542414 |    319 | 132176765 | 0       | 78200   | false  |</w:t>
      </w:r>
    </w:p>
    <w:p w14:paraId="464EAE87" w14:textId="77777777" w:rsidR="00C01568" w:rsidRPr="003169F2" w:rsidRDefault="00C01568" w:rsidP="00C01568">
      <w:pPr>
        <w:pStyle w:val="MonetDBSolutionsCode"/>
        <w:rPr>
          <w:noProof w:val="0"/>
          <w:sz w:val="14"/>
          <w:szCs w:val="14"/>
        </w:rPr>
      </w:pPr>
      <w:r w:rsidRPr="003169F2">
        <w:rPr>
          <w:noProof w:val="0"/>
          <w:sz w:val="14"/>
          <w:szCs w:val="14"/>
        </w:rPr>
        <w:t>| LateAircraftDelay    | decimal  |     4 | 146542414 |    922 | 132176765 | 0       | 143700  | false  |</w:t>
      </w:r>
    </w:p>
    <w:p w14:paraId="538A5BE4" w14:textId="77777777" w:rsidR="00C01568" w:rsidRPr="003169F2" w:rsidRDefault="00C01568" w:rsidP="00C01568">
      <w:pPr>
        <w:pStyle w:val="MonetDBSolutionsCode"/>
        <w:rPr>
          <w:noProof w:val="0"/>
          <w:sz w:val="14"/>
          <w:szCs w:val="14"/>
        </w:rPr>
      </w:pPr>
      <w:r w:rsidRPr="003169F2">
        <w:rPr>
          <w:noProof w:val="0"/>
          <w:sz w:val="14"/>
          <w:szCs w:val="14"/>
        </w:rPr>
        <w:t>| FirstDepTime         | varchar  |     0 | 146542414 |   1346 |         0 | nil     | nil     | false  |</w:t>
      </w:r>
    </w:p>
    <w:p w14:paraId="7DF4146A" w14:textId="77777777" w:rsidR="00C01568" w:rsidRPr="003169F2" w:rsidRDefault="00C01568" w:rsidP="00C01568">
      <w:pPr>
        <w:pStyle w:val="MonetDBSolutionsCode"/>
        <w:rPr>
          <w:noProof w:val="0"/>
          <w:sz w:val="14"/>
          <w:szCs w:val="14"/>
        </w:rPr>
      </w:pPr>
      <w:r w:rsidRPr="003169F2">
        <w:rPr>
          <w:noProof w:val="0"/>
          <w:sz w:val="14"/>
          <w:szCs w:val="14"/>
        </w:rPr>
        <w:t>| TotalAddGTime        | varchar  |     0 | 146542414 |    312 | 146354141 | nil     | nil     | false  |</w:t>
      </w:r>
    </w:p>
    <w:p w14:paraId="17C01781" w14:textId="77777777" w:rsidR="00C01568" w:rsidRPr="003169F2" w:rsidRDefault="00C01568" w:rsidP="00C01568">
      <w:pPr>
        <w:pStyle w:val="MonetDBSolutionsCode"/>
        <w:rPr>
          <w:noProof w:val="0"/>
          <w:sz w:val="14"/>
          <w:szCs w:val="14"/>
        </w:rPr>
      </w:pPr>
      <w:r w:rsidRPr="003169F2">
        <w:rPr>
          <w:noProof w:val="0"/>
          <w:sz w:val="14"/>
          <w:szCs w:val="14"/>
        </w:rPr>
        <w:t>| LongestAddGTime      | varchar  |     0 | 146542414 |    287 | 146354141 | nil     | nil     | false  |</w:t>
      </w:r>
    </w:p>
    <w:p w14:paraId="3F52600B" w14:textId="77777777" w:rsidR="00C01568" w:rsidRPr="003169F2" w:rsidRDefault="00C01568" w:rsidP="00C01568">
      <w:pPr>
        <w:pStyle w:val="MonetDBSolutionsCode"/>
        <w:rPr>
          <w:noProof w:val="0"/>
          <w:sz w:val="14"/>
          <w:szCs w:val="14"/>
        </w:rPr>
      </w:pPr>
      <w:r w:rsidRPr="003169F2">
        <w:rPr>
          <w:noProof w:val="0"/>
          <w:sz w:val="14"/>
          <w:szCs w:val="14"/>
        </w:rPr>
        <w:t>| DivAirportLandings   | varchar  |     0 | 146542414 |      6 | 112059745 | nil     | nil     | false  |</w:t>
      </w:r>
    </w:p>
    <w:p w14:paraId="563B57F7" w14:textId="77777777" w:rsidR="00C01568" w:rsidRPr="003169F2" w:rsidRDefault="00C01568" w:rsidP="00C01568">
      <w:pPr>
        <w:pStyle w:val="MonetDBSolutionsCode"/>
        <w:rPr>
          <w:noProof w:val="0"/>
          <w:sz w:val="14"/>
          <w:szCs w:val="14"/>
        </w:rPr>
      </w:pPr>
      <w:r w:rsidRPr="003169F2">
        <w:rPr>
          <w:noProof w:val="0"/>
          <w:sz w:val="14"/>
          <w:szCs w:val="14"/>
        </w:rPr>
        <w:t>| DivReachedDest       | varchar  |     0 | 146542414 |      3 | 146462755 | nil     | nil     | false  |</w:t>
      </w:r>
    </w:p>
    <w:p w14:paraId="3DAA93FE" w14:textId="77777777" w:rsidR="00C01568" w:rsidRPr="003169F2" w:rsidRDefault="00C01568" w:rsidP="00C01568">
      <w:pPr>
        <w:pStyle w:val="MonetDBSolutionsCode"/>
        <w:rPr>
          <w:noProof w:val="0"/>
          <w:sz w:val="14"/>
          <w:szCs w:val="14"/>
        </w:rPr>
      </w:pPr>
      <w:r w:rsidRPr="003169F2">
        <w:rPr>
          <w:noProof w:val="0"/>
          <w:sz w:val="14"/>
          <w:szCs w:val="14"/>
        </w:rPr>
        <w:t>| DivActualElapsedTime | varchar  |     0 | 146542414 |   1193 | 146476984 | nil     | nil     | false  |</w:t>
      </w:r>
    </w:p>
    <w:p w14:paraId="53FC5B60" w14:textId="77777777" w:rsidR="00C01568" w:rsidRPr="003169F2" w:rsidRDefault="00C01568" w:rsidP="00C01568">
      <w:pPr>
        <w:pStyle w:val="MonetDBSolutionsCode"/>
        <w:rPr>
          <w:noProof w:val="0"/>
          <w:sz w:val="14"/>
          <w:szCs w:val="14"/>
        </w:rPr>
      </w:pPr>
      <w:r w:rsidRPr="003169F2">
        <w:rPr>
          <w:noProof w:val="0"/>
          <w:sz w:val="14"/>
          <w:szCs w:val="14"/>
        </w:rPr>
        <w:t>| DivArrDelay          | varchar  |     0 | 146542414 |   1149 | 146476984 | nil     | nil     | false  |</w:t>
      </w:r>
    </w:p>
    <w:p w14:paraId="134A657E" w14:textId="77777777" w:rsidR="00C01568" w:rsidRPr="003169F2" w:rsidRDefault="00C01568" w:rsidP="00C01568">
      <w:pPr>
        <w:pStyle w:val="MonetDBSolutionsCode"/>
        <w:rPr>
          <w:noProof w:val="0"/>
          <w:sz w:val="14"/>
          <w:szCs w:val="14"/>
        </w:rPr>
      </w:pPr>
      <w:r w:rsidRPr="003169F2">
        <w:rPr>
          <w:noProof w:val="0"/>
          <w:sz w:val="14"/>
          <w:szCs w:val="14"/>
        </w:rPr>
        <w:t>| DivDistance          | varchar  |     0 | 146542414 |    938 | 146463060 | nil     | nil     | false  |</w:t>
      </w:r>
    </w:p>
    <w:p w14:paraId="282450AA" w14:textId="77777777" w:rsidR="00C01568" w:rsidRPr="003169F2" w:rsidRDefault="00C01568" w:rsidP="00C01568">
      <w:pPr>
        <w:pStyle w:val="MonetDBSolutionsCode"/>
        <w:rPr>
          <w:noProof w:val="0"/>
          <w:sz w:val="14"/>
          <w:szCs w:val="14"/>
        </w:rPr>
      </w:pPr>
      <w:r w:rsidRPr="003169F2">
        <w:rPr>
          <w:noProof w:val="0"/>
          <w:sz w:val="14"/>
          <w:szCs w:val="14"/>
        </w:rPr>
        <w:t>| Div1Airport          | varchar  |     0 | 146542414 |    386 |         0 | nil     | nil     | false  |</w:t>
      </w:r>
    </w:p>
    <w:p w14:paraId="143764F3" w14:textId="77777777" w:rsidR="00C01568" w:rsidRPr="003169F2" w:rsidRDefault="00C01568" w:rsidP="00C01568">
      <w:pPr>
        <w:pStyle w:val="MonetDBSolutionsCode"/>
        <w:rPr>
          <w:noProof w:val="0"/>
          <w:sz w:val="14"/>
          <w:szCs w:val="14"/>
        </w:rPr>
      </w:pPr>
      <w:r w:rsidRPr="003169F2">
        <w:rPr>
          <w:noProof w:val="0"/>
          <w:sz w:val="14"/>
          <w:szCs w:val="14"/>
        </w:rPr>
        <w:t>| Div1AirportID        | varchar  |     0 | 146542414 |    385 | 146456283 | nil     | nil     | false  |</w:t>
      </w:r>
    </w:p>
    <w:p w14:paraId="2C2873ED" w14:textId="77777777" w:rsidR="00C01568" w:rsidRPr="003169F2" w:rsidRDefault="00C01568" w:rsidP="00C01568">
      <w:pPr>
        <w:pStyle w:val="MonetDBSolutionsCode"/>
        <w:rPr>
          <w:noProof w:val="0"/>
          <w:sz w:val="14"/>
          <w:szCs w:val="14"/>
        </w:rPr>
      </w:pPr>
      <w:r w:rsidRPr="003169F2">
        <w:rPr>
          <w:noProof w:val="0"/>
          <w:sz w:val="14"/>
          <w:szCs w:val="14"/>
        </w:rPr>
        <w:t>| Div1AirportSeqID     | varchar  |     0 | 146542414 |    720 | 146456283 | nil     | nil     | false  |</w:t>
      </w:r>
    </w:p>
    <w:p w14:paraId="26F42709" w14:textId="77777777" w:rsidR="00C01568" w:rsidRPr="003169F2" w:rsidRDefault="00C01568" w:rsidP="00C01568">
      <w:pPr>
        <w:pStyle w:val="MonetDBSolutionsCode"/>
        <w:rPr>
          <w:noProof w:val="0"/>
          <w:sz w:val="14"/>
          <w:szCs w:val="14"/>
        </w:rPr>
      </w:pPr>
      <w:r w:rsidRPr="003169F2">
        <w:rPr>
          <w:noProof w:val="0"/>
          <w:sz w:val="14"/>
          <w:szCs w:val="14"/>
        </w:rPr>
        <w:t>| Div1WheelsOn         | varchar  |     0 | 146542414 |   1419 |         0 | nil     | nil     | false  |</w:t>
      </w:r>
    </w:p>
    <w:p w14:paraId="7F8A593C" w14:textId="77777777" w:rsidR="00C01568" w:rsidRPr="003169F2" w:rsidRDefault="00C01568" w:rsidP="00C01568">
      <w:pPr>
        <w:pStyle w:val="MonetDBSolutionsCode"/>
        <w:rPr>
          <w:noProof w:val="0"/>
          <w:sz w:val="14"/>
          <w:szCs w:val="14"/>
        </w:rPr>
      </w:pPr>
      <w:r w:rsidRPr="003169F2">
        <w:rPr>
          <w:noProof w:val="0"/>
          <w:sz w:val="14"/>
          <w:szCs w:val="14"/>
        </w:rPr>
        <w:t>| Div1TotalGTime       | varchar  |     0 | 146542414 |    274 | 146456282 | nil     | nil     | false  |</w:t>
      </w:r>
    </w:p>
    <w:p w14:paraId="798E523F" w14:textId="77777777" w:rsidR="00C01568" w:rsidRPr="003169F2" w:rsidRDefault="00C01568" w:rsidP="00C01568">
      <w:pPr>
        <w:pStyle w:val="MonetDBSolutionsCode"/>
        <w:rPr>
          <w:noProof w:val="0"/>
          <w:sz w:val="14"/>
          <w:szCs w:val="14"/>
        </w:rPr>
      </w:pPr>
      <w:r w:rsidRPr="003169F2">
        <w:rPr>
          <w:noProof w:val="0"/>
          <w:sz w:val="14"/>
          <w:szCs w:val="14"/>
        </w:rPr>
        <w:t>| Div1LongestGTime     | varchar  |     0 | 146542414 |    247 | 146456282 | nil     | nil     | false  |</w:t>
      </w:r>
    </w:p>
    <w:p w14:paraId="63F63A0A" w14:textId="77777777" w:rsidR="00C01568" w:rsidRPr="003169F2" w:rsidRDefault="00C01568" w:rsidP="00C01568">
      <w:pPr>
        <w:pStyle w:val="MonetDBSolutionsCode"/>
        <w:rPr>
          <w:noProof w:val="0"/>
          <w:sz w:val="14"/>
          <w:szCs w:val="14"/>
        </w:rPr>
      </w:pPr>
      <w:r w:rsidRPr="003169F2">
        <w:rPr>
          <w:noProof w:val="0"/>
          <w:sz w:val="14"/>
          <w:szCs w:val="14"/>
        </w:rPr>
        <w:t>| Div1WheelsOff        | varchar  |     0 | 146542414 |   1418 |         0 | nil     | nil     | false  |</w:t>
      </w:r>
    </w:p>
    <w:p w14:paraId="781D74E9" w14:textId="77777777" w:rsidR="00C01568" w:rsidRPr="003169F2" w:rsidRDefault="00C01568" w:rsidP="00C01568">
      <w:pPr>
        <w:pStyle w:val="MonetDBSolutionsCode"/>
        <w:rPr>
          <w:noProof w:val="0"/>
          <w:sz w:val="14"/>
          <w:szCs w:val="14"/>
        </w:rPr>
      </w:pPr>
      <w:r w:rsidRPr="003169F2">
        <w:rPr>
          <w:noProof w:val="0"/>
          <w:sz w:val="14"/>
          <w:szCs w:val="14"/>
        </w:rPr>
        <w:t>| Div1TailNum          | varchar  |     0 | 146542414 |   5742 |         0 | nil     | nil     | false  |</w:t>
      </w:r>
    </w:p>
    <w:p w14:paraId="1D1B0256" w14:textId="77777777" w:rsidR="00C01568" w:rsidRPr="003169F2" w:rsidRDefault="00C01568" w:rsidP="00C01568">
      <w:pPr>
        <w:pStyle w:val="MonetDBSolutionsCode"/>
        <w:rPr>
          <w:noProof w:val="0"/>
          <w:sz w:val="14"/>
          <w:szCs w:val="14"/>
        </w:rPr>
      </w:pPr>
      <w:r w:rsidRPr="003169F2">
        <w:rPr>
          <w:noProof w:val="0"/>
          <w:sz w:val="14"/>
          <w:szCs w:val="14"/>
        </w:rPr>
        <w:t>| Div2Airport          | varchar  |     0 | 146542414 |    141 |         0 | nil     | nil     | false  |</w:t>
      </w:r>
    </w:p>
    <w:p w14:paraId="3035621A" w14:textId="77777777" w:rsidR="00C01568" w:rsidRPr="003169F2" w:rsidRDefault="00C01568" w:rsidP="00C01568">
      <w:pPr>
        <w:pStyle w:val="MonetDBSolutionsCode"/>
        <w:rPr>
          <w:noProof w:val="0"/>
          <w:sz w:val="14"/>
          <w:szCs w:val="14"/>
        </w:rPr>
      </w:pPr>
      <w:r w:rsidRPr="003169F2">
        <w:rPr>
          <w:noProof w:val="0"/>
          <w:sz w:val="14"/>
          <w:szCs w:val="14"/>
        </w:rPr>
        <w:t>| Div2AirportID        | varchar  |     0 | 146542414 |    141 | 146541452 | nil     | nil     | false  |</w:t>
      </w:r>
    </w:p>
    <w:p w14:paraId="0B015684" w14:textId="77777777" w:rsidR="00C01568" w:rsidRPr="003169F2" w:rsidRDefault="00C01568" w:rsidP="00C01568">
      <w:pPr>
        <w:pStyle w:val="MonetDBSolutionsCode"/>
        <w:rPr>
          <w:noProof w:val="0"/>
          <w:sz w:val="14"/>
          <w:szCs w:val="14"/>
        </w:rPr>
      </w:pPr>
      <w:r w:rsidRPr="003169F2">
        <w:rPr>
          <w:noProof w:val="0"/>
          <w:sz w:val="14"/>
          <w:szCs w:val="14"/>
        </w:rPr>
        <w:t>| Div2AirportSeqID     | varchar  |     0 | 146542414 |    206 | 146541452 | nil     | nil     | false  |</w:t>
      </w:r>
    </w:p>
    <w:p w14:paraId="4D60BBFA" w14:textId="77777777" w:rsidR="00C01568" w:rsidRPr="003169F2" w:rsidRDefault="00C01568" w:rsidP="00C01568">
      <w:pPr>
        <w:pStyle w:val="MonetDBSolutionsCode"/>
        <w:rPr>
          <w:noProof w:val="0"/>
          <w:sz w:val="14"/>
          <w:szCs w:val="14"/>
        </w:rPr>
      </w:pPr>
      <w:r w:rsidRPr="003169F2">
        <w:rPr>
          <w:noProof w:val="0"/>
          <w:sz w:val="14"/>
          <w:szCs w:val="14"/>
        </w:rPr>
        <w:t>| Div2WheelsOn         | varchar  |     0 | 146542414 |    634 |         0 | nil     | nil     | false  |</w:t>
      </w:r>
    </w:p>
    <w:p w14:paraId="13183E3D" w14:textId="77777777" w:rsidR="00C01568" w:rsidRPr="003169F2" w:rsidRDefault="00C01568" w:rsidP="00C01568">
      <w:pPr>
        <w:pStyle w:val="MonetDBSolutionsCode"/>
        <w:rPr>
          <w:noProof w:val="0"/>
          <w:sz w:val="14"/>
          <w:szCs w:val="14"/>
        </w:rPr>
      </w:pPr>
      <w:r w:rsidRPr="003169F2">
        <w:rPr>
          <w:noProof w:val="0"/>
          <w:sz w:val="14"/>
          <w:szCs w:val="14"/>
        </w:rPr>
        <w:t>| Div2TotalGTime       | varchar  |     0 | 146542414 |     96 | 146541452 | nil     | nil     | false  |</w:t>
      </w:r>
    </w:p>
    <w:p w14:paraId="24186A87" w14:textId="77777777" w:rsidR="00C01568" w:rsidRPr="003169F2" w:rsidRDefault="00C01568" w:rsidP="00C01568">
      <w:pPr>
        <w:pStyle w:val="MonetDBSolutionsCode"/>
        <w:rPr>
          <w:noProof w:val="0"/>
          <w:sz w:val="14"/>
          <w:szCs w:val="14"/>
        </w:rPr>
      </w:pPr>
      <w:r w:rsidRPr="003169F2">
        <w:rPr>
          <w:noProof w:val="0"/>
          <w:sz w:val="14"/>
          <w:szCs w:val="14"/>
        </w:rPr>
        <w:t>| Div2LongestGTime     | varchar  |     0 | 146542414 |     92 | 146541452 | nil     | nil     | false  |</w:t>
      </w:r>
    </w:p>
    <w:p w14:paraId="57BB71A4" w14:textId="77777777" w:rsidR="00C01568" w:rsidRPr="003169F2" w:rsidRDefault="00C01568" w:rsidP="00C01568">
      <w:pPr>
        <w:pStyle w:val="MonetDBSolutionsCode"/>
        <w:rPr>
          <w:noProof w:val="0"/>
          <w:sz w:val="14"/>
          <w:szCs w:val="14"/>
        </w:rPr>
      </w:pPr>
      <w:r w:rsidRPr="003169F2">
        <w:rPr>
          <w:noProof w:val="0"/>
          <w:sz w:val="14"/>
          <w:szCs w:val="14"/>
        </w:rPr>
        <w:t>| Div2WheelsOff        | varchar  |     0 | 146542414 |    205 |         0 | nil     | nil     | false  |</w:t>
      </w:r>
    </w:p>
    <w:p w14:paraId="4D038E0C" w14:textId="77777777" w:rsidR="00C01568" w:rsidRPr="003169F2" w:rsidRDefault="00C01568" w:rsidP="00C01568">
      <w:pPr>
        <w:pStyle w:val="MonetDBSolutionsCode"/>
        <w:rPr>
          <w:noProof w:val="0"/>
          <w:sz w:val="14"/>
          <w:szCs w:val="14"/>
        </w:rPr>
      </w:pPr>
      <w:r w:rsidRPr="003169F2">
        <w:rPr>
          <w:noProof w:val="0"/>
          <w:sz w:val="14"/>
          <w:szCs w:val="14"/>
        </w:rPr>
        <w:t>| Div2TailNum          | varchar  |     0 | 146542414 |    224 |         0 | nil     | nil     | false  |</w:t>
      </w:r>
    </w:p>
    <w:p w14:paraId="1C6D4AA9" w14:textId="77777777" w:rsidR="00C01568" w:rsidRPr="003169F2" w:rsidRDefault="00C01568" w:rsidP="00C01568">
      <w:pPr>
        <w:pStyle w:val="MonetDBSolutionsCode"/>
        <w:rPr>
          <w:noProof w:val="0"/>
          <w:sz w:val="14"/>
          <w:szCs w:val="14"/>
        </w:rPr>
      </w:pPr>
      <w:r w:rsidRPr="003169F2">
        <w:rPr>
          <w:noProof w:val="0"/>
          <w:sz w:val="14"/>
          <w:szCs w:val="14"/>
        </w:rPr>
        <w:t>| Div3Airport          | varchar  |     0 | 146542414 |     11 |         0 | nil     | nil     | false  |</w:t>
      </w:r>
    </w:p>
    <w:p w14:paraId="27D6093E" w14:textId="77777777" w:rsidR="00C01568" w:rsidRPr="003169F2" w:rsidRDefault="00C01568" w:rsidP="00C01568">
      <w:pPr>
        <w:pStyle w:val="MonetDBSolutionsCode"/>
        <w:rPr>
          <w:noProof w:val="0"/>
          <w:sz w:val="14"/>
          <w:szCs w:val="14"/>
        </w:rPr>
      </w:pPr>
      <w:r w:rsidRPr="003169F2">
        <w:rPr>
          <w:noProof w:val="0"/>
          <w:sz w:val="14"/>
          <w:szCs w:val="14"/>
        </w:rPr>
        <w:t>| Div3AirportID        | varchar  |     0 | 146542414 |     11 | 146542404 | nil     | nil     | false  |</w:t>
      </w:r>
    </w:p>
    <w:p w14:paraId="592D4CD0" w14:textId="77777777" w:rsidR="00C01568" w:rsidRPr="003169F2" w:rsidRDefault="00C01568" w:rsidP="00C01568">
      <w:pPr>
        <w:pStyle w:val="MonetDBSolutionsCode"/>
        <w:rPr>
          <w:noProof w:val="0"/>
          <w:sz w:val="14"/>
          <w:szCs w:val="14"/>
        </w:rPr>
      </w:pPr>
      <w:r w:rsidRPr="003169F2">
        <w:rPr>
          <w:noProof w:val="0"/>
          <w:sz w:val="14"/>
          <w:szCs w:val="14"/>
        </w:rPr>
        <w:t>| Div3AirportSeqID     | varchar  |     0 | 146542414 |     11 | 146542404 | nil     | nil     | false  |</w:t>
      </w:r>
    </w:p>
    <w:p w14:paraId="39E8B7BB" w14:textId="77777777" w:rsidR="00C01568" w:rsidRPr="003169F2" w:rsidRDefault="00C01568" w:rsidP="00C01568">
      <w:pPr>
        <w:pStyle w:val="MonetDBSolutionsCode"/>
        <w:rPr>
          <w:noProof w:val="0"/>
          <w:sz w:val="14"/>
          <w:szCs w:val="14"/>
        </w:rPr>
      </w:pPr>
      <w:r w:rsidRPr="003169F2">
        <w:rPr>
          <w:noProof w:val="0"/>
          <w:sz w:val="14"/>
          <w:szCs w:val="14"/>
        </w:rPr>
        <w:t>| Div3WheelsOn         | varchar  |     0 | 146542414 |     11 |         0 | nil     | nil     | false  |</w:t>
      </w:r>
    </w:p>
    <w:p w14:paraId="2FDD578D" w14:textId="77777777" w:rsidR="00C01568" w:rsidRPr="003169F2" w:rsidRDefault="00C01568" w:rsidP="00C01568">
      <w:pPr>
        <w:pStyle w:val="MonetDBSolutionsCode"/>
        <w:rPr>
          <w:noProof w:val="0"/>
          <w:sz w:val="14"/>
          <w:szCs w:val="14"/>
        </w:rPr>
      </w:pPr>
      <w:r w:rsidRPr="003169F2">
        <w:rPr>
          <w:noProof w:val="0"/>
          <w:sz w:val="14"/>
          <w:szCs w:val="14"/>
        </w:rPr>
        <w:t>| Div3TotalGTime       | varchar  |     0 | 146542414 |      7 | 146542404 | nil     | nil     | false  |</w:t>
      </w:r>
    </w:p>
    <w:p w14:paraId="59749529" w14:textId="77777777" w:rsidR="00C01568" w:rsidRPr="003169F2" w:rsidRDefault="00C01568" w:rsidP="00C01568">
      <w:pPr>
        <w:pStyle w:val="MonetDBSolutionsCode"/>
        <w:rPr>
          <w:noProof w:val="0"/>
          <w:sz w:val="14"/>
          <w:szCs w:val="14"/>
        </w:rPr>
      </w:pPr>
      <w:r w:rsidRPr="003169F2">
        <w:rPr>
          <w:noProof w:val="0"/>
          <w:sz w:val="14"/>
          <w:szCs w:val="14"/>
        </w:rPr>
        <w:t>| Div3LongestGTime     | varchar  |     0 | 146542414 |      7 | 146542404 | nil     | nil     | false  |</w:t>
      </w:r>
    </w:p>
    <w:p w14:paraId="688B3709" w14:textId="77777777" w:rsidR="00C01568" w:rsidRPr="003169F2" w:rsidRDefault="00C01568" w:rsidP="00C01568">
      <w:pPr>
        <w:pStyle w:val="MonetDBSolutionsCode"/>
        <w:rPr>
          <w:noProof w:val="0"/>
          <w:sz w:val="14"/>
          <w:szCs w:val="14"/>
        </w:rPr>
      </w:pPr>
      <w:r w:rsidRPr="003169F2">
        <w:rPr>
          <w:noProof w:val="0"/>
          <w:sz w:val="14"/>
          <w:szCs w:val="14"/>
        </w:rPr>
        <w:t>| Div3WheelsOff        | varchar  |     0 | 146542414 |      1 |         0 | nil     | nil     | true   |</w:t>
      </w:r>
    </w:p>
    <w:p w14:paraId="3FCB38C0" w14:textId="77777777" w:rsidR="00C01568" w:rsidRPr="003169F2" w:rsidRDefault="00C01568" w:rsidP="00C01568">
      <w:pPr>
        <w:pStyle w:val="MonetDBSolutionsCode"/>
        <w:rPr>
          <w:noProof w:val="0"/>
          <w:sz w:val="14"/>
          <w:szCs w:val="14"/>
        </w:rPr>
      </w:pPr>
      <w:r w:rsidRPr="003169F2">
        <w:rPr>
          <w:noProof w:val="0"/>
          <w:sz w:val="14"/>
          <w:szCs w:val="14"/>
        </w:rPr>
        <w:t>| Div3TailNum          | varchar  |     0 | 146542414 |      1 |         0 | nil     | nil     | true   |</w:t>
      </w:r>
    </w:p>
    <w:p w14:paraId="724CE77A" w14:textId="77777777" w:rsidR="00C01568" w:rsidRPr="003169F2" w:rsidRDefault="00C01568" w:rsidP="00C01568">
      <w:pPr>
        <w:pStyle w:val="MonetDBSolutionsCode"/>
        <w:rPr>
          <w:noProof w:val="0"/>
          <w:sz w:val="14"/>
          <w:szCs w:val="14"/>
        </w:rPr>
      </w:pPr>
      <w:r w:rsidRPr="003169F2">
        <w:rPr>
          <w:noProof w:val="0"/>
          <w:sz w:val="14"/>
          <w:szCs w:val="14"/>
        </w:rPr>
        <w:t>| Div4Airport          | varchar  |     0 | 146542414 |      1 |         0 | nil     | nil     | true   |</w:t>
      </w:r>
    </w:p>
    <w:p w14:paraId="0B592956" w14:textId="77777777" w:rsidR="00C01568" w:rsidRPr="003169F2" w:rsidRDefault="00C01568" w:rsidP="00C01568">
      <w:pPr>
        <w:pStyle w:val="MonetDBSolutionsCode"/>
        <w:rPr>
          <w:noProof w:val="0"/>
          <w:sz w:val="14"/>
          <w:szCs w:val="14"/>
        </w:rPr>
      </w:pPr>
      <w:r w:rsidRPr="003169F2">
        <w:rPr>
          <w:noProof w:val="0"/>
          <w:sz w:val="14"/>
          <w:szCs w:val="14"/>
        </w:rPr>
        <w:t>| Div4AirportID        | varchar  |     0 | 146542414 |      1 | 146542414 | nil     | nil     | true   |</w:t>
      </w:r>
    </w:p>
    <w:p w14:paraId="76937F03" w14:textId="77777777" w:rsidR="00C01568" w:rsidRPr="003169F2" w:rsidRDefault="00C01568" w:rsidP="00C01568">
      <w:pPr>
        <w:pStyle w:val="MonetDBSolutionsCode"/>
        <w:rPr>
          <w:noProof w:val="0"/>
          <w:sz w:val="14"/>
          <w:szCs w:val="14"/>
        </w:rPr>
      </w:pPr>
      <w:r w:rsidRPr="003169F2">
        <w:rPr>
          <w:noProof w:val="0"/>
          <w:sz w:val="14"/>
          <w:szCs w:val="14"/>
        </w:rPr>
        <w:t>| Div4AirportSeqID     | varchar  |     0 | 146542414 |      1 | 146542414 | nil     | nil     | true   |</w:t>
      </w:r>
    </w:p>
    <w:p w14:paraId="137C8DD4" w14:textId="77777777" w:rsidR="00C01568" w:rsidRPr="003169F2" w:rsidRDefault="00C01568" w:rsidP="00C01568">
      <w:pPr>
        <w:pStyle w:val="MonetDBSolutionsCode"/>
        <w:rPr>
          <w:noProof w:val="0"/>
          <w:sz w:val="14"/>
          <w:szCs w:val="14"/>
        </w:rPr>
      </w:pPr>
      <w:r w:rsidRPr="003169F2">
        <w:rPr>
          <w:noProof w:val="0"/>
          <w:sz w:val="14"/>
          <w:szCs w:val="14"/>
        </w:rPr>
        <w:t>| Div4WheelsOn         | varchar  |     0 | 146542414 |      1 |         0 | nil     | nil     | true   |</w:t>
      </w:r>
    </w:p>
    <w:p w14:paraId="2C59BBAF" w14:textId="77777777" w:rsidR="00C01568" w:rsidRPr="003169F2" w:rsidRDefault="00C01568" w:rsidP="00C01568">
      <w:pPr>
        <w:pStyle w:val="MonetDBSolutionsCode"/>
        <w:rPr>
          <w:noProof w:val="0"/>
          <w:sz w:val="14"/>
          <w:szCs w:val="14"/>
        </w:rPr>
      </w:pPr>
      <w:r w:rsidRPr="003169F2">
        <w:rPr>
          <w:noProof w:val="0"/>
          <w:sz w:val="14"/>
          <w:szCs w:val="14"/>
        </w:rPr>
        <w:lastRenderedPageBreak/>
        <w:t>| Div4TotalGTime       | varchar  |     0 | 146542414 |      1 | 146542414 | nil     | nil     | true   |</w:t>
      </w:r>
    </w:p>
    <w:p w14:paraId="0981EEDC" w14:textId="77777777" w:rsidR="00C01568" w:rsidRPr="003169F2" w:rsidRDefault="00C01568" w:rsidP="00C01568">
      <w:pPr>
        <w:pStyle w:val="MonetDBSolutionsCode"/>
        <w:rPr>
          <w:noProof w:val="0"/>
          <w:sz w:val="14"/>
          <w:szCs w:val="14"/>
        </w:rPr>
      </w:pPr>
      <w:r w:rsidRPr="003169F2">
        <w:rPr>
          <w:noProof w:val="0"/>
          <w:sz w:val="14"/>
          <w:szCs w:val="14"/>
        </w:rPr>
        <w:t>| Div4LongestGTime     | varchar  |     0 | 146542414 |      1 | 146542414 | nil     | nil     | true   |</w:t>
      </w:r>
    </w:p>
    <w:p w14:paraId="58B52FEF" w14:textId="77777777" w:rsidR="00C01568" w:rsidRPr="003169F2" w:rsidRDefault="00C01568" w:rsidP="00C01568">
      <w:pPr>
        <w:pStyle w:val="MonetDBSolutionsCode"/>
        <w:rPr>
          <w:noProof w:val="0"/>
          <w:sz w:val="14"/>
          <w:szCs w:val="14"/>
        </w:rPr>
      </w:pPr>
      <w:r w:rsidRPr="003169F2">
        <w:rPr>
          <w:noProof w:val="0"/>
          <w:sz w:val="14"/>
          <w:szCs w:val="14"/>
        </w:rPr>
        <w:t>| Div4WheelsOff        | varchar  |     0 | 146542414 |      1 |         0 | nil     | nil     | true   |</w:t>
      </w:r>
    </w:p>
    <w:p w14:paraId="39FCBEA3" w14:textId="77777777" w:rsidR="00C01568" w:rsidRPr="003169F2" w:rsidRDefault="00C01568" w:rsidP="00C01568">
      <w:pPr>
        <w:pStyle w:val="MonetDBSolutionsCode"/>
        <w:rPr>
          <w:noProof w:val="0"/>
          <w:sz w:val="14"/>
          <w:szCs w:val="14"/>
        </w:rPr>
      </w:pPr>
      <w:r w:rsidRPr="003169F2">
        <w:rPr>
          <w:noProof w:val="0"/>
          <w:sz w:val="14"/>
          <w:szCs w:val="14"/>
        </w:rPr>
        <w:t>| Div4TailNum          | varchar  |     0 | 146542414 |      1 |         0 | nil     | nil     | true   |</w:t>
      </w:r>
    </w:p>
    <w:p w14:paraId="302A52C0" w14:textId="77777777" w:rsidR="00C01568" w:rsidRPr="003169F2" w:rsidRDefault="00C01568" w:rsidP="00C01568">
      <w:pPr>
        <w:pStyle w:val="MonetDBSolutionsCode"/>
        <w:rPr>
          <w:noProof w:val="0"/>
          <w:sz w:val="14"/>
          <w:szCs w:val="14"/>
        </w:rPr>
      </w:pPr>
      <w:r w:rsidRPr="003169F2">
        <w:rPr>
          <w:noProof w:val="0"/>
          <w:sz w:val="14"/>
          <w:szCs w:val="14"/>
        </w:rPr>
        <w:t>| Div5Airport          | varchar  |     0 | 146542414 |      1 |         0 | nil     | nil     | true   |</w:t>
      </w:r>
    </w:p>
    <w:p w14:paraId="62B559ED" w14:textId="77777777" w:rsidR="00C01568" w:rsidRPr="003169F2" w:rsidRDefault="00C01568" w:rsidP="00C01568">
      <w:pPr>
        <w:pStyle w:val="MonetDBSolutionsCode"/>
        <w:rPr>
          <w:noProof w:val="0"/>
          <w:sz w:val="14"/>
          <w:szCs w:val="14"/>
        </w:rPr>
      </w:pPr>
      <w:r w:rsidRPr="003169F2">
        <w:rPr>
          <w:noProof w:val="0"/>
          <w:sz w:val="14"/>
          <w:szCs w:val="14"/>
        </w:rPr>
        <w:t>| Div5AirportID        | varchar  |     0 | 146542414 |      1 | 146542414 | nil     | nil     | true   |</w:t>
      </w:r>
    </w:p>
    <w:p w14:paraId="6247D28E" w14:textId="77777777" w:rsidR="00C01568" w:rsidRPr="003169F2" w:rsidRDefault="00C01568" w:rsidP="00C01568">
      <w:pPr>
        <w:pStyle w:val="MonetDBSolutionsCode"/>
        <w:rPr>
          <w:noProof w:val="0"/>
          <w:sz w:val="14"/>
          <w:szCs w:val="14"/>
        </w:rPr>
      </w:pPr>
      <w:r w:rsidRPr="003169F2">
        <w:rPr>
          <w:noProof w:val="0"/>
          <w:sz w:val="14"/>
          <w:szCs w:val="14"/>
        </w:rPr>
        <w:t>| Div5AirportSeqID     | varchar  |     0 | 146542414 |      1 | 146542414 | nil     | nil     | true   |</w:t>
      </w:r>
    </w:p>
    <w:p w14:paraId="78657C48" w14:textId="77777777" w:rsidR="00C01568" w:rsidRPr="003169F2" w:rsidRDefault="00C01568" w:rsidP="00C01568">
      <w:pPr>
        <w:pStyle w:val="MonetDBSolutionsCode"/>
        <w:rPr>
          <w:noProof w:val="0"/>
          <w:sz w:val="14"/>
          <w:szCs w:val="14"/>
        </w:rPr>
      </w:pPr>
      <w:r w:rsidRPr="003169F2">
        <w:rPr>
          <w:noProof w:val="0"/>
          <w:sz w:val="14"/>
          <w:szCs w:val="14"/>
        </w:rPr>
        <w:t>| Div5WheelsOn         | varchar  |     0 | 146542414 |      1 |         0 | nil     | nil     | true   |</w:t>
      </w:r>
    </w:p>
    <w:p w14:paraId="685DC92B" w14:textId="77777777" w:rsidR="00C01568" w:rsidRPr="003169F2" w:rsidRDefault="00C01568" w:rsidP="00C01568">
      <w:pPr>
        <w:pStyle w:val="MonetDBSolutionsCode"/>
        <w:rPr>
          <w:noProof w:val="0"/>
          <w:sz w:val="14"/>
          <w:szCs w:val="14"/>
        </w:rPr>
      </w:pPr>
      <w:r w:rsidRPr="003169F2">
        <w:rPr>
          <w:noProof w:val="0"/>
          <w:sz w:val="14"/>
          <w:szCs w:val="14"/>
        </w:rPr>
        <w:t>| Div5TotalGTime       | varchar  |     0 | 146542414 |      1 | 146542414 | nil     | nil     | true   |</w:t>
      </w:r>
    </w:p>
    <w:p w14:paraId="70FB6FED" w14:textId="77777777" w:rsidR="00C01568" w:rsidRPr="003169F2" w:rsidRDefault="00C01568" w:rsidP="00C01568">
      <w:pPr>
        <w:pStyle w:val="MonetDBSolutionsCode"/>
        <w:rPr>
          <w:noProof w:val="0"/>
          <w:sz w:val="14"/>
          <w:szCs w:val="14"/>
        </w:rPr>
      </w:pPr>
      <w:r w:rsidRPr="003169F2">
        <w:rPr>
          <w:noProof w:val="0"/>
          <w:sz w:val="14"/>
          <w:szCs w:val="14"/>
        </w:rPr>
        <w:t>| Div5LongestGTime     | varchar  |     0 | 146542414 |      1 | 146542414 | nil     | nil     | true   |</w:t>
      </w:r>
    </w:p>
    <w:p w14:paraId="7901DA38" w14:textId="77777777" w:rsidR="00C01568" w:rsidRPr="003169F2" w:rsidRDefault="00C01568" w:rsidP="00C01568">
      <w:pPr>
        <w:pStyle w:val="MonetDBSolutionsCode"/>
        <w:rPr>
          <w:noProof w:val="0"/>
          <w:sz w:val="14"/>
          <w:szCs w:val="14"/>
        </w:rPr>
      </w:pPr>
      <w:r w:rsidRPr="003169F2">
        <w:rPr>
          <w:noProof w:val="0"/>
          <w:sz w:val="14"/>
          <w:szCs w:val="14"/>
        </w:rPr>
        <w:t>| Div5WheelsOff        | varchar  |     0 | 146542414 |      1 |         0 | nil     | nil     | true   |</w:t>
      </w:r>
    </w:p>
    <w:p w14:paraId="571D91C0" w14:textId="77777777" w:rsidR="00C01568" w:rsidRPr="003169F2" w:rsidRDefault="00C01568" w:rsidP="00C01568">
      <w:pPr>
        <w:pStyle w:val="MonetDBSolutionsCode"/>
        <w:rPr>
          <w:noProof w:val="0"/>
          <w:sz w:val="14"/>
          <w:szCs w:val="14"/>
        </w:rPr>
      </w:pPr>
      <w:r w:rsidRPr="003169F2">
        <w:rPr>
          <w:noProof w:val="0"/>
          <w:sz w:val="14"/>
          <w:szCs w:val="14"/>
        </w:rPr>
        <w:t>| Div5TailNum          | varchar  |     0 | 146542414 |      1 |         0 | nil     | nil     | true   |</w:t>
      </w:r>
    </w:p>
    <w:p w14:paraId="246D52E3" w14:textId="77777777" w:rsidR="00C01568" w:rsidRPr="003169F2" w:rsidRDefault="00C01568" w:rsidP="00C01568">
      <w:pPr>
        <w:pStyle w:val="MonetDBSolutionsCode"/>
        <w:rPr>
          <w:noProof w:val="0"/>
          <w:sz w:val="14"/>
          <w:szCs w:val="14"/>
        </w:rPr>
      </w:pPr>
      <w:r w:rsidRPr="003169F2">
        <w:rPr>
          <w:noProof w:val="0"/>
          <w:sz w:val="14"/>
          <w:szCs w:val="14"/>
        </w:rPr>
        <w:t>+----------------------+----------+-------+-----------+--------+-----------+---------+---------+--------+</w:t>
      </w:r>
    </w:p>
    <w:bookmarkEnd w:id="32"/>
    <w:bookmarkEnd w:id="33"/>
    <w:bookmarkEnd w:id="34"/>
    <w:p w14:paraId="47FBDFCA" w14:textId="77777777" w:rsidR="00821D46" w:rsidRPr="003169F2" w:rsidRDefault="00821D46" w:rsidP="00821D46">
      <w:pPr>
        <w:pStyle w:val="MonetDBSolutionsNormal"/>
      </w:pPr>
    </w:p>
    <w:p w14:paraId="394808EA" w14:textId="50DEDF16" w:rsidR="00A40B45" w:rsidRPr="003169F2" w:rsidRDefault="009950A9" w:rsidP="00F86E7D">
      <w:pPr>
        <w:pStyle w:val="MonetDBSolutionsAppendix1"/>
      </w:pPr>
      <w:bookmarkStart w:id="35" w:name="_Ref270689500"/>
      <w:bookmarkStart w:id="36" w:name="_Toc364080818"/>
      <w:r w:rsidRPr="003169F2">
        <w:lastRenderedPageBreak/>
        <w:t>Air T</w:t>
      </w:r>
      <w:r w:rsidR="0029047B" w:rsidRPr="003169F2">
        <w:t xml:space="preserve">raffic </w:t>
      </w:r>
      <w:r w:rsidRPr="003169F2">
        <w:t>D</w:t>
      </w:r>
      <w:r w:rsidR="0011423F" w:rsidRPr="003169F2">
        <w:t xml:space="preserve">ata </w:t>
      </w:r>
      <w:r w:rsidRPr="003169F2">
        <w:t>S</w:t>
      </w:r>
      <w:r w:rsidR="0029047B" w:rsidRPr="003169F2">
        <w:t>chema</w:t>
      </w:r>
      <w:bookmarkEnd w:id="27"/>
      <w:bookmarkEnd w:id="35"/>
      <w:bookmarkEnd w:id="36"/>
    </w:p>
    <w:p w14:paraId="5BB5DE45" w14:textId="77777777" w:rsidR="0029047B" w:rsidRPr="003169F2" w:rsidRDefault="0029047B" w:rsidP="0029047B">
      <w:pPr>
        <w:pStyle w:val="MonetDBSolutionsCode"/>
        <w:rPr>
          <w:noProof w:val="0"/>
        </w:rPr>
      </w:pPr>
      <w:bookmarkStart w:id="37" w:name="OLE_LINK17"/>
      <w:bookmarkStart w:id="38" w:name="OLE_LINK18"/>
      <w:r w:rsidRPr="003169F2">
        <w:rPr>
          <w:noProof w:val="0"/>
        </w:rPr>
        <w:t>CREATE TABLE ontime(</w:t>
      </w:r>
    </w:p>
    <w:p w14:paraId="4BA7E9E1" w14:textId="4D5B599C" w:rsidR="001F064A" w:rsidRPr="003169F2" w:rsidRDefault="001F064A" w:rsidP="0029047B">
      <w:pPr>
        <w:pStyle w:val="MonetDBSolutionsCode"/>
        <w:rPr>
          <w:noProof w:val="0"/>
        </w:rPr>
      </w:pPr>
      <w:r w:rsidRPr="003169F2">
        <w:rPr>
          <w:noProof w:val="0"/>
        </w:rPr>
        <w:t>-- 1 Year</w:t>
      </w:r>
    </w:p>
    <w:p w14:paraId="6B1CD302" w14:textId="39FC3161" w:rsidR="0029047B" w:rsidRPr="003169F2" w:rsidRDefault="0029047B" w:rsidP="0029047B">
      <w:pPr>
        <w:pStyle w:val="MonetDBSolutionsCode"/>
        <w:rPr>
          <w:noProof w:val="0"/>
        </w:rPr>
      </w:pPr>
      <w:r w:rsidRPr="003169F2">
        <w:rPr>
          <w:noProof w:val="0"/>
        </w:rPr>
        <w:t xml:space="preserve">Year SMALLINT </w:t>
      </w:r>
      <w:r w:rsidR="00A973F0" w:rsidRPr="003169F2">
        <w:rPr>
          <w:noProof w:val="0"/>
        </w:rPr>
        <w:t>DEFAULT</w:t>
      </w:r>
      <w:r w:rsidRPr="003169F2">
        <w:rPr>
          <w:noProof w:val="0"/>
        </w:rPr>
        <w:t xml:space="preserve"> NULL,</w:t>
      </w:r>
    </w:p>
    <w:p w14:paraId="318F8496" w14:textId="77777777" w:rsidR="001F064A" w:rsidRPr="003169F2" w:rsidRDefault="001F064A" w:rsidP="001F064A">
      <w:pPr>
        <w:pStyle w:val="MonetDBSolutionsCode"/>
        <w:rPr>
          <w:noProof w:val="0"/>
        </w:rPr>
      </w:pPr>
      <w:r w:rsidRPr="003169F2">
        <w:rPr>
          <w:noProof w:val="0"/>
        </w:rPr>
        <w:t>-- 2 Quarter (1-4)</w:t>
      </w:r>
    </w:p>
    <w:p w14:paraId="4BD7DAAD" w14:textId="44E88B7C" w:rsidR="0029047B" w:rsidRPr="003169F2" w:rsidRDefault="0029047B" w:rsidP="0029047B">
      <w:pPr>
        <w:pStyle w:val="MonetDBSolutionsCode"/>
        <w:rPr>
          <w:noProof w:val="0"/>
        </w:rPr>
      </w:pPr>
      <w:r w:rsidRPr="003169F2">
        <w:rPr>
          <w:noProof w:val="0"/>
        </w:rPr>
        <w:t xml:space="preserve">Quarter TINYINT </w:t>
      </w:r>
      <w:r w:rsidR="00A973F0" w:rsidRPr="003169F2">
        <w:rPr>
          <w:noProof w:val="0"/>
        </w:rPr>
        <w:t>DEFAULT NULL,</w:t>
      </w:r>
    </w:p>
    <w:p w14:paraId="6EB019D6" w14:textId="77777777" w:rsidR="001F064A" w:rsidRPr="003169F2" w:rsidRDefault="001F064A" w:rsidP="001F064A">
      <w:pPr>
        <w:pStyle w:val="MonetDBSolutionsCode"/>
        <w:rPr>
          <w:noProof w:val="0"/>
        </w:rPr>
      </w:pPr>
      <w:r w:rsidRPr="003169F2">
        <w:rPr>
          <w:noProof w:val="0"/>
        </w:rPr>
        <w:t>-- 3 Month</w:t>
      </w:r>
    </w:p>
    <w:p w14:paraId="32ED0EDE" w14:textId="0F62291A" w:rsidR="0029047B" w:rsidRPr="003169F2" w:rsidRDefault="0029047B" w:rsidP="0029047B">
      <w:pPr>
        <w:pStyle w:val="MonetDBSolutionsCode"/>
        <w:rPr>
          <w:noProof w:val="0"/>
        </w:rPr>
      </w:pPr>
      <w:r w:rsidRPr="003169F2">
        <w:rPr>
          <w:noProof w:val="0"/>
        </w:rPr>
        <w:t xml:space="preserve">Month TINYINT </w:t>
      </w:r>
      <w:r w:rsidR="00A973F0" w:rsidRPr="003169F2">
        <w:rPr>
          <w:noProof w:val="0"/>
        </w:rPr>
        <w:t>DEFAULT NULL,</w:t>
      </w:r>
    </w:p>
    <w:p w14:paraId="6DCB29DB" w14:textId="77777777" w:rsidR="00942490" w:rsidRPr="003169F2" w:rsidRDefault="00942490" w:rsidP="00942490">
      <w:pPr>
        <w:pStyle w:val="MonetDBSolutionsCode"/>
        <w:rPr>
          <w:noProof w:val="0"/>
        </w:rPr>
      </w:pPr>
      <w:r w:rsidRPr="003169F2">
        <w:rPr>
          <w:noProof w:val="0"/>
        </w:rPr>
        <w:t>-- 4 Day of Month</w:t>
      </w:r>
    </w:p>
    <w:p w14:paraId="4B602354" w14:textId="083E8E02" w:rsidR="0029047B" w:rsidRPr="003169F2" w:rsidRDefault="0029047B" w:rsidP="0029047B">
      <w:pPr>
        <w:pStyle w:val="MonetDBSolutionsCode"/>
        <w:rPr>
          <w:noProof w:val="0"/>
        </w:rPr>
      </w:pPr>
      <w:r w:rsidRPr="003169F2">
        <w:rPr>
          <w:noProof w:val="0"/>
        </w:rPr>
        <w:t xml:space="preserve">DayofMonth TINYINT </w:t>
      </w:r>
      <w:r w:rsidR="00A973F0" w:rsidRPr="003169F2">
        <w:rPr>
          <w:noProof w:val="0"/>
        </w:rPr>
        <w:t>DEFAULT NULL,</w:t>
      </w:r>
    </w:p>
    <w:p w14:paraId="0207CEA0" w14:textId="77777777" w:rsidR="00942490" w:rsidRPr="003169F2" w:rsidRDefault="00942490" w:rsidP="00942490">
      <w:pPr>
        <w:pStyle w:val="MonetDBSolutionsCode"/>
        <w:rPr>
          <w:noProof w:val="0"/>
        </w:rPr>
      </w:pPr>
      <w:r w:rsidRPr="003169F2">
        <w:rPr>
          <w:noProof w:val="0"/>
        </w:rPr>
        <w:t>-- 5 Day of Week</w:t>
      </w:r>
    </w:p>
    <w:p w14:paraId="42382EB3" w14:textId="7656BF58" w:rsidR="0029047B" w:rsidRPr="003169F2" w:rsidRDefault="0029047B" w:rsidP="0029047B">
      <w:pPr>
        <w:pStyle w:val="MonetDBSolutionsCode"/>
        <w:rPr>
          <w:noProof w:val="0"/>
        </w:rPr>
      </w:pPr>
      <w:r w:rsidRPr="003169F2">
        <w:rPr>
          <w:noProof w:val="0"/>
        </w:rPr>
        <w:t xml:space="preserve">DayOfWeek TINYINT </w:t>
      </w:r>
      <w:r w:rsidR="00A973F0" w:rsidRPr="003169F2">
        <w:rPr>
          <w:noProof w:val="0"/>
        </w:rPr>
        <w:t>DEFAULT NULL,</w:t>
      </w:r>
    </w:p>
    <w:p w14:paraId="1B8586EF" w14:textId="58561571" w:rsidR="00942490" w:rsidRPr="003169F2" w:rsidRDefault="00F831BE" w:rsidP="00942490">
      <w:pPr>
        <w:pStyle w:val="MonetDBSolutionsCode"/>
        <w:rPr>
          <w:noProof w:val="0"/>
        </w:rPr>
      </w:pPr>
      <w:r w:rsidRPr="003169F2">
        <w:rPr>
          <w:noProof w:val="0"/>
        </w:rPr>
        <w:t>-- 6 Flight Date (yyyymmdd</w:t>
      </w:r>
      <w:r w:rsidR="00942490" w:rsidRPr="003169F2">
        <w:rPr>
          <w:noProof w:val="0"/>
        </w:rPr>
        <w:t>)</w:t>
      </w:r>
    </w:p>
    <w:p w14:paraId="00645310" w14:textId="4C9F331D" w:rsidR="0029047B" w:rsidRPr="003169F2" w:rsidRDefault="0029047B" w:rsidP="0029047B">
      <w:pPr>
        <w:pStyle w:val="MonetDBSolutionsCode"/>
        <w:rPr>
          <w:noProof w:val="0"/>
        </w:rPr>
      </w:pPr>
      <w:r w:rsidRPr="003169F2">
        <w:rPr>
          <w:noProof w:val="0"/>
        </w:rPr>
        <w:t xml:space="preserve">FlightDate DATE </w:t>
      </w:r>
      <w:r w:rsidR="00A973F0" w:rsidRPr="003169F2">
        <w:rPr>
          <w:noProof w:val="0"/>
        </w:rPr>
        <w:t>DEFAULT NULL,</w:t>
      </w:r>
    </w:p>
    <w:p w14:paraId="08901C40" w14:textId="63308D2D" w:rsidR="00942490" w:rsidRPr="003169F2" w:rsidRDefault="00942490" w:rsidP="00942490">
      <w:pPr>
        <w:pStyle w:val="MonetDBSolutionsCode"/>
        <w:rPr>
          <w:noProof w:val="0"/>
        </w:rPr>
      </w:pPr>
      <w:r w:rsidRPr="003169F2">
        <w:rPr>
          <w:noProof w:val="0"/>
        </w:rPr>
        <w:t xml:space="preserve">-- 7 </w:t>
      </w:r>
      <w:r w:rsidR="00A65A86" w:rsidRPr="003169F2">
        <w:rPr>
          <w:noProof w:val="0"/>
        </w:rPr>
        <w:t>Unique Carrier Code.</w:t>
      </w:r>
    </w:p>
    <w:p w14:paraId="23D32B9C" w14:textId="4CB81BE4" w:rsidR="0029047B" w:rsidRPr="003169F2" w:rsidRDefault="0024726A" w:rsidP="0029047B">
      <w:pPr>
        <w:pStyle w:val="MonetDBSolutionsCode"/>
        <w:rPr>
          <w:noProof w:val="0"/>
        </w:rPr>
      </w:pPr>
      <w:r w:rsidRPr="003169F2">
        <w:rPr>
          <w:noProof w:val="0"/>
        </w:rPr>
        <w:t>UniqueCarrier CHAR(7</w:t>
      </w:r>
      <w:r w:rsidR="0029047B" w:rsidRPr="003169F2">
        <w:rPr>
          <w:noProof w:val="0"/>
        </w:rPr>
        <w:t xml:space="preserve">) </w:t>
      </w:r>
      <w:r w:rsidR="00A973F0" w:rsidRPr="003169F2">
        <w:rPr>
          <w:noProof w:val="0"/>
        </w:rPr>
        <w:t>DEFAULT NULL</w:t>
      </w:r>
      <w:r w:rsidR="0029047B" w:rsidRPr="003169F2">
        <w:rPr>
          <w:noProof w:val="0"/>
        </w:rPr>
        <w:t>,</w:t>
      </w:r>
    </w:p>
    <w:p w14:paraId="0E9D2A3E" w14:textId="77777777" w:rsidR="00474872" w:rsidRPr="003169F2" w:rsidRDefault="00474872" w:rsidP="0029047B">
      <w:pPr>
        <w:pStyle w:val="MonetDBSolutionsCode"/>
        <w:rPr>
          <w:noProof w:val="0"/>
        </w:rPr>
      </w:pPr>
    </w:p>
    <w:p w14:paraId="773CCC3F" w14:textId="06AD5B2D" w:rsidR="0029047B" w:rsidRPr="003169F2" w:rsidRDefault="001F064A" w:rsidP="0029047B">
      <w:pPr>
        <w:pStyle w:val="MonetDBSolutionsCode"/>
        <w:rPr>
          <w:noProof w:val="0"/>
        </w:rPr>
      </w:pPr>
      <w:r w:rsidRPr="003169F2">
        <w:rPr>
          <w:noProof w:val="0"/>
        </w:rPr>
        <w:t>--</w:t>
      </w:r>
      <w:r w:rsidR="0029047B" w:rsidRPr="003169F2">
        <w:rPr>
          <w:noProof w:val="0"/>
        </w:rPr>
        <w:t xml:space="preserve"> field for analysis across a range of years.</w:t>
      </w:r>
    </w:p>
    <w:p w14:paraId="19DD2A7C" w14:textId="587A7EA4" w:rsidR="009D5846" w:rsidRPr="003169F2" w:rsidRDefault="00474872" w:rsidP="0029047B">
      <w:pPr>
        <w:pStyle w:val="MonetDBSolutionsCode"/>
        <w:rPr>
          <w:noProof w:val="0"/>
        </w:rPr>
      </w:pPr>
      <w:r w:rsidRPr="003169F2">
        <w:rPr>
          <w:noProof w:val="0"/>
        </w:rPr>
        <w:t xml:space="preserve">-- 8 </w:t>
      </w:r>
      <w:r w:rsidR="009D5846" w:rsidRPr="003169F2">
        <w:rPr>
          <w:noProof w:val="0"/>
        </w:rPr>
        <w:t>An identification number assigned by US DOT to identify a unique airline</w:t>
      </w:r>
      <w:r w:rsidR="00FE75B4" w:rsidRPr="003169F2">
        <w:rPr>
          <w:noProof w:val="0"/>
        </w:rPr>
        <w:t>.</w:t>
      </w:r>
      <w:r w:rsidR="009D5846" w:rsidRPr="003169F2">
        <w:rPr>
          <w:noProof w:val="0"/>
        </w:rPr>
        <w:t xml:space="preserve"> </w:t>
      </w:r>
    </w:p>
    <w:p w14:paraId="72748D89" w14:textId="54B3886C" w:rsidR="0029047B" w:rsidRPr="003169F2" w:rsidRDefault="0029047B" w:rsidP="0029047B">
      <w:pPr>
        <w:pStyle w:val="MonetDBSolutionsCode"/>
        <w:rPr>
          <w:noProof w:val="0"/>
        </w:rPr>
      </w:pPr>
      <w:r w:rsidRPr="003169F2">
        <w:rPr>
          <w:noProof w:val="0"/>
        </w:rPr>
        <w:t xml:space="preserve">AirlineID </w:t>
      </w:r>
      <w:r w:rsidR="006D57DF" w:rsidRPr="003169F2">
        <w:rPr>
          <w:noProof w:val="0"/>
        </w:rPr>
        <w:t>DECIMAL(8,2)</w:t>
      </w:r>
      <w:r w:rsidRPr="003169F2">
        <w:rPr>
          <w:noProof w:val="0"/>
        </w:rPr>
        <w:t xml:space="preserve"> </w:t>
      </w:r>
      <w:r w:rsidR="00A973F0" w:rsidRPr="003169F2">
        <w:rPr>
          <w:noProof w:val="0"/>
        </w:rPr>
        <w:t>DEFAULT NULL,</w:t>
      </w:r>
    </w:p>
    <w:p w14:paraId="2E86F36B" w14:textId="08029F9E" w:rsidR="000E34CE" w:rsidRPr="003169F2" w:rsidRDefault="000E34CE" w:rsidP="000E34CE">
      <w:pPr>
        <w:pStyle w:val="MonetDBSolutionsCode"/>
        <w:rPr>
          <w:noProof w:val="0"/>
        </w:rPr>
      </w:pPr>
      <w:r w:rsidRPr="003169F2">
        <w:rPr>
          <w:noProof w:val="0"/>
        </w:rPr>
        <w:t>-- 9 Code assigned by IATA and commonly used to identify a carrier.</w:t>
      </w:r>
    </w:p>
    <w:p w14:paraId="7C66BC53" w14:textId="73846B49" w:rsidR="0029047B" w:rsidRPr="003169F2" w:rsidRDefault="0029047B" w:rsidP="0029047B">
      <w:pPr>
        <w:pStyle w:val="MonetDBSolutionsCode"/>
        <w:rPr>
          <w:noProof w:val="0"/>
        </w:rPr>
      </w:pPr>
      <w:r w:rsidRPr="003169F2">
        <w:rPr>
          <w:noProof w:val="0"/>
        </w:rPr>
        <w:t xml:space="preserve">Carrier CHAR(2) </w:t>
      </w:r>
      <w:r w:rsidR="00A973F0" w:rsidRPr="003169F2">
        <w:rPr>
          <w:noProof w:val="0"/>
        </w:rPr>
        <w:t>DEFAULT NULL</w:t>
      </w:r>
      <w:r w:rsidRPr="003169F2">
        <w:rPr>
          <w:noProof w:val="0"/>
        </w:rPr>
        <w:t>,</w:t>
      </w:r>
    </w:p>
    <w:p w14:paraId="37BDE0D8" w14:textId="77777777" w:rsidR="00007E6B" w:rsidRPr="003169F2" w:rsidRDefault="00007E6B" w:rsidP="00007E6B">
      <w:pPr>
        <w:pStyle w:val="MonetDBSolutionsCode"/>
        <w:rPr>
          <w:noProof w:val="0"/>
        </w:rPr>
      </w:pPr>
      <w:r w:rsidRPr="003169F2">
        <w:rPr>
          <w:noProof w:val="0"/>
        </w:rPr>
        <w:t>-- 10 Tail Number</w:t>
      </w:r>
    </w:p>
    <w:p w14:paraId="0C53AA3A" w14:textId="0FB60284" w:rsidR="0029047B" w:rsidRPr="003169F2" w:rsidRDefault="0029047B" w:rsidP="0029047B">
      <w:pPr>
        <w:pStyle w:val="MonetDBSolutionsCode"/>
        <w:rPr>
          <w:noProof w:val="0"/>
        </w:rPr>
      </w:pPr>
      <w:r w:rsidRPr="003169F2">
        <w:rPr>
          <w:noProof w:val="0"/>
        </w:rPr>
        <w:t xml:space="preserve">TailNum </w:t>
      </w:r>
      <w:r w:rsidR="00DE72C3" w:rsidRPr="003169F2">
        <w:rPr>
          <w:noProof w:val="0"/>
        </w:rPr>
        <w:t>VARCHAR(50</w:t>
      </w:r>
      <w:r w:rsidRPr="003169F2">
        <w:rPr>
          <w:noProof w:val="0"/>
        </w:rPr>
        <w:t xml:space="preserve">) </w:t>
      </w:r>
      <w:r w:rsidR="00A973F0" w:rsidRPr="003169F2">
        <w:rPr>
          <w:noProof w:val="0"/>
        </w:rPr>
        <w:t>DEFAULT NULL</w:t>
      </w:r>
      <w:r w:rsidRPr="003169F2">
        <w:rPr>
          <w:noProof w:val="0"/>
        </w:rPr>
        <w:t>,</w:t>
      </w:r>
    </w:p>
    <w:p w14:paraId="0B84A359" w14:textId="77777777" w:rsidR="00007E6B" w:rsidRPr="003169F2" w:rsidRDefault="00007E6B" w:rsidP="00007E6B">
      <w:pPr>
        <w:pStyle w:val="MonetDBSolutionsCode"/>
        <w:rPr>
          <w:noProof w:val="0"/>
        </w:rPr>
      </w:pPr>
      <w:r w:rsidRPr="003169F2">
        <w:rPr>
          <w:noProof w:val="0"/>
        </w:rPr>
        <w:t>-- 11 Flight Number</w:t>
      </w:r>
    </w:p>
    <w:p w14:paraId="00B6201B" w14:textId="07879B12" w:rsidR="0029047B" w:rsidRPr="003169F2" w:rsidRDefault="0029047B" w:rsidP="0029047B">
      <w:pPr>
        <w:pStyle w:val="MonetDBSolutionsCode"/>
        <w:rPr>
          <w:noProof w:val="0"/>
        </w:rPr>
      </w:pPr>
      <w:r w:rsidRPr="003169F2">
        <w:rPr>
          <w:noProof w:val="0"/>
        </w:rPr>
        <w:t xml:space="preserve">FlightNum </w:t>
      </w:r>
      <w:r w:rsidR="0031285A" w:rsidRPr="003169F2">
        <w:rPr>
          <w:noProof w:val="0"/>
        </w:rPr>
        <w:t>VARCHAR(10)</w:t>
      </w:r>
      <w:r w:rsidRPr="003169F2">
        <w:rPr>
          <w:noProof w:val="0"/>
        </w:rPr>
        <w:t xml:space="preserve"> </w:t>
      </w:r>
      <w:r w:rsidR="00A973F0" w:rsidRPr="003169F2">
        <w:rPr>
          <w:noProof w:val="0"/>
        </w:rPr>
        <w:t>DEFAULT NULL,</w:t>
      </w:r>
    </w:p>
    <w:p w14:paraId="4700CDE7" w14:textId="1ADDBBF1" w:rsidR="00967A26" w:rsidRPr="003169F2" w:rsidRDefault="00967A26" w:rsidP="004677CA">
      <w:pPr>
        <w:pStyle w:val="MonetDBSolutionsCode"/>
        <w:rPr>
          <w:noProof w:val="0"/>
        </w:rPr>
      </w:pPr>
      <w:r w:rsidRPr="003169F2">
        <w:rPr>
          <w:noProof w:val="0"/>
        </w:rPr>
        <w:t>-- 12</w:t>
      </w:r>
      <w:r w:rsidR="00B203A6" w:rsidRPr="003169F2">
        <w:rPr>
          <w:noProof w:val="0"/>
        </w:rPr>
        <w:t xml:space="preserve"> Origin Airport, Airport ID.</w:t>
      </w:r>
    </w:p>
    <w:p w14:paraId="0C660F8F" w14:textId="345733F2" w:rsidR="004677CA" w:rsidRPr="003169F2" w:rsidRDefault="00FF0AC7" w:rsidP="004677CA">
      <w:pPr>
        <w:pStyle w:val="MonetDBSolutionsCode"/>
        <w:rPr>
          <w:noProof w:val="0"/>
        </w:rPr>
      </w:pPr>
      <w:r w:rsidRPr="003169F2">
        <w:rPr>
          <w:noProof w:val="0"/>
        </w:rPr>
        <w:t>OriginAirportID</w:t>
      </w:r>
      <w:r w:rsidR="004677CA" w:rsidRPr="003169F2">
        <w:rPr>
          <w:noProof w:val="0"/>
        </w:rPr>
        <w:t xml:space="preserve"> </w:t>
      </w:r>
      <w:r w:rsidR="00BF6B59" w:rsidRPr="003169F2">
        <w:rPr>
          <w:noProof w:val="0"/>
        </w:rPr>
        <w:t xml:space="preserve">VARCHAR </w:t>
      </w:r>
      <w:r w:rsidR="004677CA" w:rsidRPr="003169F2">
        <w:rPr>
          <w:noProof w:val="0"/>
        </w:rPr>
        <w:t>(10) DEFAULT NULL,</w:t>
      </w:r>
    </w:p>
    <w:p w14:paraId="517C2F1B" w14:textId="34CA4A59" w:rsidR="00967A26" w:rsidRPr="003169F2" w:rsidRDefault="00967A26" w:rsidP="004677CA">
      <w:pPr>
        <w:pStyle w:val="MonetDBSolutionsCode"/>
        <w:rPr>
          <w:noProof w:val="0"/>
        </w:rPr>
      </w:pPr>
      <w:r w:rsidRPr="003169F2">
        <w:rPr>
          <w:noProof w:val="0"/>
        </w:rPr>
        <w:t>-- 13</w:t>
      </w:r>
      <w:r w:rsidR="00D91697" w:rsidRPr="003169F2">
        <w:rPr>
          <w:noProof w:val="0"/>
        </w:rPr>
        <w:t xml:space="preserve"> Origin Airport, Airport Sequence ID.</w:t>
      </w:r>
    </w:p>
    <w:p w14:paraId="426F9480" w14:textId="6B755071" w:rsidR="004677CA" w:rsidRPr="003169F2" w:rsidRDefault="00FF0AC7" w:rsidP="004677CA">
      <w:pPr>
        <w:pStyle w:val="MonetDBSolutionsCode"/>
        <w:rPr>
          <w:noProof w:val="0"/>
        </w:rPr>
      </w:pPr>
      <w:r w:rsidRPr="003169F2">
        <w:rPr>
          <w:noProof w:val="0"/>
        </w:rPr>
        <w:t>OriginAirportSeqID</w:t>
      </w:r>
      <w:r w:rsidR="004677CA" w:rsidRPr="003169F2">
        <w:rPr>
          <w:noProof w:val="0"/>
        </w:rPr>
        <w:t xml:space="preserve"> </w:t>
      </w:r>
      <w:r w:rsidR="00BF6B59" w:rsidRPr="003169F2">
        <w:rPr>
          <w:noProof w:val="0"/>
        </w:rPr>
        <w:t xml:space="preserve">VARCHAR </w:t>
      </w:r>
      <w:r w:rsidR="004677CA" w:rsidRPr="003169F2">
        <w:rPr>
          <w:noProof w:val="0"/>
        </w:rPr>
        <w:t>(10) DEFAULT NULL,</w:t>
      </w:r>
    </w:p>
    <w:p w14:paraId="2B52B74C" w14:textId="715B1595" w:rsidR="00967A26" w:rsidRPr="003169F2" w:rsidRDefault="00967A26" w:rsidP="0029047B">
      <w:pPr>
        <w:pStyle w:val="MonetDBSolutionsCode"/>
        <w:rPr>
          <w:noProof w:val="0"/>
        </w:rPr>
      </w:pPr>
      <w:r w:rsidRPr="003169F2">
        <w:rPr>
          <w:noProof w:val="0"/>
        </w:rPr>
        <w:t>-- 14</w:t>
      </w:r>
      <w:r w:rsidR="00BC563D" w:rsidRPr="003169F2">
        <w:rPr>
          <w:noProof w:val="0"/>
        </w:rPr>
        <w:t xml:space="preserve"> Origin Airport, City Market ID.</w:t>
      </w:r>
    </w:p>
    <w:p w14:paraId="7A06878B" w14:textId="3079AD79" w:rsidR="004677CA" w:rsidRPr="003169F2" w:rsidRDefault="00FF0AC7" w:rsidP="0029047B">
      <w:pPr>
        <w:pStyle w:val="MonetDBSolutionsCode"/>
        <w:rPr>
          <w:noProof w:val="0"/>
        </w:rPr>
      </w:pPr>
      <w:r w:rsidRPr="003169F2">
        <w:rPr>
          <w:noProof w:val="0"/>
        </w:rPr>
        <w:t>OriginCityMarketID</w:t>
      </w:r>
      <w:r w:rsidR="004677CA" w:rsidRPr="003169F2">
        <w:rPr>
          <w:noProof w:val="0"/>
        </w:rPr>
        <w:t xml:space="preserve"> </w:t>
      </w:r>
      <w:r w:rsidR="00967A26" w:rsidRPr="003169F2">
        <w:rPr>
          <w:noProof w:val="0"/>
        </w:rPr>
        <w:t xml:space="preserve">VARCHAR </w:t>
      </w:r>
      <w:r w:rsidR="004677CA" w:rsidRPr="003169F2">
        <w:rPr>
          <w:noProof w:val="0"/>
        </w:rPr>
        <w:t>(10) DEFAULT NULL,</w:t>
      </w:r>
    </w:p>
    <w:p w14:paraId="07410979" w14:textId="42A7E695" w:rsidR="0090039D" w:rsidRPr="003169F2" w:rsidRDefault="00DC2296" w:rsidP="0090039D">
      <w:pPr>
        <w:pStyle w:val="MonetDBSolutionsCode"/>
        <w:rPr>
          <w:noProof w:val="0"/>
        </w:rPr>
      </w:pPr>
      <w:r w:rsidRPr="003169F2">
        <w:rPr>
          <w:noProof w:val="0"/>
        </w:rPr>
        <w:t>-- 15</w:t>
      </w:r>
      <w:r w:rsidR="0090039D" w:rsidRPr="003169F2">
        <w:rPr>
          <w:noProof w:val="0"/>
        </w:rPr>
        <w:t xml:space="preserve"> Origin </w:t>
      </w:r>
      <w:r w:rsidR="00603CCD" w:rsidRPr="003169F2">
        <w:rPr>
          <w:noProof w:val="0"/>
        </w:rPr>
        <w:t>Airport</w:t>
      </w:r>
    </w:p>
    <w:p w14:paraId="65FA65A7" w14:textId="48B47E2C" w:rsidR="0029047B" w:rsidRPr="003169F2" w:rsidRDefault="007728F4" w:rsidP="0029047B">
      <w:pPr>
        <w:pStyle w:val="MonetDBSolutionsCode"/>
        <w:rPr>
          <w:noProof w:val="0"/>
        </w:rPr>
      </w:pPr>
      <w:r w:rsidRPr="003169F2">
        <w:rPr>
          <w:noProof w:val="0"/>
        </w:rPr>
        <w:t>Origin CHAR(5</w:t>
      </w:r>
      <w:r w:rsidR="0029047B" w:rsidRPr="003169F2">
        <w:rPr>
          <w:noProof w:val="0"/>
        </w:rPr>
        <w:t xml:space="preserve">) </w:t>
      </w:r>
      <w:r w:rsidR="00A973F0" w:rsidRPr="003169F2">
        <w:rPr>
          <w:noProof w:val="0"/>
        </w:rPr>
        <w:t>DEFAULT NULL</w:t>
      </w:r>
      <w:r w:rsidR="0029047B" w:rsidRPr="003169F2">
        <w:rPr>
          <w:noProof w:val="0"/>
        </w:rPr>
        <w:t>,</w:t>
      </w:r>
    </w:p>
    <w:p w14:paraId="351E983D" w14:textId="1323B7F6" w:rsidR="0090039D" w:rsidRPr="003169F2" w:rsidRDefault="00DC2296" w:rsidP="0090039D">
      <w:pPr>
        <w:pStyle w:val="MonetDBSolutionsCode"/>
        <w:rPr>
          <w:noProof w:val="0"/>
        </w:rPr>
      </w:pPr>
      <w:r w:rsidRPr="003169F2">
        <w:rPr>
          <w:noProof w:val="0"/>
        </w:rPr>
        <w:t>-- 16</w:t>
      </w:r>
      <w:r w:rsidR="0090039D" w:rsidRPr="003169F2">
        <w:rPr>
          <w:noProof w:val="0"/>
        </w:rPr>
        <w:t xml:space="preserve"> Origin </w:t>
      </w:r>
      <w:r w:rsidR="00603CCD" w:rsidRPr="003169F2">
        <w:rPr>
          <w:noProof w:val="0"/>
        </w:rPr>
        <w:t>Airport</w:t>
      </w:r>
      <w:r w:rsidR="0090039D" w:rsidRPr="003169F2">
        <w:rPr>
          <w:noProof w:val="0"/>
        </w:rPr>
        <w:t>, City Name</w:t>
      </w:r>
    </w:p>
    <w:p w14:paraId="521A9A33" w14:textId="2A7505B5" w:rsidR="0029047B" w:rsidRPr="003169F2" w:rsidRDefault="007728F4" w:rsidP="0029047B">
      <w:pPr>
        <w:pStyle w:val="MonetDBSolutionsCode"/>
        <w:rPr>
          <w:noProof w:val="0"/>
        </w:rPr>
      </w:pPr>
      <w:r w:rsidRPr="003169F2">
        <w:rPr>
          <w:noProof w:val="0"/>
        </w:rPr>
        <w:t>OriginCityName VARCHAR(10</w:t>
      </w:r>
      <w:r w:rsidR="0029047B" w:rsidRPr="003169F2">
        <w:rPr>
          <w:noProof w:val="0"/>
        </w:rPr>
        <w:t xml:space="preserve">0) </w:t>
      </w:r>
      <w:r w:rsidR="00A973F0" w:rsidRPr="003169F2">
        <w:rPr>
          <w:noProof w:val="0"/>
        </w:rPr>
        <w:t>DEFAULT NULL</w:t>
      </w:r>
      <w:r w:rsidR="0029047B" w:rsidRPr="003169F2">
        <w:rPr>
          <w:noProof w:val="0"/>
        </w:rPr>
        <w:t>,</w:t>
      </w:r>
    </w:p>
    <w:p w14:paraId="12E90467" w14:textId="4563B2C3" w:rsidR="002B3181" w:rsidRPr="003169F2" w:rsidRDefault="00DC2296" w:rsidP="002B3181">
      <w:pPr>
        <w:pStyle w:val="MonetDBSolutionsCode"/>
        <w:rPr>
          <w:noProof w:val="0"/>
        </w:rPr>
      </w:pPr>
      <w:r w:rsidRPr="003169F2">
        <w:rPr>
          <w:noProof w:val="0"/>
        </w:rPr>
        <w:t>-- 17</w:t>
      </w:r>
      <w:r w:rsidR="002B3181" w:rsidRPr="003169F2">
        <w:rPr>
          <w:noProof w:val="0"/>
        </w:rPr>
        <w:t xml:space="preserve"> Origin </w:t>
      </w:r>
      <w:r w:rsidR="00603CCD" w:rsidRPr="003169F2">
        <w:rPr>
          <w:noProof w:val="0"/>
        </w:rPr>
        <w:t>Airport</w:t>
      </w:r>
      <w:r w:rsidR="002B3181" w:rsidRPr="003169F2">
        <w:rPr>
          <w:noProof w:val="0"/>
        </w:rPr>
        <w:t>, State Code</w:t>
      </w:r>
    </w:p>
    <w:p w14:paraId="619A765C" w14:textId="23EC8693" w:rsidR="0029047B" w:rsidRPr="003169F2" w:rsidRDefault="0029047B" w:rsidP="0029047B">
      <w:pPr>
        <w:pStyle w:val="MonetDBSolutionsCode"/>
        <w:rPr>
          <w:noProof w:val="0"/>
        </w:rPr>
      </w:pPr>
      <w:r w:rsidRPr="003169F2">
        <w:rPr>
          <w:noProof w:val="0"/>
        </w:rPr>
        <w:t xml:space="preserve">OriginState CHAR(2) </w:t>
      </w:r>
      <w:r w:rsidR="00A973F0" w:rsidRPr="003169F2">
        <w:rPr>
          <w:noProof w:val="0"/>
        </w:rPr>
        <w:t>DEFAULT NULL</w:t>
      </w:r>
      <w:r w:rsidRPr="003169F2">
        <w:rPr>
          <w:noProof w:val="0"/>
        </w:rPr>
        <w:t>,</w:t>
      </w:r>
    </w:p>
    <w:p w14:paraId="43D56358" w14:textId="1BC67125" w:rsidR="002B3181" w:rsidRPr="003169F2" w:rsidRDefault="00DC2296" w:rsidP="002B3181">
      <w:pPr>
        <w:pStyle w:val="MonetDBSolutionsCode"/>
        <w:rPr>
          <w:noProof w:val="0"/>
        </w:rPr>
      </w:pPr>
      <w:r w:rsidRPr="003169F2">
        <w:rPr>
          <w:noProof w:val="0"/>
        </w:rPr>
        <w:t>-- 18</w:t>
      </w:r>
      <w:r w:rsidR="002B3181" w:rsidRPr="003169F2">
        <w:rPr>
          <w:noProof w:val="0"/>
        </w:rPr>
        <w:t xml:space="preserve"> Origin </w:t>
      </w:r>
      <w:r w:rsidR="00603CCD" w:rsidRPr="003169F2">
        <w:rPr>
          <w:noProof w:val="0"/>
        </w:rPr>
        <w:t>Airport</w:t>
      </w:r>
      <w:r w:rsidR="002B3181" w:rsidRPr="003169F2">
        <w:rPr>
          <w:noProof w:val="0"/>
        </w:rPr>
        <w:t>, State Fips</w:t>
      </w:r>
    </w:p>
    <w:p w14:paraId="7DBB8D79" w14:textId="487E1267" w:rsidR="0029047B" w:rsidRPr="003169F2" w:rsidRDefault="0029047B" w:rsidP="0029047B">
      <w:pPr>
        <w:pStyle w:val="MonetDBSolutionsCode"/>
        <w:rPr>
          <w:noProof w:val="0"/>
        </w:rPr>
      </w:pPr>
      <w:r w:rsidRPr="003169F2">
        <w:rPr>
          <w:noProof w:val="0"/>
        </w:rPr>
        <w:t xml:space="preserve">OriginStateFips </w:t>
      </w:r>
      <w:r w:rsidR="007728F4" w:rsidRPr="003169F2">
        <w:rPr>
          <w:noProof w:val="0"/>
        </w:rPr>
        <w:t>VARCHAR (10)</w:t>
      </w:r>
      <w:r w:rsidRPr="003169F2">
        <w:rPr>
          <w:noProof w:val="0"/>
        </w:rPr>
        <w:t xml:space="preserve"> </w:t>
      </w:r>
      <w:r w:rsidR="00A973F0" w:rsidRPr="003169F2">
        <w:rPr>
          <w:noProof w:val="0"/>
        </w:rPr>
        <w:t>DEFAULT NULL,</w:t>
      </w:r>
    </w:p>
    <w:p w14:paraId="6A3789E5" w14:textId="466B3A98" w:rsidR="00566673" w:rsidRPr="003169F2" w:rsidRDefault="00566673" w:rsidP="00566673">
      <w:pPr>
        <w:pStyle w:val="MonetDBSolutionsCode"/>
        <w:rPr>
          <w:noProof w:val="0"/>
        </w:rPr>
      </w:pPr>
      <w:r w:rsidRPr="003169F2">
        <w:rPr>
          <w:noProof w:val="0"/>
        </w:rPr>
        <w:lastRenderedPageBreak/>
        <w:t>-</w:t>
      </w:r>
      <w:r w:rsidR="00DC2296" w:rsidRPr="003169F2">
        <w:rPr>
          <w:noProof w:val="0"/>
        </w:rPr>
        <w:t>- 19</w:t>
      </w:r>
      <w:r w:rsidRPr="003169F2">
        <w:rPr>
          <w:noProof w:val="0"/>
        </w:rPr>
        <w:t xml:space="preserve"> Origin </w:t>
      </w:r>
      <w:r w:rsidR="00603CCD" w:rsidRPr="003169F2">
        <w:rPr>
          <w:noProof w:val="0"/>
        </w:rPr>
        <w:t>Airport</w:t>
      </w:r>
      <w:r w:rsidRPr="003169F2">
        <w:rPr>
          <w:noProof w:val="0"/>
        </w:rPr>
        <w:t>, State Name</w:t>
      </w:r>
    </w:p>
    <w:p w14:paraId="1F2F43EF" w14:textId="11FDEDB9" w:rsidR="0029047B" w:rsidRPr="003169F2" w:rsidRDefault="007728F4" w:rsidP="0029047B">
      <w:pPr>
        <w:pStyle w:val="MonetDBSolutionsCode"/>
        <w:rPr>
          <w:noProof w:val="0"/>
        </w:rPr>
      </w:pPr>
      <w:r w:rsidRPr="003169F2">
        <w:rPr>
          <w:noProof w:val="0"/>
        </w:rPr>
        <w:t>OriginStateName VARCHAR(10</w:t>
      </w:r>
      <w:r w:rsidR="0029047B" w:rsidRPr="003169F2">
        <w:rPr>
          <w:noProof w:val="0"/>
        </w:rPr>
        <w:t xml:space="preserve">0) </w:t>
      </w:r>
      <w:r w:rsidR="00A973F0" w:rsidRPr="003169F2">
        <w:rPr>
          <w:noProof w:val="0"/>
        </w:rPr>
        <w:t>DEFAULT NULL</w:t>
      </w:r>
      <w:r w:rsidR="00587B86" w:rsidRPr="003169F2">
        <w:rPr>
          <w:noProof w:val="0"/>
        </w:rPr>
        <w:t>,</w:t>
      </w:r>
    </w:p>
    <w:p w14:paraId="0C8C2A58" w14:textId="79DAE446" w:rsidR="00A6658F" w:rsidRPr="003169F2" w:rsidRDefault="00DC2296" w:rsidP="00A6658F">
      <w:pPr>
        <w:pStyle w:val="MonetDBSolutionsCode"/>
        <w:rPr>
          <w:noProof w:val="0"/>
        </w:rPr>
      </w:pPr>
      <w:r w:rsidRPr="003169F2">
        <w:rPr>
          <w:noProof w:val="0"/>
        </w:rPr>
        <w:t>-- 20</w:t>
      </w:r>
      <w:r w:rsidR="00A6658F" w:rsidRPr="003169F2">
        <w:rPr>
          <w:noProof w:val="0"/>
        </w:rPr>
        <w:t xml:space="preserve"> Origin </w:t>
      </w:r>
      <w:r w:rsidR="00603CCD" w:rsidRPr="003169F2">
        <w:rPr>
          <w:noProof w:val="0"/>
        </w:rPr>
        <w:t>Airport</w:t>
      </w:r>
      <w:r w:rsidR="00A6658F" w:rsidRPr="003169F2">
        <w:rPr>
          <w:noProof w:val="0"/>
        </w:rPr>
        <w:t>, World Area Code</w:t>
      </w:r>
    </w:p>
    <w:p w14:paraId="734DEDBB" w14:textId="652D911F" w:rsidR="0029047B" w:rsidRPr="003169F2" w:rsidRDefault="007728F4" w:rsidP="0029047B">
      <w:pPr>
        <w:pStyle w:val="MonetDBSolutionsCode"/>
        <w:rPr>
          <w:noProof w:val="0"/>
        </w:rPr>
      </w:pPr>
      <w:r w:rsidRPr="003169F2">
        <w:rPr>
          <w:noProof w:val="0"/>
        </w:rPr>
        <w:t>OriginWac DECIMAL(8,2)</w:t>
      </w:r>
      <w:r w:rsidR="0029047B" w:rsidRPr="003169F2">
        <w:rPr>
          <w:noProof w:val="0"/>
        </w:rPr>
        <w:t xml:space="preserve"> </w:t>
      </w:r>
      <w:r w:rsidR="00A973F0" w:rsidRPr="003169F2">
        <w:rPr>
          <w:noProof w:val="0"/>
        </w:rPr>
        <w:t>DEFAULT NULL,</w:t>
      </w:r>
    </w:p>
    <w:p w14:paraId="60036F37" w14:textId="44A087E6" w:rsidR="007B2A92" w:rsidRPr="003169F2" w:rsidRDefault="007B2A92" w:rsidP="0029047B">
      <w:pPr>
        <w:pStyle w:val="MonetDBSolutionsCode"/>
        <w:rPr>
          <w:noProof w:val="0"/>
        </w:rPr>
      </w:pPr>
      <w:r w:rsidRPr="003169F2">
        <w:rPr>
          <w:noProof w:val="0"/>
        </w:rPr>
        <w:t>--</w:t>
      </w:r>
      <w:r w:rsidR="00DC2296" w:rsidRPr="003169F2">
        <w:rPr>
          <w:noProof w:val="0"/>
        </w:rPr>
        <w:t xml:space="preserve"> 21</w:t>
      </w:r>
      <w:r w:rsidR="00B16860" w:rsidRPr="003169F2">
        <w:rPr>
          <w:noProof w:val="0"/>
        </w:rPr>
        <w:t xml:space="preserve"> Destination Airport, Airport ID.</w:t>
      </w:r>
    </w:p>
    <w:p w14:paraId="3FB24FD0" w14:textId="00CBD7E4" w:rsidR="00970541" w:rsidRPr="003169F2" w:rsidRDefault="00970541" w:rsidP="00970541">
      <w:pPr>
        <w:pStyle w:val="MonetDBSolutionsCode"/>
        <w:rPr>
          <w:noProof w:val="0"/>
        </w:rPr>
      </w:pPr>
      <w:r w:rsidRPr="003169F2">
        <w:rPr>
          <w:noProof w:val="0"/>
        </w:rPr>
        <w:t>DestAirportID VARCHAR (10) DEFAULT NULL,</w:t>
      </w:r>
    </w:p>
    <w:p w14:paraId="50F2FFCE" w14:textId="4730158F" w:rsidR="007B2A92" w:rsidRPr="003169F2" w:rsidRDefault="007B2A92" w:rsidP="00970541">
      <w:pPr>
        <w:pStyle w:val="MonetDBSolutionsCode"/>
        <w:rPr>
          <w:noProof w:val="0"/>
          <w:lang w:eastAsia="zh-CN"/>
        </w:rPr>
      </w:pPr>
      <w:r w:rsidRPr="003169F2">
        <w:rPr>
          <w:noProof w:val="0"/>
        </w:rPr>
        <w:t>--</w:t>
      </w:r>
      <w:r w:rsidR="00DC2296" w:rsidRPr="003169F2">
        <w:rPr>
          <w:noProof w:val="0"/>
        </w:rPr>
        <w:t xml:space="preserve"> </w:t>
      </w:r>
      <w:r w:rsidR="00DC2296" w:rsidRPr="003169F2">
        <w:rPr>
          <w:rFonts w:hint="eastAsia"/>
          <w:noProof w:val="0"/>
          <w:lang w:eastAsia="zh-CN"/>
        </w:rPr>
        <w:t>22</w:t>
      </w:r>
      <w:r w:rsidR="00EE0ED4" w:rsidRPr="003169F2">
        <w:rPr>
          <w:noProof w:val="0"/>
          <w:lang w:eastAsia="zh-CN"/>
        </w:rPr>
        <w:t xml:space="preserve"> Destination Airport, Airport Sequence ID.</w:t>
      </w:r>
    </w:p>
    <w:p w14:paraId="36ACB21C" w14:textId="742AF5EA" w:rsidR="00970541" w:rsidRPr="003169F2" w:rsidRDefault="00AC1258" w:rsidP="00970541">
      <w:pPr>
        <w:pStyle w:val="MonetDBSolutionsCode"/>
        <w:rPr>
          <w:noProof w:val="0"/>
        </w:rPr>
      </w:pPr>
      <w:r w:rsidRPr="003169F2">
        <w:rPr>
          <w:noProof w:val="0"/>
        </w:rPr>
        <w:t>DestAirportSeqID</w:t>
      </w:r>
      <w:r w:rsidR="00970541" w:rsidRPr="003169F2">
        <w:rPr>
          <w:noProof w:val="0"/>
        </w:rPr>
        <w:t xml:space="preserve"> VARCHAR (10) DEFAULT NULL,</w:t>
      </w:r>
    </w:p>
    <w:p w14:paraId="2CC4D4C3" w14:textId="3BECF065" w:rsidR="007B2A92" w:rsidRPr="003169F2" w:rsidRDefault="007B2A92" w:rsidP="00970541">
      <w:pPr>
        <w:pStyle w:val="MonetDBSolutionsCode"/>
        <w:rPr>
          <w:noProof w:val="0"/>
          <w:lang w:eastAsia="zh-CN"/>
        </w:rPr>
      </w:pPr>
      <w:r w:rsidRPr="003169F2">
        <w:rPr>
          <w:noProof w:val="0"/>
        </w:rPr>
        <w:t>--</w:t>
      </w:r>
      <w:r w:rsidR="00A30E72" w:rsidRPr="003169F2">
        <w:rPr>
          <w:rFonts w:hint="eastAsia"/>
          <w:noProof w:val="0"/>
          <w:lang w:eastAsia="zh-CN"/>
        </w:rPr>
        <w:t xml:space="preserve"> 23</w:t>
      </w:r>
      <w:r w:rsidR="00EE0ED4" w:rsidRPr="003169F2">
        <w:rPr>
          <w:noProof w:val="0"/>
          <w:lang w:eastAsia="zh-CN"/>
        </w:rPr>
        <w:t xml:space="preserve"> Destination Airport, City Market ID.</w:t>
      </w:r>
    </w:p>
    <w:p w14:paraId="19393D27" w14:textId="2F2910C0" w:rsidR="00970541" w:rsidRPr="003169F2" w:rsidRDefault="00970541" w:rsidP="00E70856">
      <w:pPr>
        <w:pStyle w:val="MonetDBSolutionsCode"/>
        <w:rPr>
          <w:noProof w:val="0"/>
        </w:rPr>
      </w:pPr>
      <w:r w:rsidRPr="003169F2">
        <w:rPr>
          <w:noProof w:val="0"/>
        </w:rPr>
        <w:t>DestCityMarketID VARCHAR (10) DEFAULT NULL,</w:t>
      </w:r>
    </w:p>
    <w:p w14:paraId="6824EBA7" w14:textId="69094491" w:rsidR="00FE5613" w:rsidRPr="003169F2" w:rsidRDefault="00A30E72" w:rsidP="00FE5613">
      <w:pPr>
        <w:pStyle w:val="MonetDBSolutionsCode"/>
        <w:rPr>
          <w:noProof w:val="0"/>
        </w:rPr>
      </w:pPr>
      <w:r w:rsidRPr="003169F2">
        <w:rPr>
          <w:noProof w:val="0"/>
        </w:rPr>
        <w:t xml:space="preserve">-- </w:t>
      </w:r>
      <w:r w:rsidRPr="003169F2">
        <w:rPr>
          <w:rFonts w:hint="eastAsia"/>
          <w:noProof w:val="0"/>
          <w:lang w:eastAsia="zh-CN"/>
        </w:rPr>
        <w:t>24</w:t>
      </w:r>
      <w:r w:rsidR="00FE5613" w:rsidRPr="003169F2">
        <w:rPr>
          <w:noProof w:val="0"/>
        </w:rPr>
        <w:t xml:space="preserve"> Destination Airport</w:t>
      </w:r>
    </w:p>
    <w:p w14:paraId="0FA60AD5" w14:textId="2BBE524E" w:rsidR="0029047B" w:rsidRPr="003169F2" w:rsidRDefault="00C00E8F" w:rsidP="0029047B">
      <w:pPr>
        <w:pStyle w:val="MonetDBSolutionsCode"/>
        <w:rPr>
          <w:noProof w:val="0"/>
        </w:rPr>
      </w:pPr>
      <w:r w:rsidRPr="003169F2">
        <w:rPr>
          <w:noProof w:val="0"/>
        </w:rPr>
        <w:t>Dest CHAR(5</w:t>
      </w:r>
      <w:r w:rsidR="0029047B" w:rsidRPr="003169F2">
        <w:rPr>
          <w:noProof w:val="0"/>
        </w:rPr>
        <w:t xml:space="preserve">) </w:t>
      </w:r>
      <w:r w:rsidR="00A973F0" w:rsidRPr="003169F2">
        <w:rPr>
          <w:noProof w:val="0"/>
        </w:rPr>
        <w:t>DEFAULT NULL</w:t>
      </w:r>
      <w:r w:rsidR="0029047B" w:rsidRPr="003169F2">
        <w:rPr>
          <w:noProof w:val="0"/>
        </w:rPr>
        <w:t>,</w:t>
      </w:r>
    </w:p>
    <w:p w14:paraId="075B0974" w14:textId="373998E8" w:rsidR="00030BD2" w:rsidRPr="003169F2" w:rsidRDefault="00A30E72" w:rsidP="00030BD2">
      <w:pPr>
        <w:pStyle w:val="MonetDBSolutionsCode"/>
        <w:rPr>
          <w:noProof w:val="0"/>
        </w:rPr>
      </w:pPr>
      <w:r w:rsidRPr="003169F2">
        <w:rPr>
          <w:noProof w:val="0"/>
        </w:rPr>
        <w:t xml:space="preserve">-- </w:t>
      </w:r>
      <w:r w:rsidRPr="003169F2">
        <w:rPr>
          <w:rFonts w:hint="eastAsia"/>
          <w:noProof w:val="0"/>
          <w:lang w:eastAsia="zh-CN"/>
        </w:rPr>
        <w:t>25</w:t>
      </w:r>
      <w:r w:rsidR="00030BD2" w:rsidRPr="003169F2">
        <w:rPr>
          <w:noProof w:val="0"/>
        </w:rPr>
        <w:t xml:space="preserve"> Destination </w:t>
      </w:r>
      <w:r w:rsidR="00603CCD" w:rsidRPr="003169F2">
        <w:rPr>
          <w:noProof w:val="0"/>
        </w:rPr>
        <w:t>Airport</w:t>
      </w:r>
      <w:r w:rsidR="00030BD2" w:rsidRPr="003169F2">
        <w:rPr>
          <w:noProof w:val="0"/>
        </w:rPr>
        <w:t>, City Name</w:t>
      </w:r>
    </w:p>
    <w:p w14:paraId="6FFA566E" w14:textId="3E3D1F8C" w:rsidR="0029047B" w:rsidRPr="003169F2" w:rsidRDefault="00975B1A" w:rsidP="0029047B">
      <w:pPr>
        <w:pStyle w:val="MonetDBSolutionsCode"/>
        <w:rPr>
          <w:noProof w:val="0"/>
        </w:rPr>
      </w:pPr>
      <w:r w:rsidRPr="003169F2">
        <w:rPr>
          <w:noProof w:val="0"/>
        </w:rPr>
        <w:t>DestCityName VARCHAR(10</w:t>
      </w:r>
      <w:r w:rsidR="0029047B" w:rsidRPr="003169F2">
        <w:rPr>
          <w:noProof w:val="0"/>
        </w:rPr>
        <w:t xml:space="preserve">0) </w:t>
      </w:r>
      <w:r w:rsidR="00A973F0" w:rsidRPr="003169F2">
        <w:rPr>
          <w:noProof w:val="0"/>
        </w:rPr>
        <w:t>DEFAULT NULL</w:t>
      </w:r>
      <w:r w:rsidR="0029047B" w:rsidRPr="003169F2">
        <w:rPr>
          <w:noProof w:val="0"/>
        </w:rPr>
        <w:t>,</w:t>
      </w:r>
    </w:p>
    <w:p w14:paraId="060E6A75" w14:textId="66439C27" w:rsidR="00B64084" w:rsidRPr="003169F2" w:rsidRDefault="00A30E72" w:rsidP="00B64084">
      <w:pPr>
        <w:pStyle w:val="MonetDBSolutionsCode"/>
        <w:rPr>
          <w:noProof w:val="0"/>
        </w:rPr>
      </w:pPr>
      <w:r w:rsidRPr="003169F2">
        <w:rPr>
          <w:noProof w:val="0"/>
        </w:rPr>
        <w:t>-- 2</w:t>
      </w:r>
      <w:r w:rsidRPr="003169F2">
        <w:rPr>
          <w:rFonts w:hint="eastAsia"/>
          <w:noProof w:val="0"/>
          <w:lang w:eastAsia="zh-CN"/>
        </w:rPr>
        <w:t>6</w:t>
      </w:r>
      <w:r w:rsidR="00B64084" w:rsidRPr="003169F2">
        <w:rPr>
          <w:noProof w:val="0"/>
        </w:rPr>
        <w:t xml:space="preserve"> Destination </w:t>
      </w:r>
      <w:r w:rsidR="00603CCD" w:rsidRPr="003169F2">
        <w:rPr>
          <w:noProof w:val="0"/>
        </w:rPr>
        <w:t>Airport</w:t>
      </w:r>
      <w:r w:rsidR="00B64084" w:rsidRPr="003169F2">
        <w:rPr>
          <w:noProof w:val="0"/>
        </w:rPr>
        <w:t>, State Code</w:t>
      </w:r>
    </w:p>
    <w:p w14:paraId="71D2BDFB" w14:textId="1A29BB30" w:rsidR="0029047B" w:rsidRPr="003169F2" w:rsidRDefault="0029047B" w:rsidP="0029047B">
      <w:pPr>
        <w:pStyle w:val="MonetDBSolutionsCode"/>
        <w:rPr>
          <w:noProof w:val="0"/>
        </w:rPr>
      </w:pPr>
      <w:r w:rsidRPr="003169F2">
        <w:rPr>
          <w:noProof w:val="0"/>
        </w:rPr>
        <w:t xml:space="preserve">DestState CHAR(2) </w:t>
      </w:r>
      <w:r w:rsidR="00A973F0" w:rsidRPr="003169F2">
        <w:rPr>
          <w:noProof w:val="0"/>
        </w:rPr>
        <w:t>DEFAULT NULL</w:t>
      </w:r>
      <w:r w:rsidRPr="003169F2">
        <w:rPr>
          <w:noProof w:val="0"/>
        </w:rPr>
        <w:t>,</w:t>
      </w:r>
    </w:p>
    <w:p w14:paraId="19D854C6" w14:textId="0581FF1A" w:rsidR="007A2288" w:rsidRPr="003169F2" w:rsidRDefault="00A30E72" w:rsidP="007A2288">
      <w:pPr>
        <w:pStyle w:val="MonetDBSolutionsCode"/>
        <w:rPr>
          <w:noProof w:val="0"/>
        </w:rPr>
      </w:pPr>
      <w:r w:rsidRPr="003169F2">
        <w:rPr>
          <w:noProof w:val="0"/>
        </w:rPr>
        <w:t>-- 2</w:t>
      </w:r>
      <w:r w:rsidRPr="003169F2">
        <w:rPr>
          <w:rFonts w:hint="eastAsia"/>
          <w:noProof w:val="0"/>
          <w:lang w:eastAsia="zh-CN"/>
        </w:rPr>
        <w:t>7</w:t>
      </w:r>
      <w:r w:rsidR="007A2288" w:rsidRPr="003169F2">
        <w:rPr>
          <w:noProof w:val="0"/>
        </w:rPr>
        <w:t xml:space="preserve"> Destination </w:t>
      </w:r>
      <w:r w:rsidR="00603CCD" w:rsidRPr="003169F2">
        <w:rPr>
          <w:noProof w:val="0"/>
        </w:rPr>
        <w:t>Airport</w:t>
      </w:r>
      <w:r w:rsidR="007A2288" w:rsidRPr="003169F2">
        <w:rPr>
          <w:noProof w:val="0"/>
        </w:rPr>
        <w:t>, State Fips</w:t>
      </w:r>
    </w:p>
    <w:p w14:paraId="3CCF487C" w14:textId="2546688A" w:rsidR="0029047B" w:rsidRPr="003169F2" w:rsidRDefault="0029047B" w:rsidP="0029047B">
      <w:pPr>
        <w:pStyle w:val="MonetDBSolutionsCode"/>
        <w:rPr>
          <w:noProof w:val="0"/>
        </w:rPr>
      </w:pPr>
      <w:r w:rsidRPr="003169F2">
        <w:rPr>
          <w:noProof w:val="0"/>
        </w:rPr>
        <w:t xml:space="preserve">DestStateFips </w:t>
      </w:r>
      <w:r w:rsidR="00975B1A" w:rsidRPr="003169F2">
        <w:rPr>
          <w:noProof w:val="0"/>
        </w:rPr>
        <w:t>VARCHAR</w:t>
      </w:r>
      <w:r w:rsidR="00AE1806" w:rsidRPr="003169F2">
        <w:rPr>
          <w:noProof w:val="0"/>
        </w:rPr>
        <w:t>(1</w:t>
      </w:r>
      <w:r w:rsidR="00975B1A" w:rsidRPr="003169F2">
        <w:rPr>
          <w:noProof w:val="0"/>
        </w:rPr>
        <w:t>0)</w:t>
      </w:r>
      <w:r w:rsidRPr="003169F2">
        <w:rPr>
          <w:noProof w:val="0"/>
        </w:rPr>
        <w:t xml:space="preserve"> </w:t>
      </w:r>
      <w:r w:rsidR="00A973F0" w:rsidRPr="003169F2">
        <w:rPr>
          <w:noProof w:val="0"/>
        </w:rPr>
        <w:t>DEFAULT NULL,</w:t>
      </w:r>
    </w:p>
    <w:p w14:paraId="1D697444" w14:textId="60F02B52" w:rsidR="005C2964" w:rsidRPr="003169F2" w:rsidRDefault="00A30E72" w:rsidP="005C2964">
      <w:pPr>
        <w:pStyle w:val="MonetDBSolutionsCode"/>
        <w:rPr>
          <w:noProof w:val="0"/>
        </w:rPr>
      </w:pPr>
      <w:r w:rsidRPr="003169F2">
        <w:rPr>
          <w:noProof w:val="0"/>
        </w:rPr>
        <w:t>-- 2</w:t>
      </w:r>
      <w:r w:rsidRPr="003169F2">
        <w:rPr>
          <w:rFonts w:hint="eastAsia"/>
          <w:noProof w:val="0"/>
          <w:lang w:eastAsia="zh-CN"/>
        </w:rPr>
        <w:t>8</w:t>
      </w:r>
      <w:r w:rsidR="005C2964" w:rsidRPr="003169F2">
        <w:rPr>
          <w:noProof w:val="0"/>
        </w:rPr>
        <w:t xml:space="preserve"> Destination </w:t>
      </w:r>
      <w:r w:rsidR="00603CCD" w:rsidRPr="003169F2">
        <w:rPr>
          <w:noProof w:val="0"/>
        </w:rPr>
        <w:t>Airport</w:t>
      </w:r>
      <w:r w:rsidR="005C2964" w:rsidRPr="003169F2">
        <w:rPr>
          <w:noProof w:val="0"/>
        </w:rPr>
        <w:t>, State Name</w:t>
      </w:r>
    </w:p>
    <w:p w14:paraId="771C9216" w14:textId="54695096" w:rsidR="0029047B" w:rsidRPr="003169F2" w:rsidRDefault="00975B1A" w:rsidP="0029047B">
      <w:pPr>
        <w:pStyle w:val="MonetDBSolutionsCode"/>
        <w:rPr>
          <w:noProof w:val="0"/>
        </w:rPr>
      </w:pPr>
      <w:r w:rsidRPr="003169F2">
        <w:rPr>
          <w:noProof w:val="0"/>
        </w:rPr>
        <w:t>DestStateName VARCHAR(10</w:t>
      </w:r>
      <w:r w:rsidR="0029047B" w:rsidRPr="003169F2">
        <w:rPr>
          <w:noProof w:val="0"/>
        </w:rPr>
        <w:t xml:space="preserve">0) </w:t>
      </w:r>
      <w:r w:rsidR="00A973F0" w:rsidRPr="003169F2">
        <w:rPr>
          <w:noProof w:val="0"/>
        </w:rPr>
        <w:t>DEFAULT NULL</w:t>
      </w:r>
      <w:r w:rsidR="0029047B" w:rsidRPr="003169F2">
        <w:rPr>
          <w:noProof w:val="0"/>
        </w:rPr>
        <w:t>,</w:t>
      </w:r>
    </w:p>
    <w:p w14:paraId="67DF5695" w14:textId="1847C610" w:rsidR="00E56FE8" w:rsidRPr="003169F2" w:rsidRDefault="00A30E72" w:rsidP="00E56FE8">
      <w:pPr>
        <w:pStyle w:val="MonetDBSolutionsCode"/>
        <w:rPr>
          <w:noProof w:val="0"/>
        </w:rPr>
      </w:pPr>
      <w:r w:rsidRPr="003169F2">
        <w:rPr>
          <w:noProof w:val="0"/>
        </w:rPr>
        <w:t>-- 2</w:t>
      </w:r>
      <w:r w:rsidRPr="003169F2">
        <w:rPr>
          <w:rFonts w:hint="eastAsia"/>
          <w:noProof w:val="0"/>
          <w:lang w:eastAsia="zh-CN"/>
        </w:rPr>
        <w:t>9</w:t>
      </w:r>
      <w:r w:rsidR="00E56FE8" w:rsidRPr="003169F2">
        <w:rPr>
          <w:noProof w:val="0"/>
        </w:rPr>
        <w:t xml:space="preserve"> Destination </w:t>
      </w:r>
      <w:r w:rsidR="00603CCD" w:rsidRPr="003169F2">
        <w:rPr>
          <w:noProof w:val="0"/>
        </w:rPr>
        <w:t>Airport</w:t>
      </w:r>
      <w:r w:rsidR="00E56FE8" w:rsidRPr="003169F2">
        <w:rPr>
          <w:noProof w:val="0"/>
        </w:rPr>
        <w:t>, World Area Code</w:t>
      </w:r>
    </w:p>
    <w:p w14:paraId="1E1D5C6A" w14:textId="35713ECB" w:rsidR="0029047B" w:rsidRPr="003169F2" w:rsidRDefault="0029047B" w:rsidP="0029047B">
      <w:pPr>
        <w:pStyle w:val="MonetDBSolutionsCode"/>
        <w:rPr>
          <w:noProof w:val="0"/>
        </w:rPr>
      </w:pPr>
      <w:r w:rsidRPr="003169F2">
        <w:rPr>
          <w:noProof w:val="0"/>
        </w:rPr>
        <w:t xml:space="preserve">DestWac </w:t>
      </w:r>
      <w:r w:rsidR="00DD23C6" w:rsidRPr="003169F2">
        <w:rPr>
          <w:noProof w:val="0"/>
        </w:rPr>
        <w:t xml:space="preserve">DECIMAL(8,2) </w:t>
      </w:r>
      <w:r w:rsidR="00A973F0" w:rsidRPr="003169F2">
        <w:rPr>
          <w:noProof w:val="0"/>
        </w:rPr>
        <w:t>DEFAULT NULL,</w:t>
      </w:r>
    </w:p>
    <w:p w14:paraId="6FE9B266" w14:textId="66578EE2" w:rsidR="007267BB" w:rsidRPr="003169F2" w:rsidRDefault="00A30E72" w:rsidP="007267BB">
      <w:pPr>
        <w:pStyle w:val="MonetDBSolutionsCode"/>
        <w:rPr>
          <w:noProof w:val="0"/>
        </w:rPr>
      </w:pPr>
      <w:r w:rsidRPr="003169F2">
        <w:rPr>
          <w:noProof w:val="0"/>
        </w:rPr>
        <w:t xml:space="preserve">-- </w:t>
      </w:r>
      <w:r w:rsidRPr="003169F2">
        <w:rPr>
          <w:rFonts w:hint="eastAsia"/>
          <w:noProof w:val="0"/>
          <w:lang w:eastAsia="zh-CN"/>
        </w:rPr>
        <w:t>30</w:t>
      </w:r>
      <w:r w:rsidR="007267BB" w:rsidRPr="003169F2">
        <w:rPr>
          <w:noProof w:val="0"/>
        </w:rPr>
        <w:t xml:space="preserve"> CRS Departure Time (local time: hhmm)</w:t>
      </w:r>
    </w:p>
    <w:p w14:paraId="676F2340" w14:textId="3262985D" w:rsidR="0029047B" w:rsidRPr="003169F2" w:rsidRDefault="0029047B" w:rsidP="0029047B">
      <w:pPr>
        <w:pStyle w:val="MonetDBSolutionsCode"/>
        <w:rPr>
          <w:noProof w:val="0"/>
        </w:rPr>
      </w:pPr>
      <w:r w:rsidRPr="003169F2">
        <w:rPr>
          <w:noProof w:val="0"/>
        </w:rPr>
        <w:t xml:space="preserve">CRSDepTime </w:t>
      </w:r>
      <w:r w:rsidR="00646B69" w:rsidRPr="003169F2">
        <w:rPr>
          <w:noProof w:val="0"/>
        </w:rPr>
        <w:t>DECIMAL(8,2)</w:t>
      </w:r>
      <w:r w:rsidRPr="003169F2">
        <w:rPr>
          <w:noProof w:val="0"/>
        </w:rPr>
        <w:t xml:space="preserve"> </w:t>
      </w:r>
      <w:r w:rsidR="00A973F0" w:rsidRPr="003169F2">
        <w:rPr>
          <w:noProof w:val="0"/>
        </w:rPr>
        <w:t>DEFAULT NULL</w:t>
      </w:r>
      <w:r w:rsidRPr="003169F2">
        <w:rPr>
          <w:noProof w:val="0"/>
        </w:rPr>
        <w:t>,</w:t>
      </w:r>
    </w:p>
    <w:p w14:paraId="55BE3E44" w14:textId="6251DF55" w:rsidR="00AE1840" w:rsidRPr="003169F2" w:rsidRDefault="00A30E72" w:rsidP="00AE1840">
      <w:pPr>
        <w:pStyle w:val="MonetDBSolutionsCode"/>
        <w:rPr>
          <w:noProof w:val="0"/>
        </w:rPr>
      </w:pPr>
      <w:r w:rsidRPr="003169F2">
        <w:rPr>
          <w:noProof w:val="0"/>
        </w:rPr>
        <w:t xml:space="preserve">-- </w:t>
      </w:r>
      <w:r w:rsidRPr="003169F2">
        <w:rPr>
          <w:rFonts w:hint="eastAsia"/>
          <w:noProof w:val="0"/>
          <w:lang w:eastAsia="zh-CN"/>
        </w:rPr>
        <w:t>31</w:t>
      </w:r>
      <w:r w:rsidR="00AE1840" w:rsidRPr="003169F2">
        <w:rPr>
          <w:noProof w:val="0"/>
        </w:rPr>
        <w:t xml:space="preserve"> Actual Departure Time (local time: hhmm)</w:t>
      </w:r>
    </w:p>
    <w:p w14:paraId="2DA838CD" w14:textId="09B95FEE" w:rsidR="0029047B" w:rsidRPr="003169F2" w:rsidRDefault="0029047B" w:rsidP="0029047B">
      <w:pPr>
        <w:pStyle w:val="MonetDBSolutionsCode"/>
        <w:rPr>
          <w:noProof w:val="0"/>
        </w:rPr>
      </w:pPr>
      <w:r w:rsidRPr="003169F2">
        <w:rPr>
          <w:noProof w:val="0"/>
        </w:rPr>
        <w:t xml:space="preserve">DepTime </w:t>
      </w:r>
      <w:r w:rsidR="00A5134F" w:rsidRPr="003169F2">
        <w:rPr>
          <w:noProof w:val="0"/>
        </w:rPr>
        <w:t>DECIMAL(8,2)</w:t>
      </w:r>
      <w:r w:rsidRPr="003169F2">
        <w:rPr>
          <w:noProof w:val="0"/>
        </w:rPr>
        <w:t xml:space="preserve"> </w:t>
      </w:r>
      <w:r w:rsidR="00A973F0" w:rsidRPr="003169F2">
        <w:rPr>
          <w:noProof w:val="0"/>
        </w:rPr>
        <w:t>DEFAULT NULL</w:t>
      </w:r>
      <w:r w:rsidRPr="003169F2">
        <w:rPr>
          <w:noProof w:val="0"/>
        </w:rPr>
        <w:t>,</w:t>
      </w:r>
    </w:p>
    <w:p w14:paraId="295441CD" w14:textId="5EFFC704" w:rsidR="00AF72A3" w:rsidRPr="003169F2" w:rsidRDefault="00A30E72" w:rsidP="00AF72A3">
      <w:pPr>
        <w:pStyle w:val="MonetDBSolutionsCode"/>
        <w:rPr>
          <w:noProof w:val="0"/>
        </w:rPr>
      </w:pPr>
      <w:r w:rsidRPr="003169F2">
        <w:rPr>
          <w:noProof w:val="0"/>
        </w:rPr>
        <w:t xml:space="preserve">-- </w:t>
      </w:r>
      <w:r w:rsidRPr="003169F2">
        <w:rPr>
          <w:rFonts w:hint="eastAsia"/>
          <w:noProof w:val="0"/>
          <w:lang w:eastAsia="zh-CN"/>
        </w:rPr>
        <w:t>32</w:t>
      </w:r>
      <w:r w:rsidR="00AF72A3" w:rsidRPr="003169F2">
        <w:rPr>
          <w:noProof w:val="0"/>
        </w:rPr>
        <w:t xml:space="preserve"> Difference in minutes between scheduled an</w:t>
      </w:r>
      <w:r w:rsidR="00C17B75" w:rsidRPr="003169F2">
        <w:rPr>
          <w:noProof w:val="0"/>
        </w:rPr>
        <w:t>d actual departure time.</w:t>
      </w:r>
    </w:p>
    <w:p w14:paraId="2997CF30" w14:textId="00CF211E" w:rsidR="0029047B" w:rsidRPr="003169F2" w:rsidRDefault="00F8443B" w:rsidP="0029047B">
      <w:pPr>
        <w:pStyle w:val="MonetDBSolutionsCode"/>
        <w:rPr>
          <w:noProof w:val="0"/>
        </w:rPr>
      </w:pPr>
      <w:r w:rsidRPr="003169F2">
        <w:rPr>
          <w:noProof w:val="0"/>
        </w:rPr>
        <w:t>DepDelay DECIMAL(8</w:t>
      </w:r>
      <w:r w:rsidR="0029047B" w:rsidRPr="003169F2">
        <w:rPr>
          <w:noProof w:val="0"/>
        </w:rPr>
        <w:t xml:space="preserve">,2) </w:t>
      </w:r>
      <w:r w:rsidR="00A973F0" w:rsidRPr="003169F2">
        <w:rPr>
          <w:noProof w:val="0"/>
        </w:rPr>
        <w:t>DEFAULT NULL,</w:t>
      </w:r>
    </w:p>
    <w:p w14:paraId="0C00BC35" w14:textId="05DA449C" w:rsidR="00B5772E" w:rsidRPr="003169F2" w:rsidRDefault="00A30E72" w:rsidP="00B5772E">
      <w:pPr>
        <w:pStyle w:val="MonetDBSolutionsCode"/>
        <w:rPr>
          <w:noProof w:val="0"/>
        </w:rPr>
      </w:pPr>
      <w:r w:rsidRPr="003169F2">
        <w:rPr>
          <w:noProof w:val="0"/>
        </w:rPr>
        <w:t xml:space="preserve">-- </w:t>
      </w:r>
      <w:r w:rsidRPr="003169F2">
        <w:rPr>
          <w:rFonts w:hint="eastAsia"/>
          <w:noProof w:val="0"/>
          <w:lang w:eastAsia="zh-CN"/>
        </w:rPr>
        <w:t>33</w:t>
      </w:r>
      <w:r w:rsidR="00B5772E" w:rsidRPr="003169F2">
        <w:rPr>
          <w:noProof w:val="0"/>
        </w:rPr>
        <w:t xml:space="preserve"> Difference in minutes between scheduled and actual departure time.</w:t>
      </w:r>
    </w:p>
    <w:p w14:paraId="3FF43F8D" w14:textId="29151AF3" w:rsidR="0029047B" w:rsidRPr="003169F2" w:rsidRDefault="00F8443B" w:rsidP="0029047B">
      <w:pPr>
        <w:pStyle w:val="MonetDBSolutionsCode"/>
        <w:rPr>
          <w:noProof w:val="0"/>
        </w:rPr>
      </w:pPr>
      <w:r w:rsidRPr="003169F2">
        <w:rPr>
          <w:noProof w:val="0"/>
        </w:rPr>
        <w:t>DepDelayMinutes DECIMAL(8</w:t>
      </w:r>
      <w:r w:rsidR="0029047B" w:rsidRPr="003169F2">
        <w:rPr>
          <w:noProof w:val="0"/>
        </w:rPr>
        <w:t xml:space="preserve">,2) </w:t>
      </w:r>
      <w:r w:rsidR="00A973F0" w:rsidRPr="003169F2">
        <w:rPr>
          <w:noProof w:val="0"/>
        </w:rPr>
        <w:t>DEFAULT NULL,</w:t>
      </w:r>
    </w:p>
    <w:p w14:paraId="142AA538" w14:textId="1B382299" w:rsidR="00AC7169" w:rsidRPr="003169F2" w:rsidRDefault="00A30E72" w:rsidP="00AC7169">
      <w:pPr>
        <w:pStyle w:val="MonetDBSolutionsCode"/>
        <w:rPr>
          <w:noProof w:val="0"/>
        </w:rPr>
      </w:pPr>
      <w:r w:rsidRPr="003169F2">
        <w:rPr>
          <w:noProof w:val="0"/>
        </w:rPr>
        <w:t xml:space="preserve">-- </w:t>
      </w:r>
      <w:r w:rsidRPr="003169F2">
        <w:rPr>
          <w:rFonts w:hint="eastAsia"/>
          <w:noProof w:val="0"/>
          <w:lang w:eastAsia="zh-CN"/>
        </w:rPr>
        <w:t>34</w:t>
      </w:r>
      <w:r w:rsidR="00AC7169" w:rsidRPr="003169F2">
        <w:rPr>
          <w:noProof w:val="0"/>
        </w:rPr>
        <w:t xml:space="preserve"> Departure Delay Indicator, 15 Minutes or More (1=Yes)</w:t>
      </w:r>
    </w:p>
    <w:p w14:paraId="1836D945" w14:textId="1E227C12" w:rsidR="0029047B" w:rsidRPr="003169F2" w:rsidRDefault="0029047B" w:rsidP="0029047B">
      <w:pPr>
        <w:pStyle w:val="MonetDBSolutionsCode"/>
        <w:rPr>
          <w:noProof w:val="0"/>
        </w:rPr>
      </w:pPr>
      <w:r w:rsidRPr="003169F2">
        <w:rPr>
          <w:noProof w:val="0"/>
        </w:rPr>
        <w:t xml:space="preserve">DepDel15 </w:t>
      </w:r>
      <w:r w:rsidR="009A7CE6" w:rsidRPr="003169F2">
        <w:rPr>
          <w:noProof w:val="0"/>
        </w:rPr>
        <w:t>DECIMAL(8,2)</w:t>
      </w:r>
      <w:r w:rsidRPr="003169F2">
        <w:rPr>
          <w:noProof w:val="0"/>
        </w:rPr>
        <w:t xml:space="preserve"> </w:t>
      </w:r>
      <w:r w:rsidR="00A973F0" w:rsidRPr="003169F2">
        <w:rPr>
          <w:noProof w:val="0"/>
        </w:rPr>
        <w:t>DEFAULT NULL,</w:t>
      </w:r>
    </w:p>
    <w:p w14:paraId="58614A25" w14:textId="25B0972C" w:rsidR="00242A9E" w:rsidRPr="003169F2" w:rsidRDefault="00A30E72" w:rsidP="00242A9E">
      <w:pPr>
        <w:pStyle w:val="MonetDBSolutionsCode"/>
        <w:rPr>
          <w:noProof w:val="0"/>
        </w:rPr>
      </w:pPr>
      <w:r w:rsidRPr="003169F2">
        <w:rPr>
          <w:noProof w:val="0"/>
        </w:rPr>
        <w:t xml:space="preserve">-- </w:t>
      </w:r>
      <w:r w:rsidRPr="003169F2">
        <w:rPr>
          <w:rFonts w:hint="eastAsia"/>
          <w:noProof w:val="0"/>
          <w:lang w:eastAsia="zh-CN"/>
        </w:rPr>
        <w:t>35</w:t>
      </w:r>
      <w:r w:rsidR="00242A9E" w:rsidRPr="003169F2">
        <w:rPr>
          <w:noProof w:val="0"/>
        </w:rPr>
        <w:t xml:space="preserve"> Departure Delay intervals, every (15 minutes from </w:t>
      </w:r>
      <w:r w:rsidR="005427A2" w:rsidRPr="003169F2">
        <w:rPr>
          <w:noProof w:val="0"/>
        </w:rPr>
        <w:t>&lt;-15 to &gt;</w:t>
      </w:r>
      <w:r w:rsidR="00242A9E" w:rsidRPr="003169F2">
        <w:rPr>
          <w:noProof w:val="0"/>
        </w:rPr>
        <w:t>180)</w:t>
      </w:r>
    </w:p>
    <w:p w14:paraId="0B39E5C4" w14:textId="38FBA9F1" w:rsidR="0029047B" w:rsidRPr="003169F2" w:rsidRDefault="0029047B" w:rsidP="0029047B">
      <w:pPr>
        <w:pStyle w:val="MonetDBSolutionsCode"/>
        <w:rPr>
          <w:noProof w:val="0"/>
        </w:rPr>
      </w:pPr>
      <w:r w:rsidRPr="003169F2">
        <w:rPr>
          <w:noProof w:val="0"/>
        </w:rPr>
        <w:t xml:space="preserve">DepartureDelayGroups </w:t>
      </w:r>
      <w:r w:rsidR="00641406" w:rsidRPr="003169F2">
        <w:rPr>
          <w:noProof w:val="0"/>
        </w:rPr>
        <w:t xml:space="preserve">DECIMAL(8,2) </w:t>
      </w:r>
      <w:r w:rsidR="00A973F0" w:rsidRPr="003169F2">
        <w:rPr>
          <w:noProof w:val="0"/>
        </w:rPr>
        <w:t>DEFAULT NULL,</w:t>
      </w:r>
    </w:p>
    <w:p w14:paraId="11FDBB2A" w14:textId="36621C18" w:rsidR="00D5798E" w:rsidRPr="003169F2" w:rsidRDefault="00A30E72" w:rsidP="00D5798E">
      <w:pPr>
        <w:pStyle w:val="MonetDBSolutionsCode"/>
        <w:rPr>
          <w:noProof w:val="0"/>
        </w:rPr>
      </w:pPr>
      <w:r w:rsidRPr="003169F2">
        <w:rPr>
          <w:noProof w:val="0"/>
        </w:rPr>
        <w:t>-- 3</w:t>
      </w:r>
      <w:r w:rsidRPr="003169F2">
        <w:rPr>
          <w:rFonts w:hint="eastAsia"/>
          <w:noProof w:val="0"/>
          <w:lang w:eastAsia="zh-CN"/>
        </w:rPr>
        <w:t>6</w:t>
      </w:r>
      <w:r w:rsidR="00D5798E" w:rsidRPr="003169F2">
        <w:rPr>
          <w:noProof w:val="0"/>
        </w:rPr>
        <w:t xml:space="preserve"> CRS Departure Time Block, Hourly Intervals</w:t>
      </w:r>
    </w:p>
    <w:p w14:paraId="47303E6F" w14:textId="5A3BB274" w:rsidR="0029047B" w:rsidRPr="003169F2" w:rsidRDefault="00641406" w:rsidP="0029047B">
      <w:pPr>
        <w:pStyle w:val="MonetDBSolutionsCode"/>
        <w:rPr>
          <w:noProof w:val="0"/>
        </w:rPr>
      </w:pPr>
      <w:r w:rsidRPr="003169F2">
        <w:rPr>
          <w:noProof w:val="0"/>
        </w:rPr>
        <w:t>DepTimeBlk VARCHAR(20</w:t>
      </w:r>
      <w:r w:rsidR="0029047B" w:rsidRPr="003169F2">
        <w:rPr>
          <w:noProof w:val="0"/>
        </w:rPr>
        <w:t xml:space="preserve">) </w:t>
      </w:r>
      <w:r w:rsidR="00A973F0" w:rsidRPr="003169F2">
        <w:rPr>
          <w:noProof w:val="0"/>
        </w:rPr>
        <w:t>DEFAULT NULL,</w:t>
      </w:r>
    </w:p>
    <w:p w14:paraId="0B6FEC53" w14:textId="19D430D1" w:rsidR="004C0C70" w:rsidRPr="003169F2" w:rsidRDefault="00E12AEA" w:rsidP="004C0C70">
      <w:pPr>
        <w:pStyle w:val="MonetDBSolutionsCode"/>
        <w:rPr>
          <w:noProof w:val="0"/>
        </w:rPr>
      </w:pPr>
      <w:r w:rsidRPr="003169F2">
        <w:rPr>
          <w:noProof w:val="0"/>
        </w:rPr>
        <w:t>-- 3</w:t>
      </w:r>
      <w:r w:rsidRPr="003169F2">
        <w:rPr>
          <w:rFonts w:hint="eastAsia"/>
          <w:noProof w:val="0"/>
          <w:lang w:eastAsia="zh-CN"/>
        </w:rPr>
        <w:t>7</w:t>
      </w:r>
      <w:r w:rsidR="004C0C70" w:rsidRPr="003169F2">
        <w:rPr>
          <w:noProof w:val="0"/>
        </w:rPr>
        <w:t xml:space="preserve"> Taxi Out Time, in Minutes</w:t>
      </w:r>
    </w:p>
    <w:p w14:paraId="20D804F0" w14:textId="758BFD59" w:rsidR="0029047B" w:rsidRPr="003169F2" w:rsidRDefault="0029047B" w:rsidP="0029047B">
      <w:pPr>
        <w:pStyle w:val="MonetDBSolutionsCode"/>
        <w:rPr>
          <w:noProof w:val="0"/>
        </w:rPr>
      </w:pPr>
      <w:r w:rsidRPr="003169F2">
        <w:rPr>
          <w:noProof w:val="0"/>
        </w:rPr>
        <w:t xml:space="preserve">TaxiOut </w:t>
      </w:r>
      <w:r w:rsidR="00CF2CE1" w:rsidRPr="003169F2">
        <w:rPr>
          <w:noProof w:val="0"/>
        </w:rPr>
        <w:t>DECIMAL(8</w:t>
      </w:r>
      <w:r w:rsidRPr="003169F2">
        <w:rPr>
          <w:noProof w:val="0"/>
        </w:rPr>
        <w:t xml:space="preserve">,2) </w:t>
      </w:r>
      <w:r w:rsidR="00A973F0" w:rsidRPr="003169F2">
        <w:rPr>
          <w:noProof w:val="0"/>
        </w:rPr>
        <w:t>DEFAULT NULL,</w:t>
      </w:r>
    </w:p>
    <w:p w14:paraId="5F50A82C" w14:textId="16431D09" w:rsidR="00733869" w:rsidRPr="003169F2" w:rsidRDefault="00E12AEA" w:rsidP="00733869">
      <w:pPr>
        <w:pStyle w:val="MonetDBSolutionsCode"/>
        <w:rPr>
          <w:noProof w:val="0"/>
        </w:rPr>
      </w:pPr>
      <w:r w:rsidRPr="003169F2">
        <w:rPr>
          <w:noProof w:val="0"/>
        </w:rPr>
        <w:t>-- 3</w:t>
      </w:r>
      <w:r w:rsidRPr="003169F2">
        <w:rPr>
          <w:rFonts w:hint="eastAsia"/>
          <w:noProof w:val="0"/>
          <w:lang w:eastAsia="zh-CN"/>
        </w:rPr>
        <w:t>8</w:t>
      </w:r>
      <w:r w:rsidR="00733869" w:rsidRPr="003169F2">
        <w:rPr>
          <w:noProof w:val="0"/>
        </w:rPr>
        <w:t xml:space="preserve"> Wheels Off Time (local time: hhmm)</w:t>
      </w:r>
    </w:p>
    <w:p w14:paraId="1A423226" w14:textId="45822CFF" w:rsidR="0029047B" w:rsidRPr="003169F2" w:rsidRDefault="0029047B" w:rsidP="0029047B">
      <w:pPr>
        <w:pStyle w:val="MonetDBSolutionsCode"/>
        <w:rPr>
          <w:noProof w:val="0"/>
        </w:rPr>
      </w:pPr>
      <w:r w:rsidRPr="003169F2">
        <w:rPr>
          <w:noProof w:val="0"/>
        </w:rPr>
        <w:t xml:space="preserve">WheelsOff </w:t>
      </w:r>
      <w:r w:rsidR="00CF2CE1" w:rsidRPr="003169F2">
        <w:rPr>
          <w:noProof w:val="0"/>
        </w:rPr>
        <w:t>DECIMAL(8,2)</w:t>
      </w:r>
      <w:r w:rsidRPr="003169F2">
        <w:rPr>
          <w:noProof w:val="0"/>
        </w:rPr>
        <w:t xml:space="preserve"> </w:t>
      </w:r>
      <w:r w:rsidR="00A973F0" w:rsidRPr="003169F2">
        <w:rPr>
          <w:noProof w:val="0"/>
        </w:rPr>
        <w:t>DEFAULT NULL</w:t>
      </w:r>
      <w:r w:rsidRPr="003169F2">
        <w:rPr>
          <w:noProof w:val="0"/>
        </w:rPr>
        <w:t>,</w:t>
      </w:r>
    </w:p>
    <w:p w14:paraId="0AA32255" w14:textId="55F9A1A4" w:rsidR="005B6779" w:rsidRPr="003169F2" w:rsidRDefault="00E12AEA" w:rsidP="005B6779">
      <w:pPr>
        <w:pStyle w:val="MonetDBSolutionsCode"/>
        <w:rPr>
          <w:noProof w:val="0"/>
        </w:rPr>
      </w:pPr>
      <w:r w:rsidRPr="003169F2">
        <w:rPr>
          <w:noProof w:val="0"/>
        </w:rPr>
        <w:t>-- 3</w:t>
      </w:r>
      <w:r w:rsidRPr="003169F2">
        <w:rPr>
          <w:rFonts w:hint="eastAsia"/>
          <w:noProof w:val="0"/>
          <w:lang w:eastAsia="zh-CN"/>
        </w:rPr>
        <w:t>9</w:t>
      </w:r>
      <w:r w:rsidR="005B6779" w:rsidRPr="003169F2">
        <w:rPr>
          <w:noProof w:val="0"/>
        </w:rPr>
        <w:t xml:space="preserve"> Wheels On Time (local time: hhmm)</w:t>
      </w:r>
    </w:p>
    <w:p w14:paraId="788A8FCD" w14:textId="13405972" w:rsidR="0029047B" w:rsidRPr="003169F2" w:rsidRDefault="0029047B" w:rsidP="0029047B">
      <w:pPr>
        <w:pStyle w:val="MonetDBSolutionsCode"/>
        <w:rPr>
          <w:noProof w:val="0"/>
        </w:rPr>
      </w:pPr>
      <w:r w:rsidRPr="003169F2">
        <w:rPr>
          <w:noProof w:val="0"/>
        </w:rPr>
        <w:lastRenderedPageBreak/>
        <w:t xml:space="preserve">WheelsOn </w:t>
      </w:r>
      <w:r w:rsidR="005B0634" w:rsidRPr="003169F2">
        <w:rPr>
          <w:noProof w:val="0"/>
        </w:rPr>
        <w:t>DECIMAL(8,2)</w:t>
      </w:r>
      <w:r w:rsidRPr="003169F2">
        <w:rPr>
          <w:noProof w:val="0"/>
        </w:rPr>
        <w:t xml:space="preserve"> </w:t>
      </w:r>
      <w:r w:rsidR="00A973F0" w:rsidRPr="003169F2">
        <w:rPr>
          <w:noProof w:val="0"/>
        </w:rPr>
        <w:t>DEFAULT NULL</w:t>
      </w:r>
      <w:r w:rsidRPr="003169F2">
        <w:rPr>
          <w:noProof w:val="0"/>
        </w:rPr>
        <w:t>,</w:t>
      </w:r>
    </w:p>
    <w:p w14:paraId="21C4E700" w14:textId="6B812D71" w:rsidR="008356F9" w:rsidRPr="003169F2" w:rsidRDefault="00E12AEA" w:rsidP="008356F9">
      <w:pPr>
        <w:pStyle w:val="MonetDBSolutionsCode"/>
        <w:rPr>
          <w:noProof w:val="0"/>
        </w:rPr>
      </w:pPr>
      <w:r w:rsidRPr="003169F2">
        <w:rPr>
          <w:noProof w:val="0"/>
        </w:rPr>
        <w:t xml:space="preserve">-- </w:t>
      </w:r>
      <w:r w:rsidRPr="003169F2">
        <w:rPr>
          <w:rFonts w:hint="eastAsia"/>
          <w:noProof w:val="0"/>
          <w:lang w:eastAsia="zh-CN"/>
        </w:rPr>
        <w:t>40</w:t>
      </w:r>
      <w:r w:rsidR="008356F9" w:rsidRPr="003169F2">
        <w:rPr>
          <w:noProof w:val="0"/>
        </w:rPr>
        <w:t xml:space="preserve"> Taxi In Time, in Minutes</w:t>
      </w:r>
    </w:p>
    <w:p w14:paraId="76BBADEB" w14:textId="5DC640CD" w:rsidR="0029047B" w:rsidRPr="003169F2" w:rsidRDefault="00C02902" w:rsidP="0029047B">
      <w:pPr>
        <w:pStyle w:val="MonetDBSolutionsCode"/>
        <w:rPr>
          <w:noProof w:val="0"/>
        </w:rPr>
      </w:pPr>
      <w:r w:rsidRPr="003169F2">
        <w:rPr>
          <w:noProof w:val="0"/>
        </w:rPr>
        <w:t>TaxiIn DECIMAL(8</w:t>
      </w:r>
      <w:r w:rsidR="0029047B" w:rsidRPr="003169F2">
        <w:rPr>
          <w:noProof w:val="0"/>
        </w:rPr>
        <w:t xml:space="preserve">,2) </w:t>
      </w:r>
      <w:r w:rsidR="00A973F0" w:rsidRPr="003169F2">
        <w:rPr>
          <w:noProof w:val="0"/>
        </w:rPr>
        <w:t>DEFAULT NULL,</w:t>
      </w:r>
    </w:p>
    <w:p w14:paraId="1CDD8A7A" w14:textId="5206E87E" w:rsidR="006E76B0" w:rsidRPr="003169F2" w:rsidRDefault="00E12AEA" w:rsidP="006E76B0">
      <w:pPr>
        <w:pStyle w:val="MonetDBSolutionsCode"/>
        <w:rPr>
          <w:noProof w:val="0"/>
        </w:rPr>
      </w:pPr>
      <w:r w:rsidRPr="003169F2">
        <w:rPr>
          <w:noProof w:val="0"/>
        </w:rPr>
        <w:t xml:space="preserve">-- </w:t>
      </w:r>
      <w:r w:rsidRPr="003169F2">
        <w:rPr>
          <w:rFonts w:hint="eastAsia"/>
          <w:noProof w:val="0"/>
          <w:lang w:eastAsia="zh-CN"/>
        </w:rPr>
        <w:t>41</w:t>
      </w:r>
      <w:r w:rsidR="006E76B0" w:rsidRPr="003169F2">
        <w:rPr>
          <w:noProof w:val="0"/>
        </w:rPr>
        <w:t xml:space="preserve"> CRS Arrival Time (local time: hhmm)</w:t>
      </w:r>
    </w:p>
    <w:p w14:paraId="190C19B8" w14:textId="31640302" w:rsidR="0029047B" w:rsidRPr="003169F2" w:rsidRDefault="0029047B" w:rsidP="0029047B">
      <w:pPr>
        <w:pStyle w:val="MonetDBSolutionsCode"/>
        <w:rPr>
          <w:noProof w:val="0"/>
        </w:rPr>
      </w:pPr>
      <w:r w:rsidRPr="003169F2">
        <w:rPr>
          <w:noProof w:val="0"/>
        </w:rPr>
        <w:t xml:space="preserve">CRSArrTime </w:t>
      </w:r>
      <w:r w:rsidR="00C02902" w:rsidRPr="003169F2">
        <w:rPr>
          <w:noProof w:val="0"/>
        </w:rPr>
        <w:t>DECIMAL(8,2)</w:t>
      </w:r>
      <w:r w:rsidRPr="003169F2">
        <w:rPr>
          <w:noProof w:val="0"/>
        </w:rPr>
        <w:t xml:space="preserve"> </w:t>
      </w:r>
      <w:r w:rsidR="00A973F0" w:rsidRPr="003169F2">
        <w:rPr>
          <w:noProof w:val="0"/>
        </w:rPr>
        <w:t>DEFAULT NULL</w:t>
      </w:r>
      <w:r w:rsidRPr="003169F2">
        <w:rPr>
          <w:noProof w:val="0"/>
        </w:rPr>
        <w:t>,</w:t>
      </w:r>
    </w:p>
    <w:p w14:paraId="73EF366B" w14:textId="66640D71" w:rsidR="00BE0F29" w:rsidRPr="003169F2" w:rsidRDefault="00E12AEA" w:rsidP="00BE0F29">
      <w:pPr>
        <w:pStyle w:val="MonetDBSolutionsCode"/>
        <w:rPr>
          <w:noProof w:val="0"/>
        </w:rPr>
      </w:pPr>
      <w:r w:rsidRPr="003169F2">
        <w:rPr>
          <w:noProof w:val="0"/>
        </w:rPr>
        <w:t xml:space="preserve">-- </w:t>
      </w:r>
      <w:r w:rsidRPr="003169F2">
        <w:rPr>
          <w:rFonts w:hint="eastAsia"/>
          <w:noProof w:val="0"/>
          <w:lang w:eastAsia="zh-CN"/>
        </w:rPr>
        <w:t>42</w:t>
      </w:r>
      <w:r w:rsidR="00BE0F29" w:rsidRPr="003169F2">
        <w:rPr>
          <w:noProof w:val="0"/>
        </w:rPr>
        <w:t xml:space="preserve"> Actual Arrival Time (local time: hhmm)</w:t>
      </w:r>
    </w:p>
    <w:p w14:paraId="00435960" w14:textId="40A1990D" w:rsidR="0029047B" w:rsidRPr="003169F2" w:rsidRDefault="0029047B" w:rsidP="0029047B">
      <w:pPr>
        <w:pStyle w:val="MonetDBSolutionsCode"/>
        <w:rPr>
          <w:noProof w:val="0"/>
        </w:rPr>
      </w:pPr>
      <w:r w:rsidRPr="003169F2">
        <w:rPr>
          <w:noProof w:val="0"/>
        </w:rPr>
        <w:t xml:space="preserve">ArrTime </w:t>
      </w:r>
      <w:r w:rsidR="00DB45FC" w:rsidRPr="003169F2">
        <w:rPr>
          <w:noProof w:val="0"/>
        </w:rPr>
        <w:t>DECIMAL(8,2)</w:t>
      </w:r>
      <w:r w:rsidRPr="003169F2">
        <w:rPr>
          <w:noProof w:val="0"/>
        </w:rPr>
        <w:t xml:space="preserve"> </w:t>
      </w:r>
      <w:r w:rsidR="00A973F0" w:rsidRPr="003169F2">
        <w:rPr>
          <w:noProof w:val="0"/>
        </w:rPr>
        <w:t>DEFAULT NULL</w:t>
      </w:r>
      <w:r w:rsidRPr="003169F2">
        <w:rPr>
          <w:noProof w:val="0"/>
        </w:rPr>
        <w:t>,</w:t>
      </w:r>
    </w:p>
    <w:p w14:paraId="7B1B5410" w14:textId="121D7563" w:rsidR="0096047C" w:rsidRPr="003169F2" w:rsidRDefault="00E12AEA" w:rsidP="0096047C">
      <w:pPr>
        <w:pStyle w:val="MonetDBSolutionsCode"/>
        <w:rPr>
          <w:noProof w:val="0"/>
        </w:rPr>
      </w:pPr>
      <w:r w:rsidRPr="003169F2">
        <w:rPr>
          <w:noProof w:val="0"/>
        </w:rPr>
        <w:t xml:space="preserve">-- </w:t>
      </w:r>
      <w:r w:rsidRPr="003169F2">
        <w:rPr>
          <w:rFonts w:hint="eastAsia"/>
          <w:noProof w:val="0"/>
          <w:lang w:eastAsia="zh-CN"/>
        </w:rPr>
        <w:t>43</w:t>
      </w:r>
      <w:r w:rsidR="0096047C" w:rsidRPr="003169F2">
        <w:rPr>
          <w:noProof w:val="0"/>
        </w:rPr>
        <w:t xml:space="preserve"> Difference in minutes between scheduled and actual arrival time.</w:t>
      </w:r>
    </w:p>
    <w:p w14:paraId="32C86DD3" w14:textId="722F594A" w:rsidR="0029047B" w:rsidRPr="003169F2" w:rsidRDefault="003441BA" w:rsidP="0029047B">
      <w:pPr>
        <w:pStyle w:val="MonetDBSolutionsCode"/>
        <w:rPr>
          <w:noProof w:val="0"/>
        </w:rPr>
      </w:pPr>
      <w:r w:rsidRPr="003169F2">
        <w:rPr>
          <w:noProof w:val="0"/>
        </w:rPr>
        <w:t>ArrDelay DECIMAL(8</w:t>
      </w:r>
      <w:r w:rsidR="0029047B" w:rsidRPr="003169F2">
        <w:rPr>
          <w:noProof w:val="0"/>
        </w:rPr>
        <w:t xml:space="preserve">,2) </w:t>
      </w:r>
      <w:r w:rsidR="00A973F0" w:rsidRPr="003169F2">
        <w:rPr>
          <w:noProof w:val="0"/>
        </w:rPr>
        <w:t>DEFAULT NULL,</w:t>
      </w:r>
    </w:p>
    <w:p w14:paraId="6722D5B2" w14:textId="791CB761" w:rsidR="00B12671" w:rsidRPr="003169F2" w:rsidRDefault="00E12AEA" w:rsidP="00B12671">
      <w:pPr>
        <w:pStyle w:val="MonetDBSolutionsCode"/>
        <w:rPr>
          <w:noProof w:val="0"/>
        </w:rPr>
      </w:pPr>
      <w:r w:rsidRPr="003169F2">
        <w:rPr>
          <w:noProof w:val="0"/>
        </w:rPr>
        <w:t xml:space="preserve">-- </w:t>
      </w:r>
      <w:r w:rsidRPr="003169F2">
        <w:rPr>
          <w:rFonts w:hint="eastAsia"/>
          <w:noProof w:val="0"/>
          <w:lang w:eastAsia="zh-CN"/>
        </w:rPr>
        <w:t>44</w:t>
      </w:r>
      <w:r w:rsidR="00B12671" w:rsidRPr="003169F2">
        <w:rPr>
          <w:noProof w:val="0"/>
        </w:rPr>
        <w:t xml:space="preserve"> Difference in minutes between scheduled and actual arrival time.</w:t>
      </w:r>
    </w:p>
    <w:p w14:paraId="4E2A091A" w14:textId="3D409F66" w:rsidR="0029047B" w:rsidRPr="003169F2" w:rsidRDefault="00A77EEE" w:rsidP="0029047B">
      <w:pPr>
        <w:pStyle w:val="MonetDBSolutionsCode"/>
        <w:rPr>
          <w:noProof w:val="0"/>
        </w:rPr>
      </w:pPr>
      <w:r w:rsidRPr="003169F2">
        <w:rPr>
          <w:noProof w:val="0"/>
        </w:rPr>
        <w:t>ArrDelayMinutes DECIMAL(8</w:t>
      </w:r>
      <w:r w:rsidR="0029047B" w:rsidRPr="003169F2">
        <w:rPr>
          <w:noProof w:val="0"/>
        </w:rPr>
        <w:t xml:space="preserve">,2) </w:t>
      </w:r>
      <w:r w:rsidR="00A973F0" w:rsidRPr="003169F2">
        <w:rPr>
          <w:noProof w:val="0"/>
        </w:rPr>
        <w:t>DEFAULT NULL,</w:t>
      </w:r>
    </w:p>
    <w:p w14:paraId="1CAEBD94" w14:textId="083C6CC2" w:rsidR="00D34E44" w:rsidRPr="003169F2" w:rsidRDefault="00E12AEA" w:rsidP="00D34E44">
      <w:pPr>
        <w:pStyle w:val="MonetDBSolutionsCode"/>
        <w:rPr>
          <w:noProof w:val="0"/>
        </w:rPr>
      </w:pPr>
      <w:r w:rsidRPr="003169F2">
        <w:rPr>
          <w:noProof w:val="0"/>
        </w:rPr>
        <w:t xml:space="preserve">-- </w:t>
      </w:r>
      <w:r w:rsidRPr="003169F2">
        <w:rPr>
          <w:rFonts w:hint="eastAsia"/>
          <w:noProof w:val="0"/>
          <w:lang w:eastAsia="zh-CN"/>
        </w:rPr>
        <w:t>45</w:t>
      </w:r>
      <w:r w:rsidR="00D34E44" w:rsidRPr="003169F2">
        <w:rPr>
          <w:noProof w:val="0"/>
        </w:rPr>
        <w:t xml:space="preserve"> Arrival Delay Indicator, 15 Minutes or More (1=Yes)</w:t>
      </w:r>
    </w:p>
    <w:p w14:paraId="3DABFD51" w14:textId="164A4371" w:rsidR="0029047B" w:rsidRPr="003169F2" w:rsidRDefault="0029047B" w:rsidP="0029047B">
      <w:pPr>
        <w:pStyle w:val="MonetDBSolutionsCode"/>
        <w:rPr>
          <w:noProof w:val="0"/>
        </w:rPr>
      </w:pPr>
      <w:r w:rsidRPr="003169F2">
        <w:rPr>
          <w:noProof w:val="0"/>
        </w:rPr>
        <w:t xml:space="preserve">ArrDel15 </w:t>
      </w:r>
      <w:r w:rsidR="00B16D9D" w:rsidRPr="003169F2">
        <w:rPr>
          <w:noProof w:val="0"/>
        </w:rPr>
        <w:t>DECIMAL(8,2)</w:t>
      </w:r>
      <w:r w:rsidRPr="003169F2">
        <w:rPr>
          <w:noProof w:val="0"/>
        </w:rPr>
        <w:t xml:space="preserve"> </w:t>
      </w:r>
      <w:r w:rsidR="00A973F0" w:rsidRPr="003169F2">
        <w:rPr>
          <w:noProof w:val="0"/>
        </w:rPr>
        <w:t>DEFAULT NULL,</w:t>
      </w:r>
    </w:p>
    <w:p w14:paraId="50A5667E" w14:textId="523FE794" w:rsidR="0021284E" w:rsidRPr="003169F2" w:rsidRDefault="00E12AEA" w:rsidP="0021284E">
      <w:pPr>
        <w:pStyle w:val="MonetDBSolutionsCode"/>
        <w:rPr>
          <w:noProof w:val="0"/>
        </w:rPr>
      </w:pPr>
      <w:r w:rsidRPr="003169F2">
        <w:rPr>
          <w:noProof w:val="0"/>
        </w:rPr>
        <w:t>-- 4</w:t>
      </w:r>
      <w:r w:rsidRPr="003169F2">
        <w:rPr>
          <w:rFonts w:hint="eastAsia"/>
          <w:noProof w:val="0"/>
          <w:lang w:eastAsia="zh-CN"/>
        </w:rPr>
        <w:t>6</w:t>
      </w:r>
      <w:r w:rsidR="0021284E" w:rsidRPr="003169F2">
        <w:rPr>
          <w:noProof w:val="0"/>
        </w:rPr>
        <w:t xml:space="preserve"> Arrival Delay intervals, every (15-minutes from </w:t>
      </w:r>
      <w:r w:rsidR="00062049" w:rsidRPr="003169F2">
        <w:rPr>
          <w:noProof w:val="0"/>
        </w:rPr>
        <w:t>&lt;-15 to &gt;</w:t>
      </w:r>
      <w:r w:rsidR="0021284E" w:rsidRPr="003169F2">
        <w:rPr>
          <w:noProof w:val="0"/>
        </w:rPr>
        <w:t>180)</w:t>
      </w:r>
    </w:p>
    <w:p w14:paraId="0A21E239" w14:textId="3D65C68F" w:rsidR="0029047B" w:rsidRPr="003169F2" w:rsidRDefault="0029047B" w:rsidP="0029047B">
      <w:pPr>
        <w:pStyle w:val="MonetDBSolutionsCode"/>
        <w:rPr>
          <w:noProof w:val="0"/>
        </w:rPr>
      </w:pPr>
      <w:r w:rsidRPr="003169F2">
        <w:rPr>
          <w:noProof w:val="0"/>
        </w:rPr>
        <w:t xml:space="preserve">ArrivalDelayGroups </w:t>
      </w:r>
      <w:r w:rsidR="000F42D5" w:rsidRPr="003169F2">
        <w:rPr>
          <w:noProof w:val="0"/>
        </w:rPr>
        <w:t>DECIMAL(8,2)</w:t>
      </w:r>
      <w:r w:rsidR="00164B2A" w:rsidRPr="003169F2">
        <w:rPr>
          <w:noProof w:val="0"/>
        </w:rPr>
        <w:t xml:space="preserve"> </w:t>
      </w:r>
      <w:r w:rsidR="00A973F0" w:rsidRPr="003169F2">
        <w:rPr>
          <w:noProof w:val="0"/>
        </w:rPr>
        <w:t>DEFAULT NULL,</w:t>
      </w:r>
    </w:p>
    <w:p w14:paraId="3D2D27A6" w14:textId="48CEE5E3" w:rsidR="00735FC3" w:rsidRPr="003169F2" w:rsidRDefault="00E12AEA" w:rsidP="00735FC3">
      <w:pPr>
        <w:pStyle w:val="MonetDBSolutionsCode"/>
        <w:rPr>
          <w:noProof w:val="0"/>
        </w:rPr>
      </w:pPr>
      <w:r w:rsidRPr="003169F2">
        <w:rPr>
          <w:noProof w:val="0"/>
        </w:rPr>
        <w:t>-- 4</w:t>
      </w:r>
      <w:r w:rsidRPr="003169F2">
        <w:rPr>
          <w:rFonts w:hint="eastAsia"/>
          <w:noProof w:val="0"/>
          <w:lang w:eastAsia="zh-CN"/>
        </w:rPr>
        <w:t>7</w:t>
      </w:r>
      <w:r w:rsidR="00735FC3" w:rsidRPr="003169F2">
        <w:rPr>
          <w:noProof w:val="0"/>
        </w:rPr>
        <w:t xml:space="preserve"> CRS Arrival Time Block, Hourly Intervals</w:t>
      </w:r>
    </w:p>
    <w:p w14:paraId="50F0575C" w14:textId="089D2F84" w:rsidR="0029047B" w:rsidRPr="003169F2" w:rsidRDefault="00057F48" w:rsidP="0029047B">
      <w:pPr>
        <w:pStyle w:val="MonetDBSolutionsCode"/>
        <w:rPr>
          <w:noProof w:val="0"/>
        </w:rPr>
      </w:pPr>
      <w:r w:rsidRPr="003169F2">
        <w:rPr>
          <w:noProof w:val="0"/>
        </w:rPr>
        <w:t>ArrTimeBlk VARCHAR(20</w:t>
      </w:r>
      <w:r w:rsidR="0029047B" w:rsidRPr="003169F2">
        <w:rPr>
          <w:noProof w:val="0"/>
        </w:rPr>
        <w:t xml:space="preserve">) </w:t>
      </w:r>
      <w:r w:rsidR="00A973F0" w:rsidRPr="003169F2">
        <w:rPr>
          <w:noProof w:val="0"/>
        </w:rPr>
        <w:t>DEFAULT NULL,</w:t>
      </w:r>
    </w:p>
    <w:p w14:paraId="143AEC94" w14:textId="5820A5EB" w:rsidR="0079007B" w:rsidRPr="003169F2" w:rsidRDefault="00E12AEA" w:rsidP="0079007B">
      <w:pPr>
        <w:pStyle w:val="MonetDBSolutionsCode"/>
        <w:rPr>
          <w:noProof w:val="0"/>
        </w:rPr>
      </w:pPr>
      <w:r w:rsidRPr="003169F2">
        <w:rPr>
          <w:noProof w:val="0"/>
        </w:rPr>
        <w:t>-- 4</w:t>
      </w:r>
      <w:r w:rsidRPr="003169F2">
        <w:rPr>
          <w:rFonts w:hint="eastAsia"/>
          <w:noProof w:val="0"/>
          <w:lang w:eastAsia="zh-CN"/>
        </w:rPr>
        <w:t>8</w:t>
      </w:r>
      <w:r w:rsidR="0079007B" w:rsidRPr="003169F2">
        <w:rPr>
          <w:noProof w:val="0"/>
        </w:rPr>
        <w:t xml:space="preserve"> Cancelled Flight Indicator (1=Yes)</w:t>
      </w:r>
    </w:p>
    <w:p w14:paraId="2F54362C" w14:textId="7023BCB5" w:rsidR="0029047B" w:rsidRPr="003169F2" w:rsidRDefault="0029047B" w:rsidP="0029047B">
      <w:pPr>
        <w:pStyle w:val="MonetDBSolutionsCode"/>
        <w:rPr>
          <w:noProof w:val="0"/>
        </w:rPr>
      </w:pPr>
      <w:r w:rsidRPr="003169F2">
        <w:rPr>
          <w:noProof w:val="0"/>
        </w:rPr>
        <w:t xml:space="preserve">Cancelled TINYINT </w:t>
      </w:r>
      <w:r w:rsidR="00A973F0" w:rsidRPr="003169F2">
        <w:rPr>
          <w:noProof w:val="0"/>
        </w:rPr>
        <w:t>DEFAULT NULL,</w:t>
      </w:r>
    </w:p>
    <w:p w14:paraId="1F349D9D" w14:textId="58CFBC5C" w:rsidR="00636E40" w:rsidRPr="003169F2" w:rsidRDefault="00E12AEA" w:rsidP="00636E40">
      <w:pPr>
        <w:pStyle w:val="MonetDBSolutionsCode"/>
        <w:rPr>
          <w:noProof w:val="0"/>
        </w:rPr>
      </w:pPr>
      <w:r w:rsidRPr="003169F2">
        <w:rPr>
          <w:noProof w:val="0"/>
        </w:rPr>
        <w:t>-- 4</w:t>
      </w:r>
      <w:r w:rsidRPr="003169F2">
        <w:rPr>
          <w:rFonts w:hint="eastAsia"/>
          <w:noProof w:val="0"/>
          <w:lang w:eastAsia="zh-CN"/>
        </w:rPr>
        <w:t>9</w:t>
      </w:r>
      <w:r w:rsidR="00636E40" w:rsidRPr="003169F2">
        <w:rPr>
          <w:noProof w:val="0"/>
        </w:rPr>
        <w:t xml:space="preserve"> Specifies The Reason For Cancellation</w:t>
      </w:r>
    </w:p>
    <w:p w14:paraId="4CAEEFFA" w14:textId="3FFA42FA" w:rsidR="0029047B" w:rsidRPr="003169F2" w:rsidRDefault="0029047B" w:rsidP="0029047B">
      <w:pPr>
        <w:pStyle w:val="MonetDBSolutionsCode"/>
        <w:rPr>
          <w:noProof w:val="0"/>
        </w:rPr>
      </w:pPr>
      <w:r w:rsidRPr="003169F2">
        <w:rPr>
          <w:noProof w:val="0"/>
        </w:rPr>
        <w:t>CancellationCode CHAR(1),</w:t>
      </w:r>
    </w:p>
    <w:p w14:paraId="1D3CA5F9" w14:textId="2BADD295" w:rsidR="00F32305" w:rsidRPr="003169F2" w:rsidRDefault="00E12AEA" w:rsidP="00F32305">
      <w:pPr>
        <w:pStyle w:val="MonetDBSolutionsCode"/>
        <w:rPr>
          <w:noProof w:val="0"/>
        </w:rPr>
      </w:pPr>
      <w:r w:rsidRPr="003169F2">
        <w:rPr>
          <w:noProof w:val="0"/>
        </w:rPr>
        <w:t xml:space="preserve">-- </w:t>
      </w:r>
      <w:r w:rsidRPr="003169F2">
        <w:rPr>
          <w:rFonts w:hint="eastAsia"/>
          <w:noProof w:val="0"/>
          <w:lang w:eastAsia="zh-CN"/>
        </w:rPr>
        <w:t>50</w:t>
      </w:r>
      <w:r w:rsidR="00F32305" w:rsidRPr="003169F2">
        <w:rPr>
          <w:noProof w:val="0"/>
        </w:rPr>
        <w:t xml:space="preserve"> Diverted Flight Indicator (1=Yes)</w:t>
      </w:r>
    </w:p>
    <w:p w14:paraId="6E393A49" w14:textId="1D00415C" w:rsidR="0029047B" w:rsidRPr="003169F2" w:rsidRDefault="0029047B" w:rsidP="0029047B">
      <w:pPr>
        <w:pStyle w:val="MonetDBSolutionsCode"/>
        <w:rPr>
          <w:noProof w:val="0"/>
        </w:rPr>
      </w:pPr>
      <w:r w:rsidRPr="003169F2">
        <w:rPr>
          <w:noProof w:val="0"/>
        </w:rPr>
        <w:t xml:space="preserve">Diverted TINYINT </w:t>
      </w:r>
      <w:r w:rsidR="00A973F0" w:rsidRPr="003169F2">
        <w:rPr>
          <w:noProof w:val="0"/>
        </w:rPr>
        <w:t>DEFAULT NULL,</w:t>
      </w:r>
    </w:p>
    <w:p w14:paraId="546A99CD" w14:textId="4CAA85AF" w:rsidR="00F34DBE" w:rsidRPr="003169F2" w:rsidRDefault="00E12AEA" w:rsidP="00F34DBE">
      <w:pPr>
        <w:pStyle w:val="MonetDBSolutionsCode"/>
        <w:rPr>
          <w:noProof w:val="0"/>
        </w:rPr>
      </w:pPr>
      <w:r w:rsidRPr="003169F2">
        <w:rPr>
          <w:noProof w:val="0"/>
        </w:rPr>
        <w:t xml:space="preserve">-- </w:t>
      </w:r>
      <w:r w:rsidRPr="003169F2">
        <w:rPr>
          <w:rFonts w:hint="eastAsia"/>
          <w:noProof w:val="0"/>
          <w:lang w:eastAsia="zh-CN"/>
        </w:rPr>
        <w:t>51</w:t>
      </w:r>
      <w:r w:rsidR="00F34DBE" w:rsidRPr="003169F2">
        <w:rPr>
          <w:noProof w:val="0"/>
        </w:rPr>
        <w:t xml:space="preserve"> CRS Elapsed Time of Flight, in Minutes</w:t>
      </w:r>
    </w:p>
    <w:p w14:paraId="247DF503" w14:textId="737DFB07" w:rsidR="0029047B" w:rsidRPr="003169F2" w:rsidRDefault="00931615" w:rsidP="0029047B">
      <w:pPr>
        <w:pStyle w:val="MonetDBSolutionsCode"/>
        <w:rPr>
          <w:noProof w:val="0"/>
        </w:rPr>
      </w:pPr>
      <w:r w:rsidRPr="003169F2">
        <w:rPr>
          <w:noProof w:val="0"/>
        </w:rPr>
        <w:t>CRSElapsedTime DECIMAL(8</w:t>
      </w:r>
      <w:r w:rsidR="0029047B" w:rsidRPr="003169F2">
        <w:rPr>
          <w:noProof w:val="0"/>
        </w:rPr>
        <w:t xml:space="preserve">,2) </w:t>
      </w:r>
      <w:r w:rsidR="00A973F0" w:rsidRPr="003169F2">
        <w:rPr>
          <w:noProof w:val="0"/>
        </w:rPr>
        <w:t>DEFAULT NULL,</w:t>
      </w:r>
    </w:p>
    <w:p w14:paraId="316DCC0E" w14:textId="768ACD14" w:rsidR="004015E4" w:rsidRPr="003169F2" w:rsidRDefault="00E12AEA" w:rsidP="004015E4">
      <w:pPr>
        <w:pStyle w:val="MonetDBSolutionsCode"/>
        <w:rPr>
          <w:noProof w:val="0"/>
        </w:rPr>
      </w:pPr>
      <w:r w:rsidRPr="003169F2">
        <w:rPr>
          <w:noProof w:val="0"/>
        </w:rPr>
        <w:t xml:space="preserve">-- </w:t>
      </w:r>
      <w:r w:rsidRPr="003169F2">
        <w:rPr>
          <w:rFonts w:hint="eastAsia"/>
          <w:noProof w:val="0"/>
          <w:lang w:eastAsia="zh-CN"/>
        </w:rPr>
        <w:t>52</w:t>
      </w:r>
      <w:r w:rsidR="004015E4" w:rsidRPr="003169F2">
        <w:rPr>
          <w:noProof w:val="0"/>
        </w:rPr>
        <w:t xml:space="preserve"> Elapsed Time of Flight, in Minutes</w:t>
      </w:r>
    </w:p>
    <w:p w14:paraId="0F2D3C8C" w14:textId="211E0654" w:rsidR="0029047B" w:rsidRPr="003169F2" w:rsidRDefault="0053797A" w:rsidP="0029047B">
      <w:pPr>
        <w:pStyle w:val="MonetDBSolutionsCode"/>
        <w:rPr>
          <w:noProof w:val="0"/>
        </w:rPr>
      </w:pPr>
      <w:r w:rsidRPr="003169F2">
        <w:rPr>
          <w:noProof w:val="0"/>
        </w:rPr>
        <w:t>ActualElapsedTime DECIMAL(8</w:t>
      </w:r>
      <w:r w:rsidR="0029047B" w:rsidRPr="003169F2">
        <w:rPr>
          <w:noProof w:val="0"/>
        </w:rPr>
        <w:t xml:space="preserve">,2) </w:t>
      </w:r>
      <w:r w:rsidR="00A973F0" w:rsidRPr="003169F2">
        <w:rPr>
          <w:noProof w:val="0"/>
        </w:rPr>
        <w:t>DEFAULT NULL,</w:t>
      </w:r>
    </w:p>
    <w:p w14:paraId="07C7C240" w14:textId="0F890A93" w:rsidR="00C85279" w:rsidRPr="003169F2" w:rsidRDefault="00E12AEA" w:rsidP="00C85279">
      <w:pPr>
        <w:pStyle w:val="MonetDBSolutionsCode"/>
        <w:rPr>
          <w:noProof w:val="0"/>
        </w:rPr>
      </w:pPr>
      <w:r w:rsidRPr="003169F2">
        <w:rPr>
          <w:noProof w:val="0"/>
        </w:rPr>
        <w:t xml:space="preserve">-- </w:t>
      </w:r>
      <w:r w:rsidRPr="003169F2">
        <w:rPr>
          <w:rFonts w:hint="eastAsia"/>
          <w:noProof w:val="0"/>
          <w:lang w:eastAsia="zh-CN"/>
        </w:rPr>
        <w:t>53</w:t>
      </w:r>
      <w:r w:rsidR="00C85279" w:rsidRPr="003169F2">
        <w:rPr>
          <w:noProof w:val="0"/>
        </w:rPr>
        <w:t xml:space="preserve"> Flight Time, in Minutes</w:t>
      </w:r>
    </w:p>
    <w:p w14:paraId="55789323" w14:textId="5B472547" w:rsidR="0029047B" w:rsidRPr="003169F2" w:rsidRDefault="0053797A" w:rsidP="0029047B">
      <w:pPr>
        <w:pStyle w:val="MonetDBSolutionsCode"/>
        <w:rPr>
          <w:noProof w:val="0"/>
        </w:rPr>
      </w:pPr>
      <w:r w:rsidRPr="003169F2">
        <w:rPr>
          <w:noProof w:val="0"/>
        </w:rPr>
        <w:t>AirTime DECIMAL(8</w:t>
      </w:r>
      <w:r w:rsidR="0029047B" w:rsidRPr="003169F2">
        <w:rPr>
          <w:noProof w:val="0"/>
        </w:rPr>
        <w:t xml:space="preserve">,2) </w:t>
      </w:r>
      <w:r w:rsidR="00A973F0" w:rsidRPr="003169F2">
        <w:rPr>
          <w:noProof w:val="0"/>
        </w:rPr>
        <w:t>DEFAULT NULL,</w:t>
      </w:r>
    </w:p>
    <w:p w14:paraId="775B34CE" w14:textId="3BEE66DF" w:rsidR="009F6EA7" w:rsidRPr="003169F2" w:rsidRDefault="00677387" w:rsidP="009F6EA7">
      <w:pPr>
        <w:pStyle w:val="MonetDBSolutionsCode"/>
        <w:rPr>
          <w:noProof w:val="0"/>
        </w:rPr>
      </w:pPr>
      <w:r w:rsidRPr="003169F2">
        <w:rPr>
          <w:noProof w:val="0"/>
        </w:rPr>
        <w:t xml:space="preserve">-- </w:t>
      </w:r>
      <w:r w:rsidRPr="003169F2">
        <w:rPr>
          <w:rFonts w:hint="eastAsia"/>
          <w:noProof w:val="0"/>
          <w:lang w:eastAsia="zh-CN"/>
        </w:rPr>
        <w:t>54</w:t>
      </w:r>
      <w:r w:rsidR="009F6EA7" w:rsidRPr="003169F2">
        <w:rPr>
          <w:noProof w:val="0"/>
        </w:rPr>
        <w:t xml:space="preserve"> Number of Flights</w:t>
      </w:r>
    </w:p>
    <w:p w14:paraId="0DB17C1C" w14:textId="3D4E58AB" w:rsidR="0029047B" w:rsidRPr="003169F2" w:rsidRDefault="0029047B" w:rsidP="0029047B">
      <w:pPr>
        <w:pStyle w:val="MonetDBSolutionsCode"/>
        <w:rPr>
          <w:noProof w:val="0"/>
        </w:rPr>
      </w:pPr>
      <w:r w:rsidRPr="003169F2">
        <w:rPr>
          <w:noProof w:val="0"/>
        </w:rPr>
        <w:t xml:space="preserve">Flights </w:t>
      </w:r>
      <w:r w:rsidR="0053797A" w:rsidRPr="003169F2">
        <w:rPr>
          <w:noProof w:val="0"/>
        </w:rPr>
        <w:t>DECIMAL(8,2)</w:t>
      </w:r>
      <w:r w:rsidRPr="003169F2">
        <w:rPr>
          <w:noProof w:val="0"/>
        </w:rPr>
        <w:t xml:space="preserve"> </w:t>
      </w:r>
      <w:r w:rsidR="00A973F0" w:rsidRPr="003169F2">
        <w:rPr>
          <w:noProof w:val="0"/>
        </w:rPr>
        <w:t>DEFAULT NULL,</w:t>
      </w:r>
    </w:p>
    <w:p w14:paraId="4E608F6B" w14:textId="027A2909" w:rsidR="007373A6" w:rsidRPr="003169F2" w:rsidRDefault="00677387" w:rsidP="007373A6">
      <w:pPr>
        <w:pStyle w:val="MonetDBSolutionsCode"/>
        <w:rPr>
          <w:noProof w:val="0"/>
        </w:rPr>
      </w:pPr>
      <w:r w:rsidRPr="003169F2">
        <w:rPr>
          <w:noProof w:val="0"/>
        </w:rPr>
        <w:t xml:space="preserve">-- </w:t>
      </w:r>
      <w:r w:rsidRPr="003169F2">
        <w:rPr>
          <w:rFonts w:hint="eastAsia"/>
          <w:noProof w:val="0"/>
          <w:lang w:eastAsia="zh-CN"/>
        </w:rPr>
        <w:t>55</w:t>
      </w:r>
      <w:r w:rsidR="007373A6" w:rsidRPr="003169F2">
        <w:rPr>
          <w:noProof w:val="0"/>
        </w:rPr>
        <w:t xml:space="preserve"> Distance between </w:t>
      </w:r>
      <w:r w:rsidR="00603CCD" w:rsidRPr="003169F2">
        <w:rPr>
          <w:noProof w:val="0"/>
        </w:rPr>
        <w:t>Airport</w:t>
      </w:r>
      <w:r w:rsidR="007373A6" w:rsidRPr="003169F2">
        <w:rPr>
          <w:noProof w:val="0"/>
        </w:rPr>
        <w:t>s (miles)</w:t>
      </w:r>
    </w:p>
    <w:p w14:paraId="6CF30234" w14:textId="2D62E336" w:rsidR="0029047B" w:rsidRPr="003169F2" w:rsidRDefault="008574FE" w:rsidP="0029047B">
      <w:pPr>
        <w:pStyle w:val="MonetDBSolutionsCode"/>
        <w:rPr>
          <w:noProof w:val="0"/>
        </w:rPr>
      </w:pPr>
      <w:r w:rsidRPr="003169F2">
        <w:rPr>
          <w:noProof w:val="0"/>
        </w:rPr>
        <w:t>Distance DECIMAL(8</w:t>
      </w:r>
      <w:r w:rsidR="0029047B" w:rsidRPr="003169F2">
        <w:rPr>
          <w:noProof w:val="0"/>
        </w:rPr>
        <w:t xml:space="preserve">,2) </w:t>
      </w:r>
      <w:r w:rsidR="00A973F0" w:rsidRPr="003169F2">
        <w:rPr>
          <w:noProof w:val="0"/>
        </w:rPr>
        <w:t>DEFAULT NULL,</w:t>
      </w:r>
    </w:p>
    <w:p w14:paraId="2DF5E862" w14:textId="1C1187F0" w:rsidR="00B1519E" w:rsidRPr="003169F2" w:rsidRDefault="00677387" w:rsidP="00B1519E">
      <w:pPr>
        <w:pStyle w:val="MonetDBSolutionsCode"/>
        <w:rPr>
          <w:noProof w:val="0"/>
        </w:rPr>
      </w:pPr>
      <w:r w:rsidRPr="003169F2">
        <w:rPr>
          <w:noProof w:val="0"/>
        </w:rPr>
        <w:t>-- 5</w:t>
      </w:r>
      <w:r w:rsidRPr="003169F2">
        <w:rPr>
          <w:rFonts w:hint="eastAsia"/>
          <w:noProof w:val="0"/>
          <w:lang w:eastAsia="zh-CN"/>
        </w:rPr>
        <w:t>6</w:t>
      </w:r>
      <w:r w:rsidR="00B1519E" w:rsidRPr="003169F2">
        <w:rPr>
          <w:noProof w:val="0"/>
        </w:rPr>
        <w:t xml:space="preserve"> Distance Intervals, every 250 Miles, for Flight Segment</w:t>
      </w:r>
    </w:p>
    <w:p w14:paraId="41A88265" w14:textId="6CACFBFA" w:rsidR="0029047B" w:rsidRPr="003169F2" w:rsidRDefault="0029047B" w:rsidP="0029047B">
      <w:pPr>
        <w:pStyle w:val="MonetDBSolutionsCode"/>
        <w:rPr>
          <w:noProof w:val="0"/>
        </w:rPr>
      </w:pPr>
      <w:r w:rsidRPr="003169F2">
        <w:rPr>
          <w:noProof w:val="0"/>
        </w:rPr>
        <w:t xml:space="preserve">DistanceGroup TINYINT </w:t>
      </w:r>
      <w:r w:rsidR="00A973F0" w:rsidRPr="003169F2">
        <w:rPr>
          <w:noProof w:val="0"/>
        </w:rPr>
        <w:t>DEFAULT NULL,</w:t>
      </w:r>
    </w:p>
    <w:p w14:paraId="4339AF1F" w14:textId="73C46EFE" w:rsidR="00B1519E" w:rsidRPr="003169F2" w:rsidRDefault="00677387" w:rsidP="00B1519E">
      <w:pPr>
        <w:pStyle w:val="MonetDBSolutionsCode"/>
        <w:rPr>
          <w:noProof w:val="0"/>
        </w:rPr>
      </w:pPr>
      <w:r w:rsidRPr="003169F2">
        <w:rPr>
          <w:noProof w:val="0"/>
        </w:rPr>
        <w:t>-- 5</w:t>
      </w:r>
      <w:r w:rsidRPr="003169F2">
        <w:rPr>
          <w:rFonts w:hint="eastAsia"/>
          <w:noProof w:val="0"/>
          <w:lang w:eastAsia="zh-CN"/>
        </w:rPr>
        <w:t>7</w:t>
      </w:r>
      <w:r w:rsidR="00B1519E" w:rsidRPr="003169F2">
        <w:rPr>
          <w:noProof w:val="0"/>
        </w:rPr>
        <w:t xml:space="preserve"> Carrier Delay, in Minutes</w:t>
      </w:r>
    </w:p>
    <w:p w14:paraId="789F401E" w14:textId="07C64EEB" w:rsidR="0029047B" w:rsidRPr="003169F2" w:rsidRDefault="0061291A" w:rsidP="0029047B">
      <w:pPr>
        <w:pStyle w:val="MonetDBSolutionsCode"/>
        <w:rPr>
          <w:noProof w:val="0"/>
        </w:rPr>
      </w:pPr>
      <w:r w:rsidRPr="003169F2">
        <w:rPr>
          <w:noProof w:val="0"/>
        </w:rPr>
        <w:t>CarrierDelay DECIMAL(8</w:t>
      </w:r>
      <w:r w:rsidR="0029047B" w:rsidRPr="003169F2">
        <w:rPr>
          <w:noProof w:val="0"/>
        </w:rPr>
        <w:t>,2)</w:t>
      </w:r>
      <w:r w:rsidR="00A973F0" w:rsidRPr="003169F2">
        <w:rPr>
          <w:noProof w:val="0"/>
        </w:rPr>
        <w:t xml:space="preserve"> DEFAULT NULL</w:t>
      </w:r>
      <w:r w:rsidR="0029047B" w:rsidRPr="003169F2">
        <w:rPr>
          <w:noProof w:val="0"/>
        </w:rPr>
        <w:t>,</w:t>
      </w:r>
    </w:p>
    <w:p w14:paraId="7361B9E7" w14:textId="03D763B1" w:rsidR="00B1519E" w:rsidRPr="003169F2" w:rsidRDefault="00677387" w:rsidP="00B1519E">
      <w:pPr>
        <w:pStyle w:val="MonetDBSolutionsCode"/>
        <w:rPr>
          <w:noProof w:val="0"/>
        </w:rPr>
      </w:pPr>
      <w:r w:rsidRPr="003169F2">
        <w:rPr>
          <w:noProof w:val="0"/>
        </w:rPr>
        <w:t>-- 5</w:t>
      </w:r>
      <w:r w:rsidRPr="003169F2">
        <w:rPr>
          <w:rFonts w:hint="eastAsia"/>
          <w:noProof w:val="0"/>
          <w:lang w:eastAsia="zh-CN"/>
        </w:rPr>
        <w:t>8</w:t>
      </w:r>
      <w:r w:rsidR="00B1519E" w:rsidRPr="003169F2">
        <w:rPr>
          <w:noProof w:val="0"/>
        </w:rPr>
        <w:t xml:space="preserve"> Weather Delay, in Minutes</w:t>
      </w:r>
    </w:p>
    <w:p w14:paraId="106BC087" w14:textId="4F63766E" w:rsidR="0029047B" w:rsidRPr="003169F2" w:rsidRDefault="0061291A" w:rsidP="0029047B">
      <w:pPr>
        <w:pStyle w:val="MonetDBSolutionsCode"/>
        <w:rPr>
          <w:noProof w:val="0"/>
        </w:rPr>
      </w:pPr>
      <w:r w:rsidRPr="003169F2">
        <w:rPr>
          <w:noProof w:val="0"/>
        </w:rPr>
        <w:t>WeatherDelay DECIMAL(8</w:t>
      </w:r>
      <w:r w:rsidR="0029047B" w:rsidRPr="003169F2">
        <w:rPr>
          <w:noProof w:val="0"/>
        </w:rPr>
        <w:t>,2)</w:t>
      </w:r>
      <w:r w:rsidR="00A973F0" w:rsidRPr="003169F2">
        <w:rPr>
          <w:noProof w:val="0"/>
        </w:rPr>
        <w:t xml:space="preserve"> DEFAULT NULL</w:t>
      </w:r>
      <w:r w:rsidR="0029047B" w:rsidRPr="003169F2">
        <w:rPr>
          <w:noProof w:val="0"/>
        </w:rPr>
        <w:t>,</w:t>
      </w:r>
    </w:p>
    <w:p w14:paraId="266EDDDF" w14:textId="6830B529" w:rsidR="00EA7934" w:rsidRPr="003169F2" w:rsidRDefault="00677387" w:rsidP="00EA7934">
      <w:pPr>
        <w:pStyle w:val="MonetDBSolutionsCode"/>
        <w:rPr>
          <w:noProof w:val="0"/>
        </w:rPr>
      </w:pPr>
      <w:r w:rsidRPr="003169F2">
        <w:rPr>
          <w:noProof w:val="0"/>
        </w:rPr>
        <w:t xml:space="preserve">-- </w:t>
      </w:r>
      <w:r w:rsidRPr="003169F2">
        <w:rPr>
          <w:rFonts w:hint="eastAsia"/>
          <w:noProof w:val="0"/>
          <w:lang w:eastAsia="zh-CN"/>
        </w:rPr>
        <w:t>59</w:t>
      </w:r>
      <w:r w:rsidR="00EA7934" w:rsidRPr="003169F2">
        <w:rPr>
          <w:noProof w:val="0"/>
        </w:rPr>
        <w:t xml:space="preserve"> N</w:t>
      </w:r>
      <w:r w:rsidR="00DB423B" w:rsidRPr="003169F2">
        <w:rPr>
          <w:noProof w:val="0"/>
        </w:rPr>
        <w:t xml:space="preserve">ational </w:t>
      </w:r>
      <w:r w:rsidR="00EA7934" w:rsidRPr="003169F2">
        <w:rPr>
          <w:noProof w:val="0"/>
        </w:rPr>
        <w:t>A</w:t>
      </w:r>
      <w:r w:rsidR="00DB423B" w:rsidRPr="003169F2">
        <w:rPr>
          <w:noProof w:val="0"/>
        </w:rPr>
        <w:t xml:space="preserve">ir </w:t>
      </w:r>
      <w:r w:rsidR="00EA7934" w:rsidRPr="003169F2">
        <w:rPr>
          <w:noProof w:val="0"/>
        </w:rPr>
        <w:t>S</w:t>
      </w:r>
      <w:r w:rsidR="00DB423B" w:rsidRPr="003169F2">
        <w:rPr>
          <w:noProof w:val="0"/>
        </w:rPr>
        <w:t>ystem</w:t>
      </w:r>
      <w:r w:rsidR="00EA7934" w:rsidRPr="003169F2">
        <w:rPr>
          <w:noProof w:val="0"/>
        </w:rPr>
        <w:t xml:space="preserve"> Delay, in Minutes</w:t>
      </w:r>
    </w:p>
    <w:p w14:paraId="10C5B7D0" w14:textId="1693BAF5" w:rsidR="0029047B" w:rsidRPr="003169F2" w:rsidRDefault="003E7C7B" w:rsidP="0029047B">
      <w:pPr>
        <w:pStyle w:val="MonetDBSolutionsCode"/>
        <w:rPr>
          <w:noProof w:val="0"/>
        </w:rPr>
      </w:pPr>
      <w:r w:rsidRPr="003169F2">
        <w:rPr>
          <w:noProof w:val="0"/>
        </w:rPr>
        <w:t>NASDelay DECIMAL(8</w:t>
      </w:r>
      <w:r w:rsidR="0029047B" w:rsidRPr="003169F2">
        <w:rPr>
          <w:noProof w:val="0"/>
        </w:rPr>
        <w:t>,2)</w:t>
      </w:r>
      <w:r w:rsidR="00A973F0" w:rsidRPr="003169F2">
        <w:rPr>
          <w:noProof w:val="0"/>
        </w:rPr>
        <w:t xml:space="preserve"> DEFAULT NULL</w:t>
      </w:r>
      <w:r w:rsidR="0029047B" w:rsidRPr="003169F2">
        <w:rPr>
          <w:noProof w:val="0"/>
        </w:rPr>
        <w:t>,</w:t>
      </w:r>
    </w:p>
    <w:p w14:paraId="08FB401F" w14:textId="0B68A6D6" w:rsidR="002F0CCB" w:rsidRPr="003169F2" w:rsidRDefault="00677387" w:rsidP="002F0CCB">
      <w:pPr>
        <w:pStyle w:val="MonetDBSolutionsCode"/>
        <w:rPr>
          <w:noProof w:val="0"/>
        </w:rPr>
      </w:pPr>
      <w:r w:rsidRPr="003169F2">
        <w:rPr>
          <w:noProof w:val="0"/>
        </w:rPr>
        <w:lastRenderedPageBreak/>
        <w:t xml:space="preserve">-- </w:t>
      </w:r>
      <w:r w:rsidRPr="003169F2">
        <w:rPr>
          <w:rFonts w:hint="eastAsia"/>
          <w:noProof w:val="0"/>
          <w:lang w:eastAsia="zh-CN"/>
        </w:rPr>
        <w:t>60</w:t>
      </w:r>
      <w:r w:rsidR="002F0CCB" w:rsidRPr="003169F2">
        <w:rPr>
          <w:noProof w:val="0"/>
        </w:rPr>
        <w:t xml:space="preserve"> Security Delay, in Minutes</w:t>
      </w:r>
    </w:p>
    <w:p w14:paraId="0C2965F5" w14:textId="6419DB74" w:rsidR="0029047B" w:rsidRPr="003169F2" w:rsidRDefault="00ED1400" w:rsidP="0029047B">
      <w:pPr>
        <w:pStyle w:val="MonetDBSolutionsCode"/>
        <w:rPr>
          <w:noProof w:val="0"/>
        </w:rPr>
      </w:pPr>
      <w:r w:rsidRPr="003169F2">
        <w:rPr>
          <w:noProof w:val="0"/>
        </w:rPr>
        <w:t>SecurityDelay DECIMAL(8</w:t>
      </w:r>
      <w:r w:rsidR="0029047B" w:rsidRPr="003169F2">
        <w:rPr>
          <w:noProof w:val="0"/>
        </w:rPr>
        <w:t>,2)</w:t>
      </w:r>
      <w:r w:rsidR="00A973F0" w:rsidRPr="003169F2">
        <w:rPr>
          <w:noProof w:val="0"/>
        </w:rPr>
        <w:t xml:space="preserve"> DEFAULT NULL</w:t>
      </w:r>
      <w:r w:rsidR="0029047B" w:rsidRPr="003169F2">
        <w:rPr>
          <w:noProof w:val="0"/>
        </w:rPr>
        <w:t>,</w:t>
      </w:r>
    </w:p>
    <w:p w14:paraId="2E7DD477" w14:textId="3B34E2ED" w:rsidR="008351C5" w:rsidRPr="003169F2" w:rsidRDefault="00DB651B" w:rsidP="008351C5">
      <w:pPr>
        <w:pStyle w:val="MonetDBSolutionsCode"/>
        <w:rPr>
          <w:noProof w:val="0"/>
        </w:rPr>
      </w:pPr>
      <w:r w:rsidRPr="003169F2">
        <w:rPr>
          <w:noProof w:val="0"/>
        </w:rPr>
        <w:t xml:space="preserve">-- </w:t>
      </w:r>
      <w:r w:rsidRPr="003169F2">
        <w:rPr>
          <w:rFonts w:hint="eastAsia"/>
          <w:noProof w:val="0"/>
          <w:lang w:eastAsia="zh-CN"/>
        </w:rPr>
        <w:t>61</w:t>
      </w:r>
      <w:r w:rsidR="008351C5" w:rsidRPr="003169F2">
        <w:rPr>
          <w:noProof w:val="0"/>
        </w:rPr>
        <w:t xml:space="preserve"> Late Aircraft Delay, in Minutes</w:t>
      </w:r>
    </w:p>
    <w:p w14:paraId="2B390EBE" w14:textId="48537EE3" w:rsidR="0029047B" w:rsidRPr="003169F2" w:rsidRDefault="009E1AB0" w:rsidP="0029047B">
      <w:pPr>
        <w:pStyle w:val="MonetDBSolutionsCode"/>
        <w:rPr>
          <w:noProof w:val="0"/>
        </w:rPr>
      </w:pPr>
      <w:r w:rsidRPr="003169F2">
        <w:rPr>
          <w:noProof w:val="0"/>
        </w:rPr>
        <w:t>LateAircraftDelay DECIMAL(8</w:t>
      </w:r>
      <w:r w:rsidR="0029047B" w:rsidRPr="003169F2">
        <w:rPr>
          <w:noProof w:val="0"/>
        </w:rPr>
        <w:t>,2)</w:t>
      </w:r>
      <w:r w:rsidR="00A973F0" w:rsidRPr="003169F2">
        <w:rPr>
          <w:noProof w:val="0"/>
        </w:rPr>
        <w:t xml:space="preserve"> DEFAULT NULL</w:t>
      </w:r>
      <w:r w:rsidR="0029047B" w:rsidRPr="003169F2">
        <w:rPr>
          <w:noProof w:val="0"/>
        </w:rPr>
        <w:t>,</w:t>
      </w:r>
    </w:p>
    <w:p w14:paraId="6C672B2E" w14:textId="6A245E62" w:rsidR="00AF1355" w:rsidRPr="003169F2" w:rsidRDefault="00DB651B" w:rsidP="00AF1355">
      <w:pPr>
        <w:pStyle w:val="MonetDBSolutionsCode"/>
        <w:rPr>
          <w:noProof w:val="0"/>
        </w:rPr>
      </w:pPr>
      <w:r w:rsidRPr="003169F2">
        <w:rPr>
          <w:noProof w:val="0"/>
        </w:rPr>
        <w:t xml:space="preserve">-- </w:t>
      </w:r>
      <w:r w:rsidRPr="003169F2">
        <w:rPr>
          <w:rFonts w:hint="eastAsia"/>
          <w:noProof w:val="0"/>
          <w:lang w:eastAsia="zh-CN"/>
        </w:rPr>
        <w:t>62</w:t>
      </w:r>
      <w:r w:rsidR="00AF1355" w:rsidRPr="003169F2">
        <w:rPr>
          <w:noProof w:val="0"/>
        </w:rPr>
        <w:t xml:space="preserve"> First Gate Departure Time at Origin </w:t>
      </w:r>
      <w:r w:rsidR="00603CCD" w:rsidRPr="003169F2">
        <w:rPr>
          <w:noProof w:val="0"/>
        </w:rPr>
        <w:t>Airport</w:t>
      </w:r>
    </w:p>
    <w:p w14:paraId="46F76557" w14:textId="059B5DA0" w:rsidR="0029047B" w:rsidRPr="003169F2" w:rsidRDefault="006866FC" w:rsidP="0029047B">
      <w:pPr>
        <w:pStyle w:val="MonetDBSolutionsCode"/>
        <w:rPr>
          <w:noProof w:val="0"/>
        </w:rPr>
      </w:pPr>
      <w:r w:rsidRPr="003169F2">
        <w:rPr>
          <w:noProof w:val="0"/>
        </w:rPr>
        <w:t>FirstDepTime VARCHAR(10</w:t>
      </w:r>
      <w:r w:rsidR="0029047B" w:rsidRPr="003169F2">
        <w:rPr>
          <w:noProof w:val="0"/>
        </w:rPr>
        <w:t>)</w:t>
      </w:r>
      <w:r w:rsidR="00A973F0" w:rsidRPr="003169F2">
        <w:rPr>
          <w:noProof w:val="0"/>
        </w:rPr>
        <w:t xml:space="preserve"> DEFAULT NULL</w:t>
      </w:r>
      <w:r w:rsidR="0029047B" w:rsidRPr="003169F2">
        <w:rPr>
          <w:noProof w:val="0"/>
        </w:rPr>
        <w:t>,</w:t>
      </w:r>
    </w:p>
    <w:p w14:paraId="1CEC6F2F" w14:textId="53116D99" w:rsidR="00AA100F" w:rsidRPr="003169F2" w:rsidRDefault="00DB651B" w:rsidP="00AA100F">
      <w:pPr>
        <w:pStyle w:val="MonetDBSolutionsCode"/>
        <w:rPr>
          <w:noProof w:val="0"/>
        </w:rPr>
      </w:pPr>
      <w:r w:rsidRPr="003169F2">
        <w:rPr>
          <w:noProof w:val="0"/>
        </w:rPr>
        <w:t xml:space="preserve">-- </w:t>
      </w:r>
      <w:r w:rsidRPr="003169F2">
        <w:rPr>
          <w:rFonts w:hint="eastAsia"/>
          <w:noProof w:val="0"/>
          <w:lang w:eastAsia="zh-CN"/>
        </w:rPr>
        <w:t>63</w:t>
      </w:r>
      <w:r w:rsidR="00AA100F" w:rsidRPr="003169F2">
        <w:rPr>
          <w:noProof w:val="0"/>
        </w:rPr>
        <w:t xml:space="preserve"> Total Ground Time Away from Gate for Gate Return or Cancelled Flight</w:t>
      </w:r>
    </w:p>
    <w:p w14:paraId="1BF79E0A" w14:textId="4125F826" w:rsidR="0029047B" w:rsidRPr="003169F2" w:rsidRDefault="0029047B" w:rsidP="0029047B">
      <w:pPr>
        <w:pStyle w:val="MonetDBSolutionsCode"/>
        <w:rPr>
          <w:noProof w:val="0"/>
        </w:rPr>
      </w:pPr>
      <w:r w:rsidRPr="003169F2">
        <w:rPr>
          <w:noProof w:val="0"/>
        </w:rPr>
        <w:t xml:space="preserve">TotalAddGTime </w:t>
      </w:r>
      <w:r w:rsidR="006866FC" w:rsidRPr="003169F2">
        <w:rPr>
          <w:noProof w:val="0"/>
        </w:rPr>
        <w:t>VARCHAR(10)</w:t>
      </w:r>
      <w:r w:rsidR="00A973F0" w:rsidRPr="003169F2">
        <w:rPr>
          <w:noProof w:val="0"/>
        </w:rPr>
        <w:t xml:space="preserve"> DEFAULT NULL</w:t>
      </w:r>
      <w:r w:rsidRPr="003169F2">
        <w:rPr>
          <w:noProof w:val="0"/>
        </w:rPr>
        <w:t>,</w:t>
      </w:r>
    </w:p>
    <w:p w14:paraId="5E93ED5B" w14:textId="24FD5BC2" w:rsidR="00D83CDD" w:rsidRPr="003169F2" w:rsidRDefault="00DB651B" w:rsidP="00D83CDD">
      <w:pPr>
        <w:pStyle w:val="MonetDBSolutionsCode"/>
        <w:rPr>
          <w:noProof w:val="0"/>
        </w:rPr>
      </w:pPr>
      <w:r w:rsidRPr="003169F2">
        <w:rPr>
          <w:noProof w:val="0"/>
        </w:rPr>
        <w:t xml:space="preserve">-- </w:t>
      </w:r>
      <w:r w:rsidRPr="003169F2">
        <w:rPr>
          <w:rFonts w:hint="eastAsia"/>
          <w:noProof w:val="0"/>
          <w:lang w:eastAsia="zh-CN"/>
        </w:rPr>
        <w:t>64</w:t>
      </w:r>
      <w:r w:rsidR="00D83CDD" w:rsidRPr="003169F2">
        <w:rPr>
          <w:noProof w:val="0"/>
        </w:rPr>
        <w:t xml:space="preserve"> Longest Time Away from Gate for Gate Return or Cancelled Flight</w:t>
      </w:r>
    </w:p>
    <w:p w14:paraId="05769A89" w14:textId="2321A13A" w:rsidR="0029047B" w:rsidRPr="003169F2" w:rsidRDefault="0029047B" w:rsidP="0029047B">
      <w:pPr>
        <w:pStyle w:val="MonetDBSolutionsCode"/>
        <w:rPr>
          <w:noProof w:val="0"/>
        </w:rPr>
      </w:pPr>
      <w:r w:rsidRPr="003169F2">
        <w:rPr>
          <w:noProof w:val="0"/>
        </w:rPr>
        <w:t xml:space="preserve">LongestAddGTime </w:t>
      </w:r>
      <w:r w:rsidR="00AC61F1" w:rsidRPr="003169F2">
        <w:rPr>
          <w:noProof w:val="0"/>
        </w:rPr>
        <w:t>VARCHAR(10)</w:t>
      </w:r>
      <w:r w:rsidR="00A973F0" w:rsidRPr="003169F2">
        <w:rPr>
          <w:noProof w:val="0"/>
        </w:rPr>
        <w:t xml:space="preserve"> DEFAULT NULL</w:t>
      </w:r>
      <w:r w:rsidRPr="003169F2">
        <w:rPr>
          <w:noProof w:val="0"/>
        </w:rPr>
        <w:t>,</w:t>
      </w:r>
    </w:p>
    <w:p w14:paraId="5F155C34" w14:textId="30141CBC" w:rsidR="008C4762" w:rsidRPr="003169F2" w:rsidRDefault="00DB651B" w:rsidP="008C4762">
      <w:pPr>
        <w:pStyle w:val="MonetDBSolutionsCode"/>
        <w:rPr>
          <w:noProof w:val="0"/>
        </w:rPr>
      </w:pPr>
      <w:r w:rsidRPr="003169F2">
        <w:rPr>
          <w:noProof w:val="0"/>
        </w:rPr>
        <w:t xml:space="preserve">-- </w:t>
      </w:r>
      <w:r w:rsidRPr="003169F2">
        <w:rPr>
          <w:rFonts w:hint="eastAsia"/>
          <w:noProof w:val="0"/>
          <w:lang w:eastAsia="zh-CN"/>
        </w:rPr>
        <w:t>65</w:t>
      </w:r>
      <w:r w:rsidR="008C4762" w:rsidRPr="003169F2">
        <w:rPr>
          <w:noProof w:val="0"/>
        </w:rPr>
        <w:t xml:space="preserve"> Number of Diverted </w:t>
      </w:r>
      <w:r w:rsidR="00603CCD" w:rsidRPr="003169F2">
        <w:rPr>
          <w:noProof w:val="0"/>
        </w:rPr>
        <w:t>Airport</w:t>
      </w:r>
      <w:r w:rsidR="008C4762" w:rsidRPr="003169F2">
        <w:rPr>
          <w:noProof w:val="0"/>
        </w:rPr>
        <w:t xml:space="preserve"> Landings</w:t>
      </w:r>
    </w:p>
    <w:p w14:paraId="32133663" w14:textId="57E4815C" w:rsidR="0029047B" w:rsidRPr="003169F2" w:rsidRDefault="0029047B" w:rsidP="0029047B">
      <w:pPr>
        <w:pStyle w:val="MonetDBSolutionsCode"/>
        <w:rPr>
          <w:noProof w:val="0"/>
        </w:rPr>
      </w:pPr>
      <w:r w:rsidRPr="003169F2">
        <w:rPr>
          <w:noProof w:val="0"/>
        </w:rPr>
        <w:t>Div</w:t>
      </w:r>
      <w:r w:rsidR="00603CCD" w:rsidRPr="003169F2">
        <w:rPr>
          <w:noProof w:val="0"/>
        </w:rPr>
        <w:t>Airport</w:t>
      </w:r>
      <w:r w:rsidRPr="003169F2">
        <w:rPr>
          <w:noProof w:val="0"/>
        </w:rPr>
        <w:t xml:space="preserve">Landings </w:t>
      </w:r>
      <w:r w:rsidR="00D03DCB" w:rsidRPr="003169F2">
        <w:rPr>
          <w:noProof w:val="0"/>
        </w:rPr>
        <w:t>VARCHAR(10)</w:t>
      </w:r>
      <w:r w:rsidR="00A973F0" w:rsidRPr="003169F2">
        <w:rPr>
          <w:noProof w:val="0"/>
        </w:rPr>
        <w:t xml:space="preserve"> DEFAULT NULL</w:t>
      </w:r>
      <w:r w:rsidRPr="003169F2">
        <w:rPr>
          <w:noProof w:val="0"/>
        </w:rPr>
        <w:t>,</w:t>
      </w:r>
    </w:p>
    <w:p w14:paraId="371F2352" w14:textId="3497BA0C" w:rsidR="00D54B19" w:rsidRPr="003169F2" w:rsidRDefault="00DB651B" w:rsidP="00D54B19">
      <w:pPr>
        <w:pStyle w:val="MonetDBSolutionsCode"/>
        <w:rPr>
          <w:noProof w:val="0"/>
        </w:rPr>
      </w:pPr>
      <w:r w:rsidRPr="003169F2">
        <w:rPr>
          <w:noProof w:val="0"/>
        </w:rPr>
        <w:t xml:space="preserve">-- </w:t>
      </w:r>
      <w:r w:rsidRPr="003169F2">
        <w:rPr>
          <w:rFonts w:hint="eastAsia"/>
          <w:noProof w:val="0"/>
          <w:lang w:eastAsia="zh-CN"/>
        </w:rPr>
        <w:t>66</w:t>
      </w:r>
      <w:r w:rsidR="00D54B19" w:rsidRPr="003169F2">
        <w:rPr>
          <w:noProof w:val="0"/>
        </w:rPr>
        <w:t xml:space="preserve"> Diverted Flight Reaching Scheduled Destination Indicator (1=Yes)</w:t>
      </w:r>
    </w:p>
    <w:p w14:paraId="261A4BC8" w14:textId="1AD1DE8D" w:rsidR="0029047B" w:rsidRPr="003169F2" w:rsidRDefault="0029047B" w:rsidP="0029047B">
      <w:pPr>
        <w:pStyle w:val="MonetDBSolutionsCode"/>
        <w:rPr>
          <w:noProof w:val="0"/>
        </w:rPr>
      </w:pPr>
      <w:r w:rsidRPr="003169F2">
        <w:rPr>
          <w:noProof w:val="0"/>
        </w:rPr>
        <w:t xml:space="preserve">DivReachedDest </w:t>
      </w:r>
      <w:r w:rsidR="009A3C36" w:rsidRPr="003169F2">
        <w:rPr>
          <w:noProof w:val="0"/>
        </w:rPr>
        <w:t>VARCHAR(10)</w:t>
      </w:r>
      <w:r w:rsidR="00A973F0" w:rsidRPr="003169F2">
        <w:rPr>
          <w:noProof w:val="0"/>
        </w:rPr>
        <w:t xml:space="preserve"> DEFAULT NULL</w:t>
      </w:r>
      <w:r w:rsidRPr="003169F2">
        <w:rPr>
          <w:noProof w:val="0"/>
        </w:rPr>
        <w:t>,</w:t>
      </w:r>
    </w:p>
    <w:p w14:paraId="770B4B95" w14:textId="78D89A9C" w:rsidR="00741D7A" w:rsidRPr="003169F2" w:rsidRDefault="00DB651B" w:rsidP="00741D7A">
      <w:pPr>
        <w:pStyle w:val="MonetDBSolutionsCode"/>
        <w:rPr>
          <w:noProof w:val="0"/>
        </w:rPr>
      </w:pPr>
      <w:r w:rsidRPr="003169F2">
        <w:rPr>
          <w:noProof w:val="0"/>
        </w:rPr>
        <w:t>-- 6</w:t>
      </w:r>
      <w:r w:rsidRPr="003169F2">
        <w:rPr>
          <w:rFonts w:hint="eastAsia"/>
          <w:noProof w:val="0"/>
          <w:lang w:eastAsia="zh-CN"/>
        </w:rPr>
        <w:t>7</w:t>
      </w:r>
      <w:r w:rsidR="00741D7A" w:rsidRPr="003169F2">
        <w:rPr>
          <w:noProof w:val="0"/>
        </w:rPr>
        <w:t xml:space="preserve"> Elapsed Time of Diverted Flight Reac</w:t>
      </w:r>
      <w:r w:rsidR="00910B1D" w:rsidRPr="003169F2">
        <w:rPr>
          <w:noProof w:val="0"/>
        </w:rPr>
        <w:t>hing Scheduled Destination, in Minutes</w:t>
      </w:r>
    </w:p>
    <w:p w14:paraId="59DA0D00" w14:textId="7BD1146A" w:rsidR="0029047B" w:rsidRPr="003169F2" w:rsidRDefault="0029047B" w:rsidP="0029047B">
      <w:pPr>
        <w:pStyle w:val="MonetDBSolutionsCode"/>
        <w:rPr>
          <w:noProof w:val="0"/>
        </w:rPr>
      </w:pPr>
      <w:r w:rsidRPr="003169F2">
        <w:rPr>
          <w:noProof w:val="0"/>
        </w:rPr>
        <w:t xml:space="preserve">DivActualElapsedTime </w:t>
      </w:r>
      <w:r w:rsidR="005C435F" w:rsidRPr="003169F2">
        <w:rPr>
          <w:noProof w:val="0"/>
        </w:rPr>
        <w:t>VARCHAR(10)</w:t>
      </w:r>
      <w:r w:rsidR="00A973F0" w:rsidRPr="003169F2">
        <w:rPr>
          <w:noProof w:val="0"/>
        </w:rPr>
        <w:t xml:space="preserve"> DEFAULT NULL</w:t>
      </w:r>
      <w:r w:rsidRPr="003169F2">
        <w:rPr>
          <w:noProof w:val="0"/>
        </w:rPr>
        <w:t>,</w:t>
      </w:r>
    </w:p>
    <w:p w14:paraId="1982EC2D" w14:textId="413E4646" w:rsidR="00FA722D" w:rsidRPr="003169F2" w:rsidRDefault="00DB651B" w:rsidP="00FA722D">
      <w:pPr>
        <w:pStyle w:val="MonetDBSolutionsCode"/>
        <w:rPr>
          <w:noProof w:val="0"/>
        </w:rPr>
      </w:pPr>
      <w:r w:rsidRPr="003169F2">
        <w:rPr>
          <w:noProof w:val="0"/>
        </w:rPr>
        <w:t>-- 6</w:t>
      </w:r>
      <w:r w:rsidRPr="003169F2">
        <w:rPr>
          <w:rFonts w:hint="eastAsia"/>
          <w:noProof w:val="0"/>
          <w:lang w:eastAsia="zh-CN"/>
        </w:rPr>
        <w:t>8</w:t>
      </w:r>
      <w:r w:rsidR="00FA722D" w:rsidRPr="003169F2">
        <w:rPr>
          <w:noProof w:val="0"/>
        </w:rPr>
        <w:t xml:space="preserve"> Difference in minutes between scheduled and actual arrival time for a </w:t>
      </w:r>
      <w:r w:rsidR="0021123E" w:rsidRPr="003169F2">
        <w:rPr>
          <w:noProof w:val="0"/>
        </w:rPr>
        <w:t xml:space="preserve">diverted flight </w:t>
      </w:r>
      <w:r w:rsidR="00FA722D" w:rsidRPr="003169F2">
        <w:rPr>
          <w:noProof w:val="0"/>
        </w:rPr>
        <w:t>…</w:t>
      </w:r>
    </w:p>
    <w:p w14:paraId="1D318E92" w14:textId="08DCCB38" w:rsidR="0029047B" w:rsidRPr="003169F2" w:rsidRDefault="0029047B" w:rsidP="0029047B">
      <w:pPr>
        <w:pStyle w:val="MonetDBSolutionsCode"/>
        <w:rPr>
          <w:noProof w:val="0"/>
        </w:rPr>
      </w:pPr>
      <w:r w:rsidRPr="003169F2">
        <w:rPr>
          <w:noProof w:val="0"/>
        </w:rPr>
        <w:t xml:space="preserve">DivArrDelay </w:t>
      </w:r>
      <w:r w:rsidR="00164287" w:rsidRPr="003169F2">
        <w:rPr>
          <w:noProof w:val="0"/>
        </w:rPr>
        <w:t>VARCHAR(10)</w:t>
      </w:r>
      <w:r w:rsidR="00A973F0" w:rsidRPr="003169F2">
        <w:rPr>
          <w:noProof w:val="0"/>
        </w:rPr>
        <w:t xml:space="preserve"> DEFAULT NULL</w:t>
      </w:r>
      <w:r w:rsidRPr="003169F2">
        <w:rPr>
          <w:noProof w:val="0"/>
        </w:rPr>
        <w:t>,</w:t>
      </w:r>
    </w:p>
    <w:p w14:paraId="6554ACE9" w14:textId="3EB1F2B6" w:rsidR="0009519D" w:rsidRPr="003169F2" w:rsidRDefault="00DB651B" w:rsidP="0009519D">
      <w:pPr>
        <w:pStyle w:val="MonetDBSolutionsCode"/>
        <w:rPr>
          <w:noProof w:val="0"/>
        </w:rPr>
      </w:pPr>
      <w:r w:rsidRPr="003169F2">
        <w:rPr>
          <w:noProof w:val="0"/>
        </w:rPr>
        <w:t>-- 6</w:t>
      </w:r>
      <w:r w:rsidRPr="003169F2">
        <w:rPr>
          <w:rFonts w:hint="eastAsia"/>
          <w:noProof w:val="0"/>
          <w:lang w:eastAsia="zh-CN"/>
        </w:rPr>
        <w:t>9</w:t>
      </w:r>
      <w:r w:rsidR="0009519D" w:rsidRPr="003169F2">
        <w:rPr>
          <w:noProof w:val="0"/>
        </w:rPr>
        <w:t xml:space="preserve"> Distance between scheduled destination and final diverted </w:t>
      </w:r>
      <w:r w:rsidR="003834B4" w:rsidRPr="003169F2">
        <w:rPr>
          <w:noProof w:val="0"/>
        </w:rPr>
        <w:t>airport (miles).</w:t>
      </w:r>
    </w:p>
    <w:p w14:paraId="11373B27" w14:textId="14E007E8" w:rsidR="0029047B" w:rsidRPr="003169F2" w:rsidRDefault="0029047B" w:rsidP="0029047B">
      <w:pPr>
        <w:pStyle w:val="MonetDBSolutionsCode"/>
        <w:rPr>
          <w:noProof w:val="0"/>
        </w:rPr>
      </w:pPr>
      <w:r w:rsidRPr="003169F2">
        <w:rPr>
          <w:noProof w:val="0"/>
        </w:rPr>
        <w:t xml:space="preserve">DivDistance </w:t>
      </w:r>
      <w:r w:rsidR="002A1B37" w:rsidRPr="003169F2">
        <w:rPr>
          <w:noProof w:val="0"/>
        </w:rPr>
        <w:t>VARCHAR(10)</w:t>
      </w:r>
      <w:r w:rsidR="00A973F0" w:rsidRPr="003169F2">
        <w:rPr>
          <w:noProof w:val="0"/>
        </w:rPr>
        <w:t xml:space="preserve"> DEFAULT NULL</w:t>
      </w:r>
      <w:r w:rsidRPr="003169F2">
        <w:rPr>
          <w:noProof w:val="0"/>
        </w:rPr>
        <w:t>,</w:t>
      </w:r>
    </w:p>
    <w:p w14:paraId="1C9277AE" w14:textId="546A55B3" w:rsidR="001172D9" w:rsidRPr="003169F2" w:rsidRDefault="00DB651B" w:rsidP="001172D9">
      <w:pPr>
        <w:pStyle w:val="MonetDBSolutionsCode"/>
        <w:rPr>
          <w:noProof w:val="0"/>
        </w:rPr>
      </w:pPr>
      <w:r w:rsidRPr="003169F2">
        <w:rPr>
          <w:noProof w:val="0"/>
        </w:rPr>
        <w:t xml:space="preserve">-- </w:t>
      </w:r>
      <w:r w:rsidRPr="003169F2">
        <w:rPr>
          <w:rFonts w:hint="eastAsia"/>
          <w:noProof w:val="0"/>
          <w:lang w:eastAsia="zh-CN"/>
        </w:rPr>
        <w:t>70</w:t>
      </w:r>
      <w:r w:rsidR="001172D9" w:rsidRPr="003169F2">
        <w:rPr>
          <w:noProof w:val="0"/>
        </w:rPr>
        <w:t xml:space="preserve"> Diverted </w:t>
      </w:r>
      <w:r w:rsidR="00603CCD" w:rsidRPr="003169F2">
        <w:rPr>
          <w:noProof w:val="0"/>
        </w:rPr>
        <w:t>Airport</w:t>
      </w:r>
      <w:r w:rsidR="001172D9" w:rsidRPr="003169F2">
        <w:rPr>
          <w:noProof w:val="0"/>
        </w:rPr>
        <w:t xml:space="preserve"> Code1</w:t>
      </w:r>
    </w:p>
    <w:p w14:paraId="0EE4FEEB" w14:textId="73896A11" w:rsidR="0029047B" w:rsidRPr="003169F2" w:rsidRDefault="0029047B" w:rsidP="0029047B">
      <w:pPr>
        <w:pStyle w:val="MonetDBSolutionsCode"/>
        <w:rPr>
          <w:noProof w:val="0"/>
        </w:rPr>
      </w:pPr>
      <w:r w:rsidRPr="003169F2">
        <w:rPr>
          <w:noProof w:val="0"/>
        </w:rPr>
        <w:t>Div1</w:t>
      </w:r>
      <w:r w:rsidR="00603CCD" w:rsidRPr="003169F2">
        <w:rPr>
          <w:noProof w:val="0"/>
        </w:rPr>
        <w:t>Airport</w:t>
      </w:r>
      <w:r w:rsidRPr="003169F2">
        <w:rPr>
          <w:noProof w:val="0"/>
        </w:rPr>
        <w:t xml:space="preserve"> </w:t>
      </w:r>
      <w:r w:rsidR="0069166B" w:rsidRPr="003169F2">
        <w:rPr>
          <w:noProof w:val="0"/>
        </w:rPr>
        <w:t>VARCHAR(10)</w:t>
      </w:r>
      <w:r w:rsidR="00A973F0" w:rsidRPr="003169F2">
        <w:rPr>
          <w:noProof w:val="0"/>
        </w:rPr>
        <w:t xml:space="preserve"> DEFAULT NULL</w:t>
      </w:r>
      <w:r w:rsidRPr="003169F2">
        <w:rPr>
          <w:noProof w:val="0"/>
        </w:rPr>
        <w:t>,</w:t>
      </w:r>
    </w:p>
    <w:p w14:paraId="74331B6B" w14:textId="1CC0D5FB" w:rsidR="008A4E9A" w:rsidRPr="003169F2" w:rsidRDefault="008A4E9A" w:rsidP="008A4E9A">
      <w:pPr>
        <w:pStyle w:val="MonetDBSolutionsCode"/>
        <w:rPr>
          <w:noProof w:val="0"/>
          <w:lang w:eastAsia="zh-CN"/>
        </w:rPr>
      </w:pPr>
      <w:r w:rsidRPr="003169F2">
        <w:rPr>
          <w:noProof w:val="0"/>
        </w:rPr>
        <w:t>--</w:t>
      </w:r>
      <w:r w:rsidR="00DB651B" w:rsidRPr="003169F2">
        <w:rPr>
          <w:rFonts w:hint="eastAsia"/>
          <w:noProof w:val="0"/>
          <w:lang w:eastAsia="zh-CN"/>
        </w:rPr>
        <w:t xml:space="preserve"> 71</w:t>
      </w:r>
      <w:r w:rsidR="00C56726" w:rsidRPr="003169F2">
        <w:rPr>
          <w:noProof w:val="0"/>
          <w:lang w:eastAsia="zh-CN"/>
        </w:rPr>
        <w:t xml:space="preserve"> Airport ID of Diverted Airport 1.</w:t>
      </w:r>
    </w:p>
    <w:p w14:paraId="1E99CC90" w14:textId="7C36060F" w:rsidR="008A4E9A" w:rsidRPr="003169F2" w:rsidRDefault="003D0A83" w:rsidP="008A4E9A">
      <w:pPr>
        <w:pStyle w:val="MonetDBSolutionsCode"/>
        <w:rPr>
          <w:noProof w:val="0"/>
        </w:rPr>
      </w:pPr>
      <w:r w:rsidRPr="003169F2">
        <w:rPr>
          <w:noProof w:val="0"/>
        </w:rPr>
        <w:t>Div1AirportID</w:t>
      </w:r>
      <w:r w:rsidR="008A4E9A" w:rsidRPr="003169F2">
        <w:rPr>
          <w:noProof w:val="0"/>
        </w:rPr>
        <w:t xml:space="preserve"> </w:t>
      </w:r>
      <w:r w:rsidRPr="003169F2">
        <w:rPr>
          <w:noProof w:val="0"/>
        </w:rPr>
        <w:t xml:space="preserve">VARCHAR </w:t>
      </w:r>
      <w:r w:rsidR="008A4E9A" w:rsidRPr="003169F2">
        <w:rPr>
          <w:noProof w:val="0"/>
        </w:rPr>
        <w:t>(10) DEFAULT NULL,</w:t>
      </w:r>
    </w:p>
    <w:p w14:paraId="5FADC679" w14:textId="64CA3307" w:rsidR="008A4E9A" w:rsidRPr="003169F2" w:rsidRDefault="008A4E9A" w:rsidP="008A4E9A">
      <w:pPr>
        <w:pStyle w:val="MonetDBSolutionsCode"/>
        <w:rPr>
          <w:noProof w:val="0"/>
          <w:lang w:eastAsia="zh-CN"/>
        </w:rPr>
      </w:pPr>
      <w:r w:rsidRPr="003169F2">
        <w:rPr>
          <w:noProof w:val="0"/>
        </w:rPr>
        <w:t>--</w:t>
      </w:r>
      <w:r w:rsidR="00DB651B" w:rsidRPr="003169F2">
        <w:rPr>
          <w:rFonts w:hint="eastAsia"/>
          <w:noProof w:val="0"/>
          <w:lang w:eastAsia="zh-CN"/>
        </w:rPr>
        <w:t xml:space="preserve"> 72</w:t>
      </w:r>
      <w:r w:rsidR="00C56726" w:rsidRPr="003169F2">
        <w:rPr>
          <w:noProof w:val="0"/>
          <w:lang w:eastAsia="zh-CN"/>
        </w:rPr>
        <w:t xml:space="preserve"> Airport Sequence ID of Diverted Airport 1.</w:t>
      </w:r>
    </w:p>
    <w:p w14:paraId="0D496FC8" w14:textId="3F935F6A" w:rsidR="008A4E9A" w:rsidRPr="003169F2" w:rsidRDefault="008A4E9A" w:rsidP="008A4E9A">
      <w:pPr>
        <w:pStyle w:val="MonetDBSolutionsCode"/>
        <w:rPr>
          <w:noProof w:val="0"/>
        </w:rPr>
      </w:pPr>
      <w:r w:rsidRPr="003169F2">
        <w:rPr>
          <w:noProof w:val="0"/>
        </w:rPr>
        <w:t xml:space="preserve">Div1AirportSeqID </w:t>
      </w:r>
      <w:r w:rsidR="003D0A83" w:rsidRPr="003169F2">
        <w:rPr>
          <w:noProof w:val="0"/>
        </w:rPr>
        <w:t xml:space="preserve">VARCHAR </w:t>
      </w:r>
      <w:r w:rsidRPr="003169F2">
        <w:rPr>
          <w:noProof w:val="0"/>
        </w:rPr>
        <w:t>(10) DEFAULT NULL,</w:t>
      </w:r>
    </w:p>
    <w:p w14:paraId="45275E08" w14:textId="2A1915F8" w:rsidR="001172D9" w:rsidRPr="003169F2" w:rsidRDefault="00DB651B" w:rsidP="001172D9">
      <w:pPr>
        <w:pStyle w:val="MonetDBSolutionsCode"/>
        <w:rPr>
          <w:noProof w:val="0"/>
        </w:rPr>
      </w:pPr>
      <w:r w:rsidRPr="003169F2">
        <w:rPr>
          <w:noProof w:val="0"/>
        </w:rPr>
        <w:t xml:space="preserve">-- </w:t>
      </w:r>
      <w:r w:rsidRPr="003169F2">
        <w:rPr>
          <w:rFonts w:hint="eastAsia"/>
          <w:noProof w:val="0"/>
          <w:lang w:eastAsia="zh-CN"/>
        </w:rPr>
        <w:t>73</w:t>
      </w:r>
      <w:r w:rsidR="001172D9" w:rsidRPr="003169F2">
        <w:rPr>
          <w:noProof w:val="0"/>
        </w:rPr>
        <w:t xml:space="preserve"> Wheels On Time (local time: hhmm) at Diverted </w:t>
      </w:r>
      <w:r w:rsidR="00603CCD" w:rsidRPr="003169F2">
        <w:rPr>
          <w:noProof w:val="0"/>
        </w:rPr>
        <w:t>Airport</w:t>
      </w:r>
      <w:r w:rsidR="001172D9" w:rsidRPr="003169F2">
        <w:rPr>
          <w:noProof w:val="0"/>
        </w:rPr>
        <w:t xml:space="preserve"> Code1</w:t>
      </w:r>
    </w:p>
    <w:p w14:paraId="0214363F" w14:textId="0FEECC84" w:rsidR="0029047B" w:rsidRPr="003169F2" w:rsidRDefault="0029047B" w:rsidP="0029047B">
      <w:pPr>
        <w:pStyle w:val="MonetDBSolutionsCode"/>
        <w:rPr>
          <w:noProof w:val="0"/>
        </w:rPr>
      </w:pPr>
      <w:r w:rsidRPr="003169F2">
        <w:rPr>
          <w:noProof w:val="0"/>
        </w:rPr>
        <w:t xml:space="preserve">Div1WheelsOn </w:t>
      </w:r>
      <w:r w:rsidR="00F33F10" w:rsidRPr="003169F2">
        <w:rPr>
          <w:noProof w:val="0"/>
        </w:rPr>
        <w:t>VARCHAR(10)</w:t>
      </w:r>
      <w:r w:rsidR="00A973F0" w:rsidRPr="003169F2">
        <w:rPr>
          <w:noProof w:val="0"/>
        </w:rPr>
        <w:t xml:space="preserve"> DEFAULT NULL</w:t>
      </w:r>
      <w:r w:rsidRPr="003169F2">
        <w:rPr>
          <w:noProof w:val="0"/>
        </w:rPr>
        <w:t>,</w:t>
      </w:r>
    </w:p>
    <w:p w14:paraId="7D3E9053" w14:textId="0FF0971C" w:rsidR="009730C2" w:rsidRPr="003169F2" w:rsidRDefault="00DB651B" w:rsidP="009730C2">
      <w:pPr>
        <w:pStyle w:val="MonetDBSolutionsCode"/>
        <w:rPr>
          <w:noProof w:val="0"/>
        </w:rPr>
      </w:pPr>
      <w:r w:rsidRPr="003169F2">
        <w:rPr>
          <w:noProof w:val="0"/>
        </w:rPr>
        <w:t xml:space="preserve">-- </w:t>
      </w:r>
      <w:r w:rsidRPr="003169F2">
        <w:rPr>
          <w:rFonts w:hint="eastAsia"/>
          <w:noProof w:val="0"/>
          <w:lang w:eastAsia="zh-CN"/>
        </w:rPr>
        <w:t>74</w:t>
      </w:r>
      <w:r w:rsidR="009730C2" w:rsidRPr="003169F2">
        <w:rPr>
          <w:noProof w:val="0"/>
        </w:rPr>
        <w:t xml:space="preserve"> Total Ground Time Away from Gate at Diverted </w:t>
      </w:r>
      <w:r w:rsidR="00603CCD" w:rsidRPr="003169F2">
        <w:rPr>
          <w:noProof w:val="0"/>
        </w:rPr>
        <w:t>Airport</w:t>
      </w:r>
      <w:r w:rsidR="009730C2" w:rsidRPr="003169F2">
        <w:rPr>
          <w:noProof w:val="0"/>
        </w:rPr>
        <w:t xml:space="preserve"> Code1</w:t>
      </w:r>
    </w:p>
    <w:p w14:paraId="5C71BD31" w14:textId="3E1524E4" w:rsidR="0029047B" w:rsidRPr="003169F2" w:rsidRDefault="0029047B" w:rsidP="0029047B">
      <w:pPr>
        <w:pStyle w:val="MonetDBSolutionsCode"/>
        <w:rPr>
          <w:noProof w:val="0"/>
        </w:rPr>
      </w:pPr>
      <w:r w:rsidRPr="003169F2">
        <w:rPr>
          <w:noProof w:val="0"/>
        </w:rPr>
        <w:t xml:space="preserve">Div1TotalGTime </w:t>
      </w:r>
      <w:r w:rsidR="001A35EF" w:rsidRPr="003169F2">
        <w:rPr>
          <w:noProof w:val="0"/>
        </w:rPr>
        <w:t>VARCHAR (10)</w:t>
      </w:r>
      <w:r w:rsidR="00A973F0" w:rsidRPr="003169F2">
        <w:rPr>
          <w:noProof w:val="0"/>
        </w:rPr>
        <w:t xml:space="preserve"> DEFAULT NULL</w:t>
      </w:r>
      <w:r w:rsidRPr="003169F2">
        <w:rPr>
          <w:noProof w:val="0"/>
        </w:rPr>
        <w:t>,</w:t>
      </w:r>
    </w:p>
    <w:p w14:paraId="5B6B71EA" w14:textId="0D87C250" w:rsidR="002341F4" w:rsidRPr="003169F2" w:rsidRDefault="00DB651B" w:rsidP="002341F4">
      <w:pPr>
        <w:pStyle w:val="MonetDBSolutionsCode"/>
        <w:rPr>
          <w:noProof w:val="0"/>
        </w:rPr>
      </w:pPr>
      <w:r w:rsidRPr="003169F2">
        <w:rPr>
          <w:noProof w:val="0"/>
        </w:rPr>
        <w:t xml:space="preserve">-- </w:t>
      </w:r>
      <w:r w:rsidRPr="003169F2">
        <w:rPr>
          <w:rFonts w:hint="eastAsia"/>
          <w:noProof w:val="0"/>
          <w:lang w:eastAsia="zh-CN"/>
        </w:rPr>
        <w:t>75</w:t>
      </w:r>
      <w:r w:rsidR="002341F4" w:rsidRPr="003169F2">
        <w:rPr>
          <w:noProof w:val="0"/>
        </w:rPr>
        <w:t xml:space="preserve"> Longest Ground Time Away from Gate at Diverted </w:t>
      </w:r>
      <w:r w:rsidR="00603CCD" w:rsidRPr="003169F2">
        <w:rPr>
          <w:noProof w:val="0"/>
        </w:rPr>
        <w:t>Airport</w:t>
      </w:r>
      <w:r w:rsidR="002341F4" w:rsidRPr="003169F2">
        <w:rPr>
          <w:noProof w:val="0"/>
        </w:rPr>
        <w:t xml:space="preserve"> Code1</w:t>
      </w:r>
    </w:p>
    <w:p w14:paraId="1273E463" w14:textId="0F5EED71" w:rsidR="0029047B" w:rsidRPr="003169F2" w:rsidRDefault="0029047B" w:rsidP="0029047B">
      <w:pPr>
        <w:pStyle w:val="MonetDBSolutionsCode"/>
        <w:rPr>
          <w:noProof w:val="0"/>
        </w:rPr>
      </w:pPr>
      <w:r w:rsidRPr="003169F2">
        <w:rPr>
          <w:noProof w:val="0"/>
        </w:rPr>
        <w:t xml:space="preserve">Div1LongestGTime </w:t>
      </w:r>
      <w:r w:rsidR="000B33D2" w:rsidRPr="003169F2">
        <w:rPr>
          <w:noProof w:val="0"/>
        </w:rPr>
        <w:t>VARCHAR (10)</w:t>
      </w:r>
      <w:r w:rsidR="00A973F0" w:rsidRPr="003169F2">
        <w:rPr>
          <w:noProof w:val="0"/>
        </w:rPr>
        <w:t xml:space="preserve"> DEFAULT NULL</w:t>
      </w:r>
      <w:r w:rsidRPr="003169F2">
        <w:rPr>
          <w:noProof w:val="0"/>
        </w:rPr>
        <w:t>,</w:t>
      </w:r>
    </w:p>
    <w:p w14:paraId="14D7B2E5" w14:textId="5CC90DA4" w:rsidR="0054398C" w:rsidRPr="003169F2" w:rsidRDefault="00DB651B" w:rsidP="0054398C">
      <w:pPr>
        <w:pStyle w:val="MonetDBSolutionsCode"/>
        <w:rPr>
          <w:noProof w:val="0"/>
        </w:rPr>
      </w:pPr>
      <w:r w:rsidRPr="003169F2">
        <w:rPr>
          <w:noProof w:val="0"/>
        </w:rPr>
        <w:t xml:space="preserve">-- </w:t>
      </w:r>
      <w:r w:rsidRPr="003169F2">
        <w:rPr>
          <w:rFonts w:hint="eastAsia"/>
          <w:noProof w:val="0"/>
          <w:lang w:eastAsia="zh-CN"/>
        </w:rPr>
        <w:t>76</w:t>
      </w:r>
      <w:r w:rsidR="0054398C" w:rsidRPr="003169F2">
        <w:rPr>
          <w:noProof w:val="0"/>
        </w:rPr>
        <w:t xml:space="preserve"> Wheels Off Time (local time: hhmm) at Diverted </w:t>
      </w:r>
      <w:r w:rsidR="00603CCD" w:rsidRPr="003169F2">
        <w:rPr>
          <w:noProof w:val="0"/>
        </w:rPr>
        <w:t>Airport</w:t>
      </w:r>
      <w:r w:rsidR="0054398C" w:rsidRPr="003169F2">
        <w:rPr>
          <w:noProof w:val="0"/>
        </w:rPr>
        <w:t xml:space="preserve"> Code1</w:t>
      </w:r>
    </w:p>
    <w:p w14:paraId="030D5D72" w14:textId="54245F35" w:rsidR="0029047B" w:rsidRPr="003169F2" w:rsidRDefault="0029047B" w:rsidP="0029047B">
      <w:pPr>
        <w:pStyle w:val="MonetDBSolutionsCode"/>
        <w:rPr>
          <w:noProof w:val="0"/>
        </w:rPr>
      </w:pPr>
      <w:r w:rsidRPr="003169F2">
        <w:rPr>
          <w:noProof w:val="0"/>
        </w:rPr>
        <w:t xml:space="preserve">Div1WheelsOff </w:t>
      </w:r>
      <w:r w:rsidR="000B33D2" w:rsidRPr="003169F2">
        <w:rPr>
          <w:noProof w:val="0"/>
        </w:rPr>
        <w:t>VARCHAR (10)</w:t>
      </w:r>
      <w:r w:rsidR="00A973F0" w:rsidRPr="003169F2">
        <w:rPr>
          <w:noProof w:val="0"/>
        </w:rPr>
        <w:t xml:space="preserve"> DEFAULT NULL</w:t>
      </w:r>
      <w:r w:rsidRPr="003169F2">
        <w:rPr>
          <w:noProof w:val="0"/>
        </w:rPr>
        <w:t>,</w:t>
      </w:r>
    </w:p>
    <w:p w14:paraId="4D55603D" w14:textId="16E01BCE" w:rsidR="0054398C" w:rsidRPr="003169F2" w:rsidRDefault="00DB651B" w:rsidP="0054398C">
      <w:pPr>
        <w:pStyle w:val="MonetDBSolutionsCode"/>
        <w:rPr>
          <w:noProof w:val="0"/>
        </w:rPr>
      </w:pPr>
      <w:r w:rsidRPr="003169F2">
        <w:rPr>
          <w:noProof w:val="0"/>
        </w:rPr>
        <w:t xml:space="preserve">-- </w:t>
      </w:r>
      <w:r w:rsidRPr="003169F2">
        <w:rPr>
          <w:rFonts w:hint="eastAsia"/>
          <w:noProof w:val="0"/>
          <w:lang w:eastAsia="zh-CN"/>
        </w:rPr>
        <w:t>77</w:t>
      </w:r>
      <w:r w:rsidR="0054398C" w:rsidRPr="003169F2">
        <w:rPr>
          <w:noProof w:val="0"/>
        </w:rPr>
        <w:t xml:space="preserve"> Aircraft Tail Number for Diverted </w:t>
      </w:r>
      <w:r w:rsidR="00603CCD" w:rsidRPr="003169F2">
        <w:rPr>
          <w:noProof w:val="0"/>
        </w:rPr>
        <w:t>Airport</w:t>
      </w:r>
      <w:r w:rsidR="0054398C" w:rsidRPr="003169F2">
        <w:rPr>
          <w:noProof w:val="0"/>
        </w:rPr>
        <w:t xml:space="preserve"> Code1</w:t>
      </w:r>
    </w:p>
    <w:p w14:paraId="32C689B9" w14:textId="52CDE7C3" w:rsidR="0029047B" w:rsidRPr="003169F2" w:rsidRDefault="0029047B" w:rsidP="0029047B">
      <w:pPr>
        <w:pStyle w:val="MonetDBSolutionsCode"/>
        <w:rPr>
          <w:noProof w:val="0"/>
        </w:rPr>
      </w:pPr>
      <w:r w:rsidRPr="003169F2">
        <w:rPr>
          <w:noProof w:val="0"/>
        </w:rPr>
        <w:t xml:space="preserve">Div1TailNum </w:t>
      </w:r>
      <w:r w:rsidR="000B33D2" w:rsidRPr="003169F2">
        <w:rPr>
          <w:noProof w:val="0"/>
        </w:rPr>
        <w:t>VARCHAR (10)</w:t>
      </w:r>
      <w:r w:rsidR="00A973F0" w:rsidRPr="003169F2">
        <w:rPr>
          <w:noProof w:val="0"/>
        </w:rPr>
        <w:t xml:space="preserve"> DEFAULT NULL</w:t>
      </w:r>
      <w:r w:rsidRPr="003169F2">
        <w:rPr>
          <w:noProof w:val="0"/>
        </w:rPr>
        <w:t>,</w:t>
      </w:r>
    </w:p>
    <w:p w14:paraId="4692DEB0" w14:textId="7928BB4E" w:rsidR="003469C1" w:rsidRPr="003169F2" w:rsidRDefault="00DB651B" w:rsidP="003469C1">
      <w:pPr>
        <w:pStyle w:val="MonetDBSolutionsCode"/>
        <w:rPr>
          <w:noProof w:val="0"/>
        </w:rPr>
      </w:pPr>
      <w:r w:rsidRPr="003169F2">
        <w:rPr>
          <w:noProof w:val="0"/>
        </w:rPr>
        <w:t>-- 7</w:t>
      </w:r>
      <w:r w:rsidRPr="003169F2">
        <w:rPr>
          <w:rFonts w:hint="eastAsia"/>
          <w:noProof w:val="0"/>
          <w:lang w:eastAsia="zh-CN"/>
        </w:rPr>
        <w:t>8</w:t>
      </w:r>
      <w:r w:rsidR="003469C1" w:rsidRPr="003169F2">
        <w:rPr>
          <w:noProof w:val="0"/>
        </w:rPr>
        <w:t xml:space="preserve"> Diverted </w:t>
      </w:r>
      <w:r w:rsidR="00603CCD" w:rsidRPr="003169F2">
        <w:rPr>
          <w:noProof w:val="0"/>
        </w:rPr>
        <w:t>Airport</w:t>
      </w:r>
      <w:r w:rsidR="003469C1" w:rsidRPr="003169F2">
        <w:rPr>
          <w:noProof w:val="0"/>
        </w:rPr>
        <w:t xml:space="preserve"> Code2</w:t>
      </w:r>
    </w:p>
    <w:p w14:paraId="059E579A" w14:textId="4CDE5CA1" w:rsidR="0029047B" w:rsidRPr="003169F2" w:rsidRDefault="0029047B" w:rsidP="0029047B">
      <w:pPr>
        <w:pStyle w:val="MonetDBSolutionsCode"/>
        <w:rPr>
          <w:noProof w:val="0"/>
        </w:rPr>
      </w:pPr>
      <w:r w:rsidRPr="003169F2">
        <w:rPr>
          <w:noProof w:val="0"/>
        </w:rPr>
        <w:t>Div2</w:t>
      </w:r>
      <w:r w:rsidR="00603CCD" w:rsidRPr="003169F2">
        <w:rPr>
          <w:noProof w:val="0"/>
        </w:rPr>
        <w:t>Airport</w:t>
      </w:r>
      <w:r w:rsidRPr="003169F2">
        <w:rPr>
          <w:noProof w:val="0"/>
        </w:rPr>
        <w:t xml:space="preserve"> </w:t>
      </w:r>
      <w:r w:rsidR="00A35809" w:rsidRPr="003169F2">
        <w:rPr>
          <w:noProof w:val="0"/>
        </w:rPr>
        <w:t>VARCHAR (10)</w:t>
      </w:r>
      <w:r w:rsidR="00A973F0" w:rsidRPr="003169F2">
        <w:rPr>
          <w:noProof w:val="0"/>
        </w:rPr>
        <w:t xml:space="preserve"> DEFAULT NULL</w:t>
      </w:r>
      <w:r w:rsidRPr="003169F2">
        <w:rPr>
          <w:noProof w:val="0"/>
        </w:rPr>
        <w:t>,</w:t>
      </w:r>
    </w:p>
    <w:p w14:paraId="503BBD3D" w14:textId="23660D0A" w:rsidR="006A30DF" w:rsidRPr="003169F2" w:rsidRDefault="006A30DF" w:rsidP="006A30DF">
      <w:pPr>
        <w:pStyle w:val="MonetDBSolutionsCode"/>
        <w:rPr>
          <w:noProof w:val="0"/>
          <w:lang w:eastAsia="zh-CN"/>
        </w:rPr>
      </w:pPr>
      <w:r w:rsidRPr="003169F2">
        <w:rPr>
          <w:noProof w:val="0"/>
        </w:rPr>
        <w:t>--</w:t>
      </w:r>
      <w:r w:rsidR="00DB651B" w:rsidRPr="003169F2">
        <w:rPr>
          <w:rFonts w:hint="eastAsia"/>
          <w:noProof w:val="0"/>
          <w:lang w:eastAsia="zh-CN"/>
        </w:rPr>
        <w:t xml:space="preserve"> 79</w:t>
      </w:r>
      <w:r w:rsidR="003F786D" w:rsidRPr="003169F2">
        <w:rPr>
          <w:noProof w:val="0"/>
          <w:lang w:eastAsia="zh-CN"/>
        </w:rPr>
        <w:t xml:space="preserve"> Airport ID of Diverted Airport 2.</w:t>
      </w:r>
    </w:p>
    <w:p w14:paraId="050B7768" w14:textId="074D5902" w:rsidR="006A30DF" w:rsidRPr="003169F2" w:rsidRDefault="004E35C3" w:rsidP="006A30DF">
      <w:pPr>
        <w:pStyle w:val="MonetDBSolutionsCode"/>
        <w:rPr>
          <w:noProof w:val="0"/>
        </w:rPr>
      </w:pPr>
      <w:r w:rsidRPr="003169F2">
        <w:rPr>
          <w:noProof w:val="0"/>
        </w:rPr>
        <w:t>Div2AirportID</w:t>
      </w:r>
      <w:r w:rsidR="006A30DF" w:rsidRPr="003169F2">
        <w:rPr>
          <w:noProof w:val="0"/>
        </w:rPr>
        <w:t xml:space="preserve"> </w:t>
      </w:r>
      <w:r w:rsidRPr="003169F2">
        <w:rPr>
          <w:noProof w:val="0"/>
        </w:rPr>
        <w:t>VARCHAR</w:t>
      </w:r>
      <w:r w:rsidR="006A30DF" w:rsidRPr="003169F2">
        <w:rPr>
          <w:noProof w:val="0"/>
        </w:rPr>
        <w:t>(10) DEFAULT NULL,</w:t>
      </w:r>
    </w:p>
    <w:p w14:paraId="53D229CA" w14:textId="20361BFC" w:rsidR="006A30DF" w:rsidRPr="003169F2" w:rsidRDefault="006A30DF" w:rsidP="006A30DF">
      <w:pPr>
        <w:pStyle w:val="MonetDBSolutionsCode"/>
        <w:rPr>
          <w:noProof w:val="0"/>
          <w:lang w:eastAsia="zh-CN"/>
        </w:rPr>
      </w:pPr>
      <w:r w:rsidRPr="003169F2">
        <w:rPr>
          <w:noProof w:val="0"/>
        </w:rPr>
        <w:lastRenderedPageBreak/>
        <w:t>--</w:t>
      </w:r>
      <w:r w:rsidR="00DB651B" w:rsidRPr="003169F2">
        <w:rPr>
          <w:rFonts w:hint="eastAsia"/>
          <w:noProof w:val="0"/>
          <w:lang w:eastAsia="zh-CN"/>
        </w:rPr>
        <w:t xml:space="preserve"> 80</w:t>
      </w:r>
      <w:r w:rsidR="00A63B9B" w:rsidRPr="003169F2">
        <w:rPr>
          <w:noProof w:val="0"/>
          <w:lang w:eastAsia="zh-CN"/>
        </w:rPr>
        <w:t xml:space="preserve"> Airport Sequence ID of Diverted Airport 2.</w:t>
      </w:r>
    </w:p>
    <w:p w14:paraId="28EDAD81" w14:textId="02F05788" w:rsidR="006A30DF" w:rsidRPr="003169F2" w:rsidRDefault="004E35C3" w:rsidP="00BE2F29">
      <w:pPr>
        <w:pStyle w:val="MonetDBSolutionsCode"/>
        <w:rPr>
          <w:noProof w:val="0"/>
        </w:rPr>
      </w:pPr>
      <w:r w:rsidRPr="003169F2">
        <w:rPr>
          <w:noProof w:val="0"/>
        </w:rPr>
        <w:t>Div2AirportSeqID</w:t>
      </w:r>
      <w:r w:rsidR="006A30DF" w:rsidRPr="003169F2">
        <w:rPr>
          <w:noProof w:val="0"/>
        </w:rPr>
        <w:t xml:space="preserve"> </w:t>
      </w:r>
      <w:r w:rsidRPr="003169F2">
        <w:rPr>
          <w:noProof w:val="0"/>
        </w:rPr>
        <w:t xml:space="preserve">VARCHAR </w:t>
      </w:r>
      <w:r w:rsidR="006A30DF" w:rsidRPr="003169F2">
        <w:rPr>
          <w:noProof w:val="0"/>
        </w:rPr>
        <w:t>(10) DEFAULT NULL,</w:t>
      </w:r>
    </w:p>
    <w:p w14:paraId="44A567EA" w14:textId="5985CB18" w:rsidR="00BE2F29" w:rsidRPr="003169F2" w:rsidRDefault="00DB651B" w:rsidP="00BE2F29">
      <w:pPr>
        <w:pStyle w:val="MonetDBSolutionsCode"/>
        <w:rPr>
          <w:noProof w:val="0"/>
        </w:rPr>
      </w:pPr>
      <w:r w:rsidRPr="003169F2">
        <w:rPr>
          <w:noProof w:val="0"/>
        </w:rPr>
        <w:t xml:space="preserve">-- </w:t>
      </w:r>
      <w:r w:rsidRPr="003169F2">
        <w:rPr>
          <w:rFonts w:hint="eastAsia"/>
          <w:noProof w:val="0"/>
          <w:lang w:eastAsia="zh-CN"/>
        </w:rPr>
        <w:t>8</w:t>
      </w:r>
      <w:r w:rsidR="00BE2F29" w:rsidRPr="003169F2">
        <w:rPr>
          <w:noProof w:val="0"/>
        </w:rPr>
        <w:t xml:space="preserve">1 Wheels On Time (local time: hhmm) at Diverted </w:t>
      </w:r>
      <w:r w:rsidR="00603CCD" w:rsidRPr="003169F2">
        <w:rPr>
          <w:noProof w:val="0"/>
        </w:rPr>
        <w:t>Airport</w:t>
      </w:r>
      <w:r w:rsidR="00BE2F29" w:rsidRPr="003169F2">
        <w:rPr>
          <w:noProof w:val="0"/>
        </w:rPr>
        <w:t xml:space="preserve"> Code2</w:t>
      </w:r>
    </w:p>
    <w:p w14:paraId="26936DD0" w14:textId="7047DBD5" w:rsidR="0029047B" w:rsidRPr="003169F2" w:rsidRDefault="0029047B" w:rsidP="0029047B">
      <w:pPr>
        <w:pStyle w:val="MonetDBSolutionsCode"/>
        <w:rPr>
          <w:noProof w:val="0"/>
        </w:rPr>
      </w:pPr>
      <w:r w:rsidRPr="003169F2">
        <w:rPr>
          <w:noProof w:val="0"/>
        </w:rPr>
        <w:t xml:space="preserve">Div2WheelsOn </w:t>
      </w:r>
      <w:r w:rsidR="00EA3B39" w:rsidRPr="003169F2">
        <w:rPr>
          <w:noProof w:val="0"/>
        </w:rPr>
        <w:t>VARCHAR (10)</w:t>
      </w:r>
      <w:r w:rsidR="00A973F0" w:rsidRPr="003169F2">
        <w:rPr>
          <w:noProof w:val="0"/>
        </w:rPr>
        <w:t xml:space="preserve"> DEFAULT NULL</w:t>
      </w:r>
      <w:r w:rsidRPr="003169F2">
        <w:rPr>
          <w:noProof w:val="0"/>
        </w:rPr>
        <w:t>,</w:t>
      </w:r>
    </w:p>
    <w:p w14:paraId="45230742" w14:textId="52005BCF" w:rsidR="004413A9" w:rsidRPr="003169F2" w:rsidRDefault="00DB651B" w:rsidP="004413A9">
      <w:pPr>
        <w:pStyle w:val="MonetDBSolutionsCode"/>
        <w:rPr>
          <w:noProof w:val="0"/>
        </w:rPr>
      </w:pPr>
      <w:r w:rsidRPr="003169F2">
        <w:rPr>
          <w:noProof w:val="0"/>
        </w:rPr>
        <w:t xml:space="preserve">-- </w:t>
      </w:r>
      <w:r w:rsidRPr="003169F2">
        <w:rPr>
          <w:rFonts w:hint="eastAsia"/>
          <w:noProof w:val="0"/>
          <w:lang w:eastAsia="zh-CN"/>
        </w:rPr>
        <w:t>8</w:t>
      </w:r>
      <w:r w:rsidR="004413A9" w:rsidRPr="003169F2">
        <w:rPr>
          <w:noProof w:val="0"/>
        </w:rPr>
        <w:t xml:space="preserve">2 Total Ground Time Away from Gate at Diverted </w:t>
      </w:r>
      <w:r w:rsidR="00603CCD" w:rsidRPr="003169F2">
        <w:rPr>
          <w:noProof w:val="0"/>
        </w:rPr>
        <w:t>Airport</w:t>
      </w:r>
      <w:r w:rsidR="004413A9" w:rsidRPr="003169F2">
        <w:rPr>
          <w:noProof w:val="0"/>
        </w:rPr>
        <w:t xml:space="preserve"> Code2</w:t>
      </w:r>
    </w:p>
    <w:p w14:paraId="00E88741" w14:textId="3B20A98A" w:rsidR="0029047B" w:rsidRPr="003169F2" w:rsidRDefault="0029047B" w:rsidP="0029047B">
      <w:pPr>
        <w:pStyle w:val="MonetDBSolutionsCode"/>
        <w:rPr>
          <w:noProof w:val="0"/>
        </w:rPr>
      </w:pPr>
      <w:r w:rsidRPr="003169F2">
        <w:rPr>
          <w:noProof w:val="0"/>
        </w:rPr>
        <w:t xml:space="preserve">Div2TotalGTime </w:t>
      </w:r>
      <w:r w:rsidR="00EA3B39" w:rsidRPr="003169F2">
        <w:rPr>
          <w:noProof w:val="0"/>
        </w:rPr>
        <w:t>VARCHAR (10)</w:t>
      </w:r>
      <w:r w:rsidR="00A973F0" w:rsidRPr="003169F2">
        <w:rPr>
          <w:noProof w:val="0"/>
        </w:rPr>
        <w:t xml:space="preserve"> DEFAULT NULL</w:t>
      </w:r>
      <w:r w:rsidRPr="003169F2">
        <w:rPr>
          <w:noProof w:val="0"/>
        </w:rPr>
        <w:t>,</w:t>
      </w:r>
    </w:p>
    <w:p w14:paraId="4B6A90DC" w14:textId="28E192D4" w:rsidR="00E63ED6" w:rsidRPr="003169F2" w:rsidRDefault="00DB651B" w:rsidP="00E63ED6">
      <w:pPr>
        <w:pStyle w:val="MonetDBSolutionsCode"/>
        <w:rPr>
          <w:noProof w:val="0"/>
        </w:rPr>
      </w:pPr>
      <w:r w:rsidRPr="003169F2">
        <w:rPr>
          <w:noProof w:val="0"/>
        </w:rPr>
        <w:t xml:space="preserve">-- </w:t>
      </w:r>
      <w:r w:rsidRPr="003169F2">
        <w:rPr>
          <w:rFonts w:hint="eastAsia"/>
          <w:noProof w:val="0"/>
          <w:lang w:eastAsia="zh-CN"/>
        </w:rPr>
        <w:t>8</w:t>
      </w:r>
      <w:r w:rsidR="00E63ED6" w:rsidRPr="003169F2">
        <w:rPr>
          <w:noProof w:val="0"/>
        </w:rPr>
        <w:t xml:space="preserve">3 Longest Ground Time Away from Gate at Diverted </w:t>
      </w:r>
      <w:r w:rsidR="00603CCD" w:rsidRPr="003169F2">
        <w:rPr>
          <w:noProof w:val="0"/>
        </w:rPr>
        <w:t>Airport</w:t>
      </w:r>
      <w:r w:rsidR="00E63ED6" w:rsidRPr="003169F2">
        <w:rPr>
          <w:noProof w:val="0"/>
        </w:rPr>
        <w:t xml:space="preserve"> Code2</w:t>
      </w:r>
    </w:p>
    <w:p w14:paraId="73996F0C" w14:textId="0D7E248B" w:rsidR="0029047B" w:rsidRPr="003169F2" w:rsidRDefault="0029047B" w:rsidP="0029047B">
      <w:pPr>
        <w:pStyle w:val="MonetDBSolutionsCode"/>
        <w:rPr>
          <w:noProof w:val="0"/>
        </w:rPr>
      </w:pPr>
      <w:r w:rsidRPr="003169F2">
        <w:rPr>
          <w:noProof w:val="0"/>
        </w:rPr>
        <w:t xml:space="preserve">Div2LongestGTime </w:t>
      </w:r>
      <w:r w:rsidR="00EA3B39" w:rsidRPr="003169F2">
        <w:rPr>
          <w:noProof w:val="0"/>
        </w:rPr>
        <w:t>VARCHAR (10)</w:t>
      </w:r>
      <w:r w:rsidR="00A973F0" w:rsidRPr="003169F2">
        <w:rPr>
          <w:noProof w:val="0"/>
        </w:rPr>
        <w:t xml:space="preserve"> DEFAULT NULL</w:t>
      </w:r>
      <w:r w:rsidRPr="003169F2">
        <w:rPr>
          <w:noProof w:val="0"/>
        </w:rPr>
        <w:t>,</w:t>
      </w:r>
    </w:p>
    <w:p w14:paraId="00C27B87" w14:textId="3E684735" w:rsidR="00E63ED6" w:rsidRPr="003169F2" w:rsidRDefault="00DB651B" w:rsidP="00E63ED6">
      <w:pPr>
        <w:pStyle w:val="MonetDBSolutionsCode"/>
        <w:rPr>
          <w:noProof w:val="0"/>
        </w:rPr>
      </w:pPr>
      <w:r w:rsidRPr="003169F2">
        <w:rPr>
          <w:noProof w:val="0"/>
        </w:rPr>
        <w:t xml:space="preserve">-- </w:t>
      </w:r>
      <w:r w:rsidRPr="003169F2">
        <w:rPr>
          <w:rFonts w:hint="eastAsia"/>
          <w:noProof w:val="0"/>
          <w:lang w:eastAsia="zh-CN"/>
        </w:rPr>
        <w:t>8</w:t>
      </w:r>
      <w:r w:rsidR="00E63ED6" w:rsidRPr="003169F2">
        <w:rPr>
          <w:noProof w:val="0"/>
        </w:rPr>
        <w:t xml:space="preserve">4 Wheels Off Time (local time: hhmm) at Diverted </w:t>
      </w:r>
      <w:r w:rsidR="00603CCD" w:rsidRPr="003169F2">
        <w:rPr>
          <w:noProof w:val="0"/>
        </w:rPr>
        <w:t>Airport</w:t>
      </w:r>
      <w:r w:rsidR="00E63ED6" w:rsidRPr="003169F2">
        <w:rPr>
          <w:noProof w:val="0"/>
        </w:rPr>
        <w:t xml:space="preserve"> Code2</w:t>
      </w:r>
    </w:p>
    <w:p w14:paraId="60462688" w14:textId="046D381E" w:rsidR="0029047B" w:rsidRPr="003169F2" w:rsidRDefault="0029047B" w:rsidP="0029047B">
      <w:pPr>
        <w:pStyle w:val="MonetDBSolutionsCode"/>
        <w:rPr>
          <w:noProof w:val="0"/>
        </w:rPr>
      </w:pPr>
      <w:r w:rsidRPr="003169F2">
        <w:rPr>
          <w:noProof w:val="0"/>
        </w:rPr>
        <w:t xml:space="preserve">Div2WheelsOff </w:t>
      </w:r>
      <w:r w:rsidR="00EA3B39" w:rsidRPr="003169F2">
        <w:rPr>
          <w:noProof w:val="0"/>
        </w:rPr>
        <w:t>VARCHAR (10)</w:t>
      </w:r>
      <w:r w:rsidR="00A973F0" w:rsidRPr="003169F2">
        <w:rPr>
          <w:noProof w:val="0"/>
        </w:rPr>
        <w:t xml:space="preserve"> DEFAULT NULL</w:t>
      </w:r>
      <w:r w:rsidRPr="003169F2">
        <w:rPr>
          <w:noProof w:val="0"/>
        </w:rPr>
        <w:t>,</w:t>
      </w:r>
    </w:p>
    <w:p w14:paraId="4BA9FFC2" w14:textId="3A2297E4" w:rsidR="00345357" w:rsidRPr="003169F2" w:rsidRDefault="00DB651B" w:rsidP="00345357">
      <w:pPr>
        <w:pStyle w:val="MonetDBSolutionsCode"/>
        <w:rPr>
          <w:noProof w:val="0"/>
        </w:rPr>
      </w:pPr>
      <w:r w:rsidRPr="003169F2">
        <w:rPr>
          <w:noProof w:val="0"/>
        </w:rPr>
        <w:t xml:space="preserve">-- </w:t>
      </w:r>
      <w:r w:rsidRPr="003169F2">
        <w:rPr>
          <w:rFonts w:hint="eastAsia"/>
          <w:noProof w:val="0"/>
          <w:lang w:eastAsia="zh-CN"/>
        </w:rPr>
        <w:t>8</w:t>
      </w:r>
      <w:r w:rsidR="00345357" w:rsidRPr="003169F2">
        <w:rPr>
          <w:noProof w:val="0"/>
        </w:rPr>
        <w:t xml:space="preserve">5 Aircraft Tail Number for Diverted </w:t>
      </w:r>
      <w:r w:rsidR="00603CCD" w:rsidRPr="003169F2">
        <w:rPr>
          <w:noProof w:val="0"/>
        </w:rPr>
        <w:t>Airport</w:t>
      </w:r>
      <w:r w:rsidR="00345357" w:rsidRPr="003169F2">
        <w:rPr>
          <w:noProof w:val="0"/>
        </w:rPr>
        <w:t xml:space="preserve"> Code2</w:t>
      </w:r>
    </w:p>
    <w:p w14:paraId="7E41087E" w14:textId="60A8E483" w:rsidR="0029047B" w:rsidRPr="003169F2" w:rsidRDefault="0029047B" w:rsidP="0029047B">
      <w:pPr>
        <w:pStyle w:val="MonetDBSolutionsCode"/>
        <w:rPr>
          <w:noProof w:val="0"/>
        </w:rPr>
      </w:pPr>
      <w:r w:rsidRPr="003169F2">
        <w:rPr>
          <w:noProof w:val="0"/>
        </w:rPr>
        <w:t xml:space="preserve">Div2TailNum </w:t>
      </w:r>
      <w:r w:rsidR="00EA3B39" w:rsidRPr="003169F2">
        <w:rPr>
          <w:noProof w:val="0"/>
        </w:rPr>
        <w:t>VARCHAR (10)</w:t>
      </w:r>
      <w:r w:rsidR="00A973F0" w:rsidRPr="003169F2">
        <w:rPr>
          <w:noProof w:val="0"/>
        </w:rPr>
        <w:t xml:space="preserve"> DEFAULT NULL</w:t>
      </w:r>
      <w:r w:rsidRPr="003169F2">
        <w:rPr>
          <w:noProof w:val="0"/>
        </w:rPr>
        <w:t>,</w:t>
      </w:r>
    </w:p>
    <w:p w14:paraId="6DDD029C" w14:textId="71EBAEF2" w:rsidR="009A061D" w:rsidRPr="003169F2" w:rsidRDefault="00DB651B" w:rsidP="009A061D">
      <w:pPr>
        <w:pStyle w:val="MonetDBSolutionsCode"/>
        <w:rPr>
          <w:noProof w:val="0"/>
        </w:rPr>
      </w:pPr>
      <w:r w:rsidRPr="003169F2">
        <w:rPr>
          <w:noProof w:val="0"/>
        </w:rPr>
        <w:t xml:space="preserve">-- </w:t>
      </w:r>
      <w:r w:rsidRPr="003169F2">
        <w:rPr>
          <w:rFonts w:hint="eastAsia"/>
          <w:noProof w:val="0"/>
          <w:lang w:eastAsia="zh-CN"/>
        </w:rPr>
        <w:t>8</w:t>
      </w:r>
      <w:r w:rsidR="009A061D" w:rsidRPr="003169F2">
        <w:rPr>
          <w:noProof w:val="0"/>
        </w:rPr>
        <w:t xml:space="preserve">6 Diverted </w:t>
      </w:r>
      <w:r w:rsidR="00603CCD" w:rsidRPr="003169F2">
        <w:rPr>
          <w:noProof w:val="0"/>
        </w:rPr>
        <w:t>Airport</w:t>
      </w:r>
      <w:r w:rsidR="009A061D" w:rsidRPr="003169F2">
        <w:rPr>
          <w:noProof w:val="0"/>
        </w:rPr>
        <w:t xml:space="preserve"> Code3</w:t>
      </w:r>
    </w:p>
    <w:p w14:paraId="1FEFC8DB" w14:textId="7C84D950" w:rsidR="0029047B" w:rsidRPr="003169F2" w:rsidRDefault="0029047B" w:rsidP="0029047B">
      <w:pPr>
        <w:pStyle w:val="MonetDBSolutionsCode"/>
        <w:rPr>
          <w:noProof w:val="0"/>
        </w:rPr>
      </w:pPr>
      <w:r w:rsidRPr="003169F2">
        <w:rPr>
          <w:noProof w:val="0"/>
        </w:rPr>
        <w:t>Div3</w:t>
      </w:r>
      <w:r w:rsidR="00603CCD" w:rsidRPr="003169F2">
        <w:rPr>
          <w:noProof w:val="0"/>
        </w:rPr>
        <w:t>Airport</w:t>
      </w:r>
      <w:r w:rsidRPr="003169F2">
        <w:rPr>
          <w:noProof w:val="0"/>
        </w:rPr>
        <w:t xml:space="preserve"> </w:t>
      </w:r>
      <w:r w:rsidR="00EA3B39" w:rsidRPr="003169F2">
        <w:rPr>
          <w:noProof w:val="0"/>
        </w:rPr>
        <w:t>VARCHAR (10)</w:t>
      </w:r>
      <w:r w:rsidR="00A973F0" w:rsidRPr="003169F2">
        <w:rPr>
          <w:noProof w:val="0"/>
        </w:rPr>
        <w:t xml:space="preserve"> DEFAULT NULL</w:t>
      </w:r>
      <w:r w:rsidRPr="003169F2">
        <w:rPr>
          <w:noProof w:val="0"/>
        </w:rPr>
        <w:t>,</w:t>
      </w:r>
    </w:p>
    <w:p w14:paraId="0767186D" w14:textId="5F963E0E" w:rsidR="001256BB" w:rsidRPr="003169F2" w:rsidRDefault="001256BB" w:rsidP="001256BB">
      <w:pPr>
        <w:pStyle w:val="MonetDBSolutionsCode"/>
        <w:rPr>
          <w:noProof w:val="0"/>
          <w:lang w:eastAsia="zh-CN"/>
        </w:rPr>
      </w:pPr>
      <w:r w:rsidRPr="003169F2">
        <w:rPr>
          <w:noProof w:val="0"/>
        </w:rPr>
        <w:t>--</w:t>
      </w:r>
      <w:r w:rsidR="00DB651B" w:rsidRPr="003169F2">
        <w:rPr>
          <w:rFonts w:hint="eastAsia"/>
          <w:noProof w:val="0"/>
          <w:lang w:eastAsia="zh-CN"/>
        </w:rPr>
        <w:t xml:space="preserve"> 87</w:t>
      </w:r>
      <w:r w:rsidR="00051808" w:rsidRPr="003169F2">
        <w:rPr>
          <w:noProof w:val="0"/>
          <w:lang w:eastAsia="zh-CN"/>
        </w:rPr>
        <w:t xml:space="preserve"> Airport ID of Diverted Airport 3.</w:t>
      </w:r>
    </w:p>
    <w:p w14:paraId="1920B324" w14:textId="42B0B65F" w:rsidR="001256BB" w:rsidRPr="003169F2" w:rsidRDefault="001256BB" w:rsidP="001256BB">
      <w:pPr>
        <w:pStyle w:val="MonetDBSolutionsCode"/>
        <w:rPr>
          <w:noProof w:val="0"/>
        </w:rPr>
      </w:pPr>
      <w:r w:rsidRPr="003169F2">
        <w:rPr>
          <w:noProof w:val="0"/>
        </w:rPr>
        <w:t>Div3AirportID VARCHAR(10) DEFAULT NULL,</w:t>
      </w:r>
    </w:p>
    <w:p w14:paraId="16851FA2" w14:textId="1F03F20A" w:rsidR="001256BB" w:rsidRPr="003169F2" w:rsidRDefault="001256BB" w:rsidP="001256BB">
      <w:pPr>
        <w:pStyle w:val="MonetDBSolutionsCode"/>
        <w:rPr>
          <w:noProof w:val="0"/>
          <w:lang w:eastAsia="zh-CN"/>
        </w:rPr>
      </w:pPr>
      <w:r w:rsidRPr="003169F2">
        <w:rPr>
          <w:noProof w:val="0"/>
        </w:rPr>
        <w:t>--</w:t>
      </w:r>
      <w:r w:rsidR="00DB651B" w:rsidRPr="003169F2">
        <w:rPr>
          <w:rFonts w:hint="eastAsia"/>
          <w:noProof w:val="0"/>
          <w:lang w:eastAsia="zh-CN"/>
        </w:rPr>
        <w:t xml:space="preserve"> 88</w:t>
      </w:r>
      <w:r w:rsidR="00E65025" w:rsidRPr="003169F2">
        <w:rPr>
          <w:noProof w:val="0"/>
          <w:lang w:eastAsia="zh-CN"/>
        </w:rPr>
        <w:t xml:space="preserve"> Airport Sequence ID of Diverted Airport 3.</w:t>
      </w:r>
    </w:p>
    <w:p w14:paraId="0C1B3C22" w14:textId="74C41993" w:rsidR="001256BB" w:rsidRPr="003169F2" w:rsidRDefault="001256BB" w:rsidP="001256BB">
      <w:pPr>
        <w:pStyle w:val="MonetDBSolutionsCode"/>
        <w:rPr>
          <w:noProof w:val="0"/>
        </w:rPr>
      </w:pPr>
      <w:r w:rsidRPr="003169F2">
        <w:rPr>
          <w:noProof w:val="0"/>
        </w:rPr>
        <w:t>Div3AirportSeqID VARCHAR (10) DEFAULT NULL,</w:t>
      </w:r>
    </w:p>
    <w:p w14:paraId="0EFE4D82" w14:textId="3E13841A" w:rsidR="00B94F65" w:rsidRPr="003169F2" w:rsidRDefault="00DB651B" w:rsidP="00B94F65">
      <w:pPr>
        <w:pStyle w:val="MonetDBSolutionsCode"/>
        <w:rPr>
          <w:noProof w:val="0"/>
        </w:rPr>
      </w:pPr>
      <w:r w:rsidRPr="003169F2">
        <w:rPr>
          <w:noProof w:val="0"/>
        </w:rPr>
        <w:t xml:space="preserve">-- </w:t>
      </w:r>
      <w:r w:rsidRPr="003169F2">
        <w:rPr>
          <w:rFonts w:hint="eastAsia"/>
          <w:noProof w:val="0"/>
          <w:lang w:eastAsia="zh-CN"/>
        </w:rPr>
        <w:t>89</w:t>
      </w:r>
      <w:r w:rsidR="00B94F65" w:rsidRPr="003169F2">
        <w:rPr>
          <w:noProof w:val="0"/>
        </w:rPr>
        <w:t xml:space="preserve"> Wheels On Time (local time: hhmm) at Diverted </w:t>
      </w:r>
      <w:r w:rsidR="00603CCD" w:rsidRPr="003169F2">
        <w:rPr>
          <w:noProof w:val="0"/>
        </w:rPr>
        <w:t>Airport</w:t>
      </w:r>
      <w:r w:rsidR="00B94F65" w:rsidRPr="003169F2">
        <w:rPr>
          <w:noProof w:val="0"/>
        </w:rPr>
        <w:t xml:space="preserve"> Code3</w:t>
      </w:r>
    </w:p>
    <w:p w14:paraId="4CF92F6E" w14:textId="6A24F676" w:rsidR="0029047B" w:rsidRPr="003169F2" w:rsidRDefault="0029047B" w:rsidP="0029047B">
      <w:pPr>
        <w:pStyle w:val="MonetDBSolutionsCode"/>
        <w:rPr>
          <w:noProof w:val="0"/>
        </w:rPr>
      </w:pPr>
      <w:r w:rsidRPr="003169F2">
        <w:rPr>
          <w:noProof w:val="0"/>
        </w:rPr>
        <w:t xml:space="preserve">Div3WheelsOn </w:t>
      </w:r>
      <w:r w:rsidR="00EA3B39" w:rsidRPr="003169F2">
        <w:rPr>
          <w:noProof w:val="0"/>
        </w:rPr>
        <w:t>VARCHAR (10)</w:t>
      </w:r>
      <w:r w:rsidR="00A973F0" w:rsidRPr="003169F2">
        <w:rPr>
          <w:noProof w:val="0"/>
        </w:rPr>
        <w:t xml:space="preserve"> DEFAULT NULL</w:t>
      </w:r>
      <w:r w:rsidRPr="003169F2">
        <w:rPr>
          <w:noProof w:val="0"/>
        </w:rPr>
        <w:t>,</w:t>
      </w:r>
    </w:p>
    <w:p w14:paraId="5B0664F6" w14:textId="05CDD42D" w:rsidR="001E4CCA" w:rsidRPr="003169F2" w:rsidRDefault="00DB651B" w:rsidP="001E4CCA">
      <w:pPr>
        <w:pStyle w:val="MonetDBSolutionsCode"/>
        <w:rPr>
          <w:noProof w:val="0"/>
        </w:rPr>
      </w:pPr>
      <w:r w:rsidRPr="003169F2">
        <w:rPr>
          <w:noProof w:val="0"/>
        </w:rPr>
        <w:t xml:space="preserve">-- </w:t>
      </w:r>
      <w:r w:rsidRPr="003169F2">
        <w:rPr>
          <w:rFonts w:hint="eastAsia"/>
          <w:noProof w:val="0"/>
          <w:lang w:eastAsia="zh-CN"/>
        </w:rPr>
        <w:t>90</w:t>
      </w:r>
      <w:r w:rsidR="001E4CCA" w:rsidRPr="003169F2">
        <w:rPr>
          <w:noProof w:val="0"/>
        </w:rPr>
        <w:t xml:space="preserve"> Total Ground Time Away from Gate at Diverted </w:t>
      </w:r>
      <w:r w:rsidR="00603CCD" w:rsidRPr="003169F2">
        <w:rPr>
          <w:noProof w:val="0"/>
        </w:rPr>
        <w:t>Airport</w:t>
      </w:r>
      <w:r w:rsidR="001E4CCA" w:rsidRPr="003169F2">
        <w:rPr>
          <w:noProof w:val="0"/>
        </w:rPr>
        <w:t xml:space="preserve"> Code3</w:t>
      </w:r>
    </w:p>
    <w:p w14:paraId="0E9D7FCE" w14:textId="2D4B234A" w:rsidR="0029047B" w:rsidRPr="003169F2" w:rsidRDefault="0029047B" w:rsidP="0029047B">
      <w:pPr>
        <w:pStyle w:val="MonetDBSolutionsCode"/>
        <w:rPr>
          <w:noProof w:val="0"/>
        </w:rPr>
      </w:pPr>
      <w:r w:rsidRPr="003169F2">
        <w:rPr>
          <w:noProof w:val="0"/>
        </w:rPr>
        <w:t xml:space="preserve">Div3TotalGTime </w:t>
      </w:r>
      <w:r w:rsidR="00EA3B39" w:rsidRPr="003169F2">
        <w:rPr>
          <w:noProof w:val="0"/>
        </w:rPr>
        <w:t>VARCHAR (10)</w:t>
      </w:r>
      <w:r w:rsidR="00A973F0" w:rsidRPr="003169F2">
        <w:rPr>
          <w:noProof w:val="0"/>
        </w:rPr>
        <w:t xml:space="preserve"> DEFAULT NULL</w:t>
      </w:r>
      <w:r w:rsidRPr="003169F2">
        <w:rPr>
          <w:noProof w:val="0"/>
        </w:rPr>
        <w:t>,</w:t>
      </w:r>
    </w:p>
    <w:p w14:paraId="45654AFD" w14:textId="4609FF8B" w:rsidR="00384BAF" w:rsidRPr="003169F2" w:rsidRDefault="00DB651B" w:rsidP="00384BAF">
      <w:pPr>
        <w:pStyle w:val="MonetDBSolutionsCode"/>
        <w:rPr>
          <w:noProof w:val="0"/>
        </w:rPr>
      </w:pPr>
      <w:r w:rsidRPr="003169F2">
        <w:rPr>
          <w:noProof w:val="0"/>
        </w:rPr>
        <w:t xml:space="preserve">-- </w:t>
      </w:r>
      <w:r w:rsidRPr="003169F2">
        <w:rPr>
          <w:rFonts w:hint="eastAsia"/>
          <w:noProof w:val="0"/>
          <w:lang w:eastAsia="zh-CN"/>
        </w:rPr>
        <w:t>91</w:t>
      </w:r>
      <w:r w:rsidR="00384BAF" w:rsidRPr="003169F2">
        <w:rPr>
          <w:noProof w:val="0"/>
        </w:rPr>
        <w:t xml:space="preserve"> Longest Ground Time Away from Gate at Diverted </w:t>
      </w:r>
      <w:r w:rsidR="00603CCD" w:rsidRPr="003169F2">
        <w:rPr>
          <w:noProof w:val="0"/>
        </w:rPr>
        <w:t>Airport</w:t>
      </w:r>
      <w:r w:rsidR="00384BAF" w:rsidRPr="003169F2">
        <w:rPr>
          <w:noProof w:val="0"/>
        </w:rPr>
        <w:t xml:space="preserve"> Code3</w:t>
      </w:r>
    </w:p>
    <w:p w14:paraId="4B3CCA71" w14:textId="2686D36C" w:rsidR="0029047B" w:rsidRPr="003169F2" w:rsidRDefault="0029047B" w:rsidP="0029047B">
      <w:pPr>
        <w:pStyle w:val="MonetDBSolutionsCode"/>
        <w:rPr>
          <w:noProof w:val="0"/>
        </w:rPr>
      </w:pPr>
      <w:r w:rsidRPr="003169F2">
        <w:rPr>
          <w:noProof w:val="0"/>
        </w:rPr>
        <w:t xml:space="preserve">Div3LongestGTime </w:t>
      </w:r>
      <w:r w:rsidR="00EA3B39" w:rsidRPr="003169F2">
        <w:rPr>
          <w:noProof w:val="0"/>
        </w:rPr>
        <w:t>VARCHAR (10)</w:t>
      </w:r>
      <w:r w:rsidR="00A973F0" w:rsidRPr="003169F2">
        <w:rPr>
          <w:noProof w:val="0"/>
        </w:rPr>
        <w:t xml:space="preserve"> DEFAULT NULL</w:t>
      </w:r>
      <w:r w:rsidRPr="003169F2">
        <w:rPr>
          <w:noProof w:val="0"/>
        </w:rPr>
        <w:t>,</w:t>
      </w:r>
    </w:p>
    <w:p w14:paraId="011EDB86" w14:textId="5DC9A106" w:rsidR="006A78FE" w:rsidRPr="003169F2" w:rsidRDefault="00DB651B" w:rsidP="006A78FE">
      <w:pPr>
        <w:pStyle w:val="MonetDBSolutionsCode"/>
        <w:rPr>
          <w:noProof w:val="0"/>
        </w:rPr>
      </w:pPr>
      <w:r w:rsidRPr="003169F2">
        <w:rPr>
          <w:noProof w:val="0"/>
        </w:rPr>
        <w:t xml:space="preserve">-- </w:t>
      </w:r>
      <w:r w:rsidRPr="003169F2">
        <w:rPr>
          <w:rFonts w:hint="eastAsia"/>
          <w:noProof w:val="0"/>
          <w:lang w:eastAsia="zh-CN"/>
        </w:rPr>
        <w:t>92</w:t>
      </w:r>
      <w:r w:rsidR="006A78FE" w:rsidRPr="003169F2">
        <w:rPr>
          <w:noProof w:val="0"/>
        </w:rPr>
        <w:t xml:space="preserve"> Wheels Off Time (local time: hhmm) at Diverted </w:t>
      </w:r>
      <w:r w:rsidR="00603CCD" w:rsidRPr="003169F2">
        <w:rPr>
          <w:noProof w:val="0"/>
        </w:rPr>
        <w:t>Airport</w:t>
      </w:r>
      <w:r w:rsidR="006A78FE" w:rsidRPr="003169F2">
        <w:rPr>
          <w:noProof w:val="0"/>
        </w:rPr>
        <w:t xml:space="preserve"> Code3</w:t>
      </w:r>
    </w:p>
    <w:p w14:paraId="762F2B43" w14:textId="7A46FE10" w:rsidR="0029047B" w:rsidRPr="003169F2" w:rsidRDefault="0029047B" w:rsidP="0029047B">
      <w:pPr>
        <w:pStyle w:val="MonetDBSolutionsCode"/>
        <w:rPr>
          <w:noProof w:val="0"/>
        </w:rPr>
      </w:pPr>
      <w:r w:rsidRPr="003169F2">
        <w:rPr>
          <w:noProof w:val="0"/>
        </w:rPr>
        <w:t xml:space="preserve">Div3WheelsOff </w:t>
      </w:r>
      <w:r w:rsidR="00EA3B39" w:rsidRPr="003169F2">
        <w:rPr>
          <w:noProof w:val="0"/>
        </w:rPr>
        <w:t>VARCHAR (10)</w:t>
      </w:r>
      <w:r w:rsidR="00A973F0" w:rsidRPr="003169F2">
        <w:rPr>
          <w:noProof w:val="0"/>
        </w:rPr>
        <w:t xml:space="preserve"> DEFAULT NULL</w:t>
      </w:r>
      <w:r w:rsidRPr="003169F2">
        <w:rPr>
          <w:noProof w:val="0"/>
        </w:rPr>
        <w:t>,</w:t>
      </w:r>
    </w:p>
    <w:p w14:paraId="5E709111" w14:textId="75E69C12" w:rsidR="006A78FE" w:rsidRPr="003169F2" w:rsidRDefault="00DB651B" w:rsidP="006A78FE">
      <w:pPr>
        <w:pStyle w:val="MonetDBSolutionsCode"/>
        <w:rPr>
          <w:noProof w:val="0"/>
        </w:rPr>
      </w:pPr>
      <w:r w:rsidRPr="003169F2">
        <w:rPr>
          <w:noProof w:val="0"/>
        </w:rPr>
        <w:t xml:space="preserve">-- </w:t>
      </w:r>
      <w:r w:rsidRPr="003169F2">
        <w:rPr>
          <w:rFonts w:hint="eastAsia"/>
          <w:noProof w:val="0"/>
          <w:lang w:eastAsia="zh-CN"/>
        </w:rPr>
        <w:t>93</w:t>
      </w:r>
      <w:r w:rsidR="006A78FE" w:rsidRPr="003169F2">
        <w:rPr>
          <w:noProof w:val="0"/>
        </w:rPr>
        <w:t xml:space="preserve"> Aircraft Tail Number for Diverted </w:t>
      </w:r>
      <w:r w:rsidR="00603CCD" w:rsidRPr="003169F2">
        <w:rPr>
          <w:noProof w:val="0"/>
        </w:rPr>
        <w:t>Airport</w:t>
      </w:r>
      <w:r w:rsidR="006A78FE" w:rsidRPr="003169F2">
        <w:rPr>
          <w:noProof w:val="0"/>
        </w:rPr>
        <w:t xml:space="preserve"> Code3</w:t>
      </w:r>
    </w:p>
    <w:p w14:paraId="0A9B9DDB" w14:textId="25690EA6" w:rsidR="0029047B" w:rsidRPr="003169F2" w:rsidRDefault="0029047B" w:rsidP="0029047B">
      <w:pPr>
        <w:pStyle w:val="MonetDBSolutionsCode"/>
        <w:rPr>
          <w:noProof w:val="0"/>
        </w:rPr>
      </w:pPr>
      <w:r w:rsidRPr="003169F2">
        <w:rPr>
          <w:noProof w:val="0"/>
        </w:rPr>
        <w:t xml:space="preserve">Div3TailNum </w:t>
      </w:r>
      <w:r w:rsidR="00EA3B39" w:rsidRPr="003169F2">
        <w:rPr>
          <w:noProof w:val="0"/>
        </w:rPr>
        <w:t>VARCHAR (10)</w:t>
      </w:r>
      <w:r w:rsidR="00A973F0" w:rsidRPr="003169F2">
        <w:rPr>
          <w:noProof w:val="0"/>
        </w:rPr>
        <w:t xml:space="preserve"> DEFAULT NULL</w:t>
      </w:r>
      <w:r w:rsidRPr="003169F2">
        <w:rPr>
          <w:noProof w:val="0"/>
        </w:rPr>
        <w:t>,</w:t>
      </w:r>
    </w:p>
    <w:p w14:paraId="6A070209" w14:textId="584CE8CA" w:rsidR="00F00CC4" w:rsidRPr="003169F2" w:rsidRDefault="00DB651B" w:rsidP="00F00CC4">
      <w:pPr>
        <w:pStyle w:val="MonetDBSolutionsCode"/>
        <w:rPr>
          <w:noProof w:val="0"/>
        </w:rPr>
      </w:pPr>
      <w:r w:rsidRPr="003169F2">
        <w:rPr>
          <w:noProof w:val="0"/>
        </w:rPr>
        <w:t xml:space="preserve">-- </w:t>
      </w:r>
      <w:r w:rsidRPr="003169F2">
        <w:rPr>
          <w:rFonts w:hint="eastAsia"/>
          <w:noProof w:val="0"/>
          <w:lang w:eastAsia="zh-CN"/>
        </w:rPr>
        <w:t>94</w:t>
      </w:r>
      <w:r w:rsidR="00F00CC4" w:rsidRPr="003169F2">
        <w:rPr>
          <w:noProof w:val="0"/>
        </w:rPr>
        <w:t xml:space="preserve"> Diverted </w:t>
      </w:r>
      <w:r w:rsidR="00603CCD" w:rsidRPr="003169F2">
        <w:rPr>
          <w:noProof w:val="0"/>
        </w:rPr>
        <w:t>Airport</w:t>
      </w:r>
      <w:r w:rsidR="00F00CC4" w:rsidRPr="003169F2">
        <w:rPr>
          <w:noProof w:val="0"/>
        </w:rPr>
        <w:t xml:space="preserve"> Code4</w:t>
      </w:r>
    </w:p>
    <w:p w14:paraId="0F039F6C" w14:textId="6F2FAFE6" w:rsidR="0029047B" w:rsidRPr="003169F2" w:rsidRDefault="0029047B" w:rsidP="0029047B">
      <w:pPr>
        <w:pStyle w:val="MonetDBSolutionsCode"/>
        <w:rPr>
          <w:noProof w:val="0"/>
        </w:rPr>
      </w:pPr>
      <w:r w:rsidRPr="003169F2">
        <w:rPr>
          <w:noProof w:val="0"/>
        </w:rPr>
        <w:t>Div4</w:t>
      </w:r>
      <w:r w:rsidR="00603CCD" w:rsidRPr="003169F2">
        <w:rPr>
          <w:noProof w:val="0"/>
        </w:rPr>
        <w:t>Airport</w:t>
      </w:r>
      <w:r w:rsidRPr="003169F2">
        <w:rPr>
          <w:noProof w:val="0"/>
        </w:rPr>
        <w:t xml:space="preserve"> </w:t>
      </w:r>
      <w:r w:rsidR="00EA3B39" w:rsidRPr="003169F2">
        <w:rPr>
          <w:noProof w:val="0"/>
        </w:rPr>
        <w:t>VARCHAR (10)</w:t>
      </w:r>
      <w:r w:rsidR="00A973F0" w:rsidRPr="003169F2">
        <w:rPr>
          <w:noProof w:val="0"/>
        </w:rPr>
        <w:t xml:space="preserve"> DEFAULT NULL</w:t>
      </w:r>
      <w:r w:rsidRPr="003169F2">
        <w:rPr>
          <w:noProof w:val="0"/>
        </w:rPr>
        <w:t>,</w:t>
      </w:r>
    </w:p>
    <w:p w14:paraId="5BB45F15" w14:textId="1B96CC70" w:rsidR="001D7F4F" w:rsidRPr="003169F2" w:rsidRDefault="001D7F4F" w:rsidP="001D7F4F">
      <w:pPr>
        <w:pStyle w:val="MonetDBSolutionsCode"/>
        <w:rPr>
          <w:noProof w:val="0"/>
          <w:lang w:eastAsia="zh-CN"/>
        </w:rPr>
      </w:pPr>
      <w:r w:rsidRPr="003169F2">
        <w:rPr>
          <w:noProof w:val="0"/>
        </w:rPr>
        <w:t>--</w:t>
      </w:r>
      <w:r w:rsidR="00DB651B" w:rsidRPr="003169F2">
        <w:rPr>
          <w:rFonts w:hint="eastAsia"/>
          <w:noProof w:val="0"/>
          <w:lang w:eastAsia="zh-CN"/>
        </w:rPr>
        <w:t xml:space="preserve"> 95</w:t>
      </w:r>
      <w:r w:rsidR="00486CAF" w:rsidRPr="003169F2">
        <w:rPr>
          <w:noProof w:val="0"/>
          <w:lang w:eastAsia="zh-CN"/>
        </w:rPr>
        <w:t xml:space="preserve"> Airport ID of Diverted Airport 4.</w:t>
      </w:r>
    </w:p>
    <w:p w14:paraId="31B09E58" w14:textId="22A60FEF" w:rsidR="001D7F4F" w:rsidRPr="003169F2" w:rsidRDefault="001D7F4F" w:rsidP="001D7F4F">
      <w:pPr>
        <w:pStyle w:val="MonetDBSolutionsCode"/>
        <w:rPr>
          <w:noProof w:val="0"/>
        </w:rPr>
      </w:pPr>
      <w:r w:rsidRPr="003169F2">
        <w:rPr>
          <w:noProof w:val="0"/>
        </w:rPr>
        <w:t>Div4AirportID VARCHAR(10) DEFAULT NULL,</w:t>
      </w:r>
    </w:p>
    <w:p w14:paraId="5FB75728" w14:textId="2BD4E3F3" w:rsidR="001D7F4F" w:rsidRPr="003169F2" w:rsidRDefault="001D7F4F" w:rsidP="001D7F4F">
      <w:pPr>
        <w:pStyle w:val="MonetDBSolutionsCode"/>
        <w:rPr>
          <w:noProof w:val="0"/>
          <w:lang w:eastAsia="zh-CN"/>
        </w:rPr>
      </w:pPr>
      <w:r w:rsidRPr="003169F2">
        <w:rPr>
          <w:noProof w:val="0"/>
        </w:rPr>
        <w:t>--</w:t>
      </w:r>
      <w:r w:rsidR="00DB651B" w:rsidRPr="003169F2">
        <w:rPr>
          <w:rFonts w:hint="eastAsia"/>
          <w:noProof w:val="0"/>
          <w:lang w:eastAsia="zh-CN"/>
        </w:rPr>
        <w:t xml:space="preserve"> 96</w:t>
      </w:r>
      <w:r w:rsidR="00486CAF" w:rsidRPr="003169F2">
        <w:rPr>
          <w:noProof w:val="0"/>
          <w:lang w:eastAsia="zh-CN"/>
        </w:rPr>
        <w:t xml:space="preserve"> Airport Sequence ID of Diverted Airport 4.</w:t>
      </w:r>
    </w:p>
    <w:p w14:paraId="1797746C" w14:textId="32907F6C" w:rsidR="001D7F4F" w:rsidRPr="003169F2" w:rsidRDefault="001D7F4F" w:rsidP="001D7F4F">
      <w:pPr>
        <w:pStyle w:val="MonetDBSolutionsCode"/>
        <w:rPr>
          <w:noProof w:val="0"/>
        </w:rPr>
      </w:pPr>
      <w:r w:rsidRPr="003169F2">
        <w:rPr>
          <w:noProof w:val="0"/>
        </w:rPr>
        <w:t>Div4AirportSeqID VARCHAR (10) DEFAULT NULL,</w:t>
      </w:r>
    </w:p>
    <w:p w14:paraId="495C72D8" w14:textId="77387B7D" w:rsidR="008440C2" w:rsidRPr="003169F2" w:rsidRDefault="00DB651B" w:rsidP="008440C2">
      <w:pPr>
        <w:pStyle w:val="MonetDBSolutionsCode"/>
        <w:rPr>
          <w:noProof w:val="0"/>
        </w:rPr>
      </w:pPr>
      <w:r w:rsidRPr="003169F2">
        <w:rPr>
          <w:noProof w:val="0"/>
        </w:rPr>
        <w:t xml:space="preserve">-- </w:t>
      </w:r>
      <w:r w:rsidRPr="003169F2">
        <w:rPr>
          <w:rFonts w:hint="eastAsia"/>
          <w:noProof w:val="0"/>
          <w:lang w:eastAsia="zh-CN"/>
        </w:rPr>
        <w:t>97</w:t>
      </w:r>
      <w:r w:rsidR="008440C2" w:rsidRPr="003169F2">
        <w:rPr>
          <w:noProof w:val="0"/>
        </w:rPr>
        <w:t xml:space="preserve"> Wheels On Time (local time: hhmm) at Diverted </w:t>
      </w:r>
      <w:r w:rsidR="00603CCD" w:rsidRPr="003169F2">
        <w:rPr>
          <w:noProof w:val="0"/>
        </w:rPr>
        <w:t>Airport</w:t>
      </w:r>
      <w:r w:rsidR="008440C2" w:rsidRPr="003169F2">
        <w:rPr>
          <w:noProof w:val="0"/>
        </w:rPr>
        <w:t xml:space="preserve"> Code4</w:t>
      </w:r>
    </w:p>
    <w:p w14:paraId="1907A2F1" w14:textId="180BEDC8" w:rsidR="0029047B" w:rsidRPr="003169F2" w:rsidRDefault="0029047B" w:rsidP="0029047B">
      <w:pPr>
        <w:pStyle w:val="MonetDBSolutionsCode"/>
        <w:rPr>
          <w:noProof w:val="0"/>
        </w:rPr>
      </w:pPr>
      <w:r w:rsidRPr="003169F2">
        <w:rPr>
          <w:noProof w:val="0"/>
        </w:rPr>
        <w:t xml:space="preserve">Div4WheelsOn </w:t>
      </w:r>
      <w:r w:rsidR="00EA3B39" w:rsidRPr="003169F2">
        <w:rPr>
          <w:noProof w:val="0"/>
        </w:rPr>
        <w:t>VARCHAR (10)</w:t>
      </w:r>
      <w:r w:rsidR="00A973F0" w:rsidRPr="003169F2">
        <w:rPr>
          <w:noProof w:val="0"/>
        </w:rPr>
        <w:t xml:space="preserve"> DEFAULT NULL</w:t>
      </w:r>
      <w:r w:rsidRPr="003169F2">
        <w:rPr>
          <w:noProof w:val="0"/>
        </w:rPr>
        <w:t>,</w:t>
      </w:r>
    </w:p>
    <w:p w14:paraId="2474D29E" w14:textId="4AC89E8A" w:rsidR="009E241A" w:rsidRPr="003169F2" w:rsidRDefault="00DB651B" w:rsidP="009E241A">
      <w:pPr>
        <w:pStyle w:val="MonetDBSolutionsCode"/>
        <w:rPr>
          <w:noProof w:val="0"/>
        </w:rPr>
      </w:pPr>
      <w:r w:rsidRPr="003169F2">
        <w:rPr>
          <w:noProof w:val="0"/>
        </w:rPr>
        <w:t xml:space="preserve">-- </w:t>
      </w:r>
      <w:r w:rsidRPr="003169F2">
        <w:rPr>
          <w:rFonts w:hint="eastAsia"/>
          <w:noProof w:val="0"/>
          <w:lang w:eastAsia="zh-CN"/>
        </w:rPr>
        <w:t>98</w:t>
      </w:r>
      <w:r w:rsidR="009E241A" w:rsidRPr="003169F2">
        <w:rPr>
          <w:noProof w:val="0"/>
        </w:rPr>
        <w:t xml:space="preserve"> Total Ground Time Away from Gate at Diverted </w:t>
      </w:r>
      <w:r w:rsidR="00603CCD" w:rsidRPr="003169F2">
        <w:rPr>
          <w:noProof w:val="0"/>
        </w:rPr>
        <w:t>Airport</w:t>
      </w:r>
      <w:r w:rsidR="009E241A" w:rsidRPr="003169F2">
        <w:rPr>
          <w:noProof w:val="0"/>
        </w:rPr>
        <w:t xml:space="preserve"> Code4</w:t>
      </w:r>
    </w:p>
    <w:p w14:paraId="5502AD93" w14:textId="5350856D" w:rsidR="0029047B" w:rsidRPr="003169F2" w:rsidRDefault="0029047B" w:rsidP="0029047B">
      <w:pPr>
        <w:pStyle w:val="MonetDBSolutionsCode"/>
        <w:rPr>
          <w:noProof w:val="0"/>
        </w:rPr>
      </w:pPr>
      <w:r w:rsidRPr="003169F2">
        <w:rPr>
          <w:noProof w:val="0"/>
        </w:rPr>
        <w:t xml:space="preserve">Div4TotalGTime </w:t>
      </w:r>
      <w:r w:rsidR="00EA3B39" w:rsidRPr="003169F2">
        <w:rPr>
          <w:noProof w:val="0"/>
        </w:rPr>
        <w:t>VARCHAR (10)</w:t>
      </w:r>
      <w:r w:rsidR="00A973F0" w:rsidRPr="003169F2">
        <w:rPr>
          <w:noProof w:val="0"/>
        </w:rPr>
        <w:t xml:space="preserve"> DEFAULT NULL</w:t>
      </w:r>
      <w:r w:rsidRPr="003169F2">
        <w:rPr>
          <w:noProof w:val="0"/>
        </w:rPr>
        <w:t>,</w:t>
      </w:r>
    </w:p>
    <w:p w14:paraId="6377234A" w14:textId="28C556D4" w:rsidR="001E3E3A" w:rsidRPr="003169F2" w:rsidRDefault="00DB651B" w:rsidP="001E3E3A">
      <w:pPr>
        <w:pStyle w:val="MonetDBSolutionsCode"/>
        <w:rPr>
          <w:noProof w:val="0"/>
        </w:rPr>
      </w:pPr>
      <w:r w:rsidRPr="003169F2">
        <w:rPr>
          <w:noProof w:val="0"/>
        </w:rPr>
        <w:t xml:space="preserve">-- </w:t>
      </w:r>
      <w:r w:rsidRPr="003169F2">
        <w:rPr>
          <w:rFonts w:hint="eastAsia"/>
          <w:noProof w:val="0"/>
          <w:lang w:eastAsia="zh-CN"/>
        </w:rPr>
        <w:t>99</w:t>
      </w:r>
      <w:r w:rsidR="001E3E3A" w:rsidRPr="003169F2">
        <w:rPr>
          <w:noProof w:val="0"/>
        </w:rPr>
        <w:t xml:space="preserve"> Longest Ground Time Away from Gate at Diverted </w:t>
      </w:r>
      <w:r w:rsidR="00603CCD" w:rsidRPr="003169F2">
        <w:rPr>
          <w:noProof w:val="0"/>
        </w:rPr>
        <w:t>Airport</w:t>
      </w:r>
      <w:r w:rsidR="001E3E3A" w:rsidRPr="003169F2">
        <w:rPr>
          <w:noProof w:val="0"/>
        </w:rPr>
        <w:t xml:space="preserve"> Code4</w:t>
      </w:r>
    </w:p>
    <w:p w14:paraId="62C9B8D1" w14:textId="6162F720" w:rsidR="0029047B" w:rsidRPr="003169F2" w:rsidRDefault="0029047B" w:rsidP="0029047B">
      <w:pPr>
        <w:pStyle w:val="MonetDBSolutionsCode"/>
        <w:rPr>
          <w:noProof w:val="0"/>
        </w:rPr>
      </w:pPr>
      <w:r w:rsidRPr="003169F2">
        <w:rPr>
          <w:noProof w:val="0"/>
        </w:rPr>
        <w:t xml:space="preserve">Div4LongestGTime </w:t>
      </w:r>
      <w:r w:rsidR="00EA3B39" w:rsidRPr="003169F2">
        <w:rPr>
          <w:noProof w:val="0"/>
        </w:rPr>
        <w:t>VARCHAR (10)</w:t>
      </w:r>
      <w:r w:rsidR="00A973F0" w:rsidRPr="003169F2">
        <w:rPr>
          <w:noProof w:val="0"/>
        </w:rPr>
        <w:t xml:space="preserve"> DEFAULT NULL</w:t>
      </w:r>
      <w:r w:rsidRPr="003169F2">
        <w:rPr>
          <w:noProof w:val="0"/>
        </w:rPr>
        <w:t>,</w:t>
      </w:r>
    </w:p>
    <w:p w14:paraId="567F4F99" w14:textId="6479DAB9" w:rsidR="001E1275" w:rsidRPr="003169F2" w:rsidRDefault="00DB651B" w:rsidP="001E1275">
      <w:pPr>
        <w:pStyle w:val="MonetDBSolutionsCode"/>
        <w:rPr>
          <w:noProof w:val="0"/>
        </w:rPr>
      </w:pPr>
      <w:r w:rsidRPr="003169F2">
        <w:rPr>
          <w:noProof w:val="0"/>
        </w:rPr>
        <w:t xml:space="preserve">-- </w:t>
      </w:r>
      <w:r w:rsidRPr="003169F2">
        <w:rPr>
          <w:rFonts w:hint="eastAsia"/>
          <w:noProof w:val="0"/>
          <w:lang w:eastAsia="zh-CN"/>
        </w:rPr>
        <w:t>100</w:t>
      </w:r>
      <w:r w:rsidR="001E1275" w:rsidRPr="003169F2">
        <w:rPr>
          <w:noProof w:val="0"/>
        </w:rPr>
        <w:t xml:space="preserve"> Wheels Off Time (local time: hhmm) at Diverted </w:t>
      </w:r>
      <w:r w:rsidR="00603CCD" w:rsidRPr="003169F2">
        <w:rPr>
          <w:noProof w:val="0"/>
        </w:rPr>
        <w:t>Airport</w:t>
      </w:r>
      <w:r w:rsidR="001E1275" w:rsidRPr="003169F2">
        <w:rPr>
          <w:noProof w:val="0"/>
        </w:rPr>
        <w:t xml:space="preserve"> Code4</w:t>
      </w:r>
    </w:p>
    <w:p w14:paraId="6FC410A6" w14:textId="60D212DB" w:rsidR="0029047B" w:rsidRPr="003169F2" w:rsidRDefault="0029047B" w:rsidP="0029047B">
      <w:pPr>
        <w:pStyle w:val="MonetDBSolutionsCode"/>
        <w:rPr>
          <w:noProof w:val="0"/>
        </w:rPr>
      </w:pPr>
      <w:r w:rsidRPr="003169F2">
        <w:rPr>
          <w:noProof w:val="0"/>
        </w:rPr>
        <w:lastRenderedPageBreak/>
        <w:t xml:space="preserve">Div4WheelsOff </w:t>
      </w:r>
      <w:r w:rsidR="00EA3B39" w:rsidRPr="003169F2">
        <w:rPr>
          <w:noProof w:val="0"/>
        </w:rPr>
        <w:t>VARCHAR (10)</w:t>
      </w:r>
      <w:r w:rsidR="00A973F0" w:rsidRPr="003169F2">
        <w:rPr>
          <w:noProof w:val="0"/>
        </w:rPr>
        <w:t xml:space="preserve"> DEFAULT NULL</w:t>
      </w:r>
      <w:r w:rsidRPr="003169F2">
        <w:rPr>
          <w:noProof w:val="0"/>
        </w:rPr>
        <w:t>,</w:t>
      </w:r>
    </w:p>
    <w:p w14:paraId="2F330A1A" w14:textId="16717736" w:rsidR="00920166" w:rsidRPr="003169F2" w:rsidRDefault="00DB651B" w:rsidP="00920166">
      <w:pPr>
        <w:pStyle w:val="MonetDBSolutionsCode"/>
        <w:rPr>
          <w:noProof w:val="0"/>
        </w:rPr>
      </w:pPr>
      <w:r w:rsidRPr="003169F2">
        <w:rPr>
          <w:noProof w:val="0"/>
        </w:rPr>
        <w:t xml:space="preserve">-- </w:t>
      </w:r>
      <w:r w:rsidRPr="003169F2">
        <w:rPr>
          <w:rFonts w:hint="eastAsia"/>
          <w:noProof w:val="0"/>
          <w:lang w:eastAsia="zh-CN"/>
        </w:rPr>
        <w:t>101</w:t>
      </w:r>
      <w:r w:rsidR="00920166" w:rsidRPr="003169F2">
        <w:rPr>
          <w:noProof w:val="0"/>
        </w:rPr>
        <w:t xml:space="preserve"> Aircraft Tail Number for Diverted </w:t>
      </w:r>
      <w:r w:rsidR="00603CCD" w:rsidRPr="003169F2">
        <w:rPr>
          <w:noProof w:val="0"/>
        </w:rPr>
        <w:t>Airport</w:t>
      </w:r>
      <w:r w:rsidR="00920166" w:rsidRPr="003169F2">
        <w:rPr>
          <w:noProof w:val="0"/>
        </w:rPr>
        <w:t xml:space="preserve"> Code4</w:t>
      </w:r>
    </w:p>
    <w:p w14:paraId="4FBFB1A1" w14:textId="4E40A55A" w:rsidR="0029047B" w:rsidRPr="003169F2" w:rsidRDefault="0029047B" w:rsidP="0029047B">
      <w:pPr>
        <w:pStyle w:val="MonetDBSolutionsCode"/>
        <w:rPr>
          <w:noProof w:val="0"/>
        </w:rPr>
      </w:pPr>
      <w:r w:rsidRPr="003169F2">
        <w:rPr>
          <w:noProof w:val="0"/>
        </w:rPr>
        <w:t xml:space="preserve">Div4TailNum </w:t>
      </w:r>
      <w:r w:rsidR="00EA3B39" w:rsidRPr="003169F2">
        <w:rPr>
          <w:noProof w:val="0"/>
        </w:rPr>
        <w:t>VARCHAR (10)</w:t>
      </w:r>
      <w:r w:rsidR="00A973F0" w:rsidRPr="003169F2">
        <w:rPr>
          <w:noProof w:val="0"/>
        </w:rPr>
        <w:t xml:space="preserve"> DEFAULT NULL</w:t>
      </w:r>
      <w:r w:rsidRPr="003169F2">
        <w:rPr>
          <w:noProof w:val="0"/>
        </w:rPr>
        <w:t>,</w:t>
      </w:r>
    </w:p>
    <w:p w14:paraId="3B2C51E0" w14:textId="202FB378" w:rsidR="00920166" w:rsidRPr="003169F2" w:rsidRDefault="00DB651B" w:rsidP="00920166">
      <w:pPr>
        <w:pStyle w:val="MonetDBSolutionsCode"/>
        <w:rPr>
          <w:noProof w:val="0"/>
        </w:rPr>
      </w:pPr>
      <w:r w:rsidRPr="003169F2">
        <w:rPr>
          <w:noProof w:val="0"/>
        </w:rPr>
        <w:t xml:space="preserve">-- </w:t>
      </w:r>
      <w:r w:rsidRPr="003169F2">
        <w:rPr>
          <w:rFonts w:hint="eastAsia"/>
          <w:noProof w:val="0"/>
          <w:lang w:eastAsia="zh-CN"/>
        </w:rPr>
        <w:t>102</w:t>
      </w:r>
      <w:r w:rsidR="00920166" w:rsidRPr="003169F2">
        <w:rPr>
          <w:noProof w:val="0"/>
        </w:rPr>
        <w:t xml:space="preserve"> Diverted </w:t>
      </w:r>
      <w:r w:rsidR="00603CCD" w:rsidRPr="003169F2">
        <w:rPr>
          <w:noProof w:val="0"/>
        </w:rPr>
        <w:t>Airport</w:t>
      </w:r>
      <w:r w:rsidR="00920166" w:rsidRPr="003169F2">
        <w:rPr>
          <w:noProof w:val="0"/>
        </w:rPr>
        <w:t xml:space="preserve"> Code5</w:t>
      </w:r>
    </w:p>
    <w:p w14:paraId="080E5B1D" w14:textId="245F098B" w:rsidR="0029047B" w:rsidRPr="003169F2" w:rsidRDefault="0029047B" w:rsidP="0029047B">
      <w:pPr>
        <w:pStyle w:val="MonetDBSolutionsCode"/>
        <w:rPr>
          <w:noProof w:val="0"/>
        </w:rPr>
      </w:pPr>
      <w:r w:rsidRPr="003169F2">
        <w:rPr>
          <w:noProof w:val="0"/>
        </w:rPr>
        <w:t>Div5</w:t>
      </w:r>
      <w:r w:rsidR="00603CCD" w:rsidRPr="003169F2">
        <w:rPr>
          <w:noProof w:val="0"/>
        </w:rPr>
        <w:t>Airport</w:t>
      </w:r>
      <w:r w:rsidRPr="003169F2">
        <w:rPr>
          <w:noProof w:val="0"/>
        </w:rPr>
        <w:t xml:space="preserve"> </w:t>
      </w:r>
      <w:r w:rsidR="00EA3B39" w:rsidRPr="003169F2">
        <w:rPr>
          <w:noProof w:val="0"/>
        </w:rPr>
        <w:t>VARCHAR (10)</w:t>
      </w:r>
      <w:r w:rsidR="00A973F0" w:rsidRPr="003169F2">
        <w:rPr>
          <w:noProof w:val="0"/>
        </w:rPr>
        <w:t xml:space="preserve"> DEFAULT NULL</w:t>
      </w:r>
      <w:r w:rsidRPr="003169F2">
        <w:rPr>
          <w:noProof w:val="0"/>
        </w:rPr>
        <w:t>,</w:t>
      </w:r>
    </w:p>
    <w:p w14:paraId="5B8846C3" w14:textId="123D3615" w:rsidR="00325DC7" w:rsidRPr="003169F2" w:rsidRDefault="00325DC7" w:rsidP="00325DC7">
      <w:pPr>
        <w:pStyle w:val="MonetDBSolutionsCode"/>
        <w:rPr>
          <w:noProof w:val="0"/>
          <w:lang w:eastAsia="zh-CN"/>
        </w:rPr>
      </w:pPr>
      <w:r w:rsidRPr="003169F2">
        <w:rPr>
          <w:noProof w:val="0"/>
        </w:rPr>
        <w:t>--</w:t>
      </w:r>
      <w:r w:rsidR="00DB651B" w:rsidRPr="003169F2">
        <w:rPr>
          <w:rFonts w:hint="eastAsia"/>
          <w:noProof w:val="0"/>
          <w:lang w:eastAsia="zh-CN"/>
        </w:rPr>
        <w:t xml:space="preserve"> 103</w:t>
      </w:r>
      <w:r w:rsidR="00B91AEA" w:rsidRPr="003169F2">
        <w:rPr>
          <w:noProof w:val="0"/>
          <w:lang w:eastAsia="zh-CN"/>
        </w:rPr>
        <w:t xml:space="preserve"> Airport ID of Diverted Airport 5.</w:t>
      </w:r>
    </w:p>
    <w:p w14:paraId="160F8913" w14:textId="02E377F4" w:rsidR="00325DC7" w:rsidRPr="003169F2" w:rsidRDefault="00325DC7" w:rsidP="00325DC7">
      <w:pPr>
        <w:pStyle w:val="MonetDBSolutionsCode"/>
        <w:rPr>
          <w:noProof w:val="0"/>
        </w:rPr>
      </w:pPr>
      <w:r w:rsidRPr="003169F2">
        <w:rPr>
          <w:noProof w:val="0"/>
        </w:rPr>
        <w:t>Div5AirportID VARCHAR(10) DEFAULT NULL,</w:t>
      </w:r>
    </w:p>
    <w:p w14:paraId="6D0A5665" w14:textId="72C84BA8" w:rsidR="00325DC7" w:rsidRPr="003169F2" w:rsidRDefault="00325DC7" w:rsidP="00325DC7">
      <w:pPr>
        <w:pStyle w:val="MonetDBSolutionsCode"/>
        <w:rPr>
          <w:noProof w:val="0"/>
          <w:lang w:eastAsia="zh-CN"/>
        </w:rPr>
      </w:pPr>
      <w:r w:rsidRPr="003169F2">
        <w:rPr>
          <w:noProof w:val="0"/>
        </w:rPr>
        <w:t>--</w:t>
      </w:r>
      <w:r w:rsidR="00DB651B" w:rsidRPr="003169F2">
        <w:rPr>
          <w:rFonts w:hint="eastAsia"/>
          <w:noProof w:val="0"/>
          <w:lang w:eastAsia="zh-CN"/>
        </w:rPr>
        <w:t xml:space="preserve"> 104</w:t>
      </w:r>
      <w:r w:rsidR="00B91AEA" w:rsidRPr="003169F2">
        <w:rPr>
          <w:noProof w:val="0"/>
          <w:lang w:eastAsia="zh-CN"/>
        </w:rPr>
        <w:t xml:space="preserve"> Airport Sequence ID of Diverted Airport 5.</w:t>
      </w:r>
    </w:p>
    <w:p w14:paraId="40A15F3F" w14:textId="4AAA5ABE" w:rsidR="00325DC7" w:rsidRPr="003169F2" w:rsidRDefault="00325DC7" w:rsidP="00325DC7">
      <w:pPr>
        <w:pStyle w:val="MonetDBSolutionsCode"/>
        <w:rPr>
          <w:noProof w:val="0"/>
        </w:rPr>
      </w:pPr>
      <w:r w:rsidRPr="003169F2">
        <w:rPr>
          <w:noProof w:val="0"/>
        </w:rPr>
        <w:t>Div5AirportSeqID VARCHAR (10) DEFAULT NULL,</w:t>
      </w:r>
    </w:p>
    <w:p w14:paraId="43224501" w14:textId="42400C58" w:rsidR="004A17DC" w:rsidRPr="003169F2" w:rsidRDefault="00DB651B" w:rsidP="004A17DC">
      <w:pPr>
        <w:pStyle w:val="MonetDBSolutionsCode"/>
        <w:rPr>
          <w:noProof w:val="0"/>
        </w:rPr>
      </w:pPr>
      <w:r w:rsidRPr="003169F2">
        <w:rPr>
          <w:noProof w:val="0"/>
        </w:rPr>
        <w:t xml:space="preserve">-- </w:t>
      </w:r>
      <w:r w:rsidRPr="003169F2">
        <w:rPr>
          <w:rFonts w:hint="eastAsia"/>
          <w:noProof w:val="0"/>
          <w:lang w:eastAsia="zh-CN"/>
        </w:rPr>
        <w:t>105</w:t>
      </w:r>
      <w:r w:rsidR="004A17DC" w:rsidRPr="003169F2">
        <w:rPr>
          <w:noProof w:val="0"/>
        </w:rPr>
        <w:t xml:space="preserve"> Wheels On Time (local time: hhmm) at Diverted </w:t>
      </w:r>
      <w:r w:rsidR="00603CCD" w:rsidRPr="003169F2">
        <w:rPr>
          <w:noProof w:val="0"/>
        </w:rPr>
        <w:t>Airport</w:t>
      </w:r>
      <w:r w:rsidR="004A17DC" w:rsidRPr="003169F2">
        <w:rPr>
          <w:noProof w:val="0"/>
        </w:rPr>
        <w:t xml:space="preserve"> Code5</w:t>
      </w:r>
    </w:p>
    <w:p w14:paraId="29CA110C" w14:textId="6361D373" w:rsidR="0029047B" w:rsidRPr="003169F2" w:rsidRDefault="0029047B" w:rsidP="0029047B">
      <w:pPr>
        <w:pStyle w:val="MonetDBSolutionsCode"/>
        <w:rPr>
          <w:noProof w:val="0"/>
        </w:rPr>
      </w:pPr>
      <w:r w:rsidRPr="003169F2">
        <w:rPr>
          <w:noProof w:val="0"/>
        </w:rPr>
        <w:t xml:space="preserve">Div5WheelsOn </w:t>
      </w:r>
      <w:r w:rsidR="00EA3B39" w:rsidRPr="003169F2">
        <w:rPr>
          <w:noProof w:val="0"/>
        </w:rPr>
        <w:t>VARCHAR (10)</w:t>
      </w:r>
      <w:r w:rsidR="00A973F0" w:rsidRPr="003169F2">
        <w:rPr>
          <w:noProof w:val="0"/>
        </w:rPr>
        <w:t xml:space="preserve"> DEFAULT NULL</w:t>
      </w:r>
      <w:r w:rsidRPr="003169F2">
        <w:rPr>
          <w:noProof w:val="0"/>
        </w:rPr>
        <w:t>,</w:t>
      </w:r>
    </w:p>
    <w:p w14:paraId="76DD02AD" w14:textId="3D7FA8D1" w:rsidR="00906108" w:rsidRPr="003169F2" w:rsidRDefault="00DB651B" w:rsidP="00906108">
      <w:pPr>
        <w:pStyle w:val="MonetDBSolutionsCode"/>
        <w:rPr>
          <w:noProof w:val="0"/>
        </w:rPr>
      </w:pPr>
      <w:r w:rsidRPr="003169F2">
        <w:rPr>
          <w:noProof w:val="0"/>
        </w:rPr>
        <w:t xml:space="preserve">-- </w:t>
      </w:r>
      <w:r w:rsidRPr="003169F2">
        <w:rPr>
          <w:rFonts w:hint="eastAsia"/>
          <w:noProof w:val="0"/>
          <w:lang w:eastAsia="zh-CN"/>
        </w:rPr>
        <w:t>106</w:t>
      </w:r>
      <w:r w:rsidR="00906108" w:rsidRPr="003169F2">
        <w:rPr>
          <w:noProof w:val="0"/>
        </w:rPr>
        <w:t xml:space="preserve"> Total Ground Time Away from Gate at Diverted </w:t>
      </w:r>
      <w:r w:rsidR="00603CCD" w:rsidRPr="003169F2">
        <w:rPr>
          <w:noProof w:val="0"/>
        </w:rPr>
        <w:t>Airport</w:t>
      </w:r>
      <w:r w:rsidR="00906108" w:rsidRPr="003169F2">
        <w:rPr>
          <w:noProof w:val="0"/>
        </w:rPr>
        <w:t xml:space="preserve"> Code5</w:t>
      </w:r>
    </w:p>
    <w:p w14:paraId="47FCC4F6" w14:textId="1CDF2761" w:rsidR="0029047B" w:rsidRPr="003169F2" w:rsidRDefault="0029047B" w:rsidP="0029047B">
      <w:pPr>
        <w:pStyle w:val="MonetDBSolutionsCode"/>
        <w:rPr>
          <w:noProof w:val="0"/>
        </w:rPr>
      </w:pPr>
      <w:r w:rsidRPr="003169F2">
        <w:rPr>
          <w:noProof w:val="0"/>
        </w:rPr>
        <w:t xml:space="preserve">Div5TotalGTime </w:t>
      </w:r>
      <w:r w:rsidR="00EA3B39" w:rsidRPr="003169F2">
        <w:rPr>
          <w:noProof w:val="0"/>
        </w:rPr>
        <w:t>VARCHAR (10)</w:t>
      </w:r>
      <w:r w:rsidR="00A973F0" w:rsidRPr="003169F2">
        <w:rPr>
          <w:noProof w:val="0"/>
        </w:rPr>
        <w:t xml:space="preserve"> DEFAULT NULL</w:t>
      </w:r>
      <w:r w:rsidRPr="003169F2">
        <w:rPr>
          <w:noProof w:val="0"/>
        </w:rPr>
        <w:t>,</w:t>
      </w:r>
    </w:p>
    <w:p w14:paraId="03A5B3DF" w14:textId="4D6F74F3" w:rsidR="000F6BD7" w:rsidRPr="003169F2" w:rsidRDefault="00DB651B" w:rsidP="000F6BD7">
      <w:pPr>
        <w:pStyle w:val="MonetDBSolutionsCode"/>
        <w:rPr>
          <w:noProof w:val="0"/>
        </w:rPr>
      </w:pPr>
      <w:r w:rsidRPr="003169F2">
        <w:rPr>
          <w:noProof w:val="0"/>
        </w:rPr>
        <w:t xml:space="preserve">-- </w:t>
      </w:r>
      <w:r w:rsidRPr="003169F2">
        <w:rPr>
          <w:rFonts w:hint="eastAsia"/>
          <w:noProof w:val="0"/>
          <w:lang w:eastAsia="zh-CN"/>
        </w:rPr>
        <w:t>107</w:t>
      </w:r>
      <w:r w:rsidR="000F6BD7" w:rsidRPr="003169F2">
        <w:rPr>
          <w:noProof w:val="0"/>
        </w:rPr>
        <w:t xml:space="preserve"> Longest Ground Time Away from Gate at Diverted </w:t>
      </w:r>
      <w:r w:rsidR="00603CCD" w:rsidRPr="003169F2">
        <w:rPr>
          <w:noProof w:val="0"/>
        </w:rPr>
        <w:t>Airport</w:t>
      </w:r>
      <w:r w:rsidR="000F6BD7" w:rsidRPr="003169F2">
        <w:rPr>
          <w:noProof w:val="0"/>
        </w:rPr>
        <w:t xml:space="preserve"> Code5</w:t>
      </w:r>
    </w:p>
    <w:p w14:paraId="471CF5C5" w14:textId="04E9D2A7" w:rsidR="0029047B" w:rsidRPr="003169F2" w:rsidRDefault="0029047B" w:rsidP="0029047B">
      <w:pPr>
        <w:pStyle w:val="MonetDBSolutionsCode"/>
        <w:rPr>
          <w:noProof w:val="0"/>
        </w:rPr>
      </w:pPr>
      <w:r w:rsidRPr="003169F2">
        <w:rPr>
          <w:noProof w:val="0"/>
        </w:rPr>
        <w:t xml:space="preserve">Div5LongestGTime </w:t>
      </w:r>
      <w:r w:rsidR="00EA3B39" w:rsidRPr="003169F2">
        <w:rPr>
          <w:noProof w:val="0"/>
        </w:rPr>
        <w:t>VARCHAR (10)</w:t>
      </w:r>
      <w:r w:rsidR="00A973F0" w:rsidRPr="003169F2">
        <w:rPr>
          <w:noProof w:val="0"/>
        </w:rPr>
        <w:t xml:space="preserve"> DEFAULT NULL</w:t>
      </w:r>
      <w:r w:rsidRPr="003169F2">
        <w:rPr>
          <w:noProof w:val="0"/>
        </w:rPr>
        <w:t>,</w:t>
      </w:r>
    </w:p>
    <w:p w14:paraId="3BA95CD9" w14:textId="132257FA" w:rsidR="00B35A91" w:rsidRPr="003169F2" w:rsidRDefault="00332D98" w:rsidP="00B35A91">
      <w:pPr>
        <w:pStyle w:val="MonetDBSolutionsCode"/>
        <w:rPr>
          <w:noProof w:val="0"/>
        </w:rPr>
      </w:pPr>
      <w:r w:rsidRPr="003169F2">
        <w:rPr>
          <w:noProof w:val="0"/>
        </w:rPr>
        <w:t xml:space="preserve">-- </w:t>
      </w:r>
      <w:r w:rsidRPr="003169F2">
        <w:rPr>
          <w:rFonts w:hint="eastAsia"/>
          <w:noProof w:val="0"/>
          <w:lang w:eastAsia="zh-CN"/>
        </w:rPr>
        <w:t>108</w:t>
      </w:r>
      <w:r w:rsidR="00B35A91" w:rsidRPr="003169F2">
        <w:rPr>
          <w:noProof w:val="0"/>
        </w:rPr>
        <w:t xml:space="preserve"> Wheels Off Time (local time: hhmm) at Diverted </w:t>
      </w:r>
      <w:r w:rsidR="00603CCD" w:rsidRPr="003169F2">
        <w:rPr>
          <w:noProof w:val="0"/>
        </w:rPr>
        <w:t>Airport</w:t>
      </w:r>
      <w:r w:rsidR="00B35A91" w:rsidRPr="003169F2">
        <w:rPr>
          <w:noProof w:val="0"/>
        </w:rPr>
        <w:t xml:space="preserve"> Code5</w:t>
      </w:r>
    </w:p>
    <w:p w14:paraId="3D0D6FB1" w14:textId="3CB7BD75" w:rsidR="0029047B" w:rsidRPr="003169F2" w:rsidRDefault="0029047B" w:rsidP="0029047B">
      <w:pPr>
        <w:pStyle w:val="MonetDBSolutionsCode"/>
        <w:rPr>
          <w:noProof w:val="0"/>
        </w:rPr>
      </w:pPr>
      <w:r w:rsidRPr="003169F2">
        <w:rPr>
          <w:noProof w:val="0"/>
        </w:rPr>
        <w:t xml:space="preserve">Div5WheelsOff </w:t>
      </w:r>
      <w:r w:rsidR="00EA3B39" w:rsidRPr="003169F2">
        <w:rPr>
          <w:noProof w:val="0"/>
        </w:rPr>
        <w:t>VARCHAR (10)</w:t>
      </w:r>
      <w:r w:rsidR="00A973F0" w:rsidRPr="003169F2">
        <w:rPr>
          <w:noProof w:val="0"/>
        </w:rPr>
        <w:t xml:space="preserve"> DEFAULT NULL</w:t>
      </w:r>
      <w:r w:rsidRPr="003169F2">
        <w:rPr>
          <w:noProof w:val="0"/>
        </w:rPr>
        <w:t>,</w:t>
      </w:r>
    </w:p>
    <w:p w14:paraId="2E29255D" w14:textId="5BE42154" w:rsidR="003F623D" w:rsidRPr="003169F2" w:rsidRDefault="007C244D" w:rsidP="003F623D">
      <w:pPr>
        <w:pStyle w:val="MonetDBSolutionsCode"/>
        <w:rPr>
          <w:noProof w:val="0"/>
        </w:rPr>
      </w:pPr>
      <w:r w:rsidRPr="003169F2">
        <w:rPr>
          <w:noProof w:val="0"/>
        </w:rPr>
        <w:t xml:space="preserve">-- </w:t>
      </w:r>
      <w:r w:rsidRPr="003169F2">
        <w:rPr>
          <w:rFonts w:hint="eastAsia"/>
          <w:noProof w:val="0"/>
          <w:lang w:eastAsia="zh-CN"/>
        </w:rPr>
        <w:t>109</w:t>
      </w:r>
      <w:r w:rsidR="003F623D" w:rsidRPr="003169F2">
        <w:rPr>
          <w:noProof w:val="0"/>
        </w:rPr>
        <w:t xml:space="preserve"> Aircraft Tail Number for Diverted </w:t>
      </w:r>
      <w:r w:rsidR="00603CCD" w:rsidRPr="003169F2">
        <w:rPr>
          <w:noProof w:val="0"/>
        </w:rPr>
        <w:t>Airport</w:t>
      </w:r>
      <w:r w:rsidR="003F623D" w:rsidRPr="003169F2">
        <w:rPr>
          <w:noProof w:val="0"/>
        </w:rPr>
        <w:t xml:space="preserve"> Code5</w:t>
      </w:r>
    </w:p>
    <w:p w14:paraId="4782AD12" w14:textId="4B87D725" w:rsidR="0029047B" w:rsidRPr="003169F2" w:rsidRDefault="0029047B" w:rsidP="0029047B">
      <w:pPr>
        <w:pStyle w:val="MonetDBSolutionsCode"/>
        <w:rPr>
          <w:noProof w:val="0"/>
        </w:rPr>
      </w:pPr>
      <w:r w:rsidRPr="003169F2">
        <w:rPr>
          <w:noProof w:val="0"/>
        </w:rPr>
        <w:t xml:space="preserve">Div5TailNum </w:t>
      </w:r>
      <w:r w:rsidR="00EA3B39" w:rsidRPr="003169F2">
        <w:rPr>
          <w:noProof w:val="0"/>
        </w:rPr>
        <w:t>VARCHAR (10)</w:t>
      </w:r>
      <w:r w:rsidR="00A973F0" w:rsidRPr="003169F2">
        <w:rPr>
          <w:noProof w:val="0"/>
        </w:rPr>
        <w:t xml:space="preserve"> DEFAULT NULL</w:t>
      </w:r>
    </w:p>
    <w:p w14:paraId="7B366839" w14:textId="5E89E311" w:rsidR="0029047B" w:rsidRPr="003169F2" w:rsidRDefault="0029047B" w:rsidP="0029047B">
      <w:pPr>
        <w:pStyle w:val="MonetDBSolutionsCode"/>
        <w:rPr>
          <w:noProof w:val="0"/>
        </w:rPr>
      </w:pPr>
      <w:r w:rsidRPr="003169F2">
        <w:rPr>
          <w:noProof w:val="0"/>
        </w:rPr>
        <w:t>)</w:t>
      </w:r>
      <w:r w:rsidR="00EC07CC" w:rsidRPr="003169F2">
        <w:rPr>
          <w:noProof w:val="0"/>
        </w:rPr>
        <w:t>;</w:t>
      </w:r>
      <w:bookmarkEnd w:id="37"/>
      <w:bookmarkEnd w:id="38"/>
    </w:p>
    <w:sectPr w:rsidR="0029047B" w:rsidRPr="003169F2" w:rsidSect="00067333">
      <w:headerReference w:type="even" r:id="rId16"/>
      <w:headerReference w:type="default" r:id="rId17"/>
      <w:footerReference w:type="even" r:id="rId18"/>
      <w:footerReference w:type="default" r:id="rId19"/>
      <w:headerReference w:type="first" r:id="rId20"/>
      <w:footerReference w:type="first" r:id="rId21"/>
      <w:pgSz w:w="11907" w:h="16840" w:code="9"/>
      <w:pgMar w:top="1134" w:right="1134" w:bottom="1134" w:left="1134" w:header="720" w:footer="720"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2DFBA" w14:textId="77777777" w:rsidR="004B0A6F" w:rsidRDefault="004B0A6F">
      <w:r>
        <w:separator/>
      </w:r>
    </w:p>
  </w:endnote>
  <w:endnote w:type="continuationSeparator" w:id="0">
    <w:p w14:paraId="6D5BD39B" w14:textId="77777777" w:rsidR="004B0A6F" w:rsidRDefault="004B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apf Dingbats">
    <w:altName w:val="Wingdings"/>
    <w:panose1 w:val="020B0604020202020204"/>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58942" w14:textId="1BE08725" w:rsidR="00E249D8" w:rsidRDefault="00E249D8" w:rsidP="00936FDD">
    <w:pPr>
      <w:pStyle w:val="MonetDBSolutionsFooter"/>
      <w:jc w:val="right"/>
    </w:pPr>
    <w:r>
      <w:t>MonetDB Solutions</w:t>
    </w:r>
    <w:r>
      <w:tab/>
      <w:t xml:space="preserve">Page </w:t>
    </w:r>
    <w:r>
      <w:fldChar w:fldCharType="begin"/>
    </w:r>
    <w:r>
      <w:instrText xml:space="preserve"> PAGE </w:instrText>
    </w:r>
    <w:r>
      <w:fldChar w:fldCharType="separate"/>
    </w:r>
    <w:r w:rsidR="00A6753E">
      <w:rPr>
        <w:noProof/>
      </w:rPr>
      <w:t>2</w:t>
    </w:r>
    <w:r>
      <w:rPr>
        <w:noProof/>
      </w:rPr>
      <w:fldChar w:fldCharType="end"/>
    </w:r>
    <w:r>
      <w:t xml:space="preserve"> of (</w:t>
    </w:r>
    <w:r>
      <w:fldChar w:fldCharType="begin"/>
    </w:r>
    <w:r>
      <w:instrText xml:space="preserve"> NUMPAGES </w:instrText>
    </w:r>
    <w:r>
      <w:fldChar w:fldCharType="separate"/>
    </w:r>
    <w:r w:rsidR="00A6753E">
      <w:rPr>
        <w:noProof/>
      </w:rPr>
      <w:t>25</w:t>
    </w:r>
    <w:r>
      <w:rPr>
        <w:noProof/>
      </w:rPr>
      <w:fldChar w:fldCharType="end"/>
    </w:r>
    <w:r>
      <w:t xml:space="preserve">) </w:t>
    </w:r>
    <w:r>
      <w:tab/>
    </w:r>
  </w:p>
  <w:p w14:paraId="793F8DD4" w14:textId="77777777" w:rsidR="00E249D8" w:rsidRDefault="00E249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A1DB6" w14:textId="078EDBD0" w:rsidR="00E249D8" w:rsidRDefault="00E249D8">
    <w:pPr>
      <w:pStyle w:val="MonetDBSolutionsFooter"/>
    </w:pPr>
    <w:r>
      <w:t>MonetDB Solutions</w:t>
    </w:r>
    <w:r>
      <w:tab/>
      <w:t xml:space="preserve">Page </w:t>
    </w:r>
    <w:r>
      <w:fldChar w:fldCharType="begin"/>
    </w:r>
    <w:r>
      <w:instrText xml:space="preserve"> PAGE </w:instrText>
    </w:r>
    <w:r>
      <w:fldChar w:fldCharType="separate"/>
    </w:r>
    <w:r w:rsidR="00A6753E">
      <w:rPr>
        <w:noProof/>
      </w:rPr>
      <w:t>3</w:t>
    </w:r>
    <w:r>
      <w:rPr>
        <w:noProof/>
      </w:rPr>
      <w:fldChar w:fldCharType="end"/>
    </w:r>
    <w:r>
      <w:t xml:space="preserve"> of (</w:t>
    </w:r>
    <w:r>
      <w:fldChar w:fldCharType="begin"/>
    </w:r>
    <w:r>
      <w:instrText xml:space="preserve"> NUMPAGES </w:instrText>
    </w:r>
    <w:r>
      <w:fldChar w:fldCharType="separate"/>
    </w:r>
    <w:r w:rsidR="00A6753E">
      <w:rPr>
        <w:noProof/>
      </w:rPr>
      <w:t>25</w:t>
    </w:r>
    <w:r>
      <w:rPr>
        <w:noProof/>
      </w:rPr>
      <w:fldChar w:fldCharType="end"/>
    </w:r>
    <w:r>
      <w:t xml:space="preserve">) </w:t>
    </w:r>
  </w:p>
  <w:p w14:paraId="3242D324" w14:textId="77777777" w:rsidR="00E249D8" w:rsidRDefault="00E249D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BFD0F" w14:textId="77777777" w:rsidR="00E249D8" w:rsidRPr="000C4B78" w:rsidRDefault="00E249D8" w:rsidP="0038289E">
    <w:pPr>
      <w:jc w:val="center"/>
      <w:rPr>
        <w:rFonts w:ascii="Garamond" w:hAnsi="Garamond"/>
        <w:color w:val="1F497D"/>
      </w:rPr>
    </w:pPr>
    <w:r w:rsidRPr="000C4B78">
      <w:rPr>
        <w:rFonts w:ascii="Garamond" w:hAnsi="Garamond"/>
        <w:color w:val="1F497D"/>
      </w:rPr>
      <w:t>A HEPBURNSTR 83 •1325NS ALMERE • NETHERLANDS</w:t>
    </w:r>
  </w:p>
  <w:p w14:paraId="7057FB8B" w14:textId="7BD8E4DE" w:rsidR="00E249D8" w:rsidRPr="000C4B78" w:rsidRDefault="00E249D8" w:rsidP="0038289E">
    <w:pPr>
      <w:jc w:val="center"/>
      <w:rPr>
        <w:rFonts w:ascii="Garamond" w:hAnsi="Garamond"/>
        <w:color w:val="1F497D"/>
      </w:rPr>
    </w:pPr>
    <w:r w:rsidRPr="000C4B78">
      <w:rPr>
        <w:rFonts w:ascii="Garamond" w:hAnsi="Garamond"/>
        <w:color w:val="1F497D"/>
      </w:rPr>
      <w:t>PHONE: +31 639 75 12 14 • BTW: NL00852830440B01</w:t>
    </w:r>
  </w:p>
  <w:p w14:paraId="6BE8ADA4" w14:textId="4AD11BC6" w:rsidR="00E249D8" w:rsidRPr="0038289E" w:rsidRDefault="00E249D8" w:rsidP="0038289E">
    <w:pPr>
      <w:jc w:val="center"/>
      <w:rPr>
        <w:rFonts w:ascii="Garamond" w:hAnsi="Garamond"/>
        <w:color w:val="1F497D"/>
      </w:rPr>
    </w:pPr>
    <w:r w:rsidRPr="000C4B78">
      <w:rPr>
        <w:rFonts w:ascii="Garamond" w:hAnsi="Garamond"/>
        <w:color w:val="1F497D"/>
      </w:rPr>
      <w:t xml:space="preserve">KVK: </w:t>
    </w:r>
    <w:r w:rsidRPr="000C4B78">
      <w:rPr>
        <w:rFonts w:ascii="Garamond" w:hAnsi="Garamond"/>
        <w:color w:val="000000"/>
      </w:rPr>
      <w:t xml:space="preserve">58004963 </w:t>
    </w:r>
    <w:r w:rsidRPr="000C4B78">
      <w:rPr>
        <w:rFonts w:ascii="Garamond" w:hAnsi="Garamond"/>
        <w:color w:val="1F497D"/>
      </w:rPr>
      <w:t>BANK NL22ABNA0515115525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F8923" w14:textId="77777777" w:rsidR="004B0A6F" w:rsidRDefault="004B0A6F">
      <w:r>
        <w:separator/>
      </w:r>
    </w:p>
  </w:footnote>
  <w:footnote w:type="continuationSeparator" w:id="0">
    <w:p w14:paraId="5C2432DF" w14:textId="77777777" w:rsidR="004B0A6F" w:rsidRDefault="004B0A6F">
      <w:r>
        <w:continuationSeparator/>
      </w:r>
    </w:p>
  </w:footnote>
  <w:footnote w:id="1">
    <w:p w14:paraId="48016DE4" w14:textId="77777777" w:rsidR="00E249D8" w:rsidRPr="0010103C" w:rsidRDefault="00E249D8" w:rsidP="0088501A">
      <w:pPr>
        <w:pStyle w:val="MonetDBSolutionsFootnotetext"/>
        <w:rPr>
          <w:lang w:val="nl-NL"/>
        </w:rPr>
      </w:pPr>
      <w:r>
        <w:rPr>
          <w:rStyle w:val="FootnoteReference"/>
        </w:rPr>
        <w:footnoteRef/>
      </w:r>
      <w:r>
        <w:t xml:space="preserve"> </w:t>
      </w:r>
      <w:bookmarkStart w:id="6" w:name="OLE_LINK3"/>
      <w:bookmarkStart w:id="7" w:name="OLE_LINK4"/>
      <w:r w:rsidRPr="009F7D3A">
        <w:rPr>
          <w:lang w:val="nl-NL"/>
        </w:rPr>
        <w:t>http://www.transtats.bts.gov/</w:t>
      </w:r>
    </w:p>
    <w:bookmarkEnd w:id="6"/>
    <w:bookmarkEnd w:id="7"/>
  </w:footnote>
  <w:footnote w:id="2">
    <w:p w14:paraId="0BB86AB8" w14:textId="77777777" w:rsidR="00E249D8" w:rsidRPr="00BC68CB" w:rsidRDefault="00E249D8" w:rsidP="00C413C4">
      <w:pPr>
        <w:pStyle w:val="MonetDBSolutionsFootnotetext"/>
        <w:rPr>
          <w:lang w:val="nl-NL"/>
        </w:rPr>
      </w:pPr>
      <w:r>
        <w:rPr>
          <w:rStyle w:val="FootnoteReference"/>
        </w:rPr>
        <w:footnoteRef/>
      </w:r>
      <w:r>
        <w:t xml:space="preserve"> </w:t>
      </w:r>
      <w:r w:rsidRPr="00114786">
        <w:t>http://www.transtats.bts.gov/DL_SelectFields.asp?Table_ID=236&amp;DB_Short_Name=On-Time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EAA15" w14:textId="1E6DC39C" w:rsidR="00E249D8" w:rsidRPr="00E90BA7" w:rsidRDefault="00E249D8">
    <w:pPr>
      <w:pStyle w:val="MonetDBSolutionsHeader"/>
      <w:rPr>
        <w:b/>
      </w:rPr>
    </w:pPr>
    <w:r>
      <w:tab/>
    </w:r>
    <w:r>
      <w:rPr>
        <w:b/>
      </w:rPr>
      <w:t>Air Traffic Benchmark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83CD" w14:textId="5BD8E838" w:rsidR="00E249D8" w:rsidRDefault="00E249D8" w:rsidP="006D09D6">
    <w:pPr>
      <w:pStyle w:val="MonetDBSolutionsHeader"/>
    </w:pPr>
    <w:r>
      <w:rPr>
        <w:b/>
      </w:rPr>
      <w:t>Air Traffic Benchmark Specification</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9209A" w14:textId="77777777" w:rsidR="00E249D8" w:rsidRDefault="00E249D8" w:rsidP="00E07BBB">
    <w:pPr>
      <w:pStyle w:val="Header"/>
      <w:jc w:val="center"/>
    </w:pPr>
    <w:r>
      <w:rPr>
        <w:noProof/>
        <w:lang w:val="en-US"/>
      </w:rPr>
      <w:drawing>
        <wp:inline distT="0" distB="0" distL="0" distR="0" wp14:anchorId="4CAE7085" wp14:editId="54AE6DDE">
          <wp:extent cx="2223821" cy="1143914"/>
          <wp:effectExtent l="0" t="0" r="1143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t Solutions logo FINAL.jpeg"/>
                  <pic:cNvPicPr/>
                </pic:nvPicPr>
                <pic:blipFill>
                  <a:blip r:embed="rId1">
                    <a:extLst>
                      <a:ext uri="{28A0092B-C50C-407E-A947-70E740481C1C}">
                        <a14:useLocalDpi xmlns:a14="http://schemas.microsoft.com/office/drawing/2010/main" val="0"/>
                      </a:ext>
                    </a:extLst>
                  </a:blip>
                  <a:stretch>
                    <a:fillRect/>
                  </a:stretch>
                </pic:blipFill>
                <pic:spPr>
                  <a:xfrm>
                    <a:off x="0" y="0"/>
                    <a:ext cx="2223821" cy="11439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156F4"/>
    <w:multiLevelType w:val="multilevel"/>
    <w:tmpl w:val="4B2ADA44"/>
    <w:lvl w:ilvl="0">
      <w:start w:val="1"/>
      <w:numFmt w:val="upperLetter"/>
      <w:pStyle w:val="MonetDBSolutionsAnnex1"/>
      <w:lvlText w:val="Annex %1"/>
      <w:lvlJc w:val="left"/>
      <w:pPr>
        <w:tabs>
          <w:tab w:val="num" w:pos="1701"/>
        </w:tabs>
        <w:ind w:left="1701" w:hanging="1701"/>
      </w:pPr>
      <w:rPr>
        <w:rFonts w:hint="default"/>
      </w:rPr>
    </w:lvl>
    <w:lvl w:ilvl="1">
      <w:start w:val="1"/>
      <w:numFmt w:val="decimal"/>
      <w:pStyle w:val="MonetDBSolutionsAnnex2"/>
      <w:lvlText w:val="%1.%2"/>
      <w:lvlJc w:val="left"/>
      <w:pPr>
        <w:tabs>
          <w:tab w:val="num" w:pos="1701"/>
        </w:tabs>
        <w:ind w:left="1701" w:hanging="1701"/>
      </w:pPr>
      <w:rPr>
        <w:rFonts w:hint="default"/>
      </w:rPr>
    </w:lvl>
    <w:lvl w:ilvl="2">
      <w:start w:val="1"/>
      <w:numFmt w:val="decimal"/>
      <w:pStyle w:val="MonetDBSolutionsAnnex3"/>
      <w:lvlText w:val="%1.%2.%3"/>
      <w:lvlJc w:val="left"/>
      <w:pPr>
        <w:tabs>
          <w:tab w:val="num" w:pos="1701"/>
        </w:tabs>
        <w:ind w:left="1701" w:hanging="1701"/>
      </w:pPr>
      <w:rPr>
        <w:rFonts w:hint="default"/>
      </w:rPr>
    </w:lvl>
    <w:lvl w:ilvl="3">
      <w:start w:val="1"/>
      <w:numFmt w:val="decimal"/>
      <w:pStyle w:val="MonetDBSolutionsAnnex4"/>
      <w:lvlText w:val="%1.%2.%3.%4"/>
      <w:lvlJc w:val="left"/>
      <w:pPr>
        <w:tabs>
          <w:tab w:val="num" w:pos="1701"/>
        </w:tabs>
        <w:ind w:left="1701" w:hanging="1701"/>
      </w:pPr>
      <w:rPr>
        <w:rFonts w:hint="default"/>
      </w:rPr>
    </w:lvl>
    <w:lvl w:ilvl="4">
      <w:start w:val="1"/>
      <w:numFmt w:val="decimal"/>
      <w:pStyle w:val="MonetDBSolutionsAnnex5"/>
      <w:lvlText w:val="%1.%2.%3.%4.%5"/>
      <w:lvlJc w:val="left"/>
      <w:pPr>
        <w:tabs>
          <w:tab w:val="num" w:pos="1701"/>
        </w:tabs>
        <w:ind w:left="1701" w:hanging="1701"/>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08351806"/>
    <w:multiLevelType w:val="hybridMultilevel"/>
    <w:tmpl w:val="B95ED18E"/>
    <w:lvl w:ilvl="0" w:tplc="0008AD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914AF"/>
    <w:multiLevelType w:val="multilevel"/>
    <w:tmpl w:val="72082C02"/>
    <w:lvl w:ilvl="0">
      <w:start w:val="1"/>
      <w:numFmt w:val="decimal"/>
      <w:pStyle w:val="MonetDBSolutionsHeading1"/>
      <w:lvlText w:val="%1"/>
      <w:lvlJc w:val="left"/>
      <w:pPr>
        <w:tabs>
          <w:tab w:val="num" w:pos="454"/>
        </w:tabs>
        <w:ind w:left="454" w:hanging="454"/>
      </w:pPr>
      <w:rPr>
        <w:rFonts w:hint="default"/>
      </w:rPr>
    </w:lvl>
    <w:lvl w:ilvl="1">
      <w:start w:val="1"/>
      <w:numFmt w:val="decimal"/>
      <w:pStyle w:val="MonetDBSolutionsHeading2"/>
      <w:lvlText w:val="%1.%2"/>
      <w:lvlJc w:val="left"/>
      <w:pPr>
        <w:tabs>
          <w:tab w:val="num" w:pos="567"/>
        </w:tabs>
        <w:ind w:left="567" w:hanging="567"/>
      </w:pPr>
      <w:rPr>
        <w:rFonts w:hint="default"/>
      </w:rPr>
    </w:lvl>
    <w:lvl w:ilvl="2">
      <w:start w:val="1"/>
      <w:numFmt w:val="decimal"/>
      <w:pStyle w:val="MonetDBSolutionsHeading3"/>
      <w:lvlText w:val="%1.%2.%3"/>
      <w:lvlJc w:val="left"/>
      <w:pPr>
        <w:tabs>
          <w:tab w:val="num" w:pos="680"/>
        </w:tabs>
        <w:ind w:left="680" w:hanging="680"/>
      </w:pPr>
      <w:rPr>
        <w:rFonts w:hint="default"/>
      </w:rPr>
    </w:lvl>
    <w:lvl w:ilvl="3">
      <w:start w:val="1"/>
      <w:numFmt w:val="decimal"/>
      <w:pStyle w:val="MonetDBSolutionsHeading4"/>
      <w:lvlText w:val="%1.%2.%3.%4"/>
      <w:lvlJc w:val="left"/>
      <w:pPr>
        <w:tabs>
          <w:tab w:val="num" w:pos="1418"/>
        </w:tabs>
        <w:ind w:left="1418" w:hanging="1418"/>
      </w:pPr>
      <w:rPr>
        <w:rFonts w:hint="default"/>
      </w:rPr>
    </w:lvl>
    <w:lvl w:ilvl="4">
      <w:start w:val="1"/>
      <w:numFmt w:val="decimal"/>
      <w:pStyle w:val="MonetDBSolutions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4" w15:restartNumberingAfterBreak="0">
    <w:nsid w:val="1CD1271C"/>
    <w:multiLevelType w:val="hybridMultilevel"/>
    <w:tmpl w:val="33DE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12B85"/>
    <w:multiLevelType w:val="hybridMultilevel"/>
    <w:tmpl w:val="07581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37FA5"/>
    <w:multiLevelType w:val="multilevel"/>
    <w:tmpl w:val="0BF2C8FC"/>
    <w:lvl w:ilvl="0">
      <w:start w:val="1"/>
      <w:numFmt w:val="upperRoman"/>
      <w:pStyle w:val="MonetDBSolutionsAppendix1"/>
      <w:lvlText w:val="Appendix %1"/>
      <w:lvlJc w:val="left"/>
      <w:pPr>
        <w:tabs>
          <w:tab w:val="num" w:pos="2160"/>
        </w:tabs>
        <w:ind w:left="0" w:firstLine="0"/>
      </w:pPr>
      <w:rPr>
        <w:rFonts w:hint="default"/>
      </w:rPr>
    </w:lvl>
    <w:lvl w:ilvl="1">
      <w:start w:val="1"/>
      <w:numFmt w:val="decimal"/>
      <w:pStyle w:val="MonetDBSolutionsAppendix2"/>
      <w:lvlText w:val="%1.%2"/>
      <w:lvlJc w:val="left"/>
      <w:pPr>
        <w:tabs>
          <w:tab w:val="num" w:pos="1701"/>
        </w:tabs>
        <w:ind w:left="1701" w:hanging="1701"/>
      </w:pPr>
      <w:rPr>
        <w:rFonts w:hint="default"/>
      </w:rPr>
    </w:lvl>
    <w:lvl w:ilvl="2">
      <w:start w:val="1"/>
      <w:numFmt w:val="decimal"/>
      <w:pStyle w:val="MonetDBSolutionsAppendix3"/>
      <w:lvlText w:val="%1.%2.%3"/>
      <w:lvlJc w:val="left"/>
      <w:pPr>
        <w:tabs>
          <w:tab w:val="num" w:pos="1701"/>
        </w:tabs>
        <w:ind w:left="1701" w:hanging="1701"/>
      </w:pPr>
      <w:rPr>
        <w:rFonts w:hint="default"/>
      </w:rPr>
    </w:lvl>
    <w:lvl w:ilvl="3">
      <w:start w:val="1"/>
      <w:numFmt w:val="decimal"/>
      <w:pStyle w:val="MonetDBSolutionsAppendix4"/>
      <w:lvlText w:val="%1.%2.%3.%4"/>
      <w:lvlJc w:val="left"/>
      <w:pPr>
        <w:tabs>
          <w:tab w:val="num" w:pos="1701"/>
        </w:tabs>
        <w:ind w:left="1701" w:hanging="1701"/>
      </w:pPr>
      <w:rPr>
        <w:rFonts w:hint="default"/>
      </w:rPr>
    </w:lvl>
    <w:lvl w:ilvl="4">
      <w:start w:val="1"/>
      <w:numFmt w:val="decimal"/>
      <w:pStyle w:val="MonetDBSolutionsAppendix5"/>
      <w:lvlText w:val="%1.%2.%3.%4.%5"/>
      <w:lvlJc w:val="left"/>
      <w:pPr>
        <w:tabs>
          <w:tab w:val="num" w:pos="1701"/>
        </w:tabs>
        <w:ind w:left="1701" w:hanging="1701"/>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4BF5CAE"/>
    <w:multiLevelType w:val="hybridMultilevel"/>
    <w:tmpl w:val="50B8FF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20684"/>
    <w:multiLevelType w:val="hybridMultilevel"/>
    <w:tmpl w:val="29B8D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502EC5"/>
    <w:multiLevelType w:val="hybridMultilevel"/>
    <w:tmpl w:val="CD6E9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9175E1"/>
    <w:multiLevelType w:val="hybridMultilevel"/>
    <w:tmpl w:val="5F36141A"/>
    <w:lvl w:ilvl="0" w:tplc="65F4E02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97613"/>
    <w:multiLevelType w:val="multilevel"/>
    <w:tmpl w:val="C4AEBC7A"/>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1077"/>
        </w:tabs>
        <w:ind w:left="1077" w:hanging="1077"/>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2" w15:restartNumberingAfterBreak="0">
    <w:nsid w:val="30BE202B"/>
    <w:multiLevelType w:val="hybridMultilevel"/>
    <w:tmpl w:val="44AE214C"/>
    <w:lvl w:ilvl="0" w:tplc="9DC65912">
      <w:start w:val="1"/>
      <w:numFmt w:val="decimal"/>
      <w:pStyle w:val="MonetDBSolutionsReference"/>
      <w:lvlText w:val="[%1]"/>
      <w:lvlJc w:val="left"/>
      <w:pPr>
        <w:tabs>
          <w:tab w:val="num" w:pos="567"/>
        </w:tabs>
        <w:ind w:left="567" w:hanging="567"/>
      </w:pPr>
      <w:rPr>
        <w:rFonts w:hint="default"/>
      </w:rPr>
    </w:lvl>
    <w:lvl w:ilvl="1" w:tplc="A08CC38E" w:tentative="1">
      <w:start w:val="1"/>
      <w:numFmt w:val="lowerLetter"/>
      <w:lvlText w:val="%2."/>
      <w:lvlJc w:val="left"/>
      <w:pPr>
        <w:tabs>
          <w:tab w:val="num" w:pos="1440"/>
        </w:tabs>
        <w:ind w:left="1440" w:hanging="360"/>
      </w:pPr>
    </w:lvl>
    <w:lvl w:ilvl="2" w:tplc="B9207FEC" w:tentative="1">
      <w:start w:val="1"/>
      <w:numFmt w:val="lowerRoman"/>
      <w:lvlText w:val="%3."/>
      <w:lvlJc w:val="right"/>
      <w:pPr>
        <w:tabs>
          <w:tab w:val="num" w:pos="2160"/>
        </w:tabs>
        <w:ind w:left="2160" w:hanging="180"/>
      </w:pPr>
    </w:lvl>
    <w:lvl w:ilvl="3" w:tplc="EC2E61DE" w:tentative="1">
      <w:start w:val="1"/>
      <w:numFmt w:val="decimal"/>
      <w:lvlText w:val="%4."/>
      <w:lvlJc w:val="left"/>
      <w:pPr>
        <w:tabs>
          <w:tab w:val="num" w:pos="2880"/>
        </w:tabs>
        <w:ind w:left="2880" w:hanging="360"/>
      </w:pPr>
    </w:lvl>
    <w:lvl w:ilvl="4" w:tplc="18B2BCA4" w:tentative="1">
      <w:start w:val="1"/>
      <w:numFmt w:val="lowerLetter"/>
      <w:lvlText w:val="%5."/>
      <w:lvlJc w:val="left"/>
      <w:pPr>
        <w:tabs>
          <w:tab w:val="num" w:pos="3600"/>
        </w:tabs>
        <w:ind w:left="3600" w:hanging="360"/>
      </w:pPr>
    </w:lvl>
    <w:lvl w:ilvl="5" w:tplc="86D2BE5A" w:tentative="1">
      <w:start w:val="1"/>
      <w:numFmt w:val="lowerRoman"/>
      <w:lvlText w:val="%6."/>
      <w:lvlJc w:val="right"/>
      <w:pPr>
        <w:tabs>
          <w:tab w:val="num" w:pos="4320"/>
        </w:tabs>
        <w:ind w:left="4320" w:hanging="180"/>
      </w:pPr>
    </w:lvl>
    <w:lvl w:ilvl="6" w:tplc="F5C671C8" w:tentative="1">
      <w:start w:val="1"/>
      <w:numFmt w:val="decimal"/>
      <w:lvlText w:val="%7."/>
      <w:lvlJc w:val="left"/>
      <w:pPr>
        <w:tabs>
          <w:tab w:val="num" w:pos="5040"/>
        </w:tabs>
        <w:ind w:left="5040" w:hanging="360"/>
      </w:pPr>
    </w:lvl>
    <w:lvl w:ilvl="7" w:tplc="8918E924" w:tentative="1">
      <w:start w:val="1"/>
      <w:numFmt w:val="lowerLetter"/>
      <w:lvlText w:val="%8."/>
      <w:lvlJc w:val="left"/>
      <w:pPr>
        <w:tabs>
          <w:tab w:val="num" w:pos="5760"/>
        </w:tabs>
        <w:ind w:left="5760" w:hanging="360"/>
      </w:pPr>
    </w:lvl>
    <w:lvl w:ilvl="8" w:tplc="B84CE03E" w:tentative="1">
      <w:start w:val="1"/>
      <w:numFmt w:val="lowerRoman"/>
      <w:lvlText w:val="%9."/>
      <w:lvlJc w:val="right"/>
      <w:pPr>
        <w:tabs>
          <w:tab w:val="num" w:pos="6480"/>
        </w:tabs>
        <w:ind w:left="6480" w:hanging="180"/>
      </w:pPr>
    </w:lvl>
  </w:abstractNum>
  <w:abstractNum w:abstractNumId="13" w15:restartNumberingAfterBreak="0">
    <w:nsid w:val="33BD054D"/>
    <w:multiLevelType w:val="hybridMultilevel"/>
    <w:tmpl w:val="724C6A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CA6F28"/>
    <w:multiLevelType w:val="hybridMultilevel"/>
    <w:tmpl w:val="4D6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E2872"/>
    <w:multiLevelType w:val="multilevel"/>
    <w:tmpl w:val="7382DB4C"/>
    <w:lvl w:ilvl="0">
      <w:start w:val="1"/>
      <w:numFmt w:val="decimal"/>
      <w:lvlText w:val="%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6" w15:restartNumberingAfterBreak="0">
    <w:nsid w:val="3BDB1153"/>
    <w:multiLevelType w:val="singleLevel"/>
    <w:tmpl w:val="34DAF4DC"/>
    <w:lvl w:ilvl="0">
      <w:start w:val="1"/>
      <w:numFmt w:val="bullet"/>
      <w:pStyle w:val="MonetDBSolutionsListBullet3"/>
      <w:lvlText w:val=""/>
      <w:lvlJc w:val="left"/>
      <w:pPr>
        <w:tabs>
          <w:tab w:val="num" w:pos="1211"/>
        </w:tabs>
        <w:ind w:left="425" w:firstLine="426"/>
      </w:pPr>
      <w:rPr>
        <w:rFonts w:ascii="Symbol" w:hAnsi="Symbol" w:hint="default"/>
      </w:rPr>
    </w:lvl>
  </w:abstractNum>
  <w:abstractNum w:abstractNumId="17" w15:restartNumberingAfterBreak="0">
    <w:nsid w:val="3DCF6933"/>
    <w:multiLevelType w:val="hybridMultilevel"/>
    <w:tmpl w:val="2B747E28"/>
    <w:lvl w:ilvl="0" w:tplc="EF483776">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8665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9C0A26"/>
    <w:multiLevelType w:val="multilevel"/>
    <w:tmpl w:val="9EBC1EB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20" w15:restartNumberingAfterBreak="0">
    <w:nsid w:val="436D6CC0"/>
    <w:multiLevelType w:val="hybridMultilevel"/>
    <w:tmpl w:val="0E308F2E"/>
    <w:lvl w:ilvl="0" w:tplc="AD46EC4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60EFB"/>
    <w:multiLevelType w:val="multilevel"/>
    <w:tmpl w:val="CD6E9A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AF85D73"/>
    <w:multiLevelType w:val="multilevel"/>
    <w:tmpl w:val="724C6A4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B74756A"/>
    <w:multiLevelType w:val="hybridMultilevel"/>
    <w:tmpl w:val="C14AE668"/>
    <w:lvl w:ilvl="0" w:tplc="067C01F8">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5287B"/>
    <w:multiLevelType w:val="hybridMultilevel"/>
    <w:tmpl w:val="07581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95797E"/>
    <w:multiLevelType w:val="multilevel"/>
    <w:tmpl w:val="724C6A4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2473E21"/>
    <w:multiLevelType w:val="hybridMultilevel"/>
    <w:tmpl w:val="55BC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15432"/>
    <w:multiLevelType w:val="multilevel"/>
    <w:tmpl w:val="BD70FCC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077"/>
        </w:tabs>
        <w:ind w:left="1077" w:hanging="1077"/>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28" w15:restartNumberingAfterBreak="0">
    <w:nsid w:val="58061EEF"/>
    <w:multiLevelType w:val="hybridMultilevel"/>
    <w:tmpl w:val="F02A0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97F2DEF"/>
    <w:multiLevelType w:val="multilevel"/>
    <w:tmpl w:val="9DBEEFF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0" w15:restartNumberingAfterBreak="0">
    <w:nsid w:val="5CFB570B"/>
    <w:multiLevelType w:val="hybridMultilevel"/>
    <w:tmpl w:val="F1420B40"/>
    <w:lvl w:ilvl="0" w:tplc="0DA4AF10">
      <w:start w:val="1"/>
      <w:numFmt w:val="decimalZero"/>
      <w:lvlText w:val="Q%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5D4B447A"/>
    <w:multiLevelType w:val="hybridMultilevel"/>
    <w:tmpl w:val="E674A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F00117"/>
    <w:multiLevelType w:val="hybridMultilevel"/>
    <w:tmpl w:val="07581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D24F5A"/>
    <w:multiLevelType w:val="singleLevel"/>
    <w:tmpl w:val="22300208"/>
    <w:lvl w:ilvl="0">
      <w:start w:val="1"/>
      <w:numFmt w:val="bullet"/>
      <w:pStyle w:val="MonetDBSolutionsListBullet2"/>
      <w:lvlText w:val=""/>
      <w:lvlJc w:val="left"/>
      <w:pPr>
        <w:tabs>
          <w:tab w:val="num" w:pos="851"/>
        </w:tabs>
        <w:ind w:left="851" w:hanging="426"/>
      </w:pPr>
      <w:rPr>
        <w:rFonts w:ascii="Symbol" w:hAnsi="Symbol" w:hint="default"/>
      </w:rPr>
    </w:lvl>
  </w:abstractNum>
  <w:abstractNum w:abstractNumId="34" w15:restartNumberingAfterBreak="0">
    <w:nsid w:val="63044D45"/>
    <w:multiLevelType w:val="singleLevel"/>
    <w:tmpl w:val="0D40A994"/>
    <w:lvl w:ilvl="0">
      <w:start w:val="1"/>
      <w:numFmt w:val="bullet"/>
      <w:pStyle w:val="MonetDBSolutionsListBullet"/>
      <w:lvlText w:val=""/>
      <w:lvlJc w:val="left"/>
      <w:pPr>
        <w:tabs>
          <w:tab w:val="num" w:pos="425"/>
        </w:tabs>
        <w:ind w:left="425" w:hanging="425"/>
      </w:pPr>
      <w:rPr>
        <w:rFonts w:ascii="Symbol" w:hAnsi="Symbol" w:hint="default"/>
      </w:rPr>
    </w:lvl>
  </w:abstractNum>
  <w:abstractNum w:abstractNumId="35" w15:restartNumberingAfterBreak="0">
    <w:nsid w:val="69180054"/>
    <w:multiLevelType w:val="hybridMultilevel"/>
    <w:tmpl w:val="07D00D62"/>
    <w:lvl w:ilvl="0" w:tplc="04090001">
      <w:start w:val="17"/>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3633D6"/>
    <w:multiLevelType w:val="multilevel"/>
    <w:tmpl w:val="EF24C230"/>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1077"/>
        </w:tabs>
        <w:ind w:left="1077" w:hanging="1077"/>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7" w15:restartNumberingAfterBreak="0">
    <w:nsid w:val="7365392B"/>
    <w:multiLevelType w:val="hybridMultilevel"/>
    <w:tmpl w:val="AA6C80FA"/>
    <w:lvl w:ilvl="0" w:tplc="915625FC">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A4B1F"/>
    <w:multiLevelType w:val="multilevel"/>
    <w:tmpl w:val="F02A0E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59C34C9"/>
    <w:multiLevelType w:val="multilevel"/>
    <w:tmpl w:val="6FFA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D36EB"/>
    <w:multiLevelType w:val="hybridMultilevel"/>
    <w:tmpl w:val="746E07A6"/>
    <w:lvl w:ilvl="0" w:tplc="1B560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1D08B6"/>
    <w:multiLevelType w:val="multilevel"/>
    <w:tmpl w:val="19F2C12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num w:numId="1">
    <w:abstractNumId w:val="34"/>
  </w:num>
  <w:num w:numId="2">
    <w:abstractNumId w:val="33"/>
  </w:num>
  <w:num w:numId="3">
    <w:abstractNumId w:val="16"/>
  </w:num>
  <w:num w:numId="4">
    <w:abstractNumId w:val="12"/>
  </w:num>
  <w:num w:numId="5">
    <w:abstractNumId w:val="3"/>
  </w:num>
  <w:num w:numId="6">
    <w:abstractNumId w:val="1"/>
  </w:num>
  <w:num w:numId="7">
    <w:abstractNumId w:val="6"/>
  </w:num>
  <w:num w:numId="8">
    <w:abstractNumId w:val="26"/>
  </w:num>
  <w:num w:numId="9">
    <w:abstractNumId w:val="15"/>
  </w:num>
  <w:num w:numId="10">
    <w:abstractNumId w:val="11"/>
  </w:num>
  <w:num w:numId="11">
    <w:abstractNumId w:val="36"/>
  </w:num>
  <w:num w:numId="12">
    <w:abstractNumId w:val="27"/>
  </w:num>
  <w:num w:numId="13">
    <w:abstractNumId w:val="19"/>
  </w:num>
  <w:num w:numId="14">
    <w:abstractNumId w:val="41"/>
  </w:num>
  <w:num w:numId="15">
    <w:abstractNumId w:val="29"/>
  </w:num>
  <w:num w:numId="16">
    <w:abstractNumId w:val="18"/>
  </w:num>
  <w:num w:numId="17">
    <w:abstractNumId w:val="8"/>
  </w:num>
  <w:num w:numId="18">
    <w:abstractNumId w:val="35"/>
  </w:num>
  <w:num w:numId="19">
    <w:abstractNumId w:val="39"/>
  </w:num>
  <w:num w:numId="20">
    <w:abstractNumId w:val="14"/>
  </w:num>
  <w:num w:numId="21">
    <w:abstractNumId w:val="17"/>
  </w:num>
  <w:num w:numId="22">
    <w:abstractNumId w:val="13"/>
  </w:num>
  <w:num w:numId="23">
    <w:abstractNumId w:val="28"/>
  </w:num>
  <w:num w:numId="24">
    <w:abstractNumId w:val="38"/>
  </w:num>
  <w:num w:numId="25">
    <w:abstractNumId w:val="25"/>
  </w:num>
  <w:num w:numId="26">
    <w:abstractNumId w:val="9"/>
  </w:num>
  <w:num w:numId="27">
    <w:abstractNumId w:val="21"/>
  </w:num>
  <w:num w:numId="28">
    <w:abstractNumId w:val="32"/>
  </w:num>
  <w:num w:numId="29">
    <w:abstractNumId w:val="24"/>
  </w:num>
  <w:num w:numId="30">
    <w:abstractNumId w:val="5"/>
  </w:num>
  <w:num w:numId="31">
    <w:abstractNumId w:val="4"/>
  </w:num>
  <w:num w:numId="32">
    <w:abstractNumId w:val="22"/>
  </w:num>
  <w:num w:numId="33">
    <w:abstractNumId w:val="30"/>
  </w:num>
  <w:num w:numId="34">
    <w:abstractNumId w:val="0"/>
  </w:num>
  <w:num w:numId="35">
    <w:abstractNumId w:val="20"/>
  </w:num>
  <w:num w:numId="36">
    <w:abstractNumId w:val="10"/>
  </w:num>
  <w:num w:numId="37">
    <w:abstractNumId w:val="7"/>
  </w:num>
  <w:num w:numId="38">
    <w:abstractNumId w:val="2"/>
  </w:num>
  <w:num w:numId="39">
    <w:abstractNumId w:val="37"/>
  </w:num>
  <w:num w:numId="40">
    <w:abstractNumId w:val="40"/>
  </w:num>
  <w:num w:numId="41">
    <w:abstractNumId w:val="23"/>
  </w:num>
  <w:num w:numId="42">
    <w:abstractNumId w:val="3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FDD"/>
    <w:rsid w:val="00000260"/>
    <w:rsid w:val="000006A5"/>
    <w:rsid w:val="00001055"/>
    <w:rsid w:val="00001433"/>
    <w:rsid w:val="000016B9"/>
    <w:rsid w:val="000016C7"/>
    <w:rsid w:val="00001787"/>
    <w:rsid w:val="000018E8"/>
    <w:rsid w:val="00001A24"/>
    <w:rsid w:val="00001AB7"/>
    <w:rsid w:val="00001D35"/>
    <w:rsid w:val="00001D66"/>
    <w:rsid w:val="000023B8"/>
    <w:rsid w:val="000024A2"/>
    <w:rsid w:val="000024C7"/>
    <w:rsid w:val="00002632"/>
    <w:rsid w:val="0000265C"/>
    <w:rsid w:val="000026E0"/>
    <w:rsid w:val="00002946"/>
    <w:rsid w:val="00002CE8"/>
    <w:rsid w:val="00002EA4"/>
    <w:rsid w:val="000030C0"/>
    <w:rsid w:val="000031A0"/>
    <w:rsid w:val="0000329C"/>
    <w:rsid w:val="000032CE"/>
    <w:rsid w:val="000033A9"/>
    <w:rsid w:val="00003764"/>
    <w:rsid w:val="00003A15"/>
    <w:rsid w:val="00003A57"/>
    <w:rsid w:val="00003D58"/>
    <w:rsid w:val="00003DAB"/>
    <w:rsid w:val="000040D6"/>
    <w:rsid w:val="0000414A"/>
    <w:rsid w:val="0000460B"/>
    <w:rsid w:val="000048E3"/>
    <w:rsid w:val="00004CD9"/>
    <w:rsid w:val="0000547B"/>
    <w:rsid w:val="00005A95"/>
    <w:rsid w:val="00005AD4"/>
    <w:rsid w:val="0000616E"/>
    <w:rsid w:val="0000658B"/>
    <w:rsid w:val="000069A7"/>
    <w:rsid w:val="000069B5"/>
    <w:rsid w:val="000069F1"/>
    <w:rsid w:val="00006C03"/>
    <w:rsid w:val="00006E28"/>
    <w:rsid w:val="00006ED2"/>
    <w:rsid w:val="000074A2"/>
    <w:rsid w:val="000076E9"/>
    <w:rsid w:val="0000778B"/>
    <w:rsid w:val="000078BD"/>
    <w:rsid w:val="00007A17"/>
    <w:rsid w:val="00007A6E"/>
    <w:rsid w:val="00007AC2"/>
    <w:rsid w:val="00007C08"/>
    <w:rsid w:val="00007E6B"/>
    <w:rsid w:val="00007E73"/>
    <w:rsid w:val="000100E7"/>
    <w:rsid w:val="0001097B"/>
    <w:rsid w:val="000116CE"/>
    <w:rsid w:val="00011841"/>
    <w:rsid w:val="00011B04"/>
    <w:rsid w:val="00011C86"/>
    <w:rsid w:val="00011F0C"/>
    <w:rsid w:val="000121F8"/>
    <w:rsid w:val="00012205"/>
    <w:rsid w:val="000123F1"/>
    <w:rsid w:val="0001252D"/>
    <w:rsid w:val="0001275E"/>
    <w:rsid w:val="00012A35"/>
    <w:rsid w:val="00012B11"/>
    <w:rsid w:val="00012DCF"/>
    <w:rsid w:val="00013375"/>
    <w:rsid w:val="00013564"/>
    <w:rsid w:val="000135B4"/>
    <w:rsid w:val="000135D7"/>
    <w:rsid w:val="00013B1B"/>
    <w:rsid w:val="0001420D"/>
    <w:rsid w:val="000142CB"/>
    <w:rsid w:val="00014437"/>
    <w:rsid w:val="000145CF"/>
    <w:rsid w:val="00014607"/>
    <w:rsid w:val="00014650"/>
    <w:rsid w:val="00014A31"/>
    <w:rsid w:val="00014D71"/>
    <w:rsid w:val="00014EA2"/>
    <w:rsid w:val="0001502F"/>
    <w:rsid w:val="0001546C"/>
    <w:rsid w:val="00015555"/>
    <w:rsid w:val="0001581E"/>
    <w:rsid w:val="00015DE4"/>
    <w:rsid w:val="00015F99"/>
    <w:rsid w:val="0001604C"/>
    <w:rsid w:val="0001654A"/>
    <w:rsid w:val="000167C1"/>
    <w:rsid w:val="00016B2B"/>
    <w:rsid w:val="00016C1D"/>
    <w:rsid w:val="00016DC4"/>
    <w:rsid w:val="00016E25"/>
    <w:rsid w:val="00016F0D"/>
    <w:rsid w:val="0001708E"/>
    <w:rsid w:val="000171AD"/>
    <w:rsid w:val="00017255"/>
    <w:rsid w:val="00017295"/>
    <w:rsid w:val="00017529"/>
    <w:rsid w:val="0001760E"/>
    <w:rsid w:val="000177EC"/>
    <w:rsid w:val="00017DD6"/>
    <w:rsid w:val="00017EC9"/>
    <w:rsid w:val="00020056"/>
    <w:rsid w:val="0002016E"/>
    <w:rsid w:val="000201F1"/>
    <w:rsid w:val="000202F2"/>
    <w:rsid w:val="0002031A"/>
    <w:rsid w:val="000203FA"/>
    <w:rsid w:val="000204AC"/>
    <w:rsid w:val="00020532"/>
    <w:rsid w:val="000205DD"/>
    <w:rsid w:val="000209F2"/>
    <w:rsid w:val="00020BB4"/>
    <w:rsid w:val="00020D01"/>
    <w:rsid w:val="00020DB3"/>
    <w:rsid w:val="000218E3"/>
    <w:rsid w:val="00021BF1"/>
    <w:rsid w:val="00021D09"/>
    <w:rsid w:val="0002288E"/>
    <w:rsid w:val="00022BCA"/>
    <w:rsid w:val="00022F40"/>
    <w:rsid w:val="0002309C"/>
    <w:rsid w:val="000230CD"/>
    <w:rsid w:val="000235E4"/>
    <w:rsid w:val="0002386A"/>
    <w:rsid w:val="000238C8"/>
    <w:rsid w:val="00023992"/>
    <w:rsid w:val="000239DA"/>
    <w:rsid w:val="00023C9A"/>
    <w:rsid w:val="00024235"/>
    <w:rsid w:val="00024348"/>
    <w:rsid w:val="00024674"/>
    <w:rsid w:val="00024963"/>
    <w:rsid w:val="000249DA"/>
    <w:rsid w:val="00024ED6"/>
    <w:rsid w:val="00024FC6"/>
    <w:rsid w:val="00025022"/>
    <w:rsid w:val="0002522E"/>
    <w:rsid w:val="00025381"/>
    <w:rsid w:val="00025401"/>
    <w:rsid w:val="00025454"/>
    <w:rsid w:val="00025689"/>
    <w:rsid w:val="00025820"/>
    <w:rsid w:val="00025872"/>
    <w:rsid w:val="00025A8C"/>
    <w:rsid w:val="00025AC7"/>
    <w:rsid w:val="00025C8D"/>
    <w:rsid w:val="000262C3"/>
    <w:rsid w:val="00026640"/>
    <w:rsid w:val="0002676C"/>
    <w:rsid w:val="0002697D"/>
    <w:rsid w:val="00026B18"/>
    <w:rsid w:val="00026C6D"/>
    <w:rsid w:val="00026E9A"/>
    <w:rsid w:val="0002734D"/>
    <w:rsid w:val="0002739E"/>
    <w:rsid w:val="0002775C"/>
    <w:rsid w:val="00027835"/>
    <w:rsid w:val="000278E1"/>
    <w:rsid w:val="000279E4"/>
    <w:rsid w:val="00027B87"/>
    <w:rsid w:val="00027CBB"/>
    <w:rsid w:val="00027F82"/>
    <w:rsid w:val="0003001A"/>
    <w:rsid w:val="000301C7"/>
    <w:rsid w:val="000303A0"/>
    <w:rsid w:val="00030575"/>
    <w:rsid w:val="0003060B"/>
    <w:rsid w:val="0003096A"/>
    <w:rsid w:val="0003098B"/>
    <w:rsid w:val="00030A74"/>
    <w:rsid w:val="00030BD2"/>
    <w:rsid w:val="00030EF6"/>
    <w:rsid w:val="00030F68"/>
    <w:rsid w:val="00030FAF"/>
    <w:rsid w:val="000316F1"/>
    <w:rsid w:val="00031876"/>
    <w:rsid w:val="00031A63"/>
    <w:rsid w:val="00031C1A"/>
    <w:rsid w:val="00031D8B"/>
    <w:rsid w:val="00031E3B"/>
    <w:rsid w:val="00031F4D"/>
    <w:rsid w:val="00032498"/>
    <w:rsid w:val="000324CA"/>
    <w:rsid w:val="000329FA"/>
    <w:rsid w:val="00032C78"/>
    <w:rsid w:val="00032C85"/>
    <w:rsid w:val="00032C8C"/>
    <w:rsid w:val="00032DDB"/>
    <w:rsid w:val="0003314D"/>
    <w:rsid w:val="000336AC"/>
    <w:rsid w:val="00033B0E"/>
    <w:rsid w:val="00033CEA"/>
    <w:rsid w:val="00033D40"/>
    <w:rsid w:val="00033F9D"/>
    <w:rsid w:val="00034068"/>
    <w:rsid w:val="000340A0"/>
    <w:rsid w:val="00034237"/>
    <w:rsid w:val="00034364"/>
    <w:rsid w:val="000344EA"/>
    <w:rsid w:val="0003468A"/>
    <w:rsid w:val="0003476A"/>
    <w:rsid w:val="00034849"/>
    <w:rsid w:val="00034B75"/>
    <w:rsid w:val="00034BEE"/>
    <w:rsid w:val="00034C7B"/>
    <w:rsid w:val="00034F51"/>
    <w:rsid w:val="0003538D"/>
    <w:rsid w:val="00035414"/>
    <w:rsid w:val="00035A25"/>
    <w:rsid w:val="00035BCE"/>
    <w:rsid w:val="00035CFF"/>
    <w:rsid w:val="00035F46"/>
    <w:rsid w:val="00035F95"/>
    <w:rsid w:val="00035FF7"/>
    <w:rsid w:val="00036102"/>
    <w:rsid w:val="0003657D"/>
    <w:rsid w:val="000369C1"/>
    <w:rsid w:val="00036BE8"/>
    <w:rsid w:val="00036C63"/>
    <w:rsid w:val="00036DC0"/>
    <w:rsid w:val="00036EA7"/>
    <w:rsid w:val="00037015"/>
    <w:rsid w:val="00037109"/>
    <w:rsid w:val="00037B7E"/>
    <w:rsid w:val="00037B99"/>
    <w:rsid w:val="00037D98"/>
    <w:rsid w:val="00037F42"/>
    <w:rsid w:val="00037F6F"/>
    <w:rsid w:val="0004017D"/>
    <w:rsid w:val="000401FE"/>
    <w:rsid w:val="00040337"/>
    <w:rsid w:val="00040A76"/>
    <w:rsid w:val="00040BCA"/>
    <w:rsid w:val="00040C76"/>
    <w:rsid w:val="00040E75"/>
    <w:rsid w:val="00041058"/>
    <w:rsid w:val="00041063"/>
    <w:rsid w:val="0004111D"/>
    <w:rsid w:val="00041154"/>
    <w:rsid w:val="00041221"/>
    <w:rsid w:val="00041541"/>
    <w:rsid w:val="0004154A"/>
    <w:rsid w:val="00041630"/>
    <w:rsid w:val="00041695"/>
    <w:rsid w:val="00041852"/>
    <w:rsid w:val="00041BCB"/>
    <w:rsid w:val="000425B8"/>
    <w:rsid w:val="000426AF"/>
    <w:rsid w:val="00042776"/>
    <w:rsid w:val="00042853"/>
    <w:rsid w:val="000429A4"/>
    <w:rsid w:val="00042AFC"/>
    <w:rsid w:val="000431CA"/>
    <w:rsid w:val="00043269"/>
    <w:rsid w:val="000432BA"/>
    <w:rsid w:val="000433DB"/>
    <w:rsid w:val="000437E5"/>
    <w:rsid w:val="0004386D"/>
    <w:rsid w:val="0004398E"/>
    <w:rsid w:val="00044A3E"/>
    <w:rsid w:val="00044A93"/>
    <w:rsid w:val="00044C55"/>
    <w:rsid w:val="00044D8C"/>
    <w:rsid w:val="00044F72"/>
    <w:rsid w:val="0004535E"/>
    <w:rsid w:val="00045748"/>
    <w:rsid w:val="000457B3"/>
    <w:rsid w:val="00045AC4"/>
    <w:rsid w:val="00045BEF"/>
    <w:rsid w:val="00045BF3"/>
    <w:rsid w:val="00045CBF"/>
    <w:rsid w:val="000460D7"/>
    <w:rsid w:val="00046160"/>
    <w:rsid w:val="000462EB"/>
    <w:rsid w:val="0004647A"/>
    <w:rsid w:val="0004648E"/>
    <w:rsid w:val="000467EC"/>
    <w:rsid w:val="00046C65"/>
    <w:rsid w:val="00046D3A"/>
    <w:rsid w:val="000476AC"/>
    <w:rsid w:val="00047BAD"/>
    <w:rsid w:val="00050C61"/>
    <w:rsid w:val="00050C7C"/>
    <w:rsid w:val="00050D05"/>
    <w:rsid w:val="000512B3"/>
    <w:rsid w:val="000512FE"/>
    <w:rsid w:val="000516D5"/>
    <w:rsid w:val="00051808"/>
    <w:rsid w:val="00052146"/>
    <w:rsid w:val="0005232F"/>
    <w:rsid w:val="0005293F"/>
    <w:rsid w:val="0005316C"/>
    <w:rsid w:val="000532F4"/>
    <w:rsid w:val="000533E1"/>
    <w:rsid w:val="0005376F"/>
    <w:rsid w:val="00053C31"/>
    <w:rsid w:val="00053C3F"/>
    <w:rsid w:val="00053D65"/>
    <w:rsid w:val="00053E18"/>
    <w:rsid w:val="00053EAB"/>
    <w:rsid w:val="0005408A"/>
    <w:rsid w:val="0005411A"/>
    <w:rsid w:val="00054235"/>
    <w:rsid w:val="00055196"/>
    <w:rsid w:val="00055673"/>
    <w:rsid w:val="0005593F"/>
    <w:rsid w:val="00055F45"/>
    <w:rsid w:val="0005663C"/>
    <w:rsid w:val="00056681"/>
    <w:rsid w:val="000567D8"/>
    <w:rsid w:val="00056997"/>
    <w:rsid w:val="00056C21"/>
    <w:rsid w:val="00056E15"/>
    <w:rsid w:val="00056ECC"/>
    <w:rsid w:val="00056F2A"/>
    <w:rsid w:val="000570C5"/>
    <w:rsid w:val="000570E9"/>
    <w:rsid w:val="00057164"/>
    <w:rsid w:val="00057185"/>
    <w:rsid w:val="00057860"/>
    <w:rsid w:val="00057F48"/>
    <w:rsid w:val="00060471"/>
    <w:rsid w:val="0006081D"/>
    <w:rsid w:val="00060902"/>
    <w:rsid w:val="000609C4"/>
    <w:rsid w:val="00060A09"/>
    <w:rsid w:val="00060B05"/>
    <w:rsid w:val="00060B54"/>
    <w:rsid w:val="00060B90"/>
    <w:rsid w:val="00060D9D"/>
    <w:rsid w:val="00060E28"/>
    <w:rsid w:val="00060E89"/>
    <w:rsid w:val="0006113D"/>
    <w:rsid w:val="000612B9"/>
    <w:rsid w:val="000615C1"/>
    <w:rsid w:val="000616AC"/>
    <w:rsid w:val="00061787"/>
    <w:rsid w:val="00061819"/>
    <w:rsid w:val="0006199A"/>
    <w:rsid w:val="00061BAE"/>
    <w:rsid w:val="00061E10"/>
    <w:rsid w:val="00062049"/>
    <w:rsid w:val="000623BE"/>
    <w:rsid w:val="000623D3"/>
    <w:rsid w:val="00062595"/>
    <w:rsid w:val="000625F8"/>
    <w:rsid w:val="000629BA"/>
    <w:rsid w:val="00062A9D"/>
    <w:rsid w:val="00062B9A"/>
    <w:rsid w:val="00062D20"/>
    <w:rsid w:val="000632EE"/>
    <w:rsid w:val="0006336A"/>
    <w:rsid w:val="000639CC"/>
    <w:rsid w:val="00063B60"/>
    <w:rsid w:val="00063CFA"/>
    <w:rsid w:val="000640B8"/>
    <w:rsid w:val="00064296"/>
    <w:rsid w:val="00064354"/>
    <w:rsid w:val="00064398"/>
    <w:rsid w:val="00064738"/>
    <w:rsid w:val="000648D4"/>
    <w:rsid w:val="00064914"/>
    <w:rsid w:val="00064C90"/>
    <w:rsid w:val="00064EEF"/>
    <w:rsid w:val="00064F15"/>
    <w:rsid w:val="00064F7F"/>
    <w:rsid w:val="00064FEB"/>
    <w:rsid w:val="000652CA"/>
    <w:rsid w:val="00065323"/>
    <w:rsid w:val="000655D5"/>
    <w:rsid w:val="00065852"/>
    <w:rsid w:val="000659E2"/>
    <w:rsid w:val="00065A91"/>
    <w:rsid w:val="00066026"/>
    <w:rsid w:val="0006611E"/>
    <w:rsid w:val="000661C3"/>
    <w:rsid w:val="000666CF"/>
    <w:rsid w:val="000667C2"/>
    <w:rsid w:val="000668CC"/>
    <w:rsid w:val="00066AE9"/>
    <w:rsid w:val="00066BE8"/>
    <w:rsid w:val="00066D43"/>
    <w:rsid w:val="00066FDC"/>
    <w:rsid w:val="0006704C"/>
    <w:rsid w:val="000670A0"/>
    <w:rsid w:val="00067248"/>
    <w:rsid w:val="00067333"/>
    <w:rsid w:val="000673DD"/>
    <w:rsid w:val="000678D3"/>
    <w:rsid w:val="00067C8E"/>
    <w:rsid w:val="00067DF0"/>
    <w:rsid w:val="00070191"/>
    <w:rsid w:val="000705E2"/>
    <w:rsid w:val="00070A81"/>
    <w:rsid w:val="00070AB2"/>
    <w:rsid w:val="00070B24"/>
    <w:rsid w:val="00070D78"/>
    <w:rsid w:val="00070E94"/>
    <w:rsid w:val="00070F17"/>
    <w:rsid w:val="00070F6D"/>
    <w:rsid w:val="0007128A"/>
    <w:rsid w:val="000712E2"/>
    <w:rsid w:val="000717DB"/>
    <w:rsid w:val="00071CA9"/>
    <w:rsid w:val="00071E98"/>
    <w:rsid w:val="00071F3E"/>
    <w:rsid w:val="00071F77"/>
    <w:rsid w:val="000722A2"/>
    <w:rsid w:val="0007238C"/>
    <w:rsid w:val="000728CC"/>
    <w:rsid w:val="00072A2F"/>
    <w:rsid w:val="00072AA8"/>
    <w:rsid w:val="00072BFC"/>
    <w:rsid w:val="00072FF9"/>
    <w:rsid w:val="000731BB"/>
    <w:rsid w:val="000731BE"/>
    <w:rsid w:val="00073421"/>
    <w:rsid w:val="000734AA"/>
    <w:rsid w:val="00073723"/>
    <w:rsid w:val="00073724"/>
    <w:rsid w:val="0007413B"/>
    <w:rsid w:val="000742BB"/>
    <w:rsid w:val="000742E3"/>
    <w:rsid w:val="0007558C"/>
    <w:rsid w:val="0007570E"/>
    <w:rsid w:val="00075A4E"/>
    <w:rsid w:val="00075E49"/>
    <w:rsid w:val="00075EED"/>
    <w:rsid w:val="00075F58"/>
    <w:rsid w:val="00075FCB"/>
    <w:rsid w:val="00076140"/>
    <w:rsid w:val="0007647A"/>
    <w:rsid w:val="000764E2"/>
    <w:rsid w:val="00076855"/>
    <w:rsid w:val="000769BC"/>
    <w:rsid w:val="00076CC1"/>
    <w:rsid w:val="00076D98"/>
    <w:rsid w:val="00076ED4"/>
    <w:rsid w:val="00076F47"/>
    <w:rsid w:val="00077229"/>
    <w:rsid w:val="00077395"/>
    <w:rsid w:val="00077489"/>
    <w:rsid w:val="0007760D"/>
    <w:rsid w:val="0007788B"/>
    <w:rsid w:val="0007795D"/>
    <w:rsid w:val="00077996"/>
    <w:rsid w:val="000779FD"/>
    <w:rsid w:val="00077D47"/>
    <w:rsid w:val="00077D4A"/>
    <w:rsid w:val="00077F13"/>
    <w:rsid w:val="00077F71"/>
    <w:rsid w:val="000800CA"/>
    <w:rsid w:val="00080350"/>
    <w:rsid w:val="00080702"/>
    <w:rsid w:val="00080713"/>
    <w:rsid w:val="00080DAB"/>
    <w:rsid w:val="00081115"/>
    <w:rsid w:val="0008164A"/>
    <w:rsid w:val="0008170C"/>
    <w:rsid w:val="0008186D"/>
    <w:rsid w:val="0008187D"/>
    <w:rsid w:val="00081B86"/>
    <w:rsid w:val="00081F9A"/>
    <w:rsid w:val="00082440"/>
    <w:rsid w:val="000824E6"/>
    <w:rsid w:val="00082537"/>
    <w:rsid w:val="000825B5"/>
    <w:rsid w:val="00082A6B"/>
    <w:rsid w:val="00082DE4"/>
    <w:rsid w:val="00082DF9"/>
    <w:rsid w:val="00082E5B"/>
    <w:rsid w:val="00082EFF"/>
    <w:rsid w:val="00083306"/>
    <w:rsid w:val="00083948"/>
    <w:rsid w:val="00083C95"/>
    <w:rsid w:val="00083E70"/>
    <w:rsid w:val="00083F66"/>
    <w:rsid w:val="00084221"/>
    <w:rsid w:val="000842C5"/>
    <w:rsid w:val="0008432E"/>
    <w:rsid w:val="000844D0"/>
    <w:rsid w:val="000846D2"/>
    <w:rsid w:val="000847F3"/>
    <w:rsid w:val="00084933"/>
    <w:rsid w:val="000849EB"/>
    <w:rsid w:val="00084DD2"/>
    <w:rsid w:val="00084F16"/>
    <w:rsid w:val="000850EC"/>
    <w:rsid w:val="00085463"/>
    <w:rsid w:val="0008573B"/>
    <w:rsid w:val="00085C5E"/>
    <w:rsid w:val="00085DFA"/>
    <w:rsid w:val="000863DE"/>
    <w:rsid w:val="00086736"/>
    <w:rsid w:val="0008685E"/>
    <w:rsid w:val="00086FF0"/>
    <w:rsid w:val="000871B4"/>
    <w:rsid w:val="000873C6"/>
    <w:rsid w:val="00087511"/>
    <w:rsid w:val="00087739"/>
    <w:rsid w:val="00087E7C"/>
    <w:rsid w:val="00090120"/>
    <w:rsid w:val="00090299"/>
    <w:rsid w:val="000906E1"/>
    <w:rsid w:val="00090D9C"/>
    <w:rsid w:val="000910E1"/>
    <w:rsid w:val="000911D6"/>
    <w:rsid w:val="00091315"/>
    <w:rsid w:val="00091742"/>
    <w:rsid w:val="0009183D"/>
    <w:rsid w:val="00091C55"/>
    <w:rsid w:val="00091EDB"/>
    <w:rsid w:val="00091EFD"/>
    <w:rsid w:val="0009206B"/>
    <w:rsid w:val="0009216E"/>
    <w:rsid w:val="00092288"/>
    <w:rsid w:val="000925F8"/>
    <w:rsid w:val="0009297D"/>
    <w:rsid w:val="00092C6D"/>
    <w:rsid w:val="000932BC"/>
    <w:rsid w:val="00093700"/>
    <w:rsid w:val="0009376A"/>
    <w:rsid w:val="0009395C"/>
    <w:rsid w:val="00093C32"/>
    <w:rsid w:val="000944E1"/>
    <w:rsid w:val="000945F8"/>
    <w:rsid w:val="00094823"/>
    <w:rsid w:val="00094BD2"/>
    <w:rsid w:val="00094F52"/>
    <w:rsid w:val="0009519D"/>
    <w:rsid w:val="0009529D"/>
    <w:rsid w:val="00095485"/>
    <w:rsid w:val="000955DF"/>
    <w:rsid w:val="0009594D"/>
    <w:rsid w:val="00095DFE"/>
    <w:rsid w:val="00096164"/>
    <w:rsid w:val="00096253"/>
    <w:rsid w:val="000964EA"/>
    <w:rsid w:val="00096779"/>
    <w:rsid w:val="00096A30"/>
    <w:rsid w:val="00096A54"/>
    <w:rsid w:val="00096FA1"/>
    <w:rsid w:val="00096FD0"/>
    <w:rsid w:val="000971AC"/>
    <w:rsid w:val="0009724E"/>
    <w:rsid w:val="00097274"/>
    <w:rsid w:val="0009727A"/>
    <w:rsid w:val="0009752E"/>
    <w:rsid w:val="0009775E"/>
    <w:rsid w:val="000977E4"/>
    <w:rsid w:val="0009781D"/>
    <w:rsid w:val="000979A4"/>
    <w:rsid w:val="00097CA8"/>
    <w:rsid w:val="00097DA4"/>
    <w:rsid w:val="00097E41"/>
    <w:rsid w:val="000A003C"/>
    <w:rsid w:val="000A03DC"/>
    <w:rsid w:val="000A043B"/>
    <w:rsid w:val="000A0712"/>
    <w:rsid w:val="000A07F9"/>
    <w:rsid w:val="000A09D2"/>
    <w:rsid w:val="000A09F2"/>
    <w:rsid w:val="000A0F43"/>
    <w:rsid w:val="000A0F49"/>
    <w:rsid w:val="000A0FEA"/>
    <w:rsid w:val="000A11F3"/>
    <w:rsid w:val="000A1341"/>
    <w:rsid w:val="000A149A"/>
    <w:rsid w:val="000A1608"/>
    <w:rsid w:val="000A1857"/>
    <w:rsid w:val="000A1AB5"/>
    <w:rsid w:val="000A1B70"/>
    <w:rsid w:val="000A1C70"/>
    <w:rsid w:val="000A1D7E"/>
    <w:rsid w:val="000A1FF7"/>
    <w:rsid w:val="000A23B7"/>
    <w:rsid w:val="000A2663"/>
    <w:rsid w:val="000A27CF"/>
    <w:rsid w:val="000A2BD7"/>
    <w:rsid w:val="000A2C6A"/>
    <w:rsid w:val="000A349E"/>
    <w:rsid w:val="000A34EA"/>
    <w:rsid w:val="000A36CA"/>
    <w:rsid w:val="000A38C8"/>
    <w:rsid w:val="000A3A22"/>
    <w:rsid w:val="000A3AE9"/>
    <w:rsid w:val="000A3E52"/>
    <w:rsid w:val="000A3E6B"/>
    <w:rsid w:val="000A4148"/>
    <w:rsid w:val="000A4361"/>
    <w:rsid w:val="000A4507"/>
    <w:rsid w:val="000A455F"/>
    <w:rsid w:val="000A4629"/>
    <w:rsid w:val="000A49C9"/>
    <w:rsid w:val="000A4D6A"/>
    <w:rsid w:val="000A4E56"/>
    <w:rsid w:val="000A51B4"/>
    <w:rsid w:val="000A5211"/>
    <w:rsid w:val="000A5257"/>
    <w:rsid w:val="000A5362"/>
    <w:rsid w:val="000A5CB2"/>
    <w:rsid w:val="000A5DED"/>
    <w:rsid w:val="000A62B7"/>
    <w:rsid w:val="000A642F"/>
    <w:rsid w:val="000A6496"/>
    <w:rsid w:val="000A69BC"/>
    <w:rsid w:val="000A6D71"/>
    <w:rsid w:val="000A760F"/>
    <w:rsid w:val="000A7628"/>
    <w:rsid w:val="000A76D5"/>
    <w:rsid w:val="000A775E"/>
    <w:rsid w:val="000A79DA"/>
    <w:rsid w:val="000A7B08"/>
    <w:rsid w:val="000A7BED"/>
    <w:rsid w:val="000A7C64"/>
    <w:rsid w:val="000A7EF0"/>
    <w:rsid w:val="000A7FE4"/>
    <w:rsid w:val="000B0340"/>
    <w:rsid w:val="000B045F"/>
    <w:rsid w:val="000B0584"/>
    <w:rsid w:val="000B068A"/>
    <w:rsid w:val="000B077A"/>
    <w:rsid w:val="000B0802"/>
    <w:rsid w:val="000B098F"/>
    <w:rsid w:val="000B0A0B"/>
    <w:rsid w:val="000B0C48"/>
    <w:rsid w:val="000B0DE2"/>
    <w:rsid w:val="000B0E03"/>
    <w:rsid w:val="000B0FDF"/>
    <w:rsid w:val="000B121E"/>
    <w:rsid w:val="000B130E"/>
    <w:rsid w:val="000B13A1"/>
    <w:rsid w:val="000B1415"/>
    <w:rsid w:val="000B1494"/>
    <w:rsid w:val="000B1886"/>
    <w:rsid w:val="000B1A80"/>
    <w:rsid w:val="000B1B1F"/>
    <w:rsid w:val="000B1BC3"/>
    <w:rsid w:val="000B1D5C"/>
    <w:rsid w:val="000B1E4E"/>
    <w:rsid w:val="000B218E"/>
    <w:rsid w:val="000B255F"/>
    <w:rsid w:val="000B25E7"/>
    <w:rsid w:val="000B2655"/>
    <w:rsid w:val="000B2725"/>
    <w:rsid w:val="000B2744"/>
    <w:rsid w:val="000B2DF5"/>
    <w:rsid w:val="000B2EB6"/>
    <w:rsid w:val="000B3336"/>
    <w:rsid w:val="000B33D2"/>
    <w:rsid w:val="000B373A"/>
    <w:rsid w:val="000B39AD"/>
    <w:rsid w:val="000B3B6C"/>
    <w:rsid w:val="000B3C88"/>
    <w:rsid w:val="000B3D74"/>
    <w:rsid w:val="000B3DB7"/>
    <w:rsid w:val="000B3FE7"/>
    <w:rsid w:val="000B4153"/>
    <w:rsid w:val="000B415E"/>
    <w:rsid w:val="000B48CC"/>
    <w:rsid w:val="000B5148"/>
    <w:rsid w:val="000B531D"/>
    <w:rsid w:val="000B5457"/>
    <w:rsid w:val="000B545A"/>
    <w:rsid w:val="000B55B3"/>
    <w:rsid w:val="000B59D8"/>
    <w:rsid w:val="000B5A7D"/>
    <w:rsid w:val="000B5C44"/>
    <w:rsid w:val="000B5D5B"/>
    <w:rsid w:val="000B61BA"/>
    <w:rsid w:val="000B6364"/>
    <w:rsid w:val="000B639A"/>
    <w:rsid w:val="000B648D"/>
    <w:rsid w:val="000B6805"/>
    <w:rsid w:val="000B682F"/>
    <w:rsid w:val="000B6989"/>
    <w:rsid w:val="000B6C6D"/>
    <w:rsid w:val="000B6F44"/>
    <w:rsid w:val="000B6F98"/>
    <w:rsid w:val="000B6FA1"/>
    <w:rsid w:val="000B6FF7"/>
    <w:rsid w:val="000B761E"/>
    <w:rsid w:val="000B764C"/>
    <w:rsid w:val="000B775E"/>
    <w:rsid w:val="000B7C94"/>
    <w:rsid w:val="000B7C98"/>
    <w:rsid w:val="000C03EC"/>
    <w:rsid w:val="000C0744"/>
    <w:rsid w:val="000C0768"/>
    <w:rsid w:val="000C0793"/>
    <w:rsid w:val="000C0946"/>
    <w:rsid w:val="000C0A2F"/>
    <w:rsid w:val="000C0C14"/>
    <w:rsid w:val="000C0C7D"/>
    <w:rsid w:val="000C0D61"/>
    <w:rsid w:val="000C0D73"/>
    <w:rsid w:val="000C1233"/>
    <w:rsid w:val="000C129C"/>
    <w:rsid w:val="000C1614"/>
    <w:rsid w:val="000C2302"/>
    <w:rsid w:val="000C28AD"/>
    <w:rsid w:val="000C2A50"/>
    <w:rsid w:val="000C2AEC"/>
    <w:rsid w:val="000C2CAF"/>
    <w:rsid w:val="000C2CC4"/>
    <w:rsid w:val="000C2F88"/>
    <w:rsid w:val="000C2FB1"/>
    <w:rsid w:val="000C31D7"/>
    <w:rsid w:val="000C336A"/>
    <w:rsid w:val="000C338D"/>
    <w:rsid w:val="000C3454"/>
    <w:rsid w:val="000C3589"/>
    <w:rsid w:val="000C35D4"/>
    <w:rsid w:val="000C374E"/>
    <w:rsid w:val="000C38A0"/>
    <w:rsid w:val="000C3B3D"/>
    <w:rsid w:val="000C3B58"/>
    <w:rsid w:val="000C3BD3"/>
    <w:rsid w:val="000C41DD"/>
    <w:rsid w:val="000C4969"/>
    <w:rsid w:val="000C4A82"/>
    <w:rsid w:val="000C4CD7"/>
    <w:rsid w:val="000C4D98"/>
    <w:rsid w:val="000C4DC1"/>
    <w:rsid w:val="000C4E4A"/>
    <w:rsid w:val="000C4E77"/>
    <w:rsid w:val="000C4E87"/>
    <w:rsid w:val="000C5231"/>
    <w:rsid w:val="000C5C48"/>
    <w:rsid w:val="000C6422"/>
    <w:rsid w:val="000C645C"/>
    <w:rsid w:val="000C64AC"/>
    <w:rsid w:val="000C6547"/>
    <w:rsid w:val="000C6727"/>
    <w:rsid w:val="000C674E"/>
    <w:rsid w:val="000C6C81"/>
    <w:rsid w:val="000C70D3"/>
    <w:rsid w:val="000C72D0"/>
    <w:rsid w:val="000C7442"/>
    <w:rsid w:val="000C7517"/>
    <w:rsid w:val="000C75C4"/>
    <w:rsid w:val="000C7789"/>
    <w:rsid w:val="000C7A74"/>
    <w:rsid w:val="000D029C"/>
    <w:rsid w:val="000D0988"/>
    <w:rsid w:val="000D0EC1"/>
    <w:rsid w:val="000D0FBD"/>
    <w:rsid w:val="000D1139"/>
    <w:rsid w:val="000D1555"/>
    <w:rsid w:val="000D168D"/>
    <w:rsid w:val="000D1947"/>
    <w:rsid w:val="000D1B67"/>
    <w:rsid w:val="000D1EA5"/>
    <w:rsid w:val="000D1EB3"/>
    <w:rsid w:val="000D21E0"/>
    <w:rsid w:val="000D241F"/>
    <w:rsid w:val="000D2428"/>
    <w:rsid w:val="000D28EE"/>
    <w:rsid w:val="000D2A66"/>
    <w:rsid w:val="000D2B6D"/>
    <w:rsid w:val="000D318D"/>
    <w:rsid w:val="000D3685"/>
    <w:rsid w:val="000D37D9"/>
    <w:rsid w:val="000D41AF"/>
    <w:rsid w:val="000D4265"/>
    <w:rsid w:val="000D4535"/>
    <w:rsid w:val="000D4739"/>
    <w:rsid w:val="000D4975"/>
    <w:rsid w:val="000D4D80"/>
    <w:rsid w:val="000D5073"/>
    <w:rsid w:val="000D52F3"/>
    <w:rsid w:val="000D53F7"/>
    <w:rsid w:val="000D595C"/>
    <w:rsid w:val="000D5AD6"/>
    <w:rsid w:val="000D5CF5"/>
    <w:rsid w:val="000D5F06"/>
    <w:rsid w:val="000D5F3C"/>
    <w:rsid w:val="000D659D"/>
    <w:rsid w:val="000D66D8"/>
    <w:rsid w:val="000D6D0F"/>
    <w:rsid w:val="000D6D7A"/>
    <w:rsid w:val="000D6F18"/>
    <w:rsid w:val="000D6FE6"/>
    <w:rsid w:val="000D7407"/>
    <w:rsid w:val="000D7532"/>
    <w:rsid w:val="000D77CF"/>
    <w:rsid w:val="000D7896"/>
    <w:rsid w:val="000D79EC"/>
    <w:rsid w:val="000D79F4"/>
    <w:rsid w:val="000D7B7C"/>
    <w:rsid w:val="000D7BA1"/>
    <w:rsid w:val="000D7C1F"/>
    <w:rsid w:val="000D7C5E"/>
    <w:rsid w:val="000E03B0"/>
    <w:rsid w:val="000E0998"/>
    <w:rsid w:val="000E0DC7"/>
    <w:rsid w:val="000E0F9D"/>
    <w:rsid w:val="000E1157"/>
    <w:rsid w:val="000E12E5"/>
    <w:rsid w:val="000E13A8"/>
    <w:rsid w:val="000E17D1"/>
    <w:rsid w:val="000E18AF"/>
    <w:rsid w:val="000E1A25"/>
    <w:rsid w:val="000E1A98"/>
    <w:rsid w:val="000E1B24"/>
    <w:rsid w:val="000E1E57"/>
    <w:rsid w:val="000E2128"/>
    <w:rsid w:val="000E2230"/>
    <w:rsid w:val="000E2232"/>
    <w:rsid w:val="000E2238"/>
    <w:rsid w:val="000E255A"/>
    <w:rsid w:val="000E2D6A"/>
    <w:rsid w:val="000E30DD"/>
    <w:rsid w:val="000E32DE"/>
    <w:rsid w:val="000E348B"/>
    <w:rsid w:val="000E34B7"/>
    <w:rsid w:val="000E34CE"/>
    <w:rsid w:val="000E36D5"/>
    <w:rsid w:val="000E38D0"/>
    <w:rsid w:val="000E39BF"/>
    <w:rsid w:val="000E39F6"/>
    <w:rsid w:val="000E3A58"/>
    <w:rsid w:val="000E3B85"/>
    <w:rsid w:val="000E3FA6"/>
    <w:rsid w:val="000E41B4"/>
    <w:rsid w:val="000E454A"/>
    <w:rsid w:val="000E45D7"/>
    <w:rsid w:val="000E47DA"/>
    <w:rsid w:val="000E4855"/>
    <w:rsid w:val="000E4C56"/>
    <w:rsid w:val="000E4D53"/>
    <w:rsid w:val="000E5047"/>
    <w:rsid w:val="000E5393"/>
    <w:rsid w:val="000E54DD"/>
    <w:rsid w:val="000E5BF9"/>
    <w:rsid w:val="000E5FDF"/>
    <w:rsid w:val="000E619D"/>
    <w:rsid w:val="000E622A"/>
    <w:rsid w:val="000E6495"/>
    <w:rsid w:val="000E64A0"/>
    <w:rsid w:val="000E6728"/>
    <w:rsid w:val="000E6908"/>
    <w:rsid w:val="000E6995"/>
    <w:rsid w:val="000E6A15"/>
    <w:rsid w:val="000E6BF9"/>
    <w:rsid w:val="000E6CD6"/>
    <w:rsid w:val="000E6E1E"/>
    <w:rsid w:val="000E716C"/>
    <w:rsid w:val="000E750A"/>
    <w:rsid w:val="000E76B4"/>
    <w:rsid w:val="000E76B9"/>
    <w:rsid w:val="000E77B7"/>
    <w:rsid w:val="000E77E7"/>
    <w:rsid w:val="000E79A9"/>
    <w:rsid w:val="000E7C8E"/>
    <w:rsid w:val="000E7EA8"/>
    <w:rsid w:val="000E7F2B"/>
    <w:rsid w:val="000F01BF"/>
    <w:rsid w:val="000F0246"/>
    <w:rsid w:val="000F0281"/>
    <w:rsid w:val="000F0389"/>
    <w:rsid w:val="000F04B4"/>
    <w:rsid w:val="000F05A2"/>
    <w:rsid w:val="000F0806"/>
    <w:rsid w:val="000F0910"/>
    <w:rsid w:val="000F0FD0"/>
    <w:rsid w:val="000F108A"/>
    <w:rsid w:val="000F1642"/>
    <w:rsid w:val="000F1AF1"/>
    <w:rsid w:val="000F1B02"/>
    <w:rsid w:val="000F24C6"/>
    <w:rsid w:val="000F24FA"/>
    <w:rsid w:val="000F2877"/>
    <w:rsid w:val="000F28DE"/>
    <w:rsid w:val="000F2CBD"/>
    <w:rsid w:val="000F2D75"/>
    <w:rsid w:val="000F309C"/>
    <w:rsid w:val="000F375A"/>
    <w:rsid w:val="000F3B84"/>
    <w:rsid w:val="000F3BA8"/>
    <w:rsid w:val="000F3C69"/>
    <w:rsid w:val="000F4161"/>
    <w:rsid w:val="000F41E1"/>
    <w:rsid w:val="000F42D5"/>
    <w:rsid w:val="000F4360"/>
    <w:rsid w:val="000F498C"/>
    <w:rsid w:val="000F4994"/>
    <w:rsid w:val="000F4A97"/>
    <w:rsid w:val="000F52A2"/>
    <w:rsid w:val="000F582C"/>
    <w:rsid w:val="000F5878"/>
    <w:rsid w:val="000F5AB7"/>
    <w:rsid w:val="000F5C1A"/>
    <w:rsid w:val="000F6091"/>
    <w:rsid w:val="000F60EC"/>
    <w:rsid w:val="000F641A"/>
    <w:rsid w:val="000F6BD7"/>
    <w:rsid w:val="000F6C02"/>
    <w:rsid w:val="000F6C31"/>
    <w:rsid w:val="000F6C41"/>
    <w:rsid w:val="000F6D0F"/>
    <w:rsid w:val="000F6EED"/>
    <w:rsid w:val="000F73FF"/>
    <w:rsid w:val="000F7BF8"/>
    <w:rsid w:val="000F7E49"/>
    <w:rsid w:val="000F7E5D"/>
    <w:rsid w:val="000F7E8D"/>
    <w:rsid w:val="000F7F35"/>
    <w:rsid w:val="00100047"/>
    <w:rsid w:val="001000A4"/>
    <w:rsid w:val="00100106"/>
    <w:rsid w:val="001001B9"/>
    <w:rsid w:val="001002CE"/>
    <w:rsid w:val="00100314"/>
    <w:rsid w:val="00100483"/>
    <w:rsid w:val="0010065A"/>
    <w:rsid w:val="00100AE3"/>
    <w:rsid w:val="00100B25"/>
    <w:rsid w:val="00100C22"/>
    <w:rsid w:val="00100D65"/>
    <w:rsid w:val="00100DBB"/>
    <w:rsid w:val="00100EB6"/>
    <w:rsid w:val="00100F85"/>
    <w:rsid w:val="0010103C"/>
    <w:rsid w:val="00101196"/>
    <w:rsid w:val="00101674"/>
    <w:rsid w:val="00101CAC"/>
    <w:rsid w:val="00101CFE"/>
    <w:rsid w:val="00101D65"/>
    <w:rsid w:val="00101F81"/>
    <w:rsid w:val="001020DB"/>
    <w:rsid w:val="00102359"/>
    <w:rsid w:val="001023EB"/>
    <w:rsid w:val="0010243C"/>
    <w:rsid w:val="00102467"/>
    <w:rsid w:val="001025E0"/>
    <w:rsid w:val="00102BB6"/>
    <w:rsid w:val="001031F6"/>
    <w:rsid w:val="00103575"/>
    <w:rsid w:val="00103B86"/>
    <w:rsid w:val="00103EF5"/>
    <w:rsid w:val="00104046"/>
    <w:rsid w:val="001041FA"/>
    <w:rsid w:val="001043D6"/>
    <w:rsid w:val="00104457"/>
    <w:rsid w:val="001045B0"/>
    <w:rsid w:val="001046C4"/>
    <w:rsid w:val="001046DD"/>
    <w:rsid w:val="001047AE"/>
    <w:rsid w:val="001048C9"/>
    <w:rsid w:val="001051EE"/>
    <w:rsid w:val="00105246"/>
    <w:rsid w:val="0010527A"/>
    <w:rsid w:val="0010570D"/>
    <w:rsid w:val="00106663"/>
    <w:rsid w:val="00106F37"/>
    <w:rsid w:val="00107289"/>
    <w:rsid w:val="001078A7"/>
    <w:rsid w:val="00107A2B"/>
    <w:rsid w:val="00107BD5"/>
    <w:rsid w:val="00107EAA"/>
    <w:rsid w:val="00107EB6"/>
    <w:rsid w:val="0011012B"/>
    <w:rsid w:val="0011021F"/>
    <w:rsid w:val="001103DF"/>
    <w:rsid w:val="00110523"/>
    <w:rsid w:val="0011066D"/>
    <w:rsid w:val="00110C0B"/>
    <w:rsid w:val="00110CD1"/>
    <w:rsid w:val="00110F2B"/>
    <w:rsid w:val="00111013"/>
    <w:rsid w:val="00111390"/>
    <w:rsid w:val="001117E9"/>
    <w:rsid w:val="00111C09"/>
    <w:rsid w:val="00111E98"/>
    <w:rsid w:val="00112384"/>
    <w:rsid w:val="001123B6"/>
    <w:rsid w:val="00112825"/>
    <w:rsid w:val="00112D23"/>
    <w:rsid w:val="001132AF"/>
    <w:rsid w:val="00113546"/>
    <w:rsid w:val="00113959"/>
    <w:rsid w:val="001139E0"/>
    <w:rsid w:val="00113BAD"/>
    <w:rsid w:val="00113BE5"/>
    <w:rsid w:val="00113C7E"/>
    <w:rsid w:val="001141B0"/>
    <w:rsid w:val="0011423F"/>
    <w:rsid w:val="00114278"/>
    <w:rsid w:val="001142B7"/>
    <w:rsid w:val="001145D1"/>
    <w:rsid w:val="00114631"/>
    <w:rsid w:val="0011466A"/>
    <w:rsid w:val="0011467E"/>
    <w:rsid w:val="00114786"/>
    <w:rsid w:val="001148E7"/>
    <w:rsid w:val="001149BC"/>
    <w:rsid w:val="00114BB5"/>
    <w:rsid w:val="00114D4A"/>
    <w:rsid w:val="00114E49"/>
    <w:rsid w:val="00115238"/>
    <w:rsid w:val="00115448"/>
    <w:rsid w:val="00115477"/>
    <w:rsid w:val="001154A3"/>
    <w:rsid w:val="001157AA"/>
    <w:rsid w:val="00115A58"/>
    <w:rsid w:val="00115B6F"/>
    <w:rsid w:val="00115D05"/>
    <w:rsid w:val="00115D80"/>
    <w:rsid w:val="00115F00"/>
    <w:rsid w:val="00115FC5"/>
    <w:rsid w:val="00116526"/>
    <w:rsid w:val="00116539"/>
    <w:rsid w:val="0011658B"/>
    <w:rsid w:val="001166C1"/>
    <w:rsid w:val="001167A6"/>
    <w:rsid w:val="0011681F"/>
    <w:rsid w:val="00116A82"/>
    <w:rsid w:val="00116E81"/>
    <w:rsid w:val="00116F0F"/>
    <w:rsid w:val="001172D9"/>
    <w:rsid w:val="001173AF"/>
    <w:rsid w:val="001173BB"/>
    <w:rsid w:val="00117464"/>
    <w:rsid w:val="001176A0"/>
    <w:rsid w:val="001176AB"/>
    <w:rsid w:val="00117B71"/>
    <w:rsid w:val="00117C3A"/>
    <w:rsid w:val="00117D55"/>
    <w:rsid w:val="00117F4C"/>
    <w:rsid w:val="00120004"/>
    <w:rsid w:val="0012000C"/>
    <w:rsid w:val="001202D5"/>
    <w:rsid w:val="00120305"/>
    <w:rsid w:val="00120364"/>
    <w:rsid w:val="00120475"/>
    <w:rsid w:val="0012075F"/>
    <w:rsid w:val="001208CC"/>
    <w:rsid w:val="001209D5"/>
    <w:rsid w:val="00120A33"/>
    <w:rsid w:val="00120B5E"/>
    <w:rsid w:val="00120C7B"/>
    <w:rsid w:val="00120DF1"/>
    <w:rsid w:val="00120E87"/>
    <w:rsid w:val="001210CC"/>
    <w:rsid w:val="00121131"/>
    <w:rsid w:val="00121177"/>
    <w:rsid w:val="00121230"/>
    <w:rsid w:val="001214D2"/>
    <w:rsid w:val="00121543"/>
    <w:rsid w:val="00121786"/>
    <w:rsid w:val="0012183F"/>
    <w:rsid w:val="0012191A"/>
    <w:rsid w:val="00121E32"/>
    <w:rsid w:val="00121F49"/>
    <w:rsid w:val="00122430"/>
    <w:rsid w:val="0012244D"/>
    <w:rsid w:val="001224EC"/>
    <w:rsid w:val="00122615"/>
    <w:rsid w:val="0012272B"/>
    <w:rsid w:val="001227CA"/>
    <w:rsid w:val="001227FB"/>
    <w:rsid w:val="00122CDA"/>
    <w:rsid w:val="00122F23"/>
    <w:rsid w:val="00123172"/>
    <w:rsid w:val="00123776"/>
    <w:rsid w:val="00123A08"/>
    <w:rsid w:val="001241B1"/>
    <w:rsid w:val="001244BA"/>
    <w:rsid w:val="001245D7"/>
    <w:rsid w:val="00124BBB"/>
    <w:rsid w:val="00124D5A"/>
    <w:rsid w:val="00124E85"/>
    <w:rsid w:val="0012506D"/>
    <w:rsid w:val="0012548D"/>
    <w:rsid w:val="001256BB"/>
    <w:rsid w:val="00125703"/>
    <w:rsid w:val="00125815"/>
    <w:rsid w:val="00125E2C"/>
    <w:rsid w:val="00126086"/>
    <w:rsid w:val="00126458"/>
    <w:rsid w:val="001264E6"/>
    <w:rsid w:val="00126543"/>
    <w:rsid w:val="00126728"/>
    <w:rsid w:val="0012682E"/>
    <w:rsid w:val="00126979"/>
    <w:rsid w:val="00126E4F"/>
    <w:rsid w:val="001273D9"/>
    <w:rsid w:val="0012748E"/>
    <w:rsid w:val="0012753C"/>
    <w:rsid w:val="001275DE"/>
    <w:rsid w:val="001276CF"/>
    <w:rsid w:val="001276D3"/>
    <w:rsid w:val="0012781A"/>
    <w:rsid w:val="00127A30"/>
    <w:rsid w:val="00127C65"/>
    <w:rsid w:val="0013087F"/>
    <w:rsid w:val="00130B82"/>
    <w:rsid w:val="00130BDC"/>
    <w:rsid w:val="00130EA4"/>
    <w:rsid w:val="00130FA2"/>
    <w:rsid w:val="0013142B"/>
    <w:rsid w:val="00131B01"/>
    <w:rsid w:val="00131EEF"/>
    <w:rsid w:val="0013235A"/>
    <w:rsid w:val="001329BE"/>
    <w:rsid w:val="00132A84"/>
    <w:rsid w:val="00132AD9"/>
    <w:rsid w:val="00132C61"/>
    <w:rsid w:val="0013316D"/>
    <w:rsid w:val="0013319D"/>
    <w:rsid w:val="001331DA"/>
    <w:rsid w:val="001333BA"/>
    <w:rsid w:val="0013351C"/>
    <w:rsid w:val="001335C8"/>
    <w:rsid w:val="0013408E"/>
    <w:rsid w:val="001340A4"/>
    <w:rsid w:val="0013429E"/>
    <w:rsid w:val="001343E6"/>
    <w:rsid w:val="001343F3"/>
    <w:rsid w:val="00134418"/>
    <w:rsid w:val="00134CF8"/>
    <w:rsid w:val="00134D89"/>
    <w:rsid w:val="0013507E"/>
    <w:rsid w:val="0013528B"/>
    <w:rsid w:val="0013529E"/>
    <w:rsid w:val="001354FA"/>
    <w:rsid w:val="001357EF"/>
    <w:rsid w:val="001358EC"/>
    <w:rsid w:val="00135E89"/>
    <w:rsid w:val="00135E8D"/>
    <w:rsid w:val="00136004"/>
    <w:rsid w:val="0013627E"/>
    <w:rsid w:val="001363DD"/>
    <w:rsid w:val="00136403"/>
    <w:rsid w:val="00136431"/>
    <w:rsid w:val="001365B6"/>
    <w:rsid w:val="00136733"/>
    <w:rsid w:val="001368FC"/>
    <w:rsid w:val="00136983"/>
    <w:rsid w:val="001369CC"/>
    <w:rsid w:val="00136D04"/>
    <w:rsid w:val="00136D1C"/>
    <w:rsid w:val="0013726D"/>
    <w:rsid w:val="00137334"/>
    <w:rsid w:val="00137382"/>
    <w:rsid w:val="001376D5"/>
    <w:rsid w:val="001376FE"/>
    <w:rsid w:val="00137915"/>
    <w:rsid w:val="00137A09"/>
    <w:rsid w:val="00140091"/>
    <w:rsid w:val="00140127"/>
    <w:rsid w:val="00140217"/>
    <w:rsid w:val="001405E9"/>
    <w:rsid w:val="0014097B"/>
    <w:rsid w:val="00140A33"/>
    <w:rsid w:val="00140A8D"/>
    <w:rsid w:val="00140C1F"/>
    <w:rsid w:val="001411B1"/>
    <w:rsid w:val="00141234"/>
    <w:rsid w:val="001412A9"/>
    <w:rsid w:val="00141923"/>
    <w:rsid w:val="00141ECD"/>
    <w:rsid w:val="00141F79"/>
    <w:rsid w:val="00141FE1"/>
    <w:rsid w:val="0014245A"/>
    <w:rsid w:val="00142E8E"/>
    <w:rsid w:val="00142F7A"/>
    <w:rsid w:val="0014351D"/>
    <w:rsid w:val="001436E5"/>
    <w:rsid w:val="0014388E"/>
    <w:rsid w:val="00143A6D"/>
    <w:rsid w:val="00143AF5"/>
    <w:rsid w:val="00143BE1"/>
    <w:rsid w:val="00143F36"/>
    <w:rsid w:val="00143F8F"/>
    <w:rsid w:val="0014441F"/>
    <w:rsid w:val="001445AC"/>
    <w:rsid w:val="00144C1B"/>
    <w:rsid w:val="00144C90"/>
    <w:rsid w:val="00144E50"/>
    <w:rsid w:val="001452F6"/>
    <w:rsid w:val="001453D3"/>
    <w:rsid w:val="001455AA"/>
    <w:rsid w:val="00145AE5"/>
    <w:rsid w:val="00145DD5"/>
    <w:rsid w:val="00146025"/>
    <w:rsid w:val="00146154"/>
    <w:rsid w:val="00146575"/>
    <w:rsid w:val="0014661B"/>
    <w:rsid w:val="00146A14"/>
    <w:rsid w:val="00146AD1"/>
    <w:rsid w:val="00146BE4"/>
    <w:rsid w:val="00146F20"/>
    <w:rsid w:val="00147018"/>
    <w:rsid w:val="001471B0"/>
    <w:rsid w:val="001474D5"/>
    <w:rsid w:val="00147692"/>
    <w:rsid w:val="00147AEB"/>
    <w:rsid w:val="00147FC2"/>
    <w:rsid w:val="001502B7"/>
    <w:rsid w:val="0015039C"/>
    <w:rsid w:val="0015044C"/>
    <w:rsid w:val="001504CE"/>
    <w:rsid w:val="00150613"/>
    <w:rsid w:val="00150A94"/>
    <w:rsid w:val="00150C43"/>
    <w:rsid w:val="00150CB2"/>
    <w:rsid w:val="00150CF1"/>
    <w:rsid w:val="00150D22"/>
    <w:rsid w:val="00150D4C"/>
    <w:rsid w:val="0015114F"/>
    <w:rsid w:val="0015117D"/>
    <w:rsid w:val="001511F0"/>
    <w:rsid w:val="00151306"/>
    <w:rsid w:val="00151B2C"/>
    <w:rsid w:val="001520C9"/>
    <w:rsid w:val="001520F7"/>
    <w:rsid w:val="00152500"/>
    <w:rsid w:val="001525F9"/>
    <w:rsid w:val="00152682"/>
    <w:rsid w:val="001526D5"/>
    <w:rsid w:val="00152850"/>
    <w:rsid w:val="0015293E"/>
    <w:rsid w:val="0015299D"/>
    <w:rsid w:val="00152A27"/>
    <w:rsid w:val="00152B99"/>
    <w:rsid w:val="0015301B"/>
    <w:rsid w:val="00153BCD"/>
    <w:rsid w:val="00153E07"/>
    <w:rsid w:val="00154021"/>
    <w:rsid w:val="00154453"/>
    <w:rsid w:val="0015456F"/>
    <w:rsid w:val="00154748"/>
    <w:rsid w:val="001548E4"/>
    <w:rsid w:val="001549D6"/>
    <w:rsid w:val="00154D06"/>
    <w:rsid w:val="00154FC7"/>
    <w:rsid w:val="0015501B"/>
    <w:rsid w:val="0015504D"/>
    <w:rsid w:val="00155269"/>
    <w:rsid w:val="00155319"/>
    <w:rsid w:val="0015562B"/>
    <w:rsid w:val="00155B64"/>
    <w:rsid w:val="00155E84"/>
    <w:rsid w:val="00155E89"/>
    <w:rsid w:val="00155ECC"/>
    <w:rsid w:val="00155F48"/>
    <w:rsid w:val="00156254"/>
    <w:rsid w:val="00156316"/>
    <w:rsid w:val="001564D9"/>
    <w:rsid w:val="00156536"/>
    <w:rsid w:val="0015664C"/>
    <w:rsid w:val="0015669E"/>
    <w:rsid w:val="001571FC"/>
    <w:rsid w:val="00157349"/>
    <w:rsid w:val="00157640"/>
    <w:rsid w:val="0015773D"/>
    <w:rsid w:val="00157917"/>
    <w:rsid w:val="001579A1"/>
    <w:rsid w:val="00157D23"/>
    <w:rsid w:val="00157D39"/>
    <w:rsid w:val="00157D53"/>
    <w:rsid w:val="00157ED3"/>
    <w:rsid w:val="00160188"/>
    <w:rsid w:val="001602F2"/>
    <w:rsid w:val="00160327"/>
    <w:rsid w:val="00160474"/>
    <w:rsid w:val="00160E4C"/>
    <w:rsid w:val="00161003"/>
    <w:rsid w:val="001610CC"/>
    <w:rsid w:val="001611BC"/>
    <w:rsid w:val="00161506"/>
    <w:rsid w:val="00161526"/>
    <w:rsid w:val="0016156B"/>
    <w:rsid w:val="001615F8"/>
    <w:rsid w:val="001616EC"/>
    <w:rsid w:val="00161778"/>
    <w:rsid w:val="001619A4"/>
    <w:rsid w:val="00161C76"/>
    <w:rsid w:val="00161D95"/>
    <w:rsid w:val="00161EA7"/>
    <w:rsid w:val="00161FF1"/>
    <w:rsid w:val="001621ED"/>
    <w:rsid w:val="0016290E"/>
    <w:rsid w:val="0016295F"/>
    <w:rsid w:val="00162DB8"/>
    <w:rsid w:val="00162F15"/>
    <w:rsid w:val="00163210"/>
    <w:rsid w:val="001632C5"/>
    <w:rsid w:val="00163642"/>
    <w:rsid w:val="001636DF"/>
    <w:rsid w:val="001638B4"/>
    <w:rsid w:val="00163C67"/>
    <w:rsid w:val="00163DC7"/>
    <w:rsid w:val="00163EDC"/>
    <w:rsid w:val="00164287"/>
    <w:rsid w:val="0016435F"/>
    <w:rsid w:val="00164B2A"/>
    <w:rsid w:val="00164FF2"/>
    <w:rsid w:val="0016517B"/>
    <w:rsid w:val="001652CC"/>
    <w:rsid w:val="0016540F"/>
    <w:rsid w:val="00165853"/>
    <w:rsid w:val="001658B3"/>
    <w:rsid w:val="00165B76"/>
    <w:rsid w:val="00165C75"/>
    <w:rsid w:val="00165DD1"/>
    <w:rsid w:val="00166048"/>
    <w:rsid w:val="001661A6"/>
    <w:rsid w:val="001666D9"/>
    <w:rsid w:val="00166BB7"/>
    <w:rsid w:val="0016714D"/>
    <w:rsid w:val="00167874"/>
    <w:rsid w:val="00167927"/>
    <w:rsid w:val="00167C5A"/>
    <w:rsid w:val="00167CCA"/>
    <w:rsid w:val="00167FEE"/>
    <w:rsid w:val="00170080"/>
    <w:rsid w:val="00170123"/>
    <w:rsid w:val="00170649"/>
    <w:rsid w:val="001707E1"/>
    <w:rsid w:val="0017099C"/>
    <w:rsid w:val="00170E0E"/>
    <w:rsid w:val="00171214"/>
    <w:rsid w:val="00171371"/>
    <w:rsid w:val="0017189E"/>
    <w:rsid w:val="001718F2"/>
    <w:rsid w:val="00171B48"/>
    <w:rsid w:val="00171C64"/>
    <w:rsid w:val="00171ECB"/>
    <w:rsid w:val="00171FA0"/>
    <w:rsid w:val="001721C2"/>
    <w:rsid w:val="001721D6"/>
    <w:rsid w:val="00172296"/>
    <w:rsid w:val="0017288D"/>
    <w:rsid w:val="00172977"/>
    <w:rsid w:val="001729F0"/>
    <w:rsid w:val="00172B1C"/>
    <w:rsid w:val="00172C92"/>
    <w:rsid w:val="00172F6E"/>
    <w:rsid w:val="001730E9"/>
    <w:rsid w:val="00173193"/>
    <w:rsid w:val="001734FD"/>
    <w:rsid w:val="00173627"/>
    <w:rsid w:val="0017386C"/>
    <w:rsid w:val="001739D6"/>
    <w:rsid w:val="00173B36"/>
    <w:rsid w:val="00173BBA"/>
    <w:rsid w:val="00173D83"/>
    <w:rsid w:val="00173DED"/>
    <w:rsid w:val="00173E0C"/>
    <w:rsid w:val="00173E5C"/>
    <w:rsid w:val="00173F1A"/>
    <w:rsid w:val="00173FAE"/>
    <w:rsid w:val="00173FB1"/>
    <w:rsid w:val="0017403C"/>
    <w:rsid w:val="00174166"/>
    <w:rsid w:val="001744EA"/>
    <w:rsid w:val="001745DE"/>
    <w:rsid w:val="00174663"/>
    <w:rsid w:val="001746BE"/>
    <w:rsid w:val="00174742"/>
    <w:rsid w:val="00174A42"/>
    <w:rsid w:val="00174D29"/>
    <w:rsid w:val="00174EB0"/>
    <w:rsid w:val="001753BB"/>
    <w:rsid w:val="001755E2"/>
    <w:rsid w:val="00175724"/>
    <w:rsid w:val="00175A63"/>
    <w:rsid w:val="00175C71"/>
    <w:rsid w:val="0017667E"/>
    <w:rsid w:val="001767E6"/>
    <w:rsid w:val="00176A5E"/>
    <w:rsid w:val="00176D41"/>
    <w:rsid w:val="00176EE5"/>
    <w:rsid w:val="00177138"/>
    <w:rsid w:val="001771D3"/>
    <w:rsid w:val="0017745F"/>
    <w:rsid w:val="001774F2"/>
    <w:rsid w:val="00177538"/>
    <w:rsid w:val="001779E7"/>
    <w:rsid w:val="00177A54"/>
    <w:rsid w:val="00177B78"/>
    <w:rsid w:val="00177C71"/>
    <w:rsid w:val="00177D38"/>
    <w:rsid w:val="00177D76"/>
    <w:rsid w:val="00177EAF"/>
    <w:rsid w:val="0018051F"/>
    <w:rsid w:val="00180596"/>
    <w:rsid w:val="00180738"/>
    <w:rsid w:val="00180FCD"/>
    <w:rsid w:val="001811A9"/>
    <w:rsid w:val="001813B7"/>
    <w:rsid w:val="0018142A"/>
    <w:rsid w:val="00181520"/>
    <w:rsid w:val="001815AA"/>
    <w:rsid w:val="00181A4F"/>
    <w:rsid w:val="001820C0"/>
    <w:rsid w:val="00182488"/>
    <w:rsid w:val="00182545"/>
    <w:rsid w:val="0018259A"/>
    <w:rsid w:val="001825CC"/>
    <w:rsid w:val="001827B0"/>
    <w:rsid w:val="0018298F"/>
    <w:rsid w:val="00182DD0"/>
    <w:rsid w:val="00182F90"/>
    <w:rsid w:val="00183326"/>
    <w:rsid w:val="0018356F"/>
    <w:rsid w:val="001837C6"/>
    <w:rsid w:val="00183B23"/>
    <w:rsid w:val="00183D15"/>
    <w:rsid w:val="00183D20"/>
    <w:rsid w:val="00183D25"/>
    <w:rsid w:val="00183D69"/>
    <w:rsid w:val="00183E5A"/>
    <w:rsid w:val="00183F0C"/>
    <w:rsid w:val="00183F27"/>
    <w:rsid w:val="001840F9"/>
    <w:rsid w:val="00184553"/>
    <w:rsid w:val="00184811"/>
    <w:rsid w:val="001848CE"/>
    <w:rsid w:val="001850B3"/>
    <w:rsid w:val="00185106"/>
    <w:rsid w:val="0018531E"/>
    <w:rsid w:val="001856BE"/>
    <w:rsid w:val="00185BDF"/>
    <w:rsid w:val="00185C70"/>
    <w:rsid w:val="00185D04"/>
    <w:rsid w:val="00185E00"/>
    <w:rsid w:val="00185E91"/>
    <w:rsid w:val="00186072"/>
    <w:rsid w:val="001861EB"/>
    <w:rsid w:val="0018623D"/>
    <w:rsid w:val="00186309"/>
    <w:rsid w:val="00186574"/>
    <w:rsid w:val="00186734"/>
    <w:rsid w:val="001868D0"/>
    <w:rsid w:val="0018696D"/>
    <w:rsid w:val="00186D7B"/>
    <w:rsid w:val="00186EB4"/>
    <w:rsid w:val="001873A7"/>
    <w:rsid w:val="0018778C"/>
    <w:rsid w:val="00187C76"/>
    <w:rsid w:val="00187D73"/>
    <w:rsid w:val="00187F82"/>
    <w:rsid w:val="00190960"/>
    <w:rsid w:val="001909AD"/>
    <w:rsid w:val="00190A27"/>
    <w:rsid w:val="00190A5D"/>
    <w:rsid w:val="00190CE6"/>
    <w:rsid w:val="00190E20"/>
    <w:rsid w:val="00190FE6"/>
    <w:rsid w:val="00191374"/>
    <w:rsid w:val="001915F6"/>
    <w:rsid w:val="00191A70"/>
    <w:rsid w:val="00191AEF"/>
    <w:rsid w:val="00191C25"/>
    <w:rsid w:val="00191F97"/>
    <w:rsid w:val="00192115"/>
    <w:rsid w:val="001922A5"/>
    <w:rsid w:val="00192BF0"/>
    <w:rsid w:val="00192F06"/>
    <w:rsid w:val="00192F0D"/>
    <w:rsid w:val="00192F46"/>
    <w:rsid w:val="00193096"/>
    <w:rsid w:val="001931E8"/>
    <w:rsid w:val="00193224"/>
    <w:rsid w:val="0019329F"/>
    <w:rsid w:val="001933F9"/>
    <w:rsid w:val="001934B4"/>
    <w:rsid w:val="001936E4"/>
    <w:rsid w:val="00193798"/>
    <w:rsid w:val="00193DB9"/>
    <w:rsid w:val="00193FC8"/>
    <w:rsid w:val="0019453C"/>
    <w:rsid w:val="001947EE"/>
    <w:rsid w:val="00194B4A"/>
    <w:rsid w:val="00194D24"/>
    <w:rsid w:val="00194D4C"/>
    <w:rsid w:val="00194D95"/>
    <w:rsid w:val="00194DF8"/>
    <w:rsid w:val="00194E43"/>
    <w:rsid w:val="00195073"/>
    <w:rsid w:val="00195183"/>
    <w:rsid w:val="001951C2"/>
    <w:rsid w:val="0019522F"/>
    <w:rsid w:val="001953F8"/>
    <w:rsid w:val="001955E9"/>
    <w:rsid w:val="00195844"/>
    <w:rsid w:val="00195960"/>
    <w:rsid w:val="001959D1"/>
    <w:rsid w:val="00195A2D"/>
    <w:rsid w:val="00195BEF"/>
    <w:rsid w:val="00195C5A"/>
    <w:rsid w:val="00195F66"/>
    <w:rsid w:val="00195FCF"/>
    <w:rsid w:val="00196010"/>
    <w:rsid w:val="00196082"/>
    <w:rsid w:val="0019645A"/>
    <w:rsid w:val="0019668A"/>
    <w:rsid w:val="00196FD7"/>
    <w:rsid w:val="0019719F"/>
    <w:rsid w:val="00197253"/>
    <w:rsid w:val="001972E5"/>
    <w:rsid w:val="00197915"/>
    <w:rsid w:val="00197924"/>
    <w:rsid w:val="00197D21"/>
    <w:rsid w:val="00197D8A"/>
    <w:rsid w:val="001A0577"/>
    <w:rsid w:val="001A095F"/>
    <w:rsid w:val="001A0CA7"/>
    <w:rsid w:val="001A0CE4"/>
    <w:rsid w:val="001A136C"/>
    <w:rsid w:val="001A1401"/>
    <w:rsid w:val="001A1620"/>
    <w:rsid w:val="001A1722"/>
    <w:rsid w:val="001A17F8"/>
    <w:rsid w:val="001A1C27"/>
    <w:rsid w:val="001A1C51"/>
    <w:rsid w:val="001A1C89"/>
    <w:rsid w:val="001A1D2A"/>
    <w:rsid w:val="001A1E8B"/>
    <w:rsid w:val="001A2085"/>
    <w:rsid w:val="001A2135"/>
    <w:rsid w:val="001A2310"/>
    <w:rsid w:val="001A231F"/>
    <w:rsid w:val="001A248A"/>
    <w:rsid w:val="001A252C"/>
    <w:rsid w:val="001A2833"/>
    <w:rsid w:val="001A2C29"/>
    <w:rsid w:val="001A2FDD"/>
    <w:rsid w:val="001A34EA"/>
    <w:rsid w:val="001A35EF"/>
    <w:rsid w:val="001A35F1"/>
    <w:rsid w:val="001A3AB4"/>
    <w:rsid w:val="001A3AB5"/>
    <w:rsid w:val="001A3B45"/>
    <w:rsid w:val="001A3D28"/>
    <w:rsid w:val="001A3DBF"/>
    <w:rsid w:val="001A3F32"/>
    <w:rsid w:val="001A43D6"/>
    <w:rsid w:val="001A46F7"/>
    <w:rsid w:val="001A48AC"/>
    <w:rsid w:val="001A4999"/>
    <w:rsid w:val="001A4CA6"/>
    <w:rsid w:val="001A5196"/>
    <w:rsid w:val="001A51BE"/>
    <w:rsid w:val="001A5B46"/>
    <w:rsid w:val="001A5E77"/>
    <w:rsid w:val="001A5FF4"/>
    <w:rsid w:val="001A607D"/>
    <w:rsid w:val="001A63B6"/>
    <w:rsid w:val="001A6598"/>
    <w:rsid w:val="001A6870"/>
    <w:rsid w:val="001A689C"/>
    <w:rsid w:val="001A6A25"/>
    <w:rsid w:val="001A6D02"/>
    <w:rsid w:val="001A6FA3"/>
    <w:rsid w:val="001A70D9"/>
    <w:rsid w:val="001A71F9"/>
    <w:rsid w:val="001A7793"/>
    <w:rsid w:val="001A7821"/>
    <w:rsid w:val="001A7906"/>
    <w:rsid w:val="001A793D"/>
    <w:rsid w:val="001A79E3"/>
    <w:rsid w:val="001A7A89"/>
    <w:rsid w:val="001A7AE1"/>
    <w:rsid w:val="001A7B11"/>
    <w:rsid w:val="001B0022"/>
    <w:rsid w:val="001B0160"/>
    <w:rsid w:val="001B02B9"/>
    <w:rsid w:val="001B03C0"/>
    <w:rsid w:val="001B0412"/>
    <w:rsid w:val="001B050F"/>
    <w:rsid w:val="001B0624"/>
    <w:rsid w:val="001B06B6"/>
    <w:rsid w:val="001B0755"/>
    <w:rsid w:val="001B07A5"/>
    <w:rsid w:val="001B0819"/>
    <w:rsid w:val="001B08B6"/>
    <w:rsid w:val="001B091F"/>
    <w:rsid w:val="001B0979"/>
    <w:rsid w:val="001B0C29"/>
    <w:rsid w:val="001B0EB2"/>
    <w:rsid w:val="001B0FC1"/>
    <w:rsid w:val="001B100E"/>
    <w:rsid w:val="001B1309"/>
    <w:rsid w:val="001B1799"/>
    <w:rsid w:val="001B19F8"/>
    <w:rsid w:val="001B1A8E"/>
    <w:rsid w:val="001B1CF1"/>
    <w:rsid w:val="001B1E27"/>
    <w:rsid w:val="001B1E81"/>
    <w:rsid w:val="001B208C"/>
    <w:rsid w:val="001B2338"/>
    <w:rsid w:val="001B2402"/>
    <w:rsid w:val="001B31BB"/>
    <w:rsid w:val="001B3307"/>
    <w:rsid w:val="001B34E1"/>
    <w:rsid w:val="001B358B"/>
    <w:rsid w:val="001B3798"/>
    <w:rsid w:val="001B39E4"/>
    <w:rsid w:val="001B3E10"/>
    <w:rsid w:val="001B3F45"/>
    <w:rsid w:val="001B3FDC"/>
    <w:rsid w:val="001B4085"/>
    <w:rsid w:val="001B40C9"/>
    <w:rsid w:val="001B474D"/>
    <w:rsid w:val="001B474E"/>
    <w:rsid w:val="001B4B56"/>
    <w:rsid w:val="001B4F27"/>
    <w:rsid w:val="001B520D"/>
    <w:rsid w:val="001B5397"/>
    <w:rsid w:val="001B55C8"/>
    <w:rsid w:val="001B563D"/>
    <w:rsid w:val="001B5DBE"/>
    <w:rsid w:val="001B5DE1"/>
    <w:rsid w:val="001B637E"/>
    <w:rsid w:val="001B6493"/>
    <w:rsid w:val="001B6527"/>
    <w:rsid w:val="001B655F"/>
    <w:rsid w:val="001B6D4F"/>
    <w:rsid w:val="001B7910"/>
    <w:rsid w:val="001B799E"/>
    <w:rsid w:val="001B7A33"/>
    <w:rsid w:val="001B7C5B"/>
    <w:rsid w:val="001B7D49"/>
    <w:rsid w:val="001C0734"/>
    <w:rsid w:val="001C0C3D"/>
    <w:rsid w:val="001C1563"/>
    <w:rsid w:val="001C163B"/>
    <w:rsid w:val="001C1917"/>
    <w:rsid w:val="001C1BD7"/>
    <w:rsid w:val="001C1C4A"/>
    <w:rsid w:val="001C2114"/>
    <w:rsid w:val="001C2258"/>
    <w:rsid w:val="001C22B1"/>
    <w:rsid w:val="001C236A"/>
    <w:rsid w:val="001C24E4"/>
    <w:rsid w:val="001C2936"/>
    <w:rsid w:val="001C2A09"/>
    <w:rsid w:val="001C2BF7"/>
    <w:rsid w:val="001C2DE4"/>
    <w:rsid w:val="001C30C8"/>
    <w:rsid w:val="001C3145"/>
    <w:rsid w:val="001C317B"/>
    <w:rsid w:val="001C336A"/>
    <w:rsid w:val="001C34B6"/>
    <w:rsid w:val="001C34E2"/>
    <w:rsid w:val="001C3643"/>
    <w:rsid w:val="001C36A3"/>
    <w:rsid w:val="001C38D2"/>
    <w:rsid w:val="001C3BED"/>
    <w:rsid w:val="001C3C4E"/>
    <w:rsid w:val="001C3CDB"/>
    <w:rsid w:val="001C3D5E"/>
    <w:rsid w:val="001C4287"/>
    <w:rsid w:val="001C42E7"/>
    <w:rsid w:val="001C4420"/>
    <w:rsid w:val="001C44AD"/>
    <w:rsid w:val="001C466C"/>
    <w:rsid w:val="001C4694"/>
    <w:rsid w:val="001C4818"/>
    <w:rsid w:val="001C498A"/>
    <w:rsid w:val="001C4BD5"/>
    <w:rsid w:val="001C4E22"/>
    <w:rsid w:val="001C5583"/>
    <w:rsid w:val="001C56DE"/>
    <w:rsid w:val="001C5B77"/>
    <w:rsid w:val="001C628F"/>
    <w:rsid w:val="001C6375"/>
    <w:rsid w:val="001C63D7"/>
    <w:rsid w:val="001C65C7"/>
    <w:rsid w:val="001C691A"/>
    <w:rsid w:val="001C7039"/>
    <w:rsid w:val="001C7411"/>
    <w:rsid w:val="001C752E"/>
    <w:rsid w:val="001C75E8"/>
    <w:rsid w:val="001C7654"/>
    <w:rsid w:val="001C7C75"/>
    <w:rsid w:val="001C7EF2"/>
    <w:rsid w:val="001C7FA4"/>
    <w:rsid w:val="001D030E"/>
    <w:rsid w:val="001D050E"/>
    <w:rsid w:val="001D060A"/>
    <w:rsid w:val="001D091A"/>
    <w:rsid w:val="001D0B8F"/>
    <w:rsid w:val="001D10E4"/>
    <w:rsid w:val="001D1329"/>
    <w:rsid w:val="001D137A"/>
    <w:rsid w:val="001D14B7"/>
    <w:rsid w:val="001D1548"/>
    <w:rsid w:val="001D17E3"/>
    <w:rsid w:val="001D18D0"/>
    <w:rsid w:val="001D1C2C"/>
    <w:rsid w:val="001D1C35"/>
    <w:rsid w:val="001D1C56"/>
    <w:rsid w:val="001D1E04"/>
    <w:rsid w:val="001D2003"/>
    <w:rsid w:val="001D2226"/>
    <w:rsid w:val="001D2263"/>
    <w:rsid w:val="001D24B1"/>
    <w:rsid w:val="001D2AB2"/>
    <w:rsid w:val="001D2B64"/>
    <w:rsid w:val="001D2C30"/>
    <w:rsid w:val="001D2CB1"/>
    <w:rsid w:val="001D2D9C"/>
    <w:rsid w:val="001D2F84"/>
    <w:rsid w:val="001D2FB8"/>
    <w:rsid w:val="001D32E4"/>
    <w:rsid w:val="001D3399"/>
    <w:rsid w:val="001D33DB"/>
    <w:rsid w:val="001D3472"/>
    <w:rsid w:val="001D3CD3"/>
    <w:rsid w:val="001D3ED0"/>
    <w:rsid w:val="001D4083"/>
    <w:rsid w:val="001D4217"/>
    <w:rsid w:val="001D4484"/>
    <w:rsid w:val="001D46F6"/>
    <w:rsid w:val="001D471E"/>
    <w:rsid w:val="001D4810"/>
    <w:rsid w:val="001D4BF0"/>
    <w:rsid w:val="001D4D81"/>
    <w:rsid w:val="001D514C"/>
    <w:rsid w:val="001D5164"/>
    <w:rsid w:val="001D51F8"/>
    <w:rsid w:val="001D525D"/>
    <w:rsid w:val="001D527A"/>
    <w:rsid w:val="001D5674"/>
    <w:rsid w:val="001D584F"/>
    <w:rsid w:val="001D6271"/>
    <w:rsid w:val="001D6365"/>
    <w:rsid w:val="001D670B"/>
    <w:rsid w:val="001D6810"/>
    <w:rsid w:val="001D68D8"/>
    <w:rsid w:val="001D6A04"/>
    <w:rsid w:val="001D6B46"/>
    <w:rsid w:val="001D6E9F"/>
    <w:rsid w:val="001D731A"/>
    <w:rsid w:val="001D796A"/>
    <w:rsid w:val="001D7C26"/>
    <w:rsid w:val="001D7DDB"/>
    <w:rsid w:val="001D7E1C"/>
    <w:rsid w:val="001D7F4F"/>
    <w:rsid w:val="001E00F3"/>
    <w:rsid w:val="001E026D"/>
    <w:rsid w:val="001E0285"/>
    <w:rsid w:val="001E0377"/>
    <w:rsid w:val="001E0455"/>
    <w:rsid w:val="001E0533"/>
    <w:rsid w:val="001E08F4"/>
    <w:rsid w:val="001E094A"/>
    <w:rsid w:val="001E0B64"/>
    <w:rsid w:val="001E0C2D"/>
    <w:rsid w:val="001E104D"/>
    <w:rsid w:val="001E1275"/>
    <w:rsid w:val="001E14E8"/>
    <w:rsid w:val="001E154D"/>
    <w:rsid w:val="001E19B8"/>
    <w:rsid w:val="001E1A5F"/>
    <w:rsid w:val="001E1C4F"/>
    <w:rsid w:val="001E2104"/>
    <w:rsid w:val="001E21CD"/>
    <w:rsid w:val="001E2278"/>
    <w:rsid w:val="001E22AD"/>
    <w:rsid w:val="001E24E4"/>
    <w:rsid w:val="001E2707"/>
    <w:rsid w:val="001E2763"/>
    <w:rsid w:val="001E280C"/>
    <w:rsid w:val="001E2D49"/>
    <w:rsid w:val="001E2D89"/>
    <w:rsid w:val="001E35E5"/>
    <w:rsid w:val="001E37E9"/>
    <w:rsid w:val="001E3957"/>
    <w:rsid w:val="001E3A3B"/>
    <w:rsid w:val="001E3B1E"/>
    <w:rsid w:val="001E3C1A"/>
    <w:rsid w:val="001E3E3A"/>
    <w:rsid w:val="001E42AF"/>
    <w:rsid w:val="001E43EA"/>
    <w:rsid w:val="001E44D3"/>
    <w:rsid w:val="001E46EC"/>
    <w:rsid w:val="001E49D5"/>
    <w:rsid w:val="001E4B48"/>
    <w:rsid w:val="001E4CCA"/>
    <w:rsid w:val="001E4F68"/>
    <w:rsid w:val="001E50E5"/>
    <w:rsid w:val="001E526A"/>
    <w:rsid w:val="001E566F"/>
    <w:rsid w:val="001E585D"/>
    <w:rsid w:val="001E5A55"/>
    <w:rsid w:val="001E5C37"/>
    <w:rsid w:val="001E5C5C"/>
    <w:rsid w:val="001E5D1E"/>
    <w:rsid w:val="001E64BB"/>
    <w:rsid w:val="001E65FB"/>
    <w:rsid w:val="001E67A1"/>
    <w:rsid w:val="001E6986"/>
    <w:rsid w:val="001E69BC"/>
    <w:rsid w:val="001E7656"/>
    <w:rsid w:val="001E769C"/>
    <w:rsid w:val="001E78ED"/>
    <w:rsid w:val="001E79AB"/>
    <w:rsid w:val="001E79E4"/>
    <w:rsid w:val="001E7CCA"/>
    <w:rsid w:val="001E7CFB"/>
    <w:rsid w:val="001F0000"/>
    <w:rsid w:val="001F0002"/>
    <w:rsid w:val="001F0205"/>
    <w:rsid w:val="001F0373"/>
    <w:rsid w:val="001F0374"/>
    <w:rsid w:val="001F05D9"/>
    <w:rsid w:val="001F064A"/>
    <w:rsid w:val="001F06C6"/>
    <w:rsid w:val="001F0DC8"/>
    <w:rsid w:val="001F1113"/>
    <w:rsid w:val="001F1250"/>
    <w:rsid w:val="001F125C"/>
    <w:rsid w:val="001F143A"/>
    <w:rsid w:val="001F153F"/>
    <w:rsid w:val="001F16C4"/>
    <w:rsid w:val="001F18F7"/>
    <w:rsid w:val="001F19E7"/>
    <w:rsid w:val="001F1B92"/>
    <w:rsid w:val="001F28C6"/>
    <w:rsid w:val="001F28D8"/>
    <w:rsid w:val="001F298A"/>
    <w:rsid w:val="001F29C2"/>
    <w:rsid w:val="001F2A43"/>
    <w:rsid w:val="001F2BB5"/>
    <w:rsid w:val="001F2BD3"/>
    <w:rsid w:val="001F3084"/>
    <w:rsid w:val="001F3651"/>
    <w:rsid w:val="001F3C17"/>
    <w:rsid w:val="001F3D53"/>
    <w:rsid w:val="001F428A"/>
    <w:rsid w:val="001F4429"/>
    <w:rsid w:val="001F44A2"/>
    <w:rsid w:val="001F453F"/>
    <w:rsid w:val="001F4609"/>
    <w:rsid w:val="001F4815"/>
    <w:rsid w:val="001F48F8"/>
    <w:rsid w:val="001F4A60"/>
    <w:rsid w:val="001F4D32"/>
    <w:rsid w:val="001F4E27"/>
    <w:rsid w:val="001F4E32"/>
    <w:rsid w:val="001F4E93"/>
    <w:rsid w:val="001F4FCE"/>
    <w:rsid w:val="001F5132"/>
    <w:rsid w:val="001F533F"/>
    <w:rsid w:val="001F54B3"/>
    <w:rsid w:val="001F566B"/>
    <w:rsid w:val="001F5A0C"/>
    <w:rsid w:val="001F5B4C"/>
    <w:rsid w:val="001F5C82"/>
    <w:rsid w:val="001F5D44"/>
    <w:rsid w:val="001F5FCC"/>
    <w:rsid w:val="001F6403"/>
    <w:rsid w:val="001F6561"/>
    <w:rsid w:val="001F6816"/>
    <w:rsid w:val="001F68AA"/>
    <w:rsid w:val="001F707D"/>
    <w:rsid w:val="001F7229"/>
    <w:rsid w:val="001F736B"/>
    <w:rsid w:val="001F77C3"/>
    <w:rsid w:val="001F7B32"/>
    <w:rsid w:val="00200358"/>
    <w:rsid w:val="00200651"/>
    <w:rsid w:val="00201182"/>
    <w:rsid w:val="002011A8"/>
    <w:rsid w:val="002013BE"/>
    <w:rsid w:val="0020146D"/>
    <w:rsid w:val="00201726"/>
    <w:rsid w:val="0020176A"/>
    <w:rsid w:val="00201EA2"/>
    <w:rsid w:val="00201EC4"/>
    <w:rsid w:val="00201ED8"/>
    <w:rsid w:val="002021A5"/>
    <w:rsid w:val="00202232"/>
    <w:rsid w:val="002022F0"/>
    <w:rsid w:val="00202541"/>
    <w:rsid w:val="002028F9"/>
    <w:rsid w:val="00202AC9"/>
    <w:rsid w:val="00202B22"/>
    <w:rsid w:val="00202C3C"/>
    <w:rsid w:val="00202E01"/>
    <w:rsid w:val="002031D7"/>
    <w:rsid w:val="002032EA"/>
    <w:rsid w:val="0020378B"/>
    <w:rsid w:val="00203C6E"/>
    <w:rsid w:val="00203CD6"/>
    <w:rsid w:val="00203F78"/>
    <w:rsid w:val="00203FC3"/>
    <w:rsid w:val="00204151"/>
    <w:rsid w:val="00204211"/>
    <w:rsid w:val="002042C8"/>
    <w:rsid w:val="00204394"/>
    <w:rsid w:val="00204630"/>
    <w:rsid w:val="0020494C"/>
    <w:rsid w:val="00204C4C"/>
    <w:rsid w:val="00204F92"/>
    <w:rsid w:val="002050CF"/>
    <w:rsid w:val="00205476"/>
    <w:rsid w:val="00205893"/>
    <w:rsid w:val="00205987"/>
    <w:rsid w:val="0020598B"/>
    <w:rsid w:val="00205CE5"/>
    <w:rsid w:val="00205D4F"/>
    <w:rsid w:val="00205FC6"/>
    <w:rsid w:val="00206333"/>
    <w:rsid w:val="00206381"/>
    <w:rsid w:val="002064FC"/>
    <w:rsid w:val="00206708"/>
    <w:rsid w:val="00206DB3"/>
    <w:rsid w:val="00206DFD"/>
    <w:rsid w:val="00206DFE"/>
    <w:rsid w:val="00206FEB"/>
    <w:rsid w:val="0020702B"/>
    <w:rsid w:val="00207471"/>
    <w:rsid w:val="002078D7"/>
    <w:rsid w:val="00207900"/>
    <w:rsid w:val="002079E0"/>
    <w:rsid w:val="00207CBF"/>
    <w:rsid w:val="00207D8F"/>
    <w:rsid w:val="00207EDF"/>
    <w:rsid w:val="00207EF9"/>
    <w:rsid w:val="002100C6"/>
    <w:rsid w:val="00210199"/>
    <w:rsid w:val="00210230"/>
    <w:rsid w:val="00210CE5"/>
    <w:rsid w:val="00210E1A"/>
    <w:rsid w:val="00210F45"/>
    <w:rsid w:val="00210F98"/>
    <w:rsid w:val="0021104D"/>
    <w:rsid w:val="0021123E"/>
    <w:rsid w:val="0021125D"/>
    <w:rsid w:val="00211313"/>
    <w:rsid w:val="0021137B"/>
    <w:rsid w:val="00211650"/>
    <w:rsid w:val="002116F4"/>
    <w:rsid w:val="00211877"/>
    <w:rsid w:val="00211931"/>
    <w:rsid w:val="00211C88"/>
    <w:rsid w:val="0021202E"/>
    <w:rsid w:val="00212215"/>
    <w:rsid w:val="0021224D"/>
    <w:rsid w:val="002126F3"/>
    <w:rsid w:val="0021284E"/>
    <w:rsid w:val="00212973"/>
    <w:rsid w:val="002129DA"/>
    <w:rsid w:val="00212F2E"/>
    <w:rsid w:val="00213198"/>
    <w:rsid w:val="002131F2"/>
    <w:rsid w:val="00213296"/>
    <w:rsid w:val="0021352F"/>
    <w:rsid w:val="0021360E"/>
    <w:rsid w:val="0021368F"/>
    <w:rsid w:val="00213723"/>
    <w:rsid w:val="00213A87"/>
    <w:rsid w:val="00213C88"/>
    <w:rsid w:val="00213C8B"/>
    <w:rsid w:val="00213D3C"/>
    <w:rsid w:val="00214098"/>
    <w:rsid w:val="002145D9"/>
    <w:rsid w:val="00214634"/>
    <w:rsid w:val="0021469F"/>
    <w:rsid w:val="00214827"/>
    <w:rsid w:val="00214A47"/>
    <w:rsid w:val="00214B0E"/>
    <w:rsid w:val="00214EE7"/>
    <w:rsid w:val="002150E6"/>
    <w:rsid w:val="002151F3"/>
    <w:rsid w:val="00215220"/>
    <w:rsid w:val="0021599F"/>
    <w:rsid w:val="00215C33"/>
    <w:rsid w:val="00215DE7"/>
    <w:rsid w:val="002160E8"/>
    <w:rsid w:val="002163BF"/>
    <w:rsid w:val="002164E4"/>
    <w:rsid w:val="00216840"/>
    <w:rsid w:val="002168E7"/>
    <w:rsid w:val="00216C56"/>
    <w:rsid w:val="00216C58"/>
    <w:rsid w:val="00216D75"/>
    <w:rsid w:val="00216D84"/>
    <w:rsid w:val="002172D8"/>
    <w:rsid w:val="00217583"/>
    <w:rsid w:val="002175CD"/>
    <w:rsid w:val="00217C4B"/>
    <w:rsid w:val="00217CF7"/>
    <w:rsid w:val="00220152"/>
    <w:rsid w:val="002202ED"/>
    <w:rsid w:val="00220346"/>
    <w:rsid w:val="00220509"/>
    <w:rsid w:val="0022050B"/>
    <w:rsid w:val="00220679"/>
    <w:rsid w:val="00220828"/>
    <w:rsid w:val="002208F0"/>
    <w:rsid w:val="002209A7"/>
    <w:rsid w:val="00220A3B"/>
    <w:rsid w:val="00220C89"/>
    <w:rsid w:val="00221308"/>
    <w:rsid w:val="00221470"/>
    <w:rsid w:val="002214A3"/>
    <w:rsid w:val="002214F2"/>
    <w:rsid w:val="00221588"/>
    <w:rsid w:val="00221708"/>
    <w:rsid w:val="00221947"/>
    <w:rsid w:val="00221CA9"/>
    <w:rsid w:val="00221D00"/>
    <w:rsid w:val="00221D6B"/>
    <w:rsid w:val="00221DCE"/>
    <w:rsid w:val="00221E47"/>
    <w:rsid w:val="00221EC7"/>
    <w:rsid w:val="00222218"/>
    <w:rsid w:val="00222562"/>
    <w:rsid w:val="00222759"/>
    <w:rsid w:val="00222B28"/>
    <w:rsid w:val="00222C9D"/>
    <w:rsid w:val="00222F29"/>
    <w:rsid w:val="002231A2"/>
    <w:rsid w:val="00223293"/>
    <w:rsid w:val="0022331F"/>
    <w:rsid w:val="0022343A"/>
    <w:rsid w:val="00223ABF"/>
    <w:rsid w:val="00223BE9"/>
    <w:rsid w:val="00223C1B"/>
    <w:rsid w:val="00223C95"/>
    <w:rsid w:val="00224197"/>
    <w:rsid w:val="002241C3"/>
    <w:rsid w:val="0022449F"/>
    <w:rsid w:val="00224543"/>
    <w:rsid w:val="00224D91"/>
    <w:rsid w:val="00224E53"/>
    <w:rsid w:val="00224E78"/>
    <w:rsid w:val="00224F3A"/>
    <w:rsid w:val="00224F6F"/>
    <w:rsid w:val="00224F8B"/>
    <w:rsid w:val="00225352"/>
    <w:rsid w:val="002254AB"/>
    <w:rsid w:val="00225541"/>
    <w:rsid w:val="0022554F"/>
    <w:rsid w:val="00225A2B"/>
    <w:rsid w:val="00225F17"/>
    <w:rsid w:val="00226720"/>
    <w:rsid w:val="0022679A"/>
    <w:rsid w:val="00226927"/>
    <w:rsid w:val="00226A75"/>
    <w:rsid w:val="00226B61"/>
    <w:rsid w:val="00226C2D"/>
    <w:rsid w:val="00226C46"/>
    <w:rsid w:val="00226DAD"/>
    <w:rsid w:val="00226E3F"/>
    <w:rsid w:val="00226FB7"/>
    <w:rsid w:val="00227361"/>
    <w:rsid w:val="002273BF"/>
    <w:rsid w:val="00227835"/>
    <w:rsid w:val="00227A4B"/>
    <w:rsid w:val="00227A5A"/>
    <w:rsid w:val="00227B9B"/>
    <w:rsid w:val="00227C12"/>
    <w:rsid w:val="00227FC6"/>
    <w:rsid w:val="00230129"/>
    <w:rsid w:val="002301AC"/>
    <w:rsid w:val="002306DA"/>
    <w:rsid w:val="002308A5"/>
    <w:rsid w:val="00230931"/>
    <w:rsid w:val="00230AD1"/>
    <w:rsid w:val="00230BA2"/>
    <w:rsid w:val="00230CC5"/>
    <w:rsid w:val="0023107F"/>
    <w:rsid w:val="0023126B"/>
    <w:rsid w:val="00231368"/>
    <w:rsid w:val="002313C4"/>
    <w:rsid w:val="002317C7"/>
    <w:rsid w:val="00231994"/>
    <w:rsid w:val="00231DD3"/>
    <w:rsid w:val="00231E1B"/>
    <w:rsid w:val="00232251"/>
    <w:rsid w:val="00232254"/>
    <w:rsid w:val="002326CE"/>
    <w:rsid w:val="002329C1"/>
    <w:rsid w:val="00232C84"/>
    <w:rsid w:val="00232E5F"/>
    <w:rsid w:val="00232EB9"/>
    <w:rsid w:val="0023341C"/>
    <w:rsid w:val="00233571"/>
    <w:rsid w:val="002335BF"/>
    <w:rsid w:val="002338D0"/>
    <w:rsid w:val="002341F4"/>
    <w:rsid w:val="002344E5"/>
    <w:rsid w:val="00234569"/>
    <w:rsid w:val="0023481B"/>
    <w:rsid w:val="00234B02"/>
    <w:rsid w:val="00234DF4"/>
    <w:rsid w:val="002351B3"/>
    <w:rsid w:val="0023533B"/>
    <w:rsid w:val="00235532"/>
    <w:rsid w:val="002356DF"/>
    <w:rsid w:val="00235EF7"/>
    <w:rsid w:val="002366DB"/>
    <w:rsid w:val="00236772"/>
    <w:rsid w:val="0023694C"/>
    <w:rsid w:val="00236A79"/>
    <w:rsid w:val="00236E5F"/>
    <w:rsid w:val="00236E86"/>
    <w:rsid w:val="00236F73"/>
    <w:rsid w:val="0023729A"/>
    <w:rsid w:val="0023733C"/>
    <w:rsid w:val="002373D7"/>
    <w:rsid w:val="00237711"/>
    <w:rsid w:val="00237D50"/>
    <w:rsid w:val="002401C7"/>
    <w:rsid w:val="0024047A"/>
    <w:rsid w:val="002405B0"/>
    <w:rsid w:val="0024060C"/>
    <w:rsid w:val="002407EE"/>
    <w:rsid w:val="00240D74"/>
    <w:rsid w:val="002411E8"/>
    <w:rsid w:val="002413D3"/>
    <w:rsid w:val="00241407"/>
    <w:rsid w:val="0024169B"/>
    <w:rsid w:val="00241718"/>
    <w:rsid w:val="0024197E"/>
    <w:rsid w:val="002419FB"/>
    <w:rsid w:val="00241AF0"/>
    <w:rsid w:val="00241DCD"/>
    <w:rsid w:val="00241E4E"/>
    <w:rsid w:val="00242158"/>
    <w:rsid w:val="002426D1"/>
    <w:rsid w:val="00242A9E"/>
    <w:rsid w:val="00242B0D"/>
    <w:rsid w:val="00242B9D"/>
    <w:rsid w:val="00242ED5"/>
    <w:rsid w:val="00242F57"/>
    <w:rsid w:val="0024338C"/>
    <w:rsid w:val="002434CF"/>
    <w:rsid w:val="00243522"/>
    <w:rsid w:val="00243647"/>
    <w:rsid w:val="002439F7"/>
    <w:rsid w:val="00243A68"/>
    <w:rsid w:val="00243AC0"/>
    <w:rsid w:val="00243D1A"/>
    <w:rsid w:val="00243E50"/>
    <w:rsid w:val="00243EC5"/>
    <w:rsid w:val="00244275"/>
    <w:rsid w:val="0024457F"/>
    <w:rsid w:val="002445B5"/>
    <w:rsid w:val="002448DC"/>
    <w:rsid w:val="002449B0"/>
    <w:rsid w:val="00244B7C"/>
    <w:rsid w:val="00244D52"/>
    <w:rsid w:val="00244FCE"/>
    <w:rsid w:val="002451D3"/>
    <w:rsid w:val="002452D1"/>
    <w:rsid w:val="00245609"/>
    <w:rsid w:val="00245AA8"/>
    <w:rsid w:val="002460DA"/>
    <w:rsid w:val="00246264"/>
    <w:rsid w:val="002465D7"/>
    <w:rsid w:val="00246A18"/>
    <w:rsid w:val="00246C24"/>
    <w:rsid w:val="00246ECB"/>
    <w:rsid w:val="0024726A"/>
    <w:rsid w:val="002474A3"/>
    <w:rsid w:val="00247998"/>
    <w:rsid w:val="00247F39"/>
    <w:rsid w:val="002502E1"/>
    <w:rsid w:val="002505F0"/>
    <w:rsid w:val="00250B80"/>
    <w:rsid w:val="00250EE0"/>
    <w:rsid w:val="002510E4"/>
    <w:rsid w:val="002513BF"/>
    <w:rsid w:val="00251404"/>
    <w:rsid w:val="00251412"/>
    <w:rsid w:val="002518AE"/>
    <w:rsid w:val="00251911"/>
    <w:rsid w:val="0025194C"/>
    <w:rsid w:val="00251A7C"/>
    <w:rsid w:val="00251C83"/>
    <w:rsid w:val="00251EE9"/>
    <w:rsid w:val="00252401"/>
    <w:rsid w:val="002524C9"/>
    <w:rsid w:val="00252939"/>
    <w:rsid w:val="00252ABC"/>
    <w:rsid w:val="00252CD0"/>
    <w:rsid w:val="00252F5B"/>
    <w:rsid w:val="00253144"/>
    <w:rsid w:val="00253A97"/>
    <w:rsid w:val="00253AA5"/>
    <w:rsid w:val="00253CF8"/>
    <w:rsid w:val="002543DD"/>
    <w:rsid w:val="00254659"/>
    <w:rsid w:val="002546C3"/>
    <w:rsid w:val="00255052"/>
    <w:rsid w:val="00255109"/>
    <w:rsid w:val="0025557E"/>
    <w:rsid w:val="002555DD"/>
    <w:rsid w:val="00255CA8"/>
    <w:rsid w:val="00255D26"/>
    <w:rsid w:val="00255F2A"/>
    <w:rsid w:val="0025614C"/>
    <w:rsid w:val="00256224"/>
    <w:rsid w:val="00256305"/>
    <w:rsid w:val="00256463"/>
    <w:rsid w:val="0025646B"/>
    <w:rsid w:val="00256CA6"/>
    <w:rsid w:val="00257241"/>
    <w:rsid w:val="00257591"/>
    <w:rsid w:val="002578FA"/>
    <w:rsid w:val="00257A2E"/>
    <w:rsid w:val="00257B6E"/>
    <w:rsid w:val="00257D46"/>
    <w:rsid w:val="00257D94"/>
    <w:rsid w:val="00257FA2"/>
    <w:rsid w:val="0026038B"/>
    <w:rsid w:val="0026041E"/>
    <w:rsid w:val="00260623"/>
    <w:rsid w:val="00260686"/>
    <w:rsid w:val="002606D5"/>
    <w:rsid w:val="002607BF"/>
    <w:rsid w:val="002609B2"/>
    <w:rsid w:val="00260C7A"/>
    <w:rsid w:val="00260D06"/>
    <w:rsid w:val="00260E26"/>
    <w:rsid w:val="00261064"/>
    <w:rsid w:val="0026115D"/>
    <w:rsid w:val="0026125D"/>
    <w:rsid w:val="0026126A"/>
    <w:rsid w:val="00261352"/>
    <w:rsid w:val="002613A8"/>
    <w:rsid w:val="002613D9"/>
    <w:rsid w:val="00261707"/>
    <w:rsid w:val="00261834"/>
    <w:rsid w:val="00261848"/>
    <w:rsid w:val="00261849"/>
    <w:rsid w:val="00261E84"/>
    <w:rsid w:val="00261F96"/>
    <w:rsid w:val="00262014"/>
    <w:rsid w:val="002620B7"/>
    <w:rsid w:val="0026217E"/>
    <w:rsid w:val="002621D8"/>
    <w:rsid w:val="002622B5"/>
    <w:rsid w:val="00262578"/>
    <w:rsid w:val="00262690"/>
    <w:rsid w:val="00262997"/>
    <w:rsid w:val="00262A34"/>
    <w:rsid w:val="00263018"/>
    <w:rsid w:val="00263066"/>
    <w:rsid w:val="002630D4"/>
    <w:rsid w:val="00263122"/>
    <w:rsid w:val="00263355"/>
    <w:rsid w:val="002633BA"/>
    <w:rsid w:val="002636DF"/>
    <w:rsid w:val="002637BA"/>
    <w:rsid w:val="00263D6F"/>
    <w:rsid w:val="00263FFA"/>
    <w:rsid w:val="00264085"/>
    <w:rsid w:val="00264500"/>
    <w:rsid w:val="00264672"/>
    <w:rsid w:val="00264807"/>
    <w:rsid w:val="00264B24"/>
    <w:rsid w:val="00264C3A"/>
    <w:rsid w:val="00264F56"/>
    <w:rsid w:val="00265120"/>
    <w:rsid w:val="002656EC"/>
    <w:rsid w:val="00265720"/>
    <w:rsid w:val="0026574C"/>
    <w:rsid w:val="0026589B"/>
    <w:rsid w:val="00265E67"/>
    <w:rsid w:val="00265F36"/>
    <w:rsid w:val="0026603F"/>
    <w:rsid w:val="00266681"/>
    <w:rsid w:val="0026694B"/>
    <w:rsid w:val="00266A15"/>
    <w:rsid w:val="00266BFE"/>
    <w:rsid w:val="00266C5F"/>
    <w:rsid w:val="00266CCB"/>
    <w:rsid w:val="00266D5E"/>
    <w:rsid w:val="002671A5"/>
    <w:rsid w:val="002674B6"/>
    <w:rsid w:val="002674FE"/>
    <w:rsid w:val="002678A5"/>
    <w:rsid w:val="00267DA3"/>
    <w:rsid w:val="00267F42"/>
    <w:rsid w:val="00267F86"/>
    <w:rsid w:val="0027029F"/>
    <w:rsid w:val="00270340"/>
    <w:rsid w:val="002703D2"/>
    <w:rsid w:val="002704CF"/>
    <w:rsid w:val="0027057A"/>
    <w:rsid w:val="0027072F"/>
    <w:rsid w:val="0027079D"/>
    <w:rsid w:val="002708E1"/>
    <w:rsid w:val="00270F4C"/>
    <w:rsid w:val="002712AD"/>
    <w:rsid w:val="0027138A"/>
    <w:rsid w:val="0027194E"/>
    <w:rsid w:val="00271A58"/>
    <w:rsid w:val="00271B43"/>
    <w:rsid w:val="00271C9A"/>
    <w:rsid w:val="00271CFD"/>
    <w:rsid w:val="00272293"/>
    <w:rsid w:val="002725E0"/>
    <w:rsid w:val="00272673"/>
    <w:rsid w:val="00272837"/>
    <w:rsid w:val="00272ADC"/>
    <w:rsid w:val="00272B31"/>
    <w:rsid w:val="00272BC9"/>
    <w:rsid w:val="0027316C"/>
    <w:rsid w:val="002736A0"/>
    <w:rsid w:val="00274082"/>
    <w:rsid w:val="002743B7"/>
    <w:rsid w:val="002745A6"/>
    <w:rsid w:val="002749F7"/>
    <w:rsid w:val="00274BB0"/>
    <w:rsid w:val="00274BF9"/>
    <w:rsid w:val="00274C0F"/>
    <w:rsid w:val="00274D09"/>
    <w:rsid w:val="002750B7"/>
    <w:rsid w:val="002750CD"/>
    <w:rsid w:val="00275373"/>
    <w:rsid w:val="0027584A"/>
    <w:rsid w:val="00275A2C"/>
    <w:rsid w:val="00275E01"/>
    <w:rsid w:val="00275FBF"/>
    <w:rsid w:val="00276608"/>
    <w:rsid w:val="00276609"/>
    <w:rsid w:val="00276A38"/>
    <w:rsid w:val="00276BD3"/>
    <w:rsid w:val="00276EDB"/>
    <w:rsid w:val="00276F2C"/>
    <w:rsid w:val="00276F69"/>
    <w:rsid w:val="00276FB5"/>
    <w:rsid w:val="002774D3"/>
    <w:rsid w:val="002774F6"/>
    <w:rsid w:val="00277584"/>
    <w:rsid w:val="00277609"/>
    <w:rsid w:val="00277765"/>
    <w:rsid w:val="002778F1"/>
    <w:rsid w:val="00277B62"/>
    <w:rsid w:val="00277CB3"/>
    <w:rsid w:val="00280002"/>
    <w:rsid w:val="002801FE"/>
    <w:rsid w:val="002802DC"/>
    <w:rsid w:val="00280443"/>
    <w:rsid w:val="0028051F"/>
    <w:rsid w:val="002806C9"/>
    <w:rsid w:val="0028083C"/>
    <w:rsid w:val="0028093F"/>
    <w:rsid w:val="00280C43"/>
    <w:rsid w:val="00280EB5"/>
    <w:rsid w:val="00280FC2"/>
    <w:rsid w:val="0028114E"/>
    <w:rsid w:val="00281159"/>
    <w:rsid w:val="00281317"/>
    <w:rsid w:val="0028131A"/>
    <w:rsid w:val="002813FD"/>
    <w:rsid w:val="002814EA"/>
    <w:rsid w:val="002816A9"/>
    <w:rsid w:val="00281B02"/>
    <w:rsid w:val="00281EAE"/>
    <w:rsid w:val="0028219D"/>
    <w:rsid w:val="002821FE"/>
    <w:rsid w:val="00282463"/>
    <w:rsid w:val="00282536"/>
    <w:rsid w:val="002825DA"/>
    <w:rsid w:val="00283486"/>
    <w:rsid w:val="002837BC"/>
    <w:rsid w:val="002837D9"/>
    <w:rsid w:val="002838A3"/>
    <w:rsid w:val="00283DC8"/>
    <w:rsid w:val="00283E45"/>
    <w:rsid w:val="00283F9A"/>
    <w:rsid w:val="00283FB5"/>
    <w:rsid w:val="00283FF7"/>
    <w:rsid w:val="002841FB"/>
    <w:rsid w:val="0028460D"/>
    <w:rsid w:val="002847F3"/>
    <w:rsid w:val="00284886"/>
    <w:rsid w:val="00284A44"/>
    <w:rsid w:val="00284BB7"/>
    <w:rsid w:val="00284C1A"/>
    <w:rsid w:val="00284E33"/>
    <w:rsid w:val="002851B5"/>
    <w:rsid w:val="0028578D"/>
    <w:rsid w:val="0028590F"/>
    <w:rsid w:val="00285BA9"/>
    <w:rsid w:val="00285D1C"/>
    <w:rsid w:val="00285DEB"/>
    <w:rsid w:val="00285E8D"/>
    <w:rsid w:val="00285FC2"/>
    <w:rsid w:val="00286163"/>
    <w:rsid w:val="00286389"/>
    <w:rsid w:val="002863A9"/>
    <w:rsid w:val="0028656D"/>
    <w:rsid w:val="00286832"/>
    <w:rsid w:val="002868A4"/>
    <w:rsid w:val="002868DB"/>
    <w:rsid w:val="00287460"/>
    <w:rsid w:val="00287512"/>
    <w:rsid w:val="00287A69"/>
    <w:rsid w:val="00287EFA"/>
    <w:rsid w:val="00287FB5"/>
    <w:rsid w:val="00287FDC"/>
    <w:rsid w:val="00290044"/>
    <w:rsid w:val="00290203"/>
    <w:rsid w:val="0029033A"/>
    <w:rsid w:val="0029037D"/>
    <w:rsid w:val="0029047B"/>
    <w:rsid w:val="002905AA"/>
    <w:rsid w:val="002905E5"/>
    <w:rsid w:val="002909F9"/>
    <w:rsid w:val="00290B93"/>
    <w:rsid w:val="00290BFB"/>
    <w:rsid w:val="0029113C"/>
    <w:rsid w:val="0029116A"/>
    <w:rsid w:val="002911F4"/>
    <w:rsid w:val="002913F9"/>
    <w:rsid w:val="00291703"/>
    <w:rsid w:val="00291786"/>
    <w:rsid w:val="0029186D"/>
    <w:rsid w:val="00291884"/>
    <w:rsid w:val="00291B64"/>
    <w:rsid w:val="00291BAA"/>
    <w:rsid w:val="00291BB9"/>
    <w:rsid w:val="00291E22"/>
    <w:rsid w:val="00291EDF"/>
    <w:rsid w:val="00291F7D"/>
    <w:rsid w:val="0029221F"/>
    <w:rsid w:val="00292360"/>
    <w:rsid w:val="00292552"/>
    <w:rsid w:val="002925C1"/>
    <w:rsid w:val="00292662"/>
    <w:rsid w:val="0029278E"/>
    <w:rsid w:val="00292871"/>
    <w:rsid w:val="002928F7"/>
    <w:rsid w:val="0029295A"/>
    <w:rsid w:val="00292BB9"/>
    <w:rsid w:val="00292D6E"/>
    <w:rsid w:val="00292F6D"/>
    <w:rsid w:val="002930A3"/>
    <w:rsid w:val="00293425"/>
    <w:rsid w:val="00293A00"/>
    <w:rsid w:val="00293A67"/>
    <w:rsid w:val="00293AE6"/>
    <w:rsid w:val="00293E79"/>
    <w:rsid w:val="00294510"/>
    <w:rsid w:val="002945E5"/>
    <w:rsid w:val="00294766"/>
    <w:rsid w:val="002947D2"/>
    <w:rsid w:val="00294F78"/>
    <w:rsid w:val="00295519"/>
    <w:rsid w:val="0029597D"/>
    <w:rsid w:val="00295BA2"/>
    <w:rsid w:val="0029609A"/>
    <w:rsid w:val="002968F1"/>
    <w:rsid w:val="0029696B"/>
    <w:rsid w:val="00296B14"/>
    <w:rsid w:val="00296CC8"/>
    <w:rsid w:val="00296EB3"/>
    <w:rsid w:val="00296F30"/>
    <w:rsid w:val="0029714C"/>
    <w:rsid w:val="002971E1"/>
    <w:rsid w:val="00297422"/>
    <w:rsid w:val="0029752F"/>
    <w:rsid w:val="00297A96"/>
    <w:rsid w:val="00297EF0"/>
    <w:rsid w:val="00297F0A"/>
    <w:rsid w:val="002A0267"/>
    <w:rsid w:val="002A02F8"/>
    <w:rsid w:val="002A0410"/>
    <w:rsid w:val="002A0496"/>
    <w:rsid w:val="002A076B"/>
    <w:rsid w:val="002A0A2C"/>
    <w:rsid w:val="002A0B41"/>
    <w:rsid w:val="002A0C64"/>
    <w:rsid w:val="002A0CBF"/>
    <w:rsid w:val="002A0DBF"/>
    <w:rsid w:val="002A0EAD"/>
    <w:rsid w:val="002A0F2E"/>
    <w:rsid w:val="002A1115"/>
    <w:rsid w:val="002A11DC"/>
    <w:rsid w:val="002A1262"/>
    <w:rsid w:val="002A1290"/>
    <w:rsid w:val="002A134F"/>
    <w:rsid w:val="002A1476"/>
    <w:rsid w:val="002A14E2"/>
    <w:rsid w:val="002A19B7"/>
    <w:rsid w:val="002A1B37"/>
    <w:rsid w:val="002A22D0"/>
    <w:rsid w:val="002A2483"/>
    <w:rsid w:val="002A2AF7"/>
    <w:rsid w:val="002A2D41"/>
    <w:rsid w:val="002A2D71"/>
    <w:rsid w:val="002A3137"/>
    <w:rsid w:val="002A3AA4"/>
    <w:rsid w:val="002A3BA3"/>
    <w:rsid w:val="002A3C24"/>
    <w:rsid w:val="002A3E28"/>
    <w:rsid w:val="002A4030"/>
    <w:rsid w:val="002A40A0"/>
    <w:rsid w:val="002A40A8"/>
    <w:rsid w:val="002A42D2"/>
    <w:rsid w:val="002A444D"/>
    <w:rsid w:val="002A4476"/>
    <w:rsid w:val="002A4856"/>
    <w:rsid w:val="002A4C76"/>
    <w:rsid w:val="002A52FB"/>
    <w:rsid w:val="002A555E"/>
    <w:rsid w:val="002A5597"/>
    <w:rsid w:val="002A5894"/>
    <w:rsid w:val="002A5900"/>
    <w:rsid w:val="002A5AF2"/>
    <w:rsid w:val="002A5BBF"/>
    <w:rsid w:val="002A6074"/>
    <w:rsid w:val="002A65C1"/>
    <w:rsid w:val="002A66A0"/>
    <w:rsid w:val="002A678E"/>
    <w:rsid w:val="002A72EF"/>
    <w:rsid w:val="002A7350"/>
    <w:rsid w:val="002A74C5"/>
    <w:rsid w:val="002A75CF"/>
    <w:rsid w:val="002A7BE7"/>
    <w:rsid w:val="002A7C0A"/>
    <w:rsid w:val="002A7EA3"/>
    <w:rsid w:val="002B00F7"/>
    <w:rsid w:val="002B053D"/>
    <w:rsid w:val="002B0571"/>
    <w:rsid w:val="002B0674"/>
    <w:rsid w:val="002B09A9"/>
    <w:rsid w:val="002B0A3A"/>
    <w:rsid w:val="002B0FFE"/>
    <w:rsid w:val="002B1246"/>
    <w:rsid w:val="002B12CE"/>
    <w:rsid w:val="002B15A1"/>
    <w:rsid w:val="002B15B6"/>
    <w:rsid w:val="002B175B"/>
    <w:rsid w:val="002B181A"/>
    <w:rsid w:val="002B1926"/>
    <w:rsid w:val="002B1EB4"/>
    <w:rsid w:val="002B1F95"/>
    <w:rsid w:val="002B1F98"/>
    <w:rsid w:val="002B216C"/>
    <w:rsid w:val="002B23DF"/>
    <w:rsid w:val="002B23E6"/>
    <w:rsid w:val="002B2551"/>
    <w:rsid w:val="002B26C5"/>
    <w:rsid w:val="002B2947"/>
    <w:rsid w:val="002B2A52"/>
    <w:rsid w:val="002B2E0D"/>
    <w:rsid w:val="002B2E16"/>
    <w:rsid w:val="002B2F4D"/>
    <w:rsid w:val="002B3181"/>
    <w:rsid w:val="002B333F"/>
    <w:rsid w:val="002B3640"/>
    <w:rsid w:val="002B3787"/>
    <w:rsid w:val="002B37E1"/>
    <w:rsid w:val="002B3A04"/>
    <w:rsid w:val="002B3B78"/>
    <w:rsid w:val="002B3C3B"/>
    <w:rsid w:val="002B4176"/>
    <w:rsid w:val="002B44C0"/>
    <w:rsid w:val="002B4B7D"/>
    <w:rsid w:val="002B4FEB"/>
    <w:rsid w:val="002B548F"/>
    <w:rsid w:val="002B5CB8"/>
    <w:rsid w:val="002B5D21"/>
    <w:rsid w:val="002B5DDC"/>
    <w:rsid w:val="002B5E76"/>
    <w:rsid w:val="002B5E7A"/>
    <w:rsid w:val="002B61C4"/>
    <w:rsid w:val="002B6214"/>
    <w:rsid w:val="002B62BB"/>
    <w:rsid w:val="002B67E9"/>
    <w:rsid w:val="002B680C"/>
    <w:rsid w:val="002B6B5C"/>
    <w:rsid w:val="002B6D02"/>
    <w:rsid w:val="002B6D4C"/>
    <w:rsid w:val="002B6FCE"/>
    <w:rsid w:val="002B764F"/>
    <w:rsid w:val="002B7697"/>
    <w:rsid w:val="002B798E"/>
    <w:rsid w:val="002B7CF7"/>
    <w:rsid w:val="002B7E43"/>
    <w:rsid w:val="002B7FF7"/>
    <w:rsid w:val="002C0133"/>
    <w:rsid w:val="002C07AC"/>
    <w:rsid w:val="002C08B6"/>
    <w:rsid w:val="002C08DD"/>
    <w:rsid w:val="002C131C"/>
    <w:rsid w:val="002C1430"/>
    <w:rsid w:val="002C162F"/>
    <w:rsid w:val="002C1C7A"/>
    <w:rsid w:val="002C1D40"/>
    <w:rsid w:val="002C1DDE"/>
    <w:rsid w:val="002C203C"/>
    <w:rsid w:val="002C248F"/>
    <w:rsid w:val="002C2922"/>
    <w:rsid w:val="002C2A73"/>
    <w:rsid w:val="002C2D34"/>
    <w:rsid w:val="002C2E75"/>
    <w:rsid w:val="002C30AE"/>
    <w:rsid w:val="002C322D"/>
    <w:rsid w:val="002C3501"/>
    <w:rsid w:val="002C358A"/>
    <w:rsid w:val="002C36CF"/>
    <w:rsid w:val="002C3898"/>
    <w:rsid w:val="002C38BE"/>
    <w:rsid w:val="002C396E"/>
    <w:rsid w:val="002C3A51"/>
    <w:rsid w:val="002C3B93"/>
    <w:rsid w:val="002C3BC4"/>
    <w:rsid w:val="002C3C2F"/>
    <w:rsid w:val="002C43E6"/>
    <w:rsid w:val="002C4743"/>
    <w:rsid w:val="002C48D2"/>
    <w:rsid w:val="002C4A5E"/>
    <w:rsid w:val="002C4B82"/>
    <w:rsid w:val="002C4BD0"/>
    <w:rsid w:val="002C4D1D"/>
    <w:rsid w:val="002C5360"/>
    <w:rsid w:val="002C578C"/>
    <w:rsid w:val="002C5927"/>
    <w:rsid w:val="002C59F3"/>
    <w:rsid w:val="002C5A14"/>
    <w:rsid w:val="002C5A7C"/>
    <w:rsid w:val="002C5B52"/>
    <w:rsid w:val="002C5DE2"/>
    <w:rsid w:val="002C637F"/>
    <w:rsid w:val="002C6443"/>
    <w:rsid w:val="002C6556"/>
    <w:rsid w:val="002C6755"/>
    <w:rsid w:val="002C6867"/>
    <w:rsid w:val="002C69EF"/>
    <w:rsid w:val="002C6D10"/>
    <w:rsid w:val="002C6DFD"/>
    <w:rsid w:val="002C6EA6"/>
    <w:rsid w:val="002C6EE4"/>
    <w:rsid w:val="002C7092"/>
    <w:rsid w:val="002C7287"/>
    <w:rsid w:val="002C72DE"/>
    <w:rsid w:val="002C7328"/>
    <w:rsid w:val="002C73E4"/>
    <w:rsid w:val="002C74BB"/>
    <w:rsid w:val="002C7658"/>
    <w:rsid w:val="002C77B3"/>
    <w:rsid w:val="002C78C7"/>
    <w:rsid w:val="002C7AD4"/>
    <w:rsid w:val="002C7B36"/>
    <w:rsid w:val="002C7D58"/>
    <w:rsid w:val="002D0DB9"/>
    <w:rsid w:val="002D0E2D"/>
    <w:rsid w:val="002D0ED7"/>
    <w:rsid w:val="002D1224"/>
    <w:rsid w:val="002D17E5"/>
    <w:rsid w:val="002D1B0D"/>
    <w:rsid w:val="002D1CCA"/>
    <w:rsid w:val="002D1F83"/>
    <w:rsid w:val="002D2005"/>
    <w:rsid w:val="002D231A"/>
    <w:rsid w:val="002D23CA"/>
    <w:rsid w:val="002D2450"/>
    <w:rsid w:val="002D2554"/>
    <w:rsid w:val="002D262A"/>
    <w:rsid w:val="002D2F5C"/>
    <w:rsid w:val="002D3156"/>
    <w:rsid w:val="002D32EE"/>
    <w:rsid w:val="002D3343"/>
    <w:rsid w:val="002D3575"/>
    <w:rsid w:val="002D36DA"/>
    <w:rsid w:val="002D3CC4"/>
    <w:rsid w:val="002D410D"/>
    <w:rsid w:val="002D41BE"/>
    <w:rsid w:val="002D42A7"/>
    <w:rsid w:val="002D441E"/>
    <w:rsid w:val="002D4492"/>
    <w:rsid w:val="002D45A5"/>
    <w:rsid w:val="002D45FC"/>
    <w:rsid w:val="002D47D6"/>
    <w:rsid w:val="002D4F3A"/>
    <w:rsid w:val="002D52DF"/>
    <w:rsid w:val="002D579A"/>
    <w:rsid w:val="002D5B65"/>
    <w:rsid w:val="002D62C1"/>
    <w:rsid w:val="002D63EC"/>
    <w:rsid w:val="002D696A"/>
    <w:rsid w:val="002D6E51"/>
    <w:rsid w:val="002D6F6D"/>
    <w:rsid w:val="002D7037"/>
    <w:rsid w:val="002D781B"/>
    <w:rsid w:val="002E0413"/>
    <w:rsid w:val="002E0461"/>
    <w:rsid w:val="002E0603"/>
    <w:rsid w:val="002E0A3A"/>
    <w:rsid w:val="002E0CCE"/>
    <w:rsid w:val="002E1374"/>
    <w:rsid w:val="002E1414"/>
    <w:rsid w:val="002E15DA"/>
    <w:rsid w:val="002E15F2"/>
    <w:rsid w:val="002E1A0E"/>
    <w:rsid w:val="002E1A12"/>
    <w:rsid w:val="002E1E70"/>
    <w:rsid w:val="002E2049"/>
    <w:rsid w:val="002E2136"/>
    <w:rsid w:val="002E2169"/>
    <w:rsid w:val="002E2306"/>
    <w:rsid w:val="002E254A"/>
    <w:rsid w:val="002E2708"/>
    <w:rsid w:val="002E2964"/>
    <w:rsid w:val="002E2AC5"/>
    <w:rsid w:val="002E2B57"/>
    <w:rsid w:val="002E2E57"/>
    <w:rsid w:val="002E2FA5"/>
    <w:rsid w:val="002E32A6"/>
    <w:rsid w:val="002E3831"/>
    <w:rsid w:val="002E3D22"/>
    <w:rsid w:val="002E3FFA"/>
    <w:rsid w:val="002E4711"/>
    <w:rsid w:val="002E4A5C"/>
    <w:rsid w:val="002E4CBF"/>
    <w:rsid w:val="002E5087"/>
    <w:rsid w:val="002E50DC"/>
    <w:rsid w:val="002E5281"/>
    <w:rsid w:val="002E53B9"/>
    <w:rsid w:val="002E5416"/>
    <w:rsid w:val="002E5AA5"/>
    <w:rsid w:val="002E5EAD"/>
    <w:rsid w:val="002E5FDE"/>
    <w:rsid w:val="002E600D"/>
    <w:rsid w:val="002E6561"/>
    <w:rsid w:val="002E65E4"/>
    <w:rsid w:val="002E66F2"/>
    <w:rsid w:val="002E676B"/>
    <w:rsid w:val="002E67D5"/>
    <w:rsid w:val="002E6B08"/>
    <w:rsid w:val="002E6C20"/>
    <w:rsid w:val="002E6CEC"/>
    <w:rsid w:val="002E70C6"/>
    <w:rsid w:val="002E715A"/>
    <w:rsid w:val="002E71FC"/>
    <w:rsid w:val="002E7420"/>
    <w:rsid w:val="002E75E2"/>
    <w:rsid w:val="002E7643"/>
    <w:rsid w:val="002E78FB"/>
    <w:rsid w:val="002F048C"/>
    <w:rsid w:val="002F07BC"/>
    <w:rsid w:val="002F083A"/>
    <w:rsid w:val="002F0CCB"/>
    <w:rsid w:val="002F10AC"/>
    <w:rsid w:val="002F1715"/>
    <w:rsid w:val="002F1863"/>
    <w:rsid w:val="002F1C8F"/>
    <w:rsid w:val="002F1EF6"/>
    <w:rsid w:val="002F213F"/>
    <w:rsid w:val="002F2759"/>
    <w:rsid w:val="002F2FF5"/>
    <w:rsid w:val="002F347B"/>
    <w:rsid w:val="002F353D"/>
    <w:rsid w:val="002F37C9"/>
    <w:rsid w:val="002F37D4"/>
    <w:rsid w:val="002F37FE"/>
    <w:rsid w:val="002F38A6"/>
    <w:rsid w:val="002F3ACD"/>
    <w:rsid w:val="002F3CE7"/>
    <w:rsid w:val="002F3FA3"/>
    <w:rsid w:val="002F4140"/>
    <w:rsid w:val="002F4169"/>
    <w:rsid w:val="002F425F"/>
    <w:rsid w:val="002F4606"/>
    <w:rsid w:val="002F4824"/>
    <w:rsid w:val="002F4AA0"/>
    <w:rsid w:val="002F4BA2"/>
    <w:rsid w:val="002F5206"/>
    <w:rsid w:val="002F52E6"/>
    <w:rsid w:val="002F5397"/>
    <w:rsid w:val="002F555E"/>
    <w:rsid w:val="002F5619"/>
    <w:rsid w:val="002F56AA"/>
    <w:rsid w:val="002F5759"/>
    <w:rsid w:val="002F5F45"/>
    <w:rsid w:val="002F629C"/>
    <w:rsid w:val="002F6B0B"/>
    <w:rsid w:val="002F6B5F"/>
    <w:rsid w:val="002F703C"/>
    <w:rsid w:val="002F70D1"/>
    <w:rsid w:val="002F7186"/>
    <w:rsid w:val="002F7495"/>
    <w:rsid w:val="002F74DF"/>
    <w:rsid w:val="002F7A01"/>
    <w:rsid w:val="002F7B6A"/>
    <w:rsid w:val="002F7B87"/>
    <w:rsid w:val="003005FC"/>
    <w:rsid w:val="003006A1"/>
    <w:rsid w:val="003007DF"/>
    <w:rsid w:val="00300947"/>
    <w:rsid w:val="00300A20"/>
    <w:rsid w:val="00300F88"/>
    <w:rsid w:val="00301794"/>
    <w:rsid w:val="003018F1"/>
    <w:rsid w:val="00301ABD"/>
    <w:rsid w:val="00301C48"/>
    <w:rsid w:val="00301EE2"/>
    <w:rsid w:val="00302491"/>
    <w:rsid w:val="00302789"/>
    <w:rsid w:val="00302D4A"/>
    <w:rsid w:val="00302E88"/>
    <w:rsid w:val="003030EB"/>
    <w:rsid w:val="00303150"/>
    <w:rsid w:val="003031BA"/>
    <w:rsid w:val="00303478"/>
    <w:rsid w:val="0030356D"/>
    <w:rsid w:val="003036C0"/>
    <w:rsid w:val="003039AC"/>
    <w:rsid w:val="00303A42"/>
    <w:rsid w:val="00303FBB"/>
    <w:rsid w:val="0030412E"/>
    <w:rsid w:val="00304244"/>
    <w:rsid w:val="003045B8"/>
    <w:rsid w:val="0030466D"/>
    <w:rsid w:val="00304815"/>
    <w:rsid w:val="003048D4"/>
    <w:rsid w:val="003049DA"/>
    <w:rsid w:val="00304E1A"/>
    <w:rsid w:val="003051A6"/>
    <w:rsid w:val="003051D8"/>
    <w:rsid w:val="0030527F"/>
    <w:rsid w:val="00305493"/>
    <w:rsid w:val="003055FD"/>
    <w:rsid w:val="00305640"/>
    <w:rsid w:val="003057ED"/>
    <w:rsid w:val="00305BA4"/>
    <w:rsid w:val="003060D1"/>
    <w:rsid w:val="003064A1"/>
    <w:rsid w:val="00306859"/>
    <w:rsid w:val="003069AD"/>
    <w:rsid w:val="003069DF"/>
    <w:rsid w:val="00306DB7"/>
    <w:rsid w:val="00306F03"/>
    <w:rsid w:val="00306FC6"/>
    <w:rsid w:val="00307044"/>
    <w:rsid w:val="003070BD"/>
    <w:rsid w:val="00307141"/>
    <w:rsid w:val="00307371"/>
    <w:rsid w:val="003079AD"/>
    <w:rsid w:val="003079E0"/>
    <w:rsid w:val="00307A47"/>
    <w:rsid w:val="00307C15"/>
    <w:rsid w:val="00307D5A"/>
    <w:rsid w:val="00307D88"/>
    <w:rsid w:val="00307E35"/>
    <w:rsid w:val="003101FB"/>
    <w:rsid w:val="0031045E"/>
    <w:rsid w:val="003105FF"/>
    <w:rsid w:val="003106A1"/>
    <w:rsid w:val="00310791"/>
    <w:rsid w:val="0031094D"/>
    <w:rsid w:val="00310984"/>
    <w:rsid w:val="00310AA1"/>
    <w:rsid w:val="00310C5F"/>
    <w:rsid w:val="00310CA7"/>
    <w:rsid w:val="00310E88"/>
    <w:rsid w:val="0031105D"/>
    <w:rsid w:val="0031108E"/>
    <w:rsid w:val="00311453"/>
    <w:rsid w:val="0031193B"/>
    <w:rsid w:val="00311E49"/>
    <w:rsid w:val="00311F65"/>
    <w:rsid w:val="00312252"/>
    <w:rsid w:val="003122AB"/>
    <w:rsid w:val="00312561"/>
    <w:rsid w:val="00312562"/>
    <w:rsid w:val="0031285A"/>
    <w:rsid w:val="00312CF4"/>
    <w:rsid w:val="00312EDA"/>
    <w:rsid w:val="00312FAC"/>
    <w:rsid w:val="00313620"/>
    <w:rsid w:val="003136EF"/>
    <w:rsid w:val="00313FAE"/>
    <w:rsid w:val="003141C0"/>
    <w:rsid w:val="003141E8"/>
    <w:rsid w:val="003141F6"/>
    <w:rsid w:val="00314440"/>
    <w:rsid w:val="003147D7"/>
    <w:rsid w:val="0031489C"/>
    <w:rsid w:val="00314AD9"/>
    <w:rsid w:val="00314E4D"/>
    <w:rsid w:val="00314EA3"/>
    <w:rsid w:val="00314FAE"/>
    <w:rsid w:val="00315149"/>
    <w:rsid w:val="00315289"/>
    <w:rsid w:val="00315796"/>
    <w:rsid w:val="00315A49"/>
    <w:rsid w:val="00315AA8"/>
    <w:rsid w:val="00315FE3"/>
    <w:rsid w:val="00316054"/>
    <w:rsid w:val="0031621D"/>
    <w:rsid w:val="003162DC"/>
    <w:rsid w:val="003162DD"/>
    <w:rsid w:val="00316521"/>
    <w:rsid w:val="0031683E"/>
    <w:rsid w:val="003169F2"/>
    <w:rsid w:val="00316AC5"/>
    <w:rsid w:val="00316C4E"/>
    <w:rsid w:val="00317071"/>
    <w:rsid w:val="00317211"/>
    <w:rsid w:val="0031731C"/>
    <w:rsid w:val="003174F6"/>
    <w:rsid w:val="00317560"/>
    <w:rsid w:val="003178AF"/>
    <w:rsid w:val="00317DB0"/>
    <w:rsid w:val="00317F7B"/>
    <w:rsid w:val="00317F91"/>
    <w:rsid w:val="00317FE1"/>
    <w:rsid w:val="0032007A"/>
    <w:rsid w:val="00320151"/>
    <w:rsid w:val="0032042D"/>
    <w:rsid w:val="003205C6"/>
    <w:rsid w:val="003207EB"/>
    <w:rsid w:val="00320CE5"/>
    <w:rsid w:val="0032113C"/>
    <w:rsid w:val="00321188"/>
    <w:rsid w:val="003211AF"/>
    <w:rsid w:val="003212E8"/>
    <w:rsid w:val="0032152C"/>
    <w:rsid w:val="00321763"/>
    <w:rsid w:val="00321BE2"/>
    <w:rsid w:val="00321DB1"/>
    <w:rsid w:val="00321DC8"/>
    <w:rsid w:val="0032207C"/>
    <w:rsid w:val="00322209"/>
    <w:rsid w:val="0032222E"/>
    <w:rsid w:val="00322272"/>
    <w:rsid w:val="003222C9"/>
    <w:rsid w:val="00322554"/>
    <w:rsid w:val="003229C1"/>
    <w:rsid w:val="00322C78"/>
    <w:rsid w:val="00322D0E"/>
    <w:rsid w:val="00322E02"/>
    <w:rsid w:val="003234B7"/>
    <w:rsid w:val="00323750"/>
    <w:rsid w:val="00323880"/>
    <w:rsid w:val="00323AAE"/>
    <w:rsid w:val="00323AD1"/>
    <w:rsid w:val="00323B60"/>
    <w:rsid w:val="00323C72"/>
    <w:rsid w:val="00323CF8"/>
    <w:rsid w:val="00323F90"/>
    <w:rsid w:val="00324088"/>
    <w:rsid w:val="003240F4"/>
    <w:rsid w:val="00324106"/>
    <w:rsid w:val="00324263"/>
    <w:rsid w:val="003243FA"/>
    <w:rsid w:val="0032496B"/>
    <w:rsid w:val="00324ADB"/>
    <w:rsid w:val="00324E5B"/>
    <w:rsid w:val="00325050"/>
    <w:rsid w:val="00325083"/>
    <w:rsid w:val="003250E8"/>
    <w:rsid w:val="00325253"/>
    <w:rsid w:val="003254DE"/>
    <w:rsid w:val="00325638"/>
    <w:rsid w:val="0032583D"/>
    <w:rsid w:val="00325CB8"/>
    <w:rsid w:val="00325CD5"/>
    <w:rsid w:val="00325D7B"/>
    <w:rsid w:val="00325DC7"/>
    <w:rsid w:val="00326868"/>
    <w:rsid w:val="00326B0D"/>
    <w:rsid w:val="00326E14"/>
    <w:rsid w:val="00326FEA"/>
    <w:rsid w:val="00327372"/>
    <w:rsid w:val="003275EF"/>
    <w:rsid w:val="00327665"/>
    <w:rsid w:val="00327EBE"/>
    <w:rsid w:val="00327F38"/>
    <w:rsid w:val="0033072B"/>
    <w:rsid w:val="003308CE"/>
    <w:rsid w:val="00330B71"/>
    <w:rsid w:val="00330C8F"/>
    <w:rsid w:val="00330D8C"/>
    <w:rsid w:val="0033104E"/>
    <w:rsid w:val="00331050"/>
    <w:rsid w:val="0033120B"/>
    <w:rsid w:val="00331231"/>
    <w:rsid w:val="003315E5"/>
    <w:rsid w:val="003315F6"/>
    <w:rsid w:val="00331757"/>
    <w:rsid w:val="003319B8"/>
    <w:rsid w:val="00331B61"/>
    <w:rsid w:val="00332055"/>
    <w:rsid w:val="00332070"/>
    <w:rsid w:val="00332118"/>
    <w:rsid w:val="00332173"/>
    <w:rsid w:val="003321A9"/>
    <w:rsid w:val="0033267C"/>
    <w:rsid w:val="00332B63"/>
    <w:rsid w:val="00332D98"/>
    <w:rsid w:val="00332E5D"/>
    <w:rsid w:val="00333178"/>
    <w:rsid w:val="00333181"/>
    <w:rsid w:val="003331F7"/>
    <w:rsid w:val="003335DF"/>
    <w:rsid w:val="00333834"/>
    <w:rsid w:val="003338CE"/>
    <w:rsid w:val="003339F8"/>
    <w:rsid w:val="00333BA6"/>
    <w:rsid w:val="00333C15"/>
    <w:rsid w:val="00333DA4"/>
    <w:rsid w:val="00333E1C"/>
    <w:rsid w:val="00333EBD"/>
    <w:rsid w:val="00333FA8"/>
    <w:rsid w:val="003341F3"/>
    <w:rsid w:val="0033421F"/>
    <w:rsid w:val="00334300"/>
    <w:rsid w:val="003343D4"/>
    <w:rsid w:val="003344DB"/>
    <w:rsid w:val="00334613"/>
    <w:rsid w:val="00334C4D"/>
    <w:rsid w:val="003350DE"/>
    <w:rsid w:val="0033521D"/>
    <w:rsid w:val="0033549B"/>
    <w:rsid w:val="003354F9"/>
    <w:rsid w:val="0033567B"/>
    <w:rsid w:val="003356D9"/>
    <w:rsid w:val="003358F4"/>
    <w:rsid w:val="00335B29"/>
    <w:rsid w:val="003361D3"/>
    <w:rsid w:val="00336769"/>
    <w:rsid w:val="00336E98"/>
    <w:rsid w:val="00337093"/>
    <w:rsid w:val="0033712F"/>
    <w:rsid w:val="0033714A"/>
    <w:rsid w:val="003372DC"/>
    <w:rsid w:val="00337320"/>
    <w:rsid w:val="00337450"/>
    <w:rsid w:val="003375FF"/>
    <w:rsid w:val="003379D8"/>
    <w:rsid w:val="00337B5A"/>
    <w:rsid w:val="00337D87"/>
    <w:rsid w:val="00337FD5"/>
    <w:rsid w:val="00340208"/>
    <w:rsid w:val="00340607"/>
    <w:rsid w:val="00340787"/>
    <w:rsid w:val="00340902"/>
    <w:rsid w:val="003409A3"/>
    <w:rsid w:val="00340BA3"/>
    <w:rsid w:val="00340E04"/>
    <w:rsid w:val="00340F58"/>
    <w:rsid w:val="003410E8"/>
    <w:rsid w:val="003416B9"/>
    <w:rsid w:val="00341826"/>
    <w:rsid w:val="00341909"/>
    <w:rsid w:val="00341A57"/>
    <w:rsid w:val="00341F43"/>
    <w:rsid w:val="003420DC"/>
    <w:rsid w:val="00342610"/>
    <w:rsid w:val="00342736"/>
    <w:rsid w:val="003429C5"/>
    <w:rsid w:val="003429D8"/>
    <w:rsid w:val="00342C8F"/>
    <w:rsid w:val="00342DBA"/>
    <w:rsid w:val="00342DF0"/>
    <w:rsid w:val="003432EB"/>
    <w:rsid w:val="0034375A"/>
    <w:rsid w:val="00343AFF"/>
    <w:rsid w:val="003441BA"/>
    <w:rsid w:val="00344258"/>
    <w:rsid w:val="003442D0"/>
    <w:rsid w:val="003444CF"/>
    <w:rsid w:val="003446E2"/>
    <w:rsid w:val="00344867"/>
    <w:rsid w:val="003448F1"/>
    <w:rsid w:val="00344A50"/>
    <w:rsid w:val="00344B06"/>
    <w:rsid w:val="00344D5D"/>
    <w:rsid w:val="00345004"/>
    <w:rsid w:val="00345076"/>
    <w:rsid w:val="0034513F"/>
    <w:rsid w:val="003451D0"/>
    <w:rsid w:val="00345357"/>
    <w:rsid w:val="00345F5D"/>
    <w:rsid w:val="003460ED"/>
    <w:rsid w:val="00346436"/>
    <w:rsid w:val="0034668E"/>
    <w:rsid w:val="003469C1"/>
    <w:rsid w:val="00346E89"/>
    <w:rsid w:val="00347276"/>
    <w:rsid w:val="00347279"/>
    <w:rsid w:val="00347413"/>
    <w:rsid w:val="00347510"/>
    <w:rsid w:val="003476AC"/>
    <w:rsid w:val="003477CF"/>
    <w:rsid w:val="0034790E"/>
    <w:rsid w:val="00347A72"/>
    <w:rsid w:val="00347ACE"/>
    <w:rsid w:val="00347BB9"/>
    <w:rsid w:val="00347E5F"/>
    <w:rsid w:val="00347E94"/>
    <w:rsid w:val="00347FAD"/>
    <w:rsid w:val="00350297"/>
    <w:rsid w:val="0035038A"/>
    <w:rsid w:val="003503A3"/>
    <w:rsid w:val="003505B3"/>
    <w:rsid w:val="00350670"/>
    <w:rsid w:val="00350A22"/>
    <w:rsid w:val="00350C7C"/>
    <w:rsid w:val="00350C90"/>
    <w:rsid w:val="00350CB7"/>
    <w:rsid w:val="00350CCF"/>
    <w:rsid w:val="00350CE1"/>
    <w:rsid w:val="00350DDE"/>
    <w:rsid w:val="00350E3C"/>
    <w:rsid w:val="00350EBC"/>
    <w:rsid w:val="003511CC"/>
    <w:rsid w:val="00351269"/>
    <w:rsid w:val="0035138B"/>
    <w:rsid w:val="003519C1"/>
    <w:rsid w:val="00351A22"/>
    <w:rsid w:val="003520F9"/>
    <w:rsid w:val="00352B0B"/>
    <w:rsid w:val="00352BF7"/>
    <w:rsid w:val="00352F61"/>
    <w:rsid w:val="003532E8"/>
    <w:rsid w:val="003538AB"/>
    <w:rsid w:val="003538F1"/>
    <w:rsid w:val="00353AAE"/>
    <w:rsid w:val="00353F7E"/>
    <w:rsid w:val="00354516"/>
    <w:rsid w:val="0035491C"/>
    <w:rsid w:val="00354940"/>
    <w:rsid w:val="003549B8"/>
    <w:rsid w:val="00354D95"/>
    <w:rsid w:val="003550F1"/>
    <w:rsid w:val="00355617"/>
    <w:rsid w:val="003556DE"/>
    <w:rsid w:val="003556ED"/>
    <w:rsid w:val="00355B2D"/>
    <w:rsid w:val="00355B61"/>
    <w:rsid w:val="00355BEA"/>
    <w:rsid w:val="00355BFD"/>
    <w:rsid w:val="00355CEF"/>
    <w:rsid w:val="00355EB5"/>
    <w:rsid w:val="00355EE3"/>
    <w:rsid w:val="00356172"/>
    <w:rsid w:val="003561DB"/>
    <w:rsid w:val="00356869"/>
    <w:rsid w:val="00356AC1"/>
    <w:rsid w:val="00356B51"/>
    <w:rsid w:val="00356C32"/>
    <w:rsid w:val="00356E22"/>
    <w:rsid w:val="00357048"/>
    <w:rsid w:val="0035717E"/>
    <w:rsid w:val="00357825"/>
    <w:rsid w:val="00357B44"/>
    <w:rsid w:val="00357F34"/>
    <w:rsid w:val="00357FC8"/>
    <w:rsid w:val="003602C1"/>
    <w:rsid w:val="00360572"/>
    <w:rsid w:val="00360604"/>
    <w:rsid w:val="00360C16"/>
    <w:rsid w:val="00360F9D"/>
    <w:rsid w:val="00361008"/>
    <w:rsid w:val="003611B1"/>
    <w:rsid w:val="00361379"/>
    <w:rsid w:val="00361656"/>
    <w:rsid w:val="00361885"/>
    <w:rsid w:val="00361BC5"/>
    <w:rsid w:val="00361F5E"/>
    <w:rsid w:val="00361FB6"/>
    <w:rsid w:val="003620BA"/>
    <w:rsid w:val="003623C2"/>
    <w:rsid w:val="003623D9"/>
    <w:rsid w:val="0036244C"/>
    <w:rsid w:val="00362ACE"/>
    <w:rsid w:val="00362B9F"/>
    <w:rsid w:val="00362D05"/>
    <w:rsid w:val="00363004"/>
    <w:rsid w:val="0036386A"/>
    <w:rsid w:val="00363A08"/>
    <w:rsid w:val="00363FC2"/>
    <w:rsid w:val="0036400F"/>
    <w:rsid w:val="00364116"/>
    <w:rsid w:val="00364119"/>
    <w:rsid w:val="00364587"/>
    <w:rsid w:val="00364AB3"/>
    <w:rsid w:val="00364AB6"/>
    <w:rsid w:val="00365029"/>
    <w:rsid w:val="003650A0"/>
    <w:rsid w:val="003653C1"/>
    <w:rsid w:val="00365710"/>
    <w:rsid w:val="003657D5"/>
    <w:rsid w:val="00365A1D"/>
    <w:rsid w:val="00365B66"/>
    <w:rsid w:val="00365C9E"/>
    <w:rsid w:val="003661E1"/>
    <w:rsid w:val="003661FC"/>
    <w:rsid w:val="00366598"/>
    <w:rsid w:val="00366965"/>
    <w:rsid w:val="00366A98"/>
    <w:rsid w:val="00366C51"/>
    <w:rsid w:val="00366FC1"/>
    <w:rsid w:val="003670CB"/>
    <w:rsid w:val="00367109"/>
    <w:rsid w:val="003671E3"/>
    <w:rsid w:val="003674FA"/>
    <w:rsid w:val="00367BCE"/>
    <w:rsid w:val="00367E6E"/>
    <w:rsid w:val="00367F70"/>
    <w:rsid w:val="00370211"/>
    <w:rsid w:val="003704D3"/>
    <w:rsid w:val="0037056A"/>
    <w:rsid w:val="003707C1"/>
    <w:rsid w:val="00370895"/>
    <w:rsid w:val="00370DCF"/>
    <w:rsid w:val="00370EA3"/>
    <w:rsid w:val="00370F6E"/>
    <w:rsid w:val="003711F2"/>
    <w:rsid w:val="00371334"/>
    <w:rsid w:val="00371406"/>
    <w:rsid w:val="003715EC"/>
    <w:rsid w:val="003716FF"/>
    <w:rsid w:val="00371716"/>
    <w:rsid w:val="0037172B"/>
    <w:rsid w:val="00371AE6"/>
    <w:rsid w:val="00371C5C"/>
    <w:rsid w:val="00371D05"/>
    <w:rsid w:val="00371FF3"/>
    <w:rsid w:val="00372155"/>
    <w:rsid w:val="00372233"/>
    <w:rsid w:val="00372DAE"/>
    <w:rsid w:val="00372EBC"/>
    <w:rsid w:val="0037309E"/>
    <w:rsid w:val="0037336E"/>
    <w:rsid w:val="00373448"/>
    <w:rsid w:val="00373567"/>
    <w:rsid w:val="003736DB"/>
    <w:rsid w:val="003736E9"/>
    <w:rsid w:val="00373A40"/>
    <w:rsid w:val="00373AF0"/>
    <w:rsid w:val="00373C2B"/>
    <w:rsid w:val="00373CD8"/>
    <w:rsid w:val="00373CE8"/>
    <w:rsid w:val="00373F1D"/>
    <w:rsid w:val="0037428D"/>
    <w:rsid w:val="0037484D"/>
    <w:rsid w:val="00374AA3"/>
    <w:rsid w:val="00374AD6"/>
    <w:rsid w:val="00374BE4"/>
    <w:rsid w:val="0037576A"/>
    <w:rsid w:val="003758B5"/>
    <w:rsid w:val="003758B6"/>
    <w:rsid w:val="0037593A"/>
    <w:rsid w:val="00375941"/>
    <w:rsid w:val="0037594E"/>
    <w:rsid w:val="003759EF"/>
    <w:rsid w:val="00375B33"/>
    <w:rsid w:val="00375B59"/>
    <w:rsid w:val="00375BBC"/>
    <w:rsid w:val="00375C38"/>
    <w:rsid w:val="00375C84"/>
    <w:rsid w:val="00375CF4"/>
    <w:rsid w:val="00375E49"/>
    <w:rsid w:val="00375EFD"/>
    <w:rsid w:val="00376281"/>
    <w:rsid w:val="00376B92"/>
    <w:rsid w:val="00376C18"/>
    <w:rsid w:val="00376DF5"/>
    <w:rsid w:val="003771EE"/>
    <w:rsid w:val="00377246"/>
    <w:rsid w:val="00377EE9"/>
    <w:rsid w:val="00380000"/>
    <w:rsid w:val="00380040"/>
    <w:rsid w:val="003800D3"/>
    <w:rsid w:val="003806C9"/>
    <w:rsid w:val="00380849"/>
    <w:rsid w:val="0038084A"/>
    <w:rsid w:val="00380A32"/>
    <w:rsid w:val="00380A8E"/>
    <w:rsid w:val="00380A9B"/>
    <w:rsid w:val="00380FFA"/>
    <w:rsid w:val="00381385"/>
    <w:rsid w:val="0038167B"/>
    <w:rsid w:val="00381889"/>
    <w:rsid w:val="00381A3F"/>
    <w:rsid w:val="00381A9D"/>
    <w:rsid w:val="00381ACB"/>
    <w:rsid w:val="00382541"/>
    <w:rsid w:val="0038259B"/>
    <w:rsid w:val="003825B5"/>
    <w:rsid w:val="003825FA"/>
    <w:rsid w:val="00382887"/>
    <w:rsid w:val="0038289E"/>
    <w:rsid w:val="0038299C"/>
    <w:rsid w:val="00382D08"/>
    <w:rsid w:val="00382DB2"/>
    <w:rsid w:val="003833C6"/>
    <w:rsid w:val="003834B4"/>
    <w:rsid w:val="003835F8"/>
    <w:rsid w:val="003849F5"/>
    <w:rsid w:val="00384A6F"/>
    <w:rsid w:val="00384BAF"/>
    <w:rsid w:val="00385008"/>
    <w:rsid w:val="003855DB"/>
    <w:rsid w:val="00385969"/>
    <w:rsid w:val="00385DDA"/>
    <w:rsid w:val="003866A4"/>
    <w:rsid w:val="0038674D"/>
    <w:rsid w:val="003867CE"/>
    <w:rsid w:val="00386849"/>
    <w:rsid w:val="003868C8"/>
    <w:rsid w:val="00386B68"/>
    <w:rsid w:val="00386BCC"/>
    <w:rsid w:val="00386F25"/>
    <w:rsid w:val="00387030"/>
    <w:rsid w:val="003870CE"/>
    <w:rsid w:val="003870F0"/>
    <w:rsid w:val="00387179"/>
    <w:rsid w:val="00387185"/>
    <w:rsid w:val="003874DE"/>
    <w:rsid w:val="003875AE"/>
    <w:rsid w:val="00387BDF"/>
    <w:rsid w:val="00387D0C"/>
    <w:rsid w:val="00390179"/>
    <w:rsid w:val="0039040E"/>
    <w:rsid w:val="00390455"/>
    <w:rsid w:val="00390528"/>
    <w:rsid w:val="003906E3"/>
    <w:rsid w:val="00390745"/>
    <w:rsid w:val="003907DE"/>
    <w:rsid w:val="00390C5B"/>
    <w:rsid w:val="00390D61"/>
    <w:rsid w:val="00390E06"/>
    <w:rsid w:val="00390E5F"/>
    <w:rsid w:val="00391079"/>
    <w:rsid w:val="00391363"/>
    <w:rsid w:val="00391426"/>
    <w:rsid w:val="00391699"/>
    <w:rsid w:val="0039171B"/>
    <w:rsid w:val="003918D8"/>
    <w:rsid w:val="00391AC7"/>
    <w:rsid w:val="003920BA"/>
    <w:rsid w:val="003920ED"/>
    <w:rsid w:val="003924DA"/>
    <w:rsid w:val="00392569"/>
    <w:rsid w:val="003927CA"/>
    <w:rsid w:val="003928BD"/>
    <w:rsid w:val="00392C8D"/>
    <w:rsid w:val="00392ECE"/>
    <w:rsid w:val="00392FEF"/>
    <w:rsid w:val="00393026"/>
    <w:rsid w:val="00393261"/>
    <w:rsid w:val="003935BB"/>
    <w:rsid w:val="0039367A"/>
    <w:rsid w:val="003937AA"/>
    <w:rsid w:val="0039393B"/>
    <w:rsid w:val="00394382"/>
    <w:rsid w:val="003948B9"/>
    <w:rsid w:val="00394F45"/>
    <w:rsid w:val="0039511B"/>
    <w:rsid w:val="00395279"/>
    <w:rsid w:val="00395342"/>
    <w:rsid w:val="0039544B"/>
    <w:rsid w:val="0039555F"/>
    <w:rsid w:val="00395958"/>
    <w:rsid w:val="00395995"/>
    <w:rsid w:val="003959E9"/>
    <w:rsid w:val="00395A81"/>
    <w:rsid w:val="00395B1F"/>
    <w:rsid w:val="00395DF3"/>
    <w:rsid w:val="00395E53"/>
    <w:rsid w:val="00395F8A"/>
    <w:rsid w:val="0039609E"/>
    <w:rsid w:val="003960E0"/>
    <w:rsid w:val="00396131"/>
    <w:rsid w:val="003961C3"/>
    <w:rsid w:val="003962AC"/>
    <w:rsid w:val="003962CA"/>
    <w:rsid w:val="003964B3"/>
    <w:rsid w:val="00396D6D"/>
    <w:rsid w:val="0039705E"/>
    <w:rsid w:val="00397079"/>
    <w:rsid w:val="00397257"/>
    <w:rsid w:val="0039760D"/>
    <w:rsid w:val="0039781C"/>
    <w:rsid w:val="00397884"/>
    <w:rsid w:val="00397D2E"/>
    <w:rsid w:val="00397F24"/>
    <w:rsid w:val="003A03AA"/>
    <w:rsid w:val="003A057E"/>
    <w:rsid w:val="003A0654"/>
    <w:rsid w:val="003A0981"/>
    <w:rsid w:val="003A0A4D"/>
    <w:rsid w:val="003A0C10"/>
    <w:rsid w:val="003A0D23"/>
    <w:rsid w:val="003A0D3D"/>
    <w:rsid w:val="003A1020"/>
    <w:rsid w:val="003A1292"/>
    <w:rsid w:val="003A12A0"/>
    <w:rsid w:val="003A15D4"/>
    <w:rsid w:val="003A190C"/>
    <w:rsid w:val="003A1C7D"/>
    <w:rsid w:val="003A1E08"/>
    <w:rsid w:val="003A2061"/>
    <w:rsid w:val="003A229B"/>
    <w:rsid w:val="003A265F"/>
    <w:rsid w:val="003A2684"/>
    <w:rsid w:val="003A2728"/>
    <w:rsid w:val="003A292E"/>
    <w:rsid w:val="003A2937"/>
    <w:rsid w:val="003A2AFB"/>
    <w:rsid w:val="003A2B8A"/>
    <w:rsid w:val="003A2F17"/>
    <w:rsid w:val="003A30A9"/>
    <w:rsid w:val="003A30AF"/>
    <w:rsid w:val="003A333B"/>
    <w:rsid w:val="003A335C"/>
    <w:rsid w:val="003A3375"/>
    <w:rsid w:val="003A3965"/>
    <w:rsid w:val="003A3CD3"/>
    <w:rsid w:val="003A3CF5"/>
    <w:rsid w:val="003A3D44"/>
    <w:rsid w:val="003A422F"/>
    <w:rsid w:val="003A46D2"/>
    <w:rsid w:val="003A4720"/>
    <w:rsid w:val="003A4CD1"/>
    <w:rsid w:val="003A4D37"/>
    <w:rsid w:val="003A4E29"/>
    <w:rsid w:val="003A5118"/>
    <w:rsid w:val="003A52C0"/>
    <w:rsid w:val="003A5697"/>
    <w:rsid w:val="003A5876"/>
    <w:rsid w:val="003A5A7E"/>
    <w:rsid w:val="003A5B6F"/>
    <w:rsid w:val="003A5E6D"/>
    <w:rsid w:val="003A5F3A"/>
    <w:rsid w:val="003A66D7"/>
    <w:rsid w:val="003A6B32"/>
    <w:rsid w:val="003A6B33"/>
    <w:rsid w:val="003A6BE5"/>
    <w:rsid w:val="003A6F24"/>
    <w:rsid w:val="003A70A9"/>
    <w:rsid w:val="003A70BB"/>
    <w:rsid w:val="003A7383"/>
    <w:rsid w:val="003A7591"/>
    <w:rsid w:val="003A7699"/>
    <w:rsid w:val="003A7ACF"/>
    <w:rsid w:val="003A7CA0"/>
    <w:rsid w:val="003A7EA5"/>
    <w:rsid w:val="003B02E5"/>
    <w:rsid w:val="003B031C"/>
    <w:rsid w:val="003B0736"/>
    <w:rsid w:val="003B0956"/>
    <w:rsid w:val="003B0A34"/>
    <w:rsid w:val="003B0CDF"/>
    <w:rsid w:val="003B0CE8"/>
    <w:rsid w:val="003B0E00"/>
    <w:rsid w:val="003B0E36"/>
    <w:rsid w:val="003B1342"/>
    <w:rsid w:val="003B17BA"/>
    <w:rsid w:val="003B1943"/>
    <w:rsid w:val="003B1A5D"/>
    <w:rsid w:val="003B1F10"/>
    <w:rsid w:val="003B234A"/>
    <w:rsid w:val="003B236B"/>
    <w:rsid w:val="003B2428"/>
    <w:rsid w:val="003B2776"/>
    <w:rsid w:val="003B2F03"/>
    <w:rsid w:val="003B2F16"/>
    <w:rsid w:val="003B3065"/>
    <w:rsid w:val="003B3A32"/>
    <w:rsid w:val="003B3E47"/>
    <w:rsid w:val="003B4021"/>
    <w:rsid w:val="003B4556"/>
    <w:rsid w:val="003B4812"/>
    <w:rsid w:val="003B4A9F"/>
    <w:rsid w:val="003B4ABD"/>
    <w:rsid w:val="003B4B78"/>
    <w:rsid w:val="003B4BDF"/>
    <w:rsid w:val="003B4F21"/>
    <w:rsid w:val="003B50EE"/>
    <w:rsid w:val="003B54AE"/>
    <w:rsid w:val="003B5848"/>
    <w:rsid w:val="003B5863"/>
    <w:rsid w:val="003B59B4"/>
    <w:rsid w:val="003B5B89"/>
    <w:rsid w:val="003B63AD"/>
    <w:rsid w:val="003B65D2"/>
    <w:rsid w:val="003B6895"/>
    <w:rsid w:val="003B68BA"/>
    <w:rsid w:val="003B6C7A"/>
    <w:rsid w:val="003B6F0D"/>
    <w:rsid w:val="003B70D4"/>
    <w:rsid w:val="003B70E1"/>
    <w:rsid w:val="003B715B"/>
    <w:rsid w:val="003B72D9"/>
    <w:rsid w:val="003B7568"/>
    <w:rsid w:val="003B78F2"/>
    <w:rsid w:val="003B7A86"/>
    <w:rsid w:val="003B7E06"/>
    <w:rsid w:val="003B7FCA"/>
    <w:rsid w:val="003C03E6"/>
    <w:rsid w:val="003C06BD"/>
    <w:rsid w:val="003C07E7"/>
    <w:rsid w:val="003C0A62"/>
    <w:rsid w:val="003C0B37"/>
    <w:rsid w:val="003C0B91"/>
    <w:rsid w:val="003C0C2D"/>
    <w:rsid w:val="003C0F59"/>
    <w:rsid w:val="003C0F81"/>
    <w:rsid w:val="003C1022"/>
    <w:rsid w:val="003C142B"/>
    <w:rsid w:val="003C1A35"/>
    <w:rsid w:val="003C1B38"/>
    <w:rsid w:val="003C1CF4"/>
    <w:rsid w:val="003C1E87"/>
    <w:rsid w:val="003C1FA9"/>
    <w:rsid w:val="003C1FC9"/>
    <w:rsid w:val="003C230A"/>
    <w:rsid w:val="003C24AE"/>
    <w:rsid w:val="003C2879"/>
    <w:rsid w:val="003C29F0"/>
    <w:rsid w:val="003C2CB8"/>
    <w:rsid w:val="003C2E1F"/>
    <w:rsid w:val="003C2E88"/>
    <w:rsid w:val="003C3370"/>
    <w:rsid w:val="003C33FF"/>
    <w:rsid w:val="003C3451"/>
    <w:rsid w:val="003C34FD"/>
    <w:rsid w:val="003C3725"/>
    <w:rsid w:val="003C3E0C"/>
    <w:rsid w:val="003C428D"/>
    <w:rsid w:val="003C42DB"/>
    <w:rsid w:val="003C42DE"/>
    <w:rsid w:val="003C460B"/>
    <w:rsid w:val="003C4629"/>
    <w:rsid w:val="003C46FF"/>
    <w:rsid w:val="003C494C"/>
    <w:rsid w:val="003C4961"/>
    <w:rsid w:val="003C4CA6"/>
    <w:rsid w:val="003C4F29"/>
    <w:rsid w:val="003C50D3"/>
    <w:rsid w:val="003C543B"/>
    <w:rsid w:val="003C57D0"/>
    <w:rsid w:val="003C583D"/>
    <w:rsid w:val="003C585A"/>
    <w:rsid w:val="003C5950"/>
    <w:rsid w:val="003C5979"/>
    <w:rsid w:val="003C5A61"/>
    <w:rsid w:val="003C5C4E"/>
    <w:rsid w:val="003C5DFD"/>
    <w:rsid w:val="003C5E41"/>
    <w:rsid w:val="003C63ED"/>
    <w:rsid w:val="003C6525"/>
    <w:rsid w:val="003C6AF0"/>
    <w:rsid w:val="003C6C85"/>
    <w:rsid w:val="003C6CAB"/>
    <w:rsid w:val="003C7004"/>
    <w:rsid w:val="003C73C0"/>
    <w:rsid w:val="003C74E7"/>
    <w:rsid w:val="003C7AE8"/>
    <w:rsid w:val="003D0046"/>
    <w:rsid w:val="003D0287"/>
    <w:rsid w:val="003D045F"/>
    <w:rsid w:val="003D078E"/>
    <w:rsid w:val="003D098B"/>
    <w:rsid w:val="003D0A83"/>
    <w:rsid w:val="003D0FB6"/>
    <w:rsid w:val="003D1053"/>
    <w:rsid w:val="003D1174"/>
    <w:rsid w:val="003D11D8"/>
    <w:rsid w:val="003D13BE"/>
    <w:rsid w:val="003D1524"/>
    <w:rsid w:val="003D157A"/>
    <w:rsid w:val="003D1DC5"/>
    <w:rsid w:val="003D1DE0"/>
    <w:rsid w:val="003D2152"/>
    <w:rsid w:val="003D2251"/>
    <w:rsid w:val="003D27A3"/>
    <w:rsid w:val="003D2841"/>
    <w:rsid w:val="003D2902"/>
    <w:rsid w:val="003D2ABC"/>
    <w:rsid w:val="003D312C"/>
    <w:rsid w:val="003D3594"/>
    <w:rsid w:val="003D35B6"/>
    <w:rsid w:val="003D35DD"/>
    <w:rsid w:val="003D36BC"/>
    <w:rsid w:val="003D3A29"/>
    <w:rsid w:val="003D3E65"/>
    <w:rsid w:val="003D43B8"/>
    <w:rsid w:val="003D45D0"/>
    <w:rsid w:val="003D4BCB"/>
    <w:rsid w:val="003D4DF6"/>
    <w:rsid w:val="003D4E1A"/>
    <w:rsid w:val="003D4E95"/>
    <w:rsid w:val="003D4EB4"/>
    <w:rsid w:val="003D50C7"/>
    <w:rsid w:val="003D5147"/>
    <w:rsid w:val="003D5172"/>
    <w:rsid w:val="003D546D"/>
    <w:rsid w:val="003D5519"/>
    <w:rsid w:val="003D55CD"/>
    <w:rsid w:val="003D5A5B"/>
    <w:rsid w:val="003D5AA4"/>
    <w:rsid w:val="003D5AC2"/>
    <w:rsid w:val="003D5CA8"/>
    <w:rsid w:val="003D5E18"/>
    <w:rsid w:val="003D6110"/>
    <w:rsid w:val="003D6330"/>
    <w:rsid w:val="003D6842"/>
    <w:rsid w:val="003D6B50"/>
    <w:rsid w:val="003D6BD0"/>
    <w:rsid w:val="003D6E8C"/>
    <w:rsid w:val="003D7116"/>
    <w:rsid w:val="003D7177"/>
    <w:rsid w:val="003D718D"/>
    <w:rsid w:val="003D73CF"/>
    <w:rsid w:val="003D74E8"/>
    <w:rsid w:val="003D7745"/>
    <w:rsid w:val="003D784C"/>
    <w:rsid w:val="003D7925"/>
    <w:rsid w:val="003D79C7"/>
    <w:rsid w:val="003E06AE"/>
    <w:rsid w:val="003E071F"/>
    <w:rsid w:val="003E0914"/>
    <w:rsid w:val="003E0B91"/>
    <w:rsid w:val="003E0E50"/>
    <w:rsid w:val="003E110C"/>
    <w:rsid w:val="003E131F"/>
    <w:rsid w:val="003E14F6"/>
    <w:rsid w:val="003E163C"/>
    <w:rsid w:val="003E17CD"/>
    <w:rsid w:val="003E1853"/>
    <w:rsid w:val="003E18B2"/>
    <w:rsid w:val="003E1932"/>
    <w:rsid w:val="003E1A94"/>
    <w:rsid w:val="003E1C41"/>
    <w:rsid w:val="003E1DCF"/>
    <w:rsid w:val="003E1FD8"/>
    <w:rsid w:val="003E2209"/>
    <w:rsid w:val="003E23B3"/>
    <w:rsid w:val="003E245A"/>
    <w:rsid w:val="003E2606"/>
    <w:rsid w:val="003E26DA"/>
    <w:rsid w:val="003E2C06"/>
    <w:rsid w:val="003E2D41"/>
    <w:rsid w:val="003E2DD2"/>
    <w:rsid w:val="003E2EAE"/>
    <w:rsid w:val="003E3150"/>
    <w:rsid w:val="003E3262"/>
    <w:rsid w:val="003E3276"/>
    <w:rsid w:val="003E3295"/>
    <w:rsid w:val="003E3315"/>
    <w:rsid w:val="003E35B8"/>
    <w:rsid w:val="003E35FB"/>
    <w:rsid w:val="003E3725"/>
    <w:rsid w:val="003E397D"/>
    <w:rsid w:val="003E3AF9"/>
    <w:rsid w:val="003E3C70"/>
    <w:rsid w:val="003E40CF"/>
    <w:rsid w:val="003E416B"/>
    <w:rsid w:val="003E44D9"/>
    <w:rsid w:val="003E48E1"/>
    <w:rsid w:val="003E4A93"/>
    <w:rsid w:val="003E4E9E"/>
    <w:rsid w:val="003E4FB8"/>
    <w:rsid w:val="003E4FE2"/>
    <w:rsid w:val="003E5640"/>
    <w:rsid w:val="003E594A"/>
    <w:rsid w:val="003E59AE"/>
    <w:rsid w:val="003E5E93"/>
    <w:rsid w:val="003E5EBE"/>
    <w:rsid w:val="003E6239"/>
    <w:rsid w:val="003E6423"/>
    <w:rsid w:val="003E6FB6"/>
    <w:rsid w:val="003E740E"/>
    <w:rsid w:val="003E7427"/>
    <w:rsid w:val="003E74D1"/>
    <w:rsid w:val="003E78E4"/>
    <w:rsid w:val="003E7B54"/>
    <w:rsid w:val="003E7C7B"/>
    <w:rsid w:val="003E7DC3"/>
    <w:rsid w:val="003E7F69"/>
    <w:rsid w:val="003F024B"/>
    <w:rsid w:val="003F0256"/>
    <w:rsid w:val="003F08F3"/>
    <w:rsid w:val="003F0A0D"/>
    <w:rsid w:val="003F0D19"/>
    <w:rsid w:val="003F108D"/>
    <w:rsid w:val="003F119A"/>
    <w:rsid w:val="003F1353"/>
    <w:rsid w:val="003F1398"/>
    <w:rsid w:val="003F1578"/>
    <w:rsid w:val="003F16BD"/>
    <w:rsid w:val="003F190F"/>
    <w:rsid w:val="003F1B0C"/>
    <w:rsid w:val="003F1E00"/>
    <w:rsid w:val="003F1F94"/>
    <w:rsid w:val="003F217F"/>
    <w:rsid w:val="003F22B9"/>
    <w:rsid w:val="003F24C9"/>
    <w:rsid w:val="003F26E9"/>
    <w:rsid w:val="003F276A"/>
    <w:rsid w:val="003F2C22"/>
    <w:rsid w:val="003F2DFE"/>
    <w:rsid w:val="003F2E37"/>
    <w:rsid w:val="003F2F8A"/>
    <w:rsid w:val="003F30C5"/>
    <w:rsid w:val="003F36A4"/>
    <w:rsid w:val="003F376D"/>
    <w:rsid w:val="003F3773"/>
    <w:rsid w:val="003F3F0B"/>
    <w:rsid w:val="003F41C1"/>
    <w:rsid w:val="003F4483"/>
    <w:rsid w:val="003F4B59"/>
    <w:rsid w:val="003F528E"/>
    <w:rsid w:val="003F5AE5"/>
    <w:rsid w:val="003F5B82"/>
    <w:rsid w:val="003F5C13"/>
    <w:rsid w:val="003F6046"/>
    <w:rsid w:val="003F6171"/>
    <w:rsid w:val="003F623D"/>
    <w:rsid w:val="003F65C0"/>
    <w:rsid w:val="003F6700"/>
    <w:rsid w:val="003F696B"/>
    <w:rsid w:val="003F6A03"/>
    <w:rsid w:val="003F6D2D"/>
    <w:rsid w:val="003F6ECA"/>
    <w:rsid w:val="003F71F7"/>
    <w:rsid w:val="003F72B3"/>
    <w:rsid w:val="003F7419"/>
    <w:rsid w:val="003F7815"/>
    <w:rsid w:val="003F786D"/>
    <w:rsid w:val="003F7879"/>
    <w:rsid w:val="003F79C2"/>
    <w:rsid w:val="003F7B04"/>
    <w:rsid w:val="003F7B5A"/>
    <w:rsid w:val="003F7DF6"/>
    <w:rsid w:val="004000BF"/>
    <w:rsid w:val="00400108"/>
    <w:rsid w:val="004001E3"/>
    <w:rsid w:val="004002E4"/>
    <w:rsid w:val="00400591"/>
    <w:rsid w:val="00400717"/>
    <w:rsid w:val="004008AA"/>
    <w:rsid w:val="00400AA0"/>
    <w:rsid w:val="00400C43"/>
    <w:rsid w:val="00400D8F"/>
    <w:rsid w:val="00400FC3"/>
    <w:rsid w:val="0040122D"/>
    <w:rsid w:val="00401307"/>
    <w:rsid w:val="00401389"/>
    <w:rsid w:val="004015E4"/>
    <w:rsid w:val="004015F0"/>
    <w:rsid w:val="00401A6B"/>
    <w:rsid w:val="00401D25"/>
    <w:rsid w:val="00401D4A"/>
    <w:rsid w:val="00401E68"/>
    <w:rsid w:val="004021BF"/>
    <w:rsid w:val="00402C18"/>
    <w:rsid w:val="00402D3A"/>
    <w:rsid w:val="00402D77"/>
    <w:rsid w:val="00403103"/>
    <w:rsid w:val="00403465"/>
    <w:rsid w:val="00403581"/>
    <w:rsid w:val="0040362D"/>
    <w:rsid w:val="00403661"/>
    <w:rsid w:val="00403948"/>
    <w:rsid w:val="0040399C"/>
    <w:rsid w:val="00403B65"/>
    <w:rsid w:val="00404202"/>
    <w:rsid w:val="00404443"/>
    <w:rsid w:val="00404444"/>
    <w:rsid w:val="004044E2"/>
    <w:rsid w:val="00404918"/>
    <w:rsid w:val="00404974"/>
    <w:rsid w:val="00404CAB"/>
    <w:rsid w:val="00404CC2"/>
    <w:rsid w:val="00404CE0"/>
    <w:rsid w:val="00405066"/>
    <w:rsid w:val="00405221"/>
    <w:rsid w:val="00405648"/>
    <w:rsid w:val="004056A5"/>
    <w:rsid w:val="00405956"/>
    <w:rsid w:val="00405BC7"/>
    <w:rsid w:val="00405D9C"/>
    <w:rsid w:val="0040606B"/>
    <w:rsid w:val="004062A5"/>
    <w:rsid w:val="0040632D"/>
    <w:rsid w:val="004064C0"/>
    <w:rsid w:val="004072B7"/>
    <w:rsid w:val="004074B6"/>
    <w:rsid w:val="004079C1"/>
    <w:rsid w:val="00407C7E"/>
    <w:rsid w:val="00407E89"/>
    <w:rsid w:val="00410312"/>
    <w:rsid w:val="0041058E"/>
    <w:rsid w:val="004105B9"/>
    <w:rsid w:val="004106AA"/>
    <w:rsid w:val="0041079D"/>
    <w:rsid w:val="004112BA"/>
    <w:rsid w:val="004116E5"/>
    <w:rsid w:val="0041182D"/>
    <w:rsid w:val="00411909"/>
    <w:rsid w:val="00411ACD"/>
    <w:rsid w:val="00411EAB"/>
    <w:rsid w:val="00411F3D"/>
    <w:rsid w:val="00412237"/>
    <w:rsid w:val="00412279"/>
    <w:rsid w:val="004127B3"/>
    <w:rsid w:val="004128A6"/>
    <w:rsid w:val="00412EBA"/>
    <w:rsid w:val="00413239"/>
    <w:rsid w:val="004137B8"/>
    <w:rsid w:val="004137C0"/>
    <w:rsid w:val="0041382D"/>
    <w:rsid w:val="00413B4A"/>
    <w:rsid w:val="00413C6D"/>
    <w:rsid w:val="00413CEC"/>
    <w:rsid w:val="004144C6"/>
    <w:rsid w:val="0041450A"/>
    <w:rsid w:val="00414625"/>
    <w:rsid w:val="0041466F"/>
    <w:rsid w:val="00414762"/>
    <w:rsid w:val="004149DA"/>
    <w:rsid w:val="00414B0F"/>
    <w:rsid w:val="00414DE1"/>
    <w:rsid w:val="00414E29"/>
    <w:rsid w:val="00414F41"/>
    <w:rsid w:val="00415097"/>
    <w:rsid w:val="004151B7"/>
    <w:rsid w:val="00415250"/>
    <w:rsid w:val="00415253"/>
    <w:rsid w:val="004156C8"/>
    <w:rsid w:val="00415721"/>
    <w:rsid w:val="004157F0"/>
    <w:rsid w:val="00415C73"/>
    <w:rsid w:val="00415E07"/>
    <w:rsid w:val="00415E8A"/>
    <w:rsid w:val="00415EDE"/>
    <w:rsid w:val="00415FA1"/>
    <w:rsid w:val="00415FC4"/>
    <w:rsid w:val="00416183"/>
    <w:rsid w:val="004161C1"/>
    <w:rsid w:val="00416629"/>
    <w:rsid w:val="004169EA"/>
    <w:rsid w:val="00416BE2"/>
    <w:rsid w:val="00416D6A"/>
    <w:rsid w:val="00416F17"/>
    <w:rsid w:val="004170BB"/>
    <w:rsid w:val="004170E1"/>
    <w:rsid w:val="00417337"/>
    <w:rsid w:val="004178A1"/>
    <w:rsid w:val="004178B6"/>
    <w:rsid w:val="00417A37"/>
    <w:rsid w:val="00417A45"/>
    <w:rsid w:val="00417D53"/>
    <w:rsid w:val="00417D77"/>
    <w:rsid w:val="00417F4A"/>
    <w:rsid w:val="00417FB2"/>
    <w:rsid w:val="00420429"/>
    <w:rsid w:val="004205C1"/>
    <w:rsid w:val="00420718"/>
    <w:rsid w:val="0042080E"/>
    <w:rsid w:val="00420842"/>
    <w:rsid w:val="00420915"/>
    <w:rsid w:val="00420A88"/>
    <w:rsid w:val="00420D12"/>
    <w:rsid w:val="0042134E"/>
    <w:rsid w:val="00421409"/>
    <w:rsid w:val="00421535"/>
    <w:rsid w:val="0042176A"/>
    <w:rsid w:val="00421841"/>
    <w:rsid w:val="00421A63"/>
    <w:rsid w:val="00421A66"/>
    <w:rsid w:val="00421AE7"/>
    <w:rsid w:val="00421D5C"/>
    <w:rsid w:val="00421DA8"/>
    <w:rsid w:val="00421FEA"/>
    <w:rsid w:val="0042217D"/>
    <w:rsid w:val="0042252D"/>
    <w:rsid w:val="004229DE"/>
    <w:rsid w:val="00422CBD"/>
    <w:rsid w:val="00422D4D"/>
    <w:rsid w:val="00423127"/>
    <w:rsid w:val="00423917"/>
    <w:rsid w:val="00423C58"/>
    <w:rsid w:val="0042409B"/>
    <w:rsid w:val="004242E1"/>
    <w:rsid w:val="00424385"/>
    <w:rsid w:val="004245E6"/>
    <w:rsid w:val="004246B3"/>
    <w:rsid w:val="00424A9E"/>
    <w:rsid w:val="00424B8A"/>
    <w:rsid w:val="004253D7"/>
    <w:rsid w:val="00425631"/>
    <w:rsid w:val="00425958"/>
    <w:rsid w:val="00425C95"/>
    <w:rsid w:val="00425D7A"/>
    <w:rsid w:val="00425DBB"/>
    <w:rsid w:val="00425FB7"/>
    <w:rsid w:val="00426027"/>
    <w:rsid w:val="0042639E"/>
    <w:rsid w:val="004266D9"/>
    <w:rsid w:val="00426826"/>
    <w:rsid w:val="00426B39"/>
    <w:rsid w:val="00426B88"/>
    <w:rsid w:val="00426C39"/>
    <w:rsid w:val="00426C42"/>
    <w:rsid w:val="00426EE2"/>
    <w:rsid w:val="00426F58"/>
    <w:rsid w:val="00426F78"/>
    <w:rsid w:val="00427100"/>
    <w:rsid w:val="00427179"/>
    <w:rsid w:val="0042717F"/>
    <w:rsid w:val="00427A3B"/>
    <w:rsid w:val="00427FCC"/>
    <w:rsid w:val="00430006"/>
    <w:rsid w:val="0043092D"/>
    <w:rsid w:val="00430941"/>
    <w:rsid w:val="00430CB3"/>
    <w:rsid w:val="00430CF3"/>
    <w:rsid w:val="00430F84"/>
    <w:rsid w:val="0043106C"/>
    <w:rsid w:val="00431537"/>
    <w:rsid w:val="0043167C"/>
    <w:rsid w:val="00431AFB"/>
    <w:rsid w:val="00431B6D"/>
    <w:rsid w:val="00431B7A"/>
    <w:rsid w:val="00431B89"/>
    <w:rsid w:val="00431F71"/>
    <w:rsid w:val="004320B8"/>
    <w:rsid w:val="004321A0"/>
    <w:rsid w:val="0043220C"/>
    <w:rsid w:val="004322C7"/>
    <w:rsid w:val="004323D7"/>
    <w:rsid w:val="0043247A"/>
    <w:rsid w:val="004324EA"/>
    <w:rsid w:val="00432631"/>
    <w:rsid w:val="004328CA"/>
    <w:rsid w:val="00432A73"/>
    <w:rsid w:val="00432F19"/>
    <w:rsid w:val="00432F63"/>
    <w:rsid w:val="0043339F"/>
    <w:rsid w:val="00433791"/>
    <w:rsid w:val="00433B8C"/>
    <w:rsid w:val="00433C0E"/>
    <w:rsid w:val="00433FDD"/>
    <w:rsid w:val="004342BD"/>
    <w:rsid w:val="004343CF"/>
    <w:rsid w:val="00434466"/>
    <w:rsid w:val="004344A8"/>
    <w:rsid w:val="004345E3"/>
    <w:rsid w:val="00434733"/>
    <w:rsid w:val="00434764"/>
    <w:rsid w:val="00434D89"/>
    <w:rsid w:val="00434E14"/>
    <w:rsid w:val="0043502C"/>
    <w:rsid w:val="00435226"/>
    <w:rsid w:val="004355C5"/>
    <w:rsid w:val="00435762"/>
    <w:rsid w:val="00435866"/>
    <w:rsid w:val="004360AD"/>
    <w:rsid w:val="0043610B"/>
    <w:rsid w:val="00436589"/>
    <w:rsid w:val="00436A4D"/>
    <w:rsid w:val="00436D5A"/>
    <w:rsid w:val="00436E9D"/>
    <w:rsid w:val="0043704B"/>
    <w:rsid w:val="00437205"/>
    <w:rsid w:val="00437360"/>
    <w:rsid w:val="00437528"/>
    <w:rsid w:val="00437575"/>
    <w:rsid w:val="00437A2D"/>
    <w:rsid w:val="00437C1B"/>
    <w:rsid w:val="00437D12"/>
    <w:rsid w:val="00437DB4"/>
    <w:rsid w:val="004404E6"/>
    <w:rsid w:val="0044051B"/>
    <w:rsid w:val="0044053B"/>
    <w:rsid w:val="0044056C"/>
    <w:rsid w:val="004406AA"/>
    <w:rsid w:val="00440977"/>
    <w:rsid w:val="00440D5A"/>
    <w:rsid w:val="00440D77"/>
    <w:rsid w:val="00440FF3"/>
    <w:rsid w:val="0044113E"/>
    <w:rsid w:val="004413A9"/>
    <w:rsid w:val="00441574"/>
    <w:rsid w:val="004417CB"/>
    <w:rsid w:val="0044183C"/>
    <w:rsid w:val="00441B44"/>
    <w:rsid w:val="00441D31"/>
    <w:rsid w:val="00441DBD"/>
    <w:rsid w:val="00442068"/>
    <w:rsid w:val="00442352"/>
    <w:rsid w:val="004423E1"/>
    <w:rsid w:val="00442721"/>
    <w:rsid w:val="00442C55"/>
    <w:rsid w:val="00442E30"/>
    <w:rsid w:val="00442F10"/>
    <w:rsid w:val="00442FC1"/>
    <w:rsid w:val="00442FFD"/>
    <w:rsid w:val="0044336A"/>
    <w:rsid w:val="004433EF"/>
    <w:rsid w:val="0044342B"/>
    <w:rsid w:val="0044413F"/>
    <w:rsid w:val="00444498"/>
    <w:rsid w:val="0044449C"/>
    <w:rsid w:val="00444512"/>
    <w:rsid w:val="00444561"/>
    <w:rsid w:val="00444720"/>
    <w:rsid w:val="00444800"/>
    <w:rsid w:val="00444A24"/>
    <w:rsid w:val="00444ADC"/>
    <w:rsid w:val="00444AEA"/>
    <w:rsid w:val="00444B56"/>
    <w:rsid w:val="00444EC0"/>
    <w:rsid w:val="00445025"/>
    <w:rsid w:val="00445111"/>
    <w:rsid w:val="004458CD"/>
    <w:rsid w:val="00445A5F"/>
    <w:rsid w:val="00445FD5"/>
    <w:rsid w:val="004461B1"/>
    <w:rsid w:val="0044641E"/>
    <w:rsid w:val="0044682E"/>
    <w:rsid w:val="004469D0"/>
    <w:rsid w:val="004469DE"/>
    <w:rsid w:val="0044726C"/>
    <w:rsid w:val="00447480"/>
    <w:rsid w:val="00447915"/>
    <w:rsid w:val="00447BC8"/>
    <w:rsid w:val="00447CCB"/>
    <w:rsid w:val="004501BD"/>
    <w:rsid w:val="00450260"/>
    <w:rsid w:val="00450596"/>
    <w:rsid w:val="004505AA"/>
    <w:rsid w:val="0045098B"/>
    <w:rsid w:val="004509FB"/>
    <w:rsid w:val="00450AF2"/>
    <w:rsid w:val="00450E18"/>
    <w:rsid w:val="004510C9"/>
    <w:rsid w:val="00451342"/>
    <w:rsid w:val="00451403"/>
    <w:rsid w:val="0045149C"/>
    <w:rsid w:val="004517F2"/>
    <w:rsid w:val="0045194C"/>
    <w:rsid w:val="004519CF"/>
    <w:rsid w:val="00451D07"/>
    <w:rsid w:val="00451ED1"/>
    <w:rsid w:val="00451F1F"/>
    <w:rsid w:val="004520C2"/>
    <w:rsid w:val="004520EF"/>
    <w:rsid w:val="00452208"/>
    <w:rsid w:val="00452D9A"/>
    <w:rsid w:val="004531B2"/>
    <w:rsid w:val="004532C8"/>
    <w:rsid w:val="004533B5"/>
    <w:rsid w:val="004536A4"/>
    <w:rsid w:val="00453A5C"/>
    <w:rsid w:val="00453ACE"/>
    <w:rsid w:val="00453DFE"/>
    <w:rsid w:val="00453E47"/>
    <w:rsid w:val="00453E98"/>
    <w:rsid w:val="00454063"/>
    <w:rsid w:val="00454645"/>
    <w:rsid w:val="0045474B"/>
    <w:rsid w:val="00454857"/>
    <w:rsid w:val="004548CB"/>
    <w:rsid w:val="00454AC3"/>
    <w:rsid w:val="00454C8B"/>
    <w:rsid w:val="00454C92"/>
    <w:rsid w:val="00454DAC"/>
    <w:rsid w:val="00455127"/>
    <w:rsid w:val="00455149"/>
    <w:rsid w:val="0045568D"/>
    <w:rsid w:val="00455857"/>
    <w:rsid w:val="00455DB8"/>
    <w:rsid w:val="00455F87"/>
    <w:rsid w:val="00456856"/>
    <w:rsid w:val="004569BC"/>
    <w:rsid w:val="00456B99"/>
    <w:rsid w:val="00456ECE"/>
    <w:rsid w:val="00456EDE"/>
    <w:rsid w:val="00456F7F"/>
    <w:rsid w:val="00456FD0"/>
    <w:rsid w:val="00457084"/>
    <w:rsid w:val="0045709C"/>
    <w:rsid w:val="004571DD"/>
    <w:rsid w:val="0045721A"/>
    <w:rsid w:val="004572D1"/>
    <w:rsid w:val="004573ED"/>
    <w:rsid w:val="00457473"/>
    <w:rsid w:val="00457565"/>
    <w:rsid w:val="00457A28"/>
    <w:rsid w:val="00457A6F"/>
    <w:rsid w:val="00457AD5"/>
    <w:rsid w:val="00457B72"/>
    <w:rsid w:val="00457ECB"/>
    <w:rsid w:val="004601AF"/>
    <w:rsid w:val="00460BB0"/>
    <w:rsid w:val="00460E03"/>
    <w:rsid w:val="00460F1C"/>
    <w:rsid w:val="00460F5D"/>
    <w:rsid w:val="004614A1"/>
    <w:rsid w:val="0046172E"/>
    <w:rsid w:val="00461832"/>
    <w:rsid w:val="0046192E"/>
    <w:rsid w:val="004619FB"/>
    <w:rsid w:val="00461E10"/>
    <w:rsid w:val="00462018"/>
    <w:rsid w:val="00462193"/>
    <w:rsid w:val="0046227D"/>
    <w:rsid w:val="00462749"/>
    <w:rsid w:val="00462934"/>
    <w:rsid w:val="004629DC"/>
    <w:rsid w:val="00462B85"/>
    <w:rsid w:val="0046316F"/>
    <w:rsid w:val="00463176"/>
    <w:rsid w:val="0046381A"/>
    <w:rsid w:val="004638BF"/>
    <w:rsid w:val="00463A42"/>
    <w:rsid w:val="00463AC6"/>
    <w:rsid w:val="00463BD8"/>
    <w:rsid w:val="00463C54"/>
    <w:rsid w:val="00463C63"/>
    <w:rsid w:val="00463DD3"/>
    <w:rsid w:val="00463FF2"/>
    <w:rsid w:val="00464084"/>
    <w:rsid w:val="00464166"/>
    <w:rsid w:val="004641A4"/>
    <w:rsid w:val="00464787"/>
    <w:rsid w:val="00465895"/>
    <w:rsid w:val="0046590B"/>
    <w:rsid w:val="004659F3"/>
    <w:rsid w:val="00465E66"/>
    <w:rsid w:val="00465EEE"/>
    <w:rsid w:val="00465F95"/>
    <w:rsid w:val="004663C9"/>
    <w:rsid w:val="004663D7"/>
    <w:rsid w:val="00466BAB"/>
    <w:rsid w:val="00466E25"/>
    <w:rsid w:val="00466F6A"/>
    <w:rsid w:val="00466FC7"/>
    <w:rsid w:val="00467157"/>
    <w:rsid w:val="00467433"/>
    <w:rsid w:val="0046744D"/>
    <w:rsid w:val="00467464"/>
    <w:rsid w:val="004677CA"/>
    <w:rsid w:val="00467CB2"/>
    <w:rsid w:val="00467CDD"/>
    <w:rsid w:val="00467F23"/>
    <w:rsid w:val="00467F9B"/>
    <w:rsid w:val="00470131"/>
    <w:rsid w:val="0047019E"/>
    <w:rsid w:val="0047025A"/>
    <w:rsid w:val="004702E9"/>
    <w:rsid w:val="004703C0"/>
    <w:rsid w:val="00470799"/>
    <w:rsid w:val="004708F6"/>
    <w:rsid w:val="00470B7F"/>
    <w:rsid w:val="00470F3C"/>
    <w:rsid w:val="00470F68"/>
    <w:rsid w:val="004713C2"/>
    <w:rsid w:val="0047157E"/>
    <w:rsid w:val="00471608"/>
    <w:rsid w:val="00471658"/>
    <w:rsid w:val="00471A43"/>
    <w:rsid w:val="00471B39"/>
    <w:rsid w:val="004723CB"/>
    <w:rsid w:val="0047242D"/>
    <w:rsid w:val="004725D2"/>
    <w:rsid w:val="00472620"/>
    <w:rsid w:val="00472659"/>
    <w:rsid w:val="00472872"/>
    <w:rsid w:val="00472A10"/>
    <w:rsid w:val="00472CCA"/>
    <w:rsid w:val="00472DF0"/>
    <w:rsid w:val="00472F55"/>
    <w:rsid w:val="00472FC2"/>
    <w:rsid w:val="0047313A"/>
    <w:rsid w:val="004731D9"/>
    <w:rsid w:val="0047350A"/>
    <w:rsid w:val="00473731"/>
    <w:rsid w:val="0047378C"/>
    <w:rsid w:val="004737F1"/>
    <w:rsid w:val="00473FA9"/>
    <w:rsid w:val="0047413E"/>
    <w:rsid w:val="004742C7"/>
    <w:rsid w:val="00474507"/>
    <w:rsid w:val="004746BD"/>
    <w:rsid w:val="004747D3"/>
    <w:rsid w:val="00474872"/>
    <w:rsid w:val="00474902"/>
    <w:rsid w:val="0047515D"/>
    <w:rsid w:val="004751E0"/>
    <w:rsid w:val="00475454"/>
    <w:rsid w:val="004757FB"/>
    <w:rsid w:val="0047597D"/>
    <w:rsid w:val="00475BE0"/>
    <w:rsid w:val="00476176"/>
    <w:rsid w:val="00476210"/>
    <w:rsid w:val="004762D8"/>
    <w:rsid w:val="00476449"/>
    <w:rsid w:val="00476605"/>
    <w:rsid w:val="00476B9E"/>
    <w:rsid w:val="004772A5"/>
    <w:rsid w:val="00477439"/>
    <w:rsid w:val="00477500"/>
    <w:rsid w:val="004775E0"/>
    <w:rsid w:val="00477633"/>
    <w:rsid w:val="00477AE6"/>
    <w:rsid w:val="004800EB"/>
    <w:rsid w:val="004802E5"/>
    <w:rsid w:val="004803FC"/>
    <w:rsid w:val="00480754"/>
    <w:rsid w:val="0048097B"/>
    <w:rsid w:val="004809DF"/>
    <w:rsid w:val="00480BD3"/>
    <w:rsid w:val="00481384"/>
    <w:rsid w:val="00481AB4"/>
    <w:rsid w:val="00481C79"/>
    <w:rsid w:val="00481DEF"/>
    <w:rsid w:val="0048249C"/>
    <w:rsid w:val="0048274F"/>
    <w:rsid w:val="004828A4"/>
    <w:rsid w:val="00482947"/>
    <w:rsid w:val="00482A97"/>
    <w:rsid w:val="00482FD7"/>
    <w:rsid w:val="0048329D"/>
    <w:rsid w:val="00483493"/>
    <w:rsid w:val="00483711"/>
    <w:rsid w:val="00483910"/>
    <w:rsid w:val="00483BCE"/>
    <w:rsid w:val="00483CAE"/>
    <w:rsid w:val="00483CE1"/>
    <w:rsid w:val="00483ED2"/>
    <w:rsid w:val="004841DC"/>
    <w:rsid w:val="004842D9"/>
    <w:rsid w:val="00484A09"/>
    <w:rsid w:val="0048541D"/>
    <w:rsid w:val="0048582D"/>
    <w:rsid w:val="00485C58"/>
    <w:rsid w:val="00485F5D"/>
    <w:rsid w:val="004862A7"/>
    <w:rsid w:val="0048631C"/>
    <w:rsid w:val="0048631F"/>
    <w:rsid w:val="00486393"/>
    <w:rsid w:val="0048691F"/>
    <w:rsid w:val="00486A09"/>
    <w:rsid w:val="00486CAF"/>
    <w:rsid w:val="00486E2E"/>
    <w:rsid w:val="00486EB8"/>
    <w:rsid w:val="00486F3B"/>
    <w:rsid w:val="00486F93"/>
    <w:rsid w:val="00487298"/>
    <w:rsid w:val="00487955"/>
    <w:rsid w:val="00487975"/>
    <w:rsid w:val="00487B02"/>
    <w:rsid w:val="00487B6E"/>
    <w:rsid w:val="004900F5"/>
    <w:rsid w:val="004902AE"/>
    <w:rsid w:val="00490838"/>
    <w:rsid w:val="004908C2"/>
    <w:rsid w:val="00490C1E"/>
    <w:rsid w:val="00490CD1"/>
    <w:rsid w:val="00490E94"/>
    <w:rsid w:val="004914CC"/>
    <w:rsid w:val="004914D5"/>
    <w:rsid w:val="004916F2"/>
    <w:rsid w:val="004918DF"/>
    <w:rsid w:val="00491B03"/>
    <w:rsid w:val="00491C10"/>
    <w:rsid w:val="00492218"/>
    <w:rsid w:val="00492408"/>
    <w:rsid w:val="004924BD"/>
    <w:rsid w:val="00492567"/>
    <w:rsid w:val="00492594"/>
    <w:rsid w:val="00492826"/>
    <w:rsid w:val="00492877"/>
    <w:rsid w:val="00492C31"/>
    <w:rsid w:val="004931F4"/>
    <w:rsid w:val="0049327C"/>
    <w:rsid w:val="0049328A"/>
    <w:rsid w:val="00493551"/>
    <w:rsid w:val="0049358B"/>
    <w:rsid w:val="00493650"/>
    <w:rsid w:val="00493948"/>
    <w:rsid w:val="00493A35"/>
    <w:rsid w:val="00493C48"/>
    <w:rsid w:val="00493CEB"/>
    <w:rsid w:val="00493E52"/>
    <w:rsid w:val="00493EBB"/>
    <w:rsid w:val="00494603"/>
    <w:rsid w:val="004949A7"/>
    <w:rsid w:val="00494BE2"/>
    <w:rsid w:val="00494E8D"/>
    <w:rsid w:val="00495173"/>
    <w:rsid w:val="0049544C"/>
    <w:rsid w:val="004954A9"/>
    <w:rsid w:val="00495A15"/>
    <w:rsid w:val="00495AF8"/>
    <w:rsid w:val="00495BA4"/>
    <w:rsid w:val="00495C40"/>
    <w:rsid w:val="00495D70"/>
    <w:rsid w:val="00495DB5"/>
    <w:rsid w:val="00495DFD"/>
    <w:rsid w:val="00495E40"/>
    <w:rsid w:val="004961A1"/>
    <w:rsid w:val="00496222"/>
    <w:rsid w:val="004963C7"/>
    <w:rsid w:val="004964FF"/>
    <w:rsid w:val="00497030"/>
    <w:rsid w:val="0049739F"/>
    <w:rsid w:val="0049746B"/>
    <w:rsid w:val="00497483"/>
    <w:rsid w:val="00497B18"/>
    <w:rsid w:val="00497B34"/>
    <w:rsid w:val="00497E3B"/>
    <w:rsid w:val="004A011E"/>
    <w:rsid w:val="004A0148"/>
    <w:rsid w:val="004A059C"/>
    <w:rsid w:val="004A05BA"/>
    <w:rsid w:val="004A088E"/>
    <w:rsid w:val="004A08B2"/>
    <w:rsid w:val="004A08D8"/>
    <w:rsid w:val="004A094A"/>
    <w:rsid w:val="004A09E3"/>
    <w:rsid w:val="004A0CAD"/>
    <w:rsid w:val="004A0CCD"/>
    <w:rsid w:val="004A0E50"/>
    <w:rsid w:val="004A0FBB"/>
    <w:rsid w:val="004A1171"/>
    <w:rsid w:val="004A14A5"/>
    <w:rsid w:val="004A1589"/>
    <w:rsid w:val="004A15CE"/>
    <w:rsid w:val="004A1740"/>
    <w:rsid w:val="004A17DC"/>
    <w:rsid w:val="004A1A1E"/>
    <w:rsid w:val="004A1AE1"/>
    <w:rsid w:val="004A1E54"/>
    <w:rsid w:val="004A20A4"/>
    <w:rsid w:val="004A219E"/>
    <w:rsid w:val="004A2336"/>
    <w:rsid w:val="004A23FB"/>
    <w:rsid w:val="004A2625"/>
    <w:rsid w:val="004A2965"/>
    <w:rsid w:val="004A29F7"/>
    <w:rsid w:val="004A2FD9"/>
    <w:rsid w:val="004A32D2"/>
    <w:rsid w:val="004A34A4"/>
    <w:rsid w:val="004A3728"/>
    <w:rsid w:val="004A39A5"/>
    <w:rsid w:val="004A3B88"/>
    <w:rsid w:val="004A3C23"/>
    <w:rsid w:val="004A3DD9"/>
    <w:rsid w:val="004A434F"/>
    <w:rsid w:val="004A442D"/>
    <w:rsid w:val="004A4DE8"/>
    <w:rsid w:val="004A4F32"/>
    <w:rsid w:val="004A51A0"/>
    <w:rsid w:val="004A52A8"/>
    <w:rsid w:val="004A5453"/>
    <w:rsid w:val="004A54DB"/>
    <w:rsid w:val="004A572B"/>
    <w:rsid w:val="004A573E"/>
    <w:rsid w:val="004A58D5"/>
    <w:rsid w:val="004A5943"/>
    <w:rsid w:val="004A5A60"/>
    <w:rsid w:val="004A5C5D"/>
    <w:rsid w:val="004A5E31"/>
    <w:rsid w:val="004A5F80"/>
    <w:rsid w:val="004A65B0"/>
    <w:rsid w:val="004A65FD"/>
    <w:rsid w:val="004A6657"/>
    <w:rsid w:val="004A667D"/>
    <w:rsid w:val="004A6955"/>
    <w:rsid w:val="004A6CC9"/>
    <w:rsid w:val="004A6E23"/>
    <w:rsid w:val="004A6F87"/>
    <w:rsid w:val="004A70DC"/>
    <w:rsid w:val="004A758F"/>
    <w:rsid w:val="004A75C8"/>
    <w:rsid w:val="004B003E"/>
    <w:rsid w:val="004B007D"/>
    <w:rsid w:val="004B026F"/>
    <w:rsid w:val="004B059F"/>
    <w:rsid w:val="004B0620"/>
    <w:rsid w:val="004B0A6F"/>
    <w:rsid w:val="004B0C0F"/>
    <w:rsid w:val="004B0F32"/>
    <w:rsid w:val="004B1261"/>
    <w:rsid w:val="004B150A"/>
    <w:rsid w:val="004B1590"/>
    <w:rsid w:val="004B1751"/>
    <w:rsid w:val="004B18D0"/>
    <w:rsid w:val="004B196F"/>
    <w:rsid w:val="004B1C7F"/>
    <w:rsid w:val="004B1CC1"/>
    <w:rsid w:val="004B1ECE"/>
    <w:rsid w:val="004B22DC"/>
    <w:rsid w:val="004B2372"/>
    <w:rsid w:val="004B27BB"/>
    <w:rsid w:val="004B282C"/>
    <w:rsid w:val="004B29A5"/>
    <w:rsid w:val="004B2A63"/>
    <w:rsid w:val="004B2D6B"/>
    <w:rsid w:val="004B2D74"/>
    <w:rsid w:val="004B2EB3"/>
    <w:rsid w:val="004B3580"/>
    <w:rsid w:val="004B3610"/>
    <w:rsid w:val="004B3613"/>
    <w:rsid w:val="004B3790"/>
    <w:rsid w:val="004B3CAB"/>
    <w:rsid w:val="004B4125"/>
    <w:rsid w:val="004B4157"/>
    <w:rsid w:val="004B469D"/>
    <w:rsid w:val="004B48B1"/>
    <w:rsid w:val="004B4AC0"/>
    <w:rsid w:val="004B4E85"/>
    <w:rsid w:val="004B544A"/>
    <w:rsid w:val="004B5533"/>
    <w:rsid w:val="004B55C1"/>
    <w:rsid w:val="004B5B48"/>
    <w:rsid w:val="004B5C7D"/>
    <w:rsid w:val="004B5CBE"/>
    <w:rsid w:val="004B5DF1"/>
    <w:rsid w:val="004B612D"/>
    <w:rsid w:val="004B61D9"/>
    <w:rsid w:val="004B62ED"/>
    <w:rsid w:val="004B6403"/>
    <w:rsid w:val="004B663F"/>
    <w:rsid w:val="004B6921"/>
    <w:rsid w:val="004B6A3A"/>
    <w:rsid w:val="004B6BE0"/>
    <w:rsid w:val="004B6CE8"/>
    <w:rsid w:val="004B6E5A"/>
    <w:rsid w:val="004B6F71"/>
    <w:rsid w:val="004B7057"/>
    <w:rsid w:val="004B7226"/>
    <w:rsid w:val="004B74BE"/>
    <w:rsid w:val="004B758E"/>
    <w:rsid w:val="004B7AE3"/>
    <w:rsid w:val="004B7B33"/>
    <w:rsid w:val="004B7EBB"/>
    <w:rsid w:val="004B7F3E"/>
    <w:rsid w:val="004B7FCA"/>
    <w:rsid w:val="004C0035"/>
    <w:rsid w:val="004C0112"/>
    <w:rsid w:val="004C0816"/>
    <w:rsid w:val="004C0A11"/>
    <w:rsid w:val="004C0A7B"/>
    <w:rsid w:val="004C0B22"/>
    <w:rsid w:val="004C0C70"/>
    <w:rsid w:val="004C126E"/>
    <w:rsid w:val="004C12CB"/>
    <w:rsid w:val="004C1343"/>
    <w:rsid w:val="004C1A1B"/>
    <w:rsid w:val="004C1AFA"/>
    <w:rsid w:val="004C1DEE"/>
    <w:rsid w:val="004C20AB"/>
    <w:rsid w:val="004C210F"/>
    <w:rsid w:val="004C216C"/>
    <w:rsid w:val="004C21A0"/>
    <w:rsid w:val="004C222A"/>
    <w:rsid w:val="004C2367"/>
    <w:rsid w:val="004C2377"/>
    <w:rsid w:val="004C25CC"/>
    <w:rsid w:val="004C2802"/>
    <w:rsid w:val="004C2CA5"/>
    <w:rsid w:val="004C2DBA"/>
    <w:rsid w:val="004C2E0F"/>
    <w:rsid w:val="004C2E4E"/>
    <w:rsid w:val="004C3179"/>
    <w:rsid w:val="004C3272"/>
    <w:rsid w:val="004C32F0"/>
    <w:rsid w:val="004C35BF"/>
    <w:rsid w:val="004C37F6"/>
    <w:rsid w:val="004C39AA"/>
    <w:rsid w:val="004C3B2E"/>
    <w:rsid w:val="004C4097"/>
    <w:rsid w:val="004C430F"/>
    <w:rsid w:val="004C448D"/>
    <w:rsid w:val="004C46D1"/>
    <w:rsid w:val="004C4771"/>
    <w:rsid w:val="004C49E4"/>
    <w:rsid w:val="004C4BC3"/>
    <w:rsid w:val="004C4D53"/>
    <w:rsid w:val="004C4FD2"/>
    <w:rsid w:val="004C53C6"/>
    <w:rsid w:val="004C5478"/>
    <w:rsid w:val="004C54B3"/>
    <w:rsid w:val="004C5A86"/>
    <w:rsid w:val="004C5D3D"/>
    <w:rsid w:val="004C5E04"/>
    <w:rsid w:val="004C61B1"/>
    <w:rsid w:val="004C634B"/>
    <w:rsid w:val="004C655C"/>
    <w:rsid w:val="004C6A4B"/>
    <w:rsid w:val="004C6BA9"/>
    <w:rsid w:val="004C6D57"/>
    <w:rsid w:val="004C6D9C"/>
    <w:rsid w:val="004C739A"/>
    <w:rsid w:val="004C74AD"/>
    <w:rsid w:val="004C759D"/>
    <w:rsid w:val="004C7781"/>
    <w:rsid w:val="004C7959"/>
    <w:rsid w:val="004C7B06"/>
    <w:rsid w:val="004C7BBB"/>
    <w:rsid w:val="004C7C71"/>
    <w:rsid w:val="004C7E46"/>
    <w:rsid w:val="004D03D2"/>
    <w:rsid w:val="004D0516"/>
    <w:rsid w:val="004D0628"/>
    <w:rsid w:val="004D06C9"/>
    <w:rsid w:val="004D07AB"/>
    <w:rsid w:val="004D0963"/>
    <w:rsid w:val="004D0CA2"/>
    <w:rsid w:val="004D0DB5"/>
    <w:rsid w:val="004D0DF6"/>
    <w:rsid w:val="004D0EB8"/>
    <w:rsid w:val="004D0EBA"/>
    <w:rsid w:val="004D1072"/>
    <w:rsid w:val="004D10A4"/>
    <w:rsid w:val="004D12A3"/>
    <w:rsid w:val="004D1731"/>
    <w:rsid w:val="004D19C5"/>
    <w:rsid w:val="004D1B8A"/>
    <w:rsid w:val="004D1DEF"/>
    <w:rsid w:val="004D1E90"/>
    <w:rsid w:val="004D1FCC"/>
    <w:rsid w:val="004D203B"/>
    <w:rsid w:val="004D209D"/>
    <w:rsid w:val="004D2191"/>
    <w:rsid w:val="004D2248"/>
    <w:rsid w:val="004D2555"/>
    <w:rsid w:val="004D268E"/>
    <w:rsid w:val="004D272A"/>
    <w:rsid w:val="004D27B4"/>
    <w:rsid w:val="004D2854"/>
    <w:rsid w:val="004D2B21"/>
    <w:rsid w:val="004D2B5C"/>
    <w:rsid w:val="004D2C21"/>
    <w:rsid w:val="004D3039"/>
    <w:rsid w:val="004D317D"/>
    <w:rsid w:val="004D3217"/>
    <w:rsid w:val="004D3523"/>
    <w:rsid w:val="004D36F3"/>
    <w:rsid w:val="004D3ABF"/>
    <w:rsid w:val="004D3BFB"/>
    <w:rsid w:val="004D3E26"/>
    <w:rsid w:val="004D3F33"/>
    <w:rsid w:val="004D4198"/>
    <w:rsid w:val="004D4330"/>
    <w:rsid w:val="004D43F1"/>
    <w:rsid w:val="004D4429"/>
    <w:rsid w:val="004D4702"/>
    <w:rsid w:val="004D48B8"/>
    <w:rsid w:val="004D49D6"/>
    <w:rsid w:val="004D49E0"/>
    <w:rsid w:val="004D4A00"/>
    <w:rsid w:val="004D4B4D"/>
    <w:rsid w:val="004D4C46"/>
    <w:rsid w:val="004D4D1B"/>
    <w:rsid w:val="004D52C7"/>
    <w:rsid w:val="004D533B"/>
    <w:rsid w:val="004D5474"/>
    <w:rsid w:val="004D54FA"/>
    <w:rsid w:val="004D587E"/>
    <w:rsid w:val="004D5976"/>
    <w:rsid w:val="004D5AE1"/>
    <w:rsid w:val="004D5C23"/>
    <w:rsid w:val="004D5FEC"/>
    <w:rsid w:val="004D6080"/>
    <w:rsid w:val="004D6318"/>
    <w:rsid w:val="004D63AC"/>
    <w:rsid w:val="004D64B5"/>
    <w:rsid w:val="004D64B7"/>
    <w:rsid w:val="004D687B"/>
    <w:rsid w:val="004D68CA"/>
    <w:rsid w:val="004D6924"/>
    <w:rsid w:val="004D6ECC"/>
    <w:rsid w:val="004D6F3E"/>
    <w:rsid w:val="004D704F"/>
    <w:rsid w:val="004D77AD"/>
    <w:rsid w:val="004D77EE"/>
    <w:rsid w:val="004D7825"/>
    <w:rsid w:val="004D783E"/>
    <w:rsid w:val="004D7895"/>
    <w:rsid w:val="004D7EBF"/>
    <w:rsid w:val="004E020B"/>
    <w:rsid w:val="004E02C5"/>
    <w:rsid w:val="004E0461"/>
    <w:rsid w:val="004E0626"/>
    <w:rsid w:val="004E0723"/>
    <w:rsid w:val="004E088A"/>
    <w:rsid w:val="004E0CB0"/>
    <w:rsid w:val="004E10E9"/>
    <w:rsid w:val="004E1340"/>
    <w:rsid w:val="004E134C"/>
    <w:rsid w:val="004E135E"/>
    <w:rsid w:val="004E1519"/>
    <w:rsid w:val="004E191F"/>
    <w:rsid w:val="004E1BDA"/>
    <w:rsid w:val="004E1DB7"/>
    <w:rsid w:val="004E1F54"/>
    <w:rsid w:val="004E207A"/>
    <w:rsid w:val="004E24DC"/>
    <w:rsid w:val="004E2883"/>
    <w:rsid w:val="004E2C24"/>
    <w:rsid w:val="004E2EA6"/>
    <w:rsid w:val="004E322A"/>
    <w:rsid w:val="004E34D8"/>
    <w:rsid w:val="004E35C3"/>
    <w:rsid w:val="004E3755"/>
    <w:rsid w:val="004E3B67"/>
    <w:rsid w:val="004E3C2B"/>
    <w:rsid w:val="004E3E93"/>
    <w:rsid w:val="004E4039"/>
    <w:rsid w:val="004E4065"/>
    <w:rsid w:val="004E4191"/>
    <w:rsid w:val="004E4227"/>
    <w:rsid w:val="004E4458"/>
    <w:rsid w:val="004E450C"/>
    <w:rsid w:val="004E4689"/>
    <w:rsid w:val="004E4B32"/>
    <w:rsid w:val="004E4BBC"/>
    <w:rsid w:val="004E4BCE"/>
    <w:rsid w:val="004E4D63"/>
    <w:rsid w:val="004E4E26"/>
    <w:rsid w:val="004E4E3E"/>
    <w:rsid w:val="004E4EAD"/>
    <w:rsid w:val="004E4F34"/>
    <w:rsid w:val="004E5731"/>
    <w:rsid w:val="004E5A51"/>
    <w:rsid w:val="004E5FE9"/>
    <w:rsid w:val="004E6133"/>
    <w:rsid w:val="004E61F5"/>
    <w:rsid w:val="004E62F9"/>
    <w:rsid w:val="004E640D"/>
    <w:rsid w:val="004E65B1"/>
    <w:rsid w:val="004E67D7"/>
    <w:rsid w:val="004E68C1"/>
    <w:rsid w:val="004E69A9"/>
    <w:rsid w:val="004E6C93"/>
    <w:rsid w:val="004E7260"/>
    <w:rsid w:val="004E7807"/>
    <w:rsid w:val="004E782A"/>
    <w:rsid w:val="004E7953"/>
    <w:rsid w:val="004F020A"/>
    <w:rsid w:val="004F02D4"/>
    <w:rsid w:val="004F037E"/>
    <w:rsid w:val="004F0383"/>
    <w:rsid w:val="004F06CC"/>
    <w:rsid w:val="004F07B1"/>
    <w:rsid w:val="004F0D8D"/>
    <w:rsid w:val="004F0DB4"/>
    <w:rsid w:val="004F0F13"/>
    <w:rsid w:val="004F12E6"/>
    <w:rsid w:val="004F1AE7"/>
    <w:rsid w:val="004F1DB6"/>
    <w:rsid w:val="004F1F7B"/>
    <w:rsid w:val="004F2223"/>
    <w:rsid w:val="004F22F9"/>
    <w:rsid w:val="004F23DB"/>
    <w:rsid w:val="004F25A6"/>
    <w:rsid w:val="004F2BD2"/>
    <w:rsid w:val="004F2BE1"/>
    <w:rsid w:val="004F2EAD"/>
    <w:rsid w:val="004F2F54"/>
    <w:rsid w:val="004F394D"/>
    <w:rsid w:val="004F39E2"/>
    <w:rsid w:val="004F3ABF"/>
    <w:rsid w:val="004F3C7A"/>
    <w:rsid w:val="004F3C7C"/>
    <w:rsid w:val="004F44C7"/>
    <w:rsid w:val="004F45C6"/>
    <w:rsid w:val="004F46B7"/>
    <w:rsid w:val="004F4957"/>
    <w:rsid w:val="004F4A78"/>
    <w:rsid w:val="004F4C3D"/>
    <w:rsid w:val="004F4C9A"/>
    <w:rsid w:val="004F4DDC"/>
    <w:rsid w:val="004F4E96"/>
    <w:rsid w:val="004F5191"/>
    <w:rsid w:val="004F5506"/>
    <w:rsid w:val="004F56B3"/>
    <w:rsid w:val="004F5890"/>
    <w:rsid w:val="004F59CF"/>
    <w:rsid w:val="004F5B4F"/>
    <w:rsid w:val="004F5B61"/>
    <w:rsid w:val="004F5FB4"/>
    <w:rsid w:val="004F6146"/>
    <w:rsid w:val="004F644B"/>
    <w:rsid w:val="004F64F9"/>
    <w:rsid w:val="004F666A"/>
    <w:rsid w:val="004F6855"/>
    <w:rsid w:val="004F6DA3"/>
    <w:rsid w:val="004F6DF1"/>
    <w:rsid w:val="004F710A"/>
    <w:rsid w:val="004F735E"/>
    <w:rsid w:val="004F73A6"/>
    <w:rsid w:val="004F757B"/>
    <w:rsid w:val="004F764B"/>
    <w:rsid w:val="004F7818"/>
    <w:rsid w:val="004F791A"/>
    <w:rsid w:val="005000E1"/>
    <w:rsid w:val="00500684"/>
    <w:rsid w:val="005008A7"/>
    <w:rsid w:val="0050096D"/>
    <w:rsid w:val="00500AE2"/>
    <w:rsid w:val="00500BEC"/>
    <w:rsid w:val="00500E02"/>
    <w:rsid w:val="00500E8C"/>
    <w:rsid w:val="00500F92"/>
    <w:rsid w:val="005016EF"/>
    <w:rsid w:val="005018EF"/>
    <w:rsid w:val="0050192F"/>
    <w:rsid w:val="00501B44"/>
    <w:rsid w:val="00501E66"/>
    <w:rsid w:val="00502319"/>
    <w:rsid w:val="00502697"/>
    <w:rsid w:val="00502811"/>
    <w:rsid w:val="00502884"/>
    <w:rsid w:val="00502931"/>
    <w:rsid w:val="005035DE"/>
    <w:rsid w:val="00503729"/>
    <w:rsid w:val="00503740"/>
    <w:rsid w:val="00503E34"/>
    <w:rsid w:val="00503E80"/>
    <w:rsid w:val="00503FBB"/>
    <w:rsid w:val="005040C3"/>
    <w:rsid w:val="005042A6"/>
    <w:rsid w:val="00504821"/>
    <w:rsid w:val="00504935"/>
    <w:rsid w:val="00504A4D"/>
    <w:rsid w:val="00504A60"/>
    <w:rsid w:val="00504BD5"/>
    <w:rsid w:val="00504D4E"/>
    <w:rsid w:val="005051CA"/>
    <w:rsid w:val="0050532B"/>
    <w:rsid w:val="0050586E"/>
    <w:rsid w:val="00505B13"/>
    <w:rsid w:val="00505CB1"/>
    <w:rsid w:val="00506708"/>
    <w:rsid w:val="0050672A"/>
    <w:rsid w:val="00506796"/>
    <w:rsid w:val="00506DCA"/>
    <w:rsid w:val="005071B2"/>
    <w:rsid w:val="005073A0"/>
    <w:rsid w:val="0050763D"/>
    <w:rsid w:val="005076F5"/>
    <w:rsid w:val="00507895"/>
    <w:rsid w:val="0051009E"/>
    <w:rsid w:val="00510285"/>
    <w:rsid w:val="00510328"/>
    <w:rsid w:val="00510351"/>
    <w:rsid w:val="005103BE"/>
    <w:rsid w:val="005107CA"/>
    <w:rsid w:val="005108BE"/>
    <w:rsid w:val="00510906"/>
    <w:rsid w:val="00511960"/>
    <w:rsid w:val="00511968"/>
    <w:rsid w:val="00511C1C"/>
    <w:rsid w:val="00511C80"/>
    <w:rsid w:val="00511DB3"/>
    <w:rsid w:val="00512006"/>
    <w:rsid w:val="005121B5"/>
    <w:rsid w:val="005125CB"/>
    <w:rsid w:val="0051262F"/>
    <w:rsid w:val="00512703"/>
    <w:rsid w:val="00512B32"/>
    <w:rsid w:val="00512C3A"/>
    <w:rsid w:val="00512E4D"/>
    <w:rsid w:val="00512E96"/>
    <w:rsid w:val="00513040"/>
    <w:rsid w:val="00513057"/>
    <w:rsid w:val="005130A8"/>
    <w:rsid w:val="005130A9"/>
    <w:rsid w:val="00513209"/>
    <w:rsid w:val="00513516"/>
    <w:rsid w:val="0051394E"/>
    <w:rsid w:val="00513C04"/>
    <w:rsid w:val="00513C6B"/>
    <w:rsid w:val="00513EE3"/>
    <w:rsid w:val="0051403A"/>
    <w:rsid w:val="00514198"/>
    <w:rsid w:val="00514273"/>
    <w:rsid w:val="00514274"/>
    <w:rsid w:val="0051551C"/>
    <w:rsid w:val="005156E9"/>
    <w:rsid w:val="0051573D"/>
    <w:rsid w:val="0051588F"/>
    <w:rsid w:val="005158F7"/>
    <w:rsid w:val="0051592E"/>
    <w:rsid w:val="00515A52"/>
    <w:rsid w:val="00515A6D"/>
    <w:rsid w:val="00515B9D"/>
    <w:rsid w:val="00515CB2"/>
    <w:rsid w:val="00515CDC"/>
    <w:rsid w:val="00516124"/>
    <w:rsid w:val="005164F7"/>
    <w:rsid w:val="005165DE"/>
    <w:rsid w:val="0051677F"/>
    <w:rsid w:val="005168BD"/>
    <w:rsid w:val="00516F7D"/>
    <w:rsid w:val="00517053"/>
    <w:rsid w:val="005175B7"/>
    <w:rsid w:val="00517628"/>
    <w:rsid w:val="00517AF9"/>
    <w:rsid w:val="00517B31"/>
    <w:rsid w:val="00517E70"/>
    <w:rsid w:val="005201D7"/>
    <w:rsid w:val="005203D3"/>
    <w:rsid w:val="005205E2"/>
    <w:rsid w:val="005206A5"/>
    <w:rsid w:val="00520797"/>
    <w:rsid w:val="005208E1"/>
    <w:rsid w:val="00520B49"/>
    <w:rsid w:val="00520C53"/>
    <w:rsid w:val="00521105"/>
    <w:rsid w:val="00521113"/>
    <w:rsid w:val="0052118A"/>
    <w:rsid w:val="00521212"/>
    <w:rsid w:val="00521318"/>
    <w:rsid w:val="00521498"/>
    <w:rsid w:val="00521834"/>
    <w:rsid w:val="005218B2"/>
    <w:rsid w:val="005218DA"/>
    <w:rsid w:val="00521930"/>
    <w:rsid w:val="00521B1D"/>
    <w:rsid w:val="00522339"/>
    <w:rsid w:val="00522424"/>
    <w:rsid w:val="00522456"/>
    <w:rsid w:val="0052282B"/>
    <w:rsid w:val="00522862"/>
    <w:rsid w:val="005229B3"/>
    <w:rsid w:val="00522D1C"/>
    <w:rsid w:val="0052309E"/>
    <w:rsid w:val="00523327"/>
    <w:rsid w:val="0052365C"/>
    <w:rsid w:val="0052368C"/>
    <w:rsid w:val="005236B0"/>
    <w:rsid w:val="005239B7"/>
    <w:rsid w:val="00523AAB"/>
    <w:rsid w:val="00523D76"/>
    <w:rsid w:val="00523ED6"/>
    <w:rsid w:val="00523EEC"/>
    <w:rsid w:val="0052411C"/>
    <w:rsid w:val="005241E2"/>
    <w:rsid w:val="00524252"/>
    <w:rsid w:val="00524398"/>
    <w:rsid w:val="00524433"/>
    <w:rsid w:val="005244AF"/>
    <w:rsid w:val="005245B7"/>
    <w:rsid w:val="005245F0"/>
    <w:rsid w:val="00524687"/>
    <w:rsid w:val="00524B63"/>
    <w:rsid w:val="00524C04"/>
    <w:rsid w:val="00525038"/>
    <w:rsid w:val="005251ED"/>
    <w:rsid w:val="005255A5"/>
    <w:rsid w:val="005255E9"/>
    <w:rsid w:val="00525656"/>
    <w:rsid w:val="005256FD"/>
    <w:rsid w:val="00525CE3"/>
    <w:rsid w:val="00525E2F"/>
    <w:rsid w:val="00526235"/>
    <w:rsid w:val="0052641B"/>
    <w:rsid w:val="005266B1"/>
    <w:rsid w:val="00526BD5"/>
    <w:rsid w:val="005274D3"/>
    <w:rsid w:val="00527586"/>
    <w:rsid w:val="0052766A"/>
    <w:rsid w:val="00527732"/>
    <w:rsid w:val="00527733"/>
    <w:rsid w:val="0052777E"/>
    <w:rsid w:val="00527D4C"/>
    <w:rsid w:val="00527D90"/>
    <w:rsid w:val="00527DB1"/>
    <w:rsid w:val="00527F08"/>
    <w:rsid w:val="00527FBF"/>
    <w:rsid w:val="005301AC"/>
    <w:rsid w:val="005302EF"/>
    <w:rsid w:val="0053047F"/>
    <w:rsid w:val="005304B2"/>
    <w:rsid w:val="0053059F"/>
    <w:rsid w:val="00530657"/>
    <w:rsid w:val="00530799"/>
    <w:rsid w:val="005307FC"/>
    <w:rsid w:val="00530B1C"/>
    <w:rsid w:val="00530C86"/>
    <w:rsid w:val="00530CF4"/>
    <w:rsid w:val="00530DD5"/>
    <w:rsid w:val="00530EB9"/>
    <w:rsid w:val="00530ED6"/>
    <w:rsid w:val="00530FD9"/>
    <w:rsid w:val="005310CC"/>
    <w:rsid w:val="00531491"/>
    <w:rsid w:val="005315EC"/>
    <w:rsid w:val="005319A0"/>
    <w:rsid w:val="00531A85"/>
    <w:rsid w:val="00531DF6"/>
    <w:rsid w:val="00531F09"/>
    <w:rsid w:val="00531F1E"/>
    <w:rsid w:val="00532095"/>
    <w:rsid w:val="005322EA"/>
    <w:rsid w:val="005324BA"/>
    <w:rsid w:val="0053275D"/>
    <w:rsid w:val="00532CE9"/>
    <w:rsid w:val="00532F4C"/>
    <w:rsid w:val="00532FEB"/>
    <w:rsid w:val="0053310E"/>
    <w:rsid w:val="005332A2"/>
    <w:rsid w:val="00533442"/>
    <w:rsid w:val="00533618"/>
    <w:rsid w:val="005336CC"/>
    <w:rsid w:val="00533A20"/>
    <w:rsid w:val="00533D23"/>
    <w:rsid w:val="00533DA1"/>
    <w:rsid w:val="00534178"/>
    <w:rsid w:val="005341B3"/>
    <w:rsid w:val="005343F3"/>
    <w:rsid w:val="005345F2"/>
    <w:rsid w:val="00534846"/>
    <w:rsid w:val="00534C6F"/>
    <w:rsid w:val="00534D69"/>
    <w:rsid w:val="00534E3E"/>
    <w:rsid w:val="00534FF5"/>
    <w:rsid w:val="00535463"/>
    <w:rsid w:val="00535618"/>
    <w:rsid w:val="00535672"/>
    <w:rsid w:val="005357BE"/>
    <w:rsid w:val="0053588D"/>
    <w:rsid w:val="00535AE1"/>
    <w:rsid w:val="00535C48"/>
    <w:rsid w:val="00535C83"/>
    <w:rsid w:val="00535F8A"/>
    <w:rsid w:val="005361EA"/>
    <w:rsid w:val="0053650D"/>
    <w:rsid w:val="0053655A"/>
    <w:rsid w:val="005365D7"/>
    <w:rsid w:val="0053679E"/>
    <w:rsid w:val="005369B5"/>
    <w:rsid w:val="00536AFE"/>
    <w:rsid w:val="00536DEC"/>
    <w:rsid w:val="00536E4F"/>
    <w:rsid w:val="00536EA3"/>
    <w:rsid w:val="0053709F"/>
    <w:rsid w:val="005372C5"/>
    <w:rsid w:val="005372C7"/>
    <w:rsid w:val="00537457"/>
    <w:rsid w:val="005377D9"/>
    <w:rsid w:val="0053797A"/>
    <w:rsid w:val="00537CDD"/>
    <w:rsid w:val="00537FC5"/>
    <w:rsid w:val="0054016E"/>
    <w:rsid w:val="005401EB"/>
    <w:rsid w:val="0054022A"/>
    <w:rsid w:val="005403E8"/>
    <w:rsid w:val="00540526"/>
    <w:rsid w:val="00540545"/>
    <w:rsid w:val="0054070A"/>
    <w:rsid w:val="00540CB9"/>
    <w:rsid w:val="00540DE8"/>
    <w:rsid w:val="00540F1B"/>
    <w:rsid w:val="0054115C"/>
    <w:rsid w:val="00541287"/>
    <w:rsid w:val="00541432"/>
    <w:rsid w:val="0054152E"/>
    <w:rsid w:val="005419CC"/>
    <w:rsid w:val="00541A8B"/>
    <w:rsid w:val="00541C5D"/>
    <w:rsid w:val="00541CB8"/>
    <w:rsid w:val="00541DEA"/>
    <w:rsid w:val="0054200C"/>
    <w:rsid w:val="0054208A"/>
    <w:rsid w:val="00542103"/>
    <w:rsid w:val="005421A7"/>
    <w:rsid w:val="00542518"/>
    <w:rsid w:val="00542746"/>
    <w:rsid w:val="00542762"/>
    <w:rsid w:val="005427A2"/>
    <w:rsid w:val="0054282E"/>
    <w:rsid w:val="00542FB5"/>
    <w:rsid w:val="005430DC"/>
    <w:rsid w:val="00543294"/>
    <w:rsid w:val="00543297"/>
    <w:rsid w:val="005433DE"/>
    <w:rsid w:val="00543474"/>
    <w:rsid w:val="00543668"/>
    <w:rsid w:val="0054398C"/>
    <w:rsid w:val="00543AD2"/>
    <w:rsid w:val="005440AE"/>
    <w:rsid w:val="00544189"/>
    <w:rsid w:val="00544246"/>
    <w:rsid w:val="0054449D"/>
    <w:rsid w:val="00544D63"/>
    <w:rsid w:val="00544DD3"/>
    <w:rsid w:val="00544F55"/>
    <w:rsid w:val="0054508A"/>
    <w:rsid w:val="00545250"/>
    <w:rsid w:val="00545295"/>
    <w:rsid w:val="00545755"/>
    <w:rsid w:val="005457BA"/>
    <w:rsid w:val="005459AB"/>
    <w:rsid w:val="00545B94"/>
    <w:rsid w:val="00545CBC"/>
    <w:rsid w:val="00545CF2"/>
    <w:rsid w:val="00545EA7"/>
    <w:rsid w:val="00545F0B"/>
    <w:rsid w:val="0054604A"/>
    <w:rsid w:val="005463FE"/>
    <w:rsid w:val="005464B9"/>
    <w:rsid w:val="005465B1"/>
    <w:rsid w:val="0054677B"/>
    <w:rsid w:val="00546A0E"/>
    <w:rsid w:val="00546C8C"/>
    <w:rsid w:val="00546E00"/>
    <w:rsid w:val="00546E09"/>
    <w:rsid w:val="00546E3F"/>
    <w:rsid w:val="00546F98"/>
    <w:rsid w:val="00547117"/>
    <w:rsid w:val="0054717F"/>
    <w:rsid w:val="005474C4"/>
    <w:rsid w:val="00547707"/>
    <w:rsid w:val="00547874"/>
    <w:rsid w:val="00547B96"/>
    <w:rsid w:val="00547C47"/>
    <w:rsid w:val="00547E14"/>
    <w:rsid w:val="00547E44"/>
    <w:rsid w:val="00550065"/>
    <w:rsid w:val="005501CE"/>
    <w:rsid w:val="00550259"/>
    <w:rsid w:val="005502CA"/>
    <w:rsid w:val="005503E0"/>
    <w:rsid w:val="00550524"/>
    <w:rsid w:val="00550683"/>
    <w:rsid w:val="00550A63"/>
    <w:rsid w:val="00550B02"/>
    <w:rsid w:val="00550C35"/>
    <w:rsid w:val="00550E1D"/>
    <w:rsid w:val="00550E5B"/>
    <w:rsid w:val="00550F23"/>
    <w:rsid w:val="00551029"/>
    <w:rsid w:val="0055127C"/>
    <w:rsid w:val="00551445"/>
    <w:rsid w:val="005519DB"/>
    <w:rsid w:val="00551A50"/>
    <w:rsid w:val="00551C76"/>
    <w:rsid w:val="00551D33"/>
    <w:rsid w:val="00551F37"/>
    <w:rsid w:val="00551F73"/>
    <w:rsid w:val="0055213A"/>
    <w:rsid w:val="005529ED"/>
    <w:rsid w:val="00552F50"/>
    <w:rsid w:val="0055301A"/>
    <w:rsid w:val="0055319D"/>
    <w:rsid w:val="005532F1"/>
    <w:rsid w:val="00553612"/>
    <w:rsid w:val="00553905"/>
    <w:rsid w:val="00553950"/>
    <w:rsid w:val="00553983"/>
    <w:rsid w:val="00553A79"/>
    <w:rsid w:val="00553B30"/>
    <w:rsid w:val="00553B35"/>
    <w:rsid w:val="00553CFE"/>
    <w:rsid w:val="00553DA6"/>
    <w:rsid w:val="00554177"/>
    <w:rsid w:val="005542D9"/>
    <w:rsid w:val="00554587"/>
    <w:rsid w:val="0055484A"/>
    <w:rsid w:val="00554A69"/>
    <w:rsid w:val="00554A6B"/>
    <w:rsid w:val="00555268"/>
    <w:rsid w:val="00555282"/>
    <w:rsid w:val="005554ED"/>
    <w:rsid w:val="00555694"/>
    <w:rsid w:val="0055571B"/>
    <w:rsid w:val="005559D3"/>
    <w:rsid w:val="00555D08"/>
    <w:rsid w:val="00555D4B"/>
    <w:rsid w:val="00555D8C"/>
    <w:rsid w:val="00555F9E"/>
    <w:rsid w:val="00555FD5"/>
    <w:rsid w:val="00556032"/>
    <w:rsid w:val="0055612E"/>
    <w:rsid w:val="00556395"/>
    <w:rsid w:val="005564E1"/>
    <w:rsid w:val="00556581"/>
    <w:rsid w:val="00556A25"/>
    <w:rsid w:val="00556C5D"/>
    <w:rsid w:val="00556DCB"/>
    <w:rsid w:val="00556F1F"/>
    <w:rsid w:val="005570C4"/>
    <w:rsid w:val="00557277"/>
    <w:rsid w:val="005572CA"/>
    <w:rsid w:val="0055769D"/>
    <w:rsid w:val="005577DF"/>
    <w:rsid w:val="00557B23"/>
    <w:rsid w:val="00557C13"/>
    <w:rsid w:val="00557CD7"/>
    <w:rsid w:val="00557CEF"/>
    <w:rsid w:val="00560307"/>
    <w:rsid w:val="005606DC"/>
    <w:rsid w:val="005606DE"/>
    <w:rsid w:val="00560865"/>
    <w:rsid w:val="00560934"/>
    <w:rsid w:val="00560B04"/>
    <w:rsid w:val="00560E68"/>
    <w:rsid w:val="00560EEF"/>
    <w:rsid w:val="00561116"/>
    <w:rsid w:val="005614E8"/>
    <w:rsid w:val="00561547"/>
    <w:rsid w:val="00561618"/>
    <w:rsid w:val="00561793"/>
    <w:rsid w:val="00561E19"/>
    <w:rsid w:val="00561E1F"/>
    <w:rsid w:val="00561EB9"/>
    <w:rsid w:val="0056221C"/>
    <w:rsid w:val="00562726"/>
    <w:rsid w:val="005628A5"/>
    <w:rsid w:val="00562910"/>
    <w:rsid w:val="00562C2B"/>
    <w:rsid w:val="00562D93"/>
    <w:rsid w:val="00563002"/>
    <w:rsid w:val="005637CB"/>
    <w:rsid w:val="0056391F"/>
    <w:rsid w:val="0056394D"/>
    <w:rsid w:val="00563FB0"/>
    <w:rsid w:val="0056420E"/>
    <w:rsid w:val="00564394"/>
    <w:rsid w:val="005644DA"/>
    <w:rsid w:val="00564569"/>
    <w:rsid w:val="005645E3"/>
    <w:rsid w:val="00564802"/>
    <w:rsid w:val="00564E61"/>
    <w:rsid w:val="00564EA4"/>
    <w:rsid w:val="005654CD"/>
    <w:rsid w:val="00565569"/>
    <w:rsid w:val="005657AC"/>
    <w:rsid w:val="00565802"/>
    <w:rsid w:val="00565C4A"/>
    <w:rsid w:val="00565CA7"/>
    <w:rsid w:val="00566020"/>
    <w:rsid w:val="005660DA"/>
    <w:rsid w:val="00566107"/>
    <w:rsid w:val="00566188"/>
    <w:rsid w:val="0056620D"/>
    <w:rsid w:val="00566673"/>
    <w:rsid w:val="005667CF"/>
    <w:rsid w:val="005669F1"/>
    <w:rsid w:val="00566B46"/>
    <w:rsid w:val="00566C7C"/>
    <w:rsid w:val="0056710E"/>
    <w:rsid w:val="005673DF"/>
    <w:rsid w:val="0056747C"/>
    <w:rsid w:val="0056755D"/>
    <w:rsid w:val="0056756F"/>
    <w:rsid w:val="00567835"/>
    <w:rsid w:val="0056794A"/>
    <w:rsid w:val="0056796B"/>
    <w:rsid w:val="005679D3"/>
    <w:rsid w:val="00570066"/>
    <w:rsid w:val="00570177"/>
    <w:rsid w:val="005707C6"/>
    <w:rsid w:val="0057106B"/>
    <w:rsid w:val="00571548"/>
    <w:rsid w:val="00571550"/>
    <w:rsid w:val="00571AAA"/>
    <w:rsid w:val="00571B8E"/>
    <w:rsid w:val="00571D42"/>
    <w:rsid w:val="005720F1"/>
    <w:rsid w:val="005721DF"/>
    <w:rsid w:val="00572511"/>
    <w:rsid w:val="005727C8"/>
    <w:rsid w:val="00572BF6"/>
    <w:rsid w:val="00572D1A"/>
    <w:rsid w:val="00572DB8"/>
    <w:rsid w:val="00572DCC"/>
    <w:rsid w:val="00572FA6"/>
    <w:rsid w:val="00572FEC"/>
    <w:rsid w:val="0057312B"/>
    <w:rsid w:val="005732E6"/>
    <w:rsid w:val="00573316"/>
    <w:rsid w:val="005735CD"/>
    <w:rsid w:val="00573731"/>
    <w:rsid w:val="0057396E"/>
    <w:rsid w:val="00573A00"/>
    <w:rsid w:val="00573D8B"/>
    <w:rsid w:val="005741C9"/>
    <w:rsid w:val="0057429F"/>
    <w:rsid w:val="005742B5"/>
    <w:rsid w:val="005743C7"/>
    <w:rsid w:val="0057446C"/>
    <w:rsid w:val="00574AB2"/>
    <w:rsid w:val="00574D57"/>
    <w:rsid w:val="00575055"/>
    <w:rsid w:val="0057536A"/>
    <w:rsid w:val="00575773"/>
    <w:rsid w:val="00575808"/>
    <w:rsid w:val="00575A3B"/>
    <w:rsid w:val="00575F9C"/>
    <w:rsid w:val="00576680"/>
    <w:rsid w:val="00576754"/>
    <w:rsid w:val="00576821"/>
    <w:rsid w:val="00576956"/>
    <w:rsid w:val="00576B44"/>
    <w:rsid w:val="00576BA9"/>
    <w:rsid w:val="00576D87"/>
    <w:rsid w:val="00577B33"/>
    <w:rsid w:val="00577B36"/>
    <w:rsid w:val="00577C8D"/>
    <w:rsid w:val="00577E59"/>
    <w:rsid w:val="00580004"/>
    <w:rsid w:val="005802B0"/>
    <w:rsid w:val="00580409"/>
    <w:rsid w:val="00580480"/>
    <w:rsid w:val="0058066D"/>
    <w:rsid w:val="00580867"/>
    <w:rsid w:val="00580B6C"/>
    <w:rsid w:val="00580C19"/>
    <w:rsid w:val="00580D19"/>
    <w:rsid w:val="00581176"/>
    <w:rsid w:val="0058135C"/>
    <w:rsid w:val="0058135D"/>
    <w:rsid w:val="005813CA"/>
    <w:rsid w:val="005816F2"/>
    <w:rsid w:val="0058189E"/>
    <w:rsid w:val="005818B2"/>
    <w:rsid w:val="0058198D"/>
    <w:rsid w:val="00581A07"/>
    <w:rsid w:val="00581F34"/>
    <w:rsid w:val="00582500"/>
    <w:rsid w:val="00582B0C"/>
    <w:rsid w:val="00582B94"/>
    <w:rsid w:val="00582C44"/>
    <w:rsid w:val="00582E9A"/>
    <w:rsid w:val="00583009"/>
    <w:rsid w:val="0058305F"/>
    <w:rsid w:val="00583343"/>
    <w:rsid w:val="005838F6"/>
    <w:rsid w:val="00583951"/>
    <w:rsid w:val="005839C6"/>
    <w:rsid w:val="00583C1A"/>
    <w:rsid w:val="00583C2B"/>
    <w:rsid w:val="00583C38"/>
    <w:rsid w:val="00583D95"/>
    <w:rsid w:val="00583F2A"/>
    <w:rsid w:val="00583F96"/>
    <w:rsid w:val="005840DE"/>
    <w:rsid w:val="00584302"/>
    <w:rsid w:val="00584339"/>
    <w:rsid w:val="0058468E"/>
    <w:rsid w:val="00584AAD"/>
    <w:rsid w:val="00584E2D"/>
    <w:rsid w:val="00584F3E"/>
    <w:rsid w:val="005851A6"/>
    <w:rsid w:val="00585274"/>
    <w:rsid w:val="005852AE"/>
    <w:rsid w:val="005853F8"/>
    <w:rsid w:val="0058550C"/>
    <w:rsid w:val="0058557F"/>
    <w:rsid w:val="00585618"/>
    <w:rsid w:val="00585872"/>
    <w:rsid w:val="005858B6"/>
    <w:rsid w:val="00585935"/>
    <w:rsid w:val="00585B34"/>
    <w:rsid w:val="00585F0A"/>
    <w:rsid w:val="005860BF"/>
    <w:rsid w:val="005863EB"/>
    <w:rsid w:val="005864BF"/>
    <w:rsid w:val="005864D0"/>
    <w:rsid w:val="005865BC"/>
    <w:rsid w:val="005869D7"/>
    <w:rsid w:val="00586B32"/>
    <w:rsid w:val="00586C02"/>
    <w:rsid w:val="00586C37"/>
    <w:rsid w:val="00586C7A"/>
    <w:rsid w:val="005873AF"/>
    <w:rsid w:val="005874E8"/>
    <w:rsid w:val="005875A6"/>
    <w:rsid w:val="005875D3"/>
    <w:rsid w:val="005879F6"/>
    <w:rsid w:val="00587B86"/>
    <w:rsid w:val="00587EC1"/>
    <w:rsid w:val="00587F50"/>
    <w:rsid w:val="005900C1"/>
    <w:rsid w:val="00590224"/>
    <w:rsid w:val="00590393"/>
    <w:rsid w:val="0059050F"/>
    <w:rsid w:val="00590633"/>
    <w:rsid w:val="00590B32"/>
    <w:rsid w:val="00590B7A"/>
    <w:rsid w:val="00590C58"/>
    <w:rsid w:val="00590E24"/>
    <w:rsid w:val="00590E42"/>
    <w:rsid w:val="005912EE"/>
    <w:rsid w:val="005924CC"/>
    <w:rsid w:val="00592518"/>
    <w:rsid w:val="00593918"/>
    <w:rsid w:val="00593A24"/>
    <w:rsid w:val="00593CD7"/>
    <w:rsid w:val="00593CF0"/>
    <w:rsid w:val="0059428D"/>
    <w:rsid w:val="00594470"/>
    <w:rsid w:val="005944C9"/>
    <w:rsid w:val="0059451C"/>
    <w:rsid w:val="00594906"/>
    <w:rsid w:val="00594AC0"/>
    <w:rsid w:val="00594B95"/>
    <w:rsid w:val="00594B9A"/>
    <w:rsid w:val="0059519B"/>
    <w:rsid w:val="005952A7"/>
    <w:rsid w:val="0059534C"/>
    <w:rsid w:val="0059558F"/>
    <w:rsid w:val="0059570A"/>
    <w:rsid w:val="0059571E"/>
    <w:rsid w:val="005957C8"/>
    <w:rsid w:val="005958AE"/>
    <w:rsid w:val="005958CB"/>
    <w:rsid w:val="00595AF4"/>
    <w:rsid w:val="00595B8F"/>
    <w:rsid w:val="0059630E"/>
    <w:rsid w:val="00596707"/>
    <w:rsid w:val="00596B01"/>
    <w:rsid w:val="00596B98"/>
    <w:rsid w:val="00596C2E"/>
    <w:rsid w:val="00596F5A"/>
    <w:rsid w:val="005972EF"/>
    <w:rsid w:val="005975AE"/>
    <w:rsid w:val="005976F0"/>
    <w:rsid w:val="00597AAD"/>
    <w:rsid w:val="00597DA6"/>
    <w:rsid w:val="00597F9A"/>
    <w:rsid w:val="005A0108"/>
    <w:rsid w:val="005A0769"/>
    <w:rsid w:val="005A09A7"/>
    <w:rsid w:val="005A0A99"/>
    <w:rsid w:val="005A0AD2"/>
    <w:rsid w:val="005A0D7B"/>
    <w:rsid w:val="005A0E7E"/>
    <w:rsid w:val="005A0EBC"/>
    <w:rsid w:val="005A0F98"/>
    <w:rsid w:val="005A10A8"/>
    <w:rsid w:val="005A121B"/>
    <w:rsid w:val="005A1458"/>
    <w:rsid w:val="005A1564"/>
    <w:rsid w:val="005A1A05"/>
    <w:rsid w:val="005A1C8F"/>
    <w:rsid w:val="005A2161"/>
    <w:rsid w:val="005A24CC"/>
    <w:rsid w:val="005A276F"/>
    <w:rsid w:val="005A2BAD"/>
    <w:rsid w:val="005A2FCC"/>
    <w:rsid w:val="005A3477"/>
    <w:rsid w:val="005A34CB"/>
    <w:rsid w:val="005A3956"/>
    <w:rsid w:val="005A39A6"/>
    <w:rsid w:val="005A3AA1"/>
    <w:rsid w:val="005A41E9"/>
    <w:rsid w:val="005A42FD"/>
    <w:rsid w:val="005A4541"/>
    <w:rsid w:val="005A479E"/>
    <w:rsid w:val="005A47CA"/>
    <w:rsid w:val="005A4B3F"/>
    <w:rsid w:val="005A519E"/>
    <w:rsid w:val="005A52FE"/>
    <w:rsid w:val="005A538C"/>
    <w:rsid w:val="005A57B0"/>
    <w:rsid w:val="005A58B4"/>
    <w:rsid w:val="005A5B7C"/>
    <w:rsid w:val="005A5CF5"/>
    <w:rsid w:val="005A5D22"/>
    <w:rsid w:val="005A5D49"/>
    <w:rsid w:val="005A5EE5"/>
    <w:rsid w:val="005A6013"/>
    <w:rsid w:val="005A60C2"/>
    <w:rsid w:val="005A66E8"/>
    <w:rsid w:val="005A6706"/>
    <w:rsid w:val="005A68DE"/>
    <w:rsid w:val="005A6904"/>
    <w:rsid w:val="005A6BD2"/>
    <w:rsid w:val="005A6D85"/>
    <w:rsid w:val="005A72B5"/>
    <w:rsid w:val="005A7570"/>
    <w:rsid w:val="005A7986"/>
    <w:rsid w:val="005A7A44"/>
    <w:rsid w:val="005A7D2A"/>
    <w:rsid w:val="005B0634"/>
    <w:rsid w:val="005B0655"/>
    <w:rsid w:val="005B0EA0"/>
    <w:rsid w:val="005B1000"/>
    <w:rsid w:val="005B1090"/>
    <w:rsid w:val="005B11EF"/>
    <w:rsid w:val="005B1330"/>
    <w:rsid w:val="005B145E"/>
    <w:rsid w:val="005B1C25"/>
    <w:rsid w:val="005B1E14"/>
    <w:rsid w:val="005B1E45"/>
    <w:rsid w:val="005B1EB7"/>
    <w:rsid w:val="005B2046"/>
    <w:rsid w:val="005B28B0"/>
    <w:rsid w:val="005B29BB"/>
    <w:rsid w:val="005B2B3B"/>
    <w:rsid w:val="005B2B76"/>
    <w:rsid w:val="005B2B93"/>
    <w:rsid w:val="005B2BF4"/>
    <w:rsid w:val="005B30EB"/>
    <w:rsid w:val="005B3318"/>
    <w:rsid w:val="005B35CA"/>
    <w:rsid w:val="005B36D3"/>
    <w:rsid w:val="005B380F"/>
    <w:rsid w:val="005B383E"/>
    <w:rsid w:val="005B38E7"/>
    <w:rsid w:val="005B3A2A"/>
    <w:rsid w:val="005B4084"/>
    <w:rsid w:val="005B46DD"/>
    <w:rsid w:val="005B4AC4"/>
    <w:rsid w:val="005B4B1E"/>
    <w:rsid w:val="005B4E07"/>
    <w:rsid w:val="005B51A3"/>
    <w:rsid w:val="005B52A4"/>
    <w:rsid w:val="005B5737"/>
    <w:rsid w:val="005B5943"/>
    <w:rsid w:val="005B5B1A"/>
    <w:rsid w:val="005B5B83"/>
    <w:rsid w:val="005B5C25"/>
    <w:rsid w:val="005B5F5D"/>
    <w:rsid w:val="005B6348"/>
    <w:rsid w:val="005B66D2"/>
    <w:rsid w:val="005B6741"/>
    <w:rsid w:val="005B6779"/>
    <w:rsid w:val="005B6AAD"/>
    <w:rsid w:val="005B6B3A"/>
    <w:rsid w:val="005B6CC7"/>
    <w:rsid w:val="005B6EB3"/>
    <w:rsid w:val="005B6ECC"/>
    <w:rsid w:val="005B701E"/>
    <w:rsid w:val="005B792B"/>
    <w:rsid w:val="005B7A1B"/>
    <w:rsid w:val="005B7DF4"/>
    <w:rsid w:val="005C004C"/>
    <w:rsid w:val="005C019F"/>
    <w:rsid w:val="005C0482"/>
    <w:rsid w:val="005C0519"/>
    <w:rsid w:val="005C0905"/>
    <w:rsid w:val="005C0C2C"/>
    <w:rsid w:val="005C0F94"/>
    <w:rsid w:val="005C1242"/>
    <w:rsid w:val="005C12EA"/>
    <w:rsid w:val="005C156C"/>
    <w:rsid w:val="005C17CF"/>
    <w:rsid w:val="005C1A45"/>
    <w:rsid w:val="005C1B4D"/>
    <w:rsid w:val="005C1CFF"/>
    <w:rsid w:val="005C2012"/>
    <w:rsid w:val="005C216C"/>
    <w:rsid w:val="005C265B"/>
    <w:rsid w:val="005C289E"/>
    <w:rsid w:val="005C2964"/>
    <w:rsid w:val="005C2BD9"/>
    <w:rsid w:val="005C2CA4"/>
    <w:rsid w:val="005C2D6A"/>
    <w:rsid w:val="005C2E2F"/>
    <w:rsid w:val="005C2E6E"/>
    <w:rsid w:val="005C2F43"/>
    <w:rsid w:val="005C3048"/>
    <w:rsid w:val="005C34C8"/>
    <w:rsid w:val="005C3625"/>
    <w:rsid w:val="005C37B1"/>
    <w:rsid w:val="005C403E"/>
    <w:rsid w:val="005C435F"/>
    <w:rsid w:val="005C4371"/>
    <w:rsid w:val="005C43D4"/>
    <w:rsid w:val="005C4415"/>
    <w:rsid w:val="005C47D9"/>
    <w:rsid w:val="005C4F39"/>
    <w:rsid w:val="005C4F40"/>
    <w:rsid w:val="005C500C"/>
    <w:rsid w:val="005C5843"/>
    <w:rsid w:val="005C59D9"/>
    <w:rsid w:val="005C5A6E"/>
    <w:rsid w:val="005C5DEC"/>
    <w:rsid w:val="005C600D"/>
    <w:rsid w:val="005C65AE"/>
    <w:rsid w:val="005C6E2E"/>
    <w:rsid w:val="005C7093"/>
    <w:rsid w:val="005C7401"/>
    <w:rsid w:val="005C74E3"/>
    <w:rsid w:val="005C7557"/>
    <w:rsid w:val="005C77D9"/>
    <w:rsid w:val="005C7C8A"/>
    <w:rsid w:val="005C7E30"/>
    <w:rsid w:val="005C7EE4"/>
    <w:rsid w:val="005D01AE"/>
    <w:rsid w:val="005D0254"/>
    <w:rsid w:val="005D0272"/>
    <w:rsid w:val="005D046E"/>
    <w:rsid w:val="005D055C"/>
    <w:rsid w:val="005D0632"/>
    <w:rsid w:val="005D09B1"/>
    <w:rsid w:val="005D0C8D"/>
    <w:rsid w:val="005D0CB6"/>
    <w:rsid w:val="005D0CFC"/>
    <w:rsid w:val="005D0D99"/>
    <w:rsid w:val="005D0E72"/>
    <w:rsid w:val="005D1019"/>
    <w:rsid w:val="005D10B8"/>
    <w:rsid w:val="005D1158"/>
    <w:rsid w:val="005D127C"/>
    <w:rsid w:val="005D12B9"/>
    <w:rsid w:val="005D17F1"/>
    <w:rsid w:val="005D1B93"/>
    <w:rsid w:val="005D20C4"/>
    <w:rsid w:val="005D2111"/>
    <w:rsid w:val="005D25C0"/>
    <w:rsid w:val="005D25FC"/>
    <w:rsid w:val="005D2AB7"/>
    <w:rsid w:val="005D2E7E"/>
    <w:rsid w:val="005D2EA4"/>
    <w:rsid w:val="005D3192"/>
    <w:rsid w:val="005D31AF"/>
    <w:rsid w:val="005D36B9"/>
    <w:rsid w:val="005D3BBD"/>
    <w:rsid w:val="005D3FAD"/>
    <w:rsid w:val="005D401B"/>
    <w:rsid w:val="005D40C0"/>
    <w:rsid w:val="005D419E"/>
    <w:rsid w:val="005D41ED"/>
    <w:rsid w:val="005D43F8"/>
    <w:rsid w:val="005D4809"/>
    <w:rsid w:val="005D4D92"/>
    <w:rsid w:val="005D5245"/>
    <w:rsid w:val="005D56F2"/>
    <w:rsid w:val="005D5AF6"/>
    <w:rsid w:val="005D5ECF"/>
    <w:rsid w:val="005D5ED5"/>
    <w:rsid w:val="005D5F81"/>
    <w:rsid w:val="005D60A5"/>
    <w:rsid w:val="005D61B5"/>
    <w:rsid w:val="005D62AD"/>
    <w:rsid w:val="005D630B"/>
    <w:rsid w:val="005D6323"/>
    <w:rsid w:val="005D6343"/>
    <w:rsid w:val="005D6407"/>
    <w:rsid w:val="005D65B7"/>
    <w:rsid w:val="005D67CB"/>
    <w:rsid w:val="005D6BA9"/>
    <w:rsid w:val="005D712E"/>
    <w:rsid w:val="005D74EE"/>
    <w:rsid w:val="005D765C"/>
    <w:rsid w:val="005D7961"/>
    <w:rsid w:val="005D7BA4"/>
    <w:rsid w:val="005D7E68"/>
    <w:rsid w:val="005E03D6"/>
    <w:rsid w:val="005E040E"/>
    <w:rsid w:val="005E092F"/>
    <w:rsid w:val="005E0A77"/>
    <w:rsid w:val="005E0E0B"/>
    <w:rsid w:val="005E0FBC"/>
    <w:rsid w:val="005E1071"/>
    <w:rsid w:val="005E1107"/>
    <w:rsid w:val="005E1456"/>
    <w:rsid w:val="005E1907"/>
    <w:rsid w:val="005E1B18"/>
    <w:rsid w:val="005E209E"/>
    <w:rsid w:val="005E20FD"/>
    <w:rsid w:val="005E2468"/>
    <w:rsid w:val="005E269F"/>
    <w:rsid w:val="005E2D49"/>
    <w:rsid w:val="005E2F9F"/>
    <w:rsid w:val="005E3208"/>
    <w:rsid w:val="005E3396"/>
    <w:rsid w:val="005E350F"/>
    <w:rsid w:val="005E3AEC"/>
    <w:rsid w:val="005E3D0E"/>
    <w:rsid w:val="005E3E85"/>
    <w:rsid w:val="005E43ED"/>
    <w:rsid w:val="005E44FC"/>
    <w:rsid w:val="005E4545"/>
    <w:rsid w:val="005E45F6"/>
    <w:rsid w:val="005E4749"/>
    <w:rsid w:val="005E49D6"/>
    <w:rsid w:val="005E4B53"/>
    <w:rsid w:val="005E4BA0"/>
    <w:rsid w:val="005E4D4D"/>
    <w:rsid w:val="005E515E"/>
    <w:rsid w:val="005E52D2"/>
    <w:rsid w:val="005E5390"/>
    <w:rsid w:val="005E54B7"/>
    <w:rsid w:val="005E58C6"/>
    <w:rsid w:val="005E5A48"/>
    <w:rsid w:val="005E5AD2"/>
    <w:rsid w:val="005E5FFD"/>
    <w:rsid w:val="005E6756"/>
    <w:rsid w:val="005E6868"/>
    <w:rsid w:val="005E6B21"/>
    <w:rsid w:val="005E6E20"/>
    <w:rsid w:val="005E6E5C"/>
    <w:rsid w:val="005E7327"/>
    <w:rsid w:val="005E7510"/>
    <w:rsid w:val="005E778D"/>
    <w:rsid w:val="005E77C2"/>
    <w:rsid w:val="005E789B"/>
    <w:rsid w:val="005E789F"/>
    <w:rsid w:val="005E7A49"/>
    <w:rsid w:val="005E7C4B"/>
    <w:rsid w:val="005F0516"/>
    <w:rsid w:val="005F0524"/>
    <w:rsid w:val="005F0537"/>
    <w:rsid w:val="005F05D0"/>
    <w:rsid w:val="005F0910"/>
    <w:rsid w:val="005F0AD1"/>
    <w:rsid w:val="005F0AE3"/>
    <w:rsid w:val="005F0D99"/>
    <w:rsid w:val="005F121B"/>
    <w:rsid w:val="005F13AA"/>
    <w:rsid w:val="005F155B"/>
    <w:rsid w:val="005F1B2A"/>
    <w:rsid w:val="005F1BDC"/>
    <w:rsid w:val="005F1C53"/>
    <w:rsid w:val="005F1CE1"/>
    <w:rsid w:val="005F2246"/>
    <w:rsid w:val="005F2364"/>
    <w:rsid w:val="005F2547"/>
    <w:rsid w:val="005F27B5"/>
    <w:rsid w:val="005F2C26"/>
    <w:rsid w:val="005F2C5A"/>
    <w:rsid w:val="005F2C65"/>
    <w:rsid w:val="005F2D37"/>
    <w:rsid w:val="005F2D4C"/>
    <w:rsid w:val="005F2E92"/>
    <w:rsid w:val="005F310E"/>
    <w:rsid w:val="005F314F"/>
    <w:rsid w:val="005F3238"/>
    <w:rsid w:val="005F32C2"/>
    <w:rsid w:val="005F368B"/>
    <w:rsid w:val="005F39F1"/>
    <w:rsid w:val="005F3E86"/>
    <w:rsid w:val="005F47C6"/>
    <w:rsid w:val="005F4D21"/>
    <w:rsid w:val="005F50F7"/>
    <w:rsid w:val="005F51D2"/>
    <w:rsid w:val="005F53E0"/>
    <w:rsid w:val="005F5644"/>
    <w:rsid w:val="005F572F"/>
    <w:rsid w:val="005F5A44"/>
    <w:rsid w:val="005F5F19"/>
    <w:rsid w:val="005F628D"/>
    <w:rsid w:val="005F63B0"/>
    <w:rsid w:val="005F64CD"/>
    <w:rsid w:val="005F6822"/>
    <w:rsid w:val="005F6860"/>
    <w:rsid w:val="005F6B09"/>
    <w:rsid w:val="005F6C75"/>
    <w:rsid w:val="005F6CA1"/>
    <w:rsid w:val="005F6DBB"/>
    <w:rsid w:val="005F7028"/>
    <w:rsid w:val="005F7151"/>
    <w:rsid w:val="005F72DC"/>
    <w:rsid w:val="005F7480"/>
    <w:rsid w:val="005F765A"/>
    <w:rsid w:val="005F7768"/>
    <w:rsid w:val="005F79BD"/>
    <w:rsid w:val="005F7AEC"/>
    <w:rsid w:val="005F7DC7"/>
    <w:rsid w:val="0060073C"/>
    <w:rsid w:val="00600895"/>
    <w:rsid w:val="006009A9"/>
    <w:rsid w:val="00600DF1"/>
    <w:rsid w:val="0060132B"/>
    <w:rsid w:val="00601611"/>
    <w:rsid w:val="006016C6"/>
    <w:rsid w:val="00601ADB"/>
    <w:rsid w:val="00602155"/>
    <w:rsid w:val="0060222A"/>
    <w:rsid w:val="00602792"/>
    <w:rsid w:val="0060282D"/>
    <w:rsid w:val="00602A80"/>
    <w:rsid w:val="00602B3F"/>
    <w:rsid w:val="00602BDF"/>
    <w:rsid w:val="00602C02"/>
    <w:rsid w:val="006032BD"/>
    <w:rsid w:val="0060343F"/>
    <w:rsid w:val="00603556"/>
    <w:rsid w:val="00603635"/>
    <w:rsid w:val="006038F4"/>
    <w:rsid w:val="00603AD6"/>
    <w:rsid w:val="00603B1C"/>
    <w:rsid w:val="00603CBE"/>
    <w:rsid w:val="00603CCD"/>
    <w:rsid w:val="00603CDB"/>
    <w:rsid w:val="00603DBE"/>
    <w:rsid w:val="00603EC0"/>
    <w:rsid w:val="0060413B"/>
    <w:rsid w:val="006041A8"/>
    <w:rsid w:val="006046F2"/>
    <w:rsid w:val="00604A84"/>
    <w:rsid w:val="00604FD5"/>
    <w:rsid w:val="006051AC"/>
    <w:rsid w:val="006056CE"/>
    <w:rsid w:val="00605844"/>
    <w:rsid w:val="00605935"/>
    <w:rsid w:val="00605B63"/>
    <w:rsid w:val="00605C5C"/>
    <w:rsid w:val="00605DA1"/>
    <w:rsid w:val="00605DAA"/>
    <w:rsid w:val="00605E22"/>
    <w:rsid w:val="00605F6C"/>
    <w:rsid w:val="00605FD7"/>
    <w:rsid w:val="00606340"/>
    <w:rsid w:val="00606374"/>
    <w:rsid w:val="0060651F"/>
    <w:rsid w:val="006067D9"/>
    <w:rsid w:val="0060681D"/>
    <w:rsid w:val="00606AF9"/>
    <w:rsid w:val="00606AFA"/>
    <w:rsid w:val="00606C01"/>
    <w:rsid w:val="00606E71"/>
    <w:rsid w:val="00606EB0"/>
    <w:rsid w:val="0060704A"/>
    <w:rsid w:val="0060714D"/>
    <w:rsid w:val="0060722A"/>
    <w:rsid w:val="00607D27"/>
    <w:rsid w:val="00610153"/>
    <w:rsid w:val="006103D0"/>
    <w:rsid w:val="00610731"/>
    <w:rsid w:val="0061080E"/>
    <w:rsid w:val="00610DA4"/>
    <w:rsid w:val="006110B8"/>
    <w:rsid w:val="0061112D"/>
    <w:rsid w:val="00611361"/>
    <w:rsid w:val="006115DB"/>
    <w:rsid w:val="00611716"/>
    <w:rsid w:val="0061175B"/>
    <w:rsid w:val="006117DF"/>
    <w:rsid w:val="0061197D"/>
    <w:rsid w:val="00611A98"/>
    <w:rsid w:val="00611DFE"/>
    <w:rsid w:val="00611FAC"/>
    <w:rsid w:val="00612194"/>
    <w:rsid w:val="00612243"/>
    <w:rsid w:val="00612676"/>
    <w:rsid w:val="0061291A"/>
    <w:rsid w:val="006129CC"/>
    <w:rsid w:val="00612EC5"/>
    <w:rsid w:val="00612ED0"/>
    <w:rsid w:val="00612F48"/>
    <w:rsid w:val="00613361"/>
    <w:rsid w:val="006133A6"/>
    <w:rsid w:val="006133EB"/>
    <w:rsid w:val="00613447"/>
    <w:rsid w:val="006134A7"/>
    <w:rsid w:val="006134B6"/>
    <w:rsid w:val="006137FC"/>
    <w:rsid w:val="006138E9"/>
    <w:rsid w:val="00613BED"/>
    <w:rsid w:val="00613DB9"/>
    <w:rsid w:val="00613E21"/>
    <w:rsid w:val="00613E4B"/>
    <w:rsid w:val="00613FC1"/>
    <w:rsid w:val="006141EE"/>
    <w:rsid w:val="00614231"/>
    <w:rsid w:val="00614379"/>
    <w:rsid w:val="006149D1"/>
    <w:rsid w:val="00614EAB"/>
    <w:rsid w:val="0061504E"/>
    <w:rsid w:val="0061516C"/>
    <w:rsid w:val="00615219"/>
    <w:rsid w:val="006152D8"/>
    <w:rsid w:val="006154ED"/>
    <w:rsid w:val="006155BB"/>
    <w:rsid w:val="0061575C"/>
    <w:rsid w:val="006164C0"/>
    <w:rsid w:val="00616813"/>
    <w:rsid w:val="006168EA"/>
    <w:rsid w:val="0061709B"/>
    <w:rsid w:val="00617129"/>
    <w:rsid w:val="006177B3"/>
    <w:rsid w:val="0061796C"/>
    <w:rsid w:val="00617ECB"/>
    <w:rsid w:val="00617F3F"/>
    <w:rsid w:val="0062008B"/>
    <w:rsid w:val="006203AD"/>
    <w:rsid w:val="006206E6"/>
    <w:rsid w:val="00620737"/>
    <w:rsid w:val="0062094E"/>
    <w:rsid w:val="00620A4C"/>
    <w:rsid w:val="00620C18"/>
    <w:rsid w:val="00620D64"/>
    <w:rsid w:val="00620E00"/>
    <w:rsid w:val="00620EC6"/>
    <w:rsid w:val="00621123"/>
    <w:rsid w:val="00621E8B"/>
    <w:rsid w:val="00622310"/>
    <w:rsid w:val="0062292E"/>
    <w:rsid w:val="00622A7F"/>
    <w:rsid w:val="00622B8B"/>
    <w:rsid w:val="00622BD3"/>
    <w:rsid w:val="00622D36"/>
    <w:rsid w:val="00622DC6"/>
    <w:rsid w:val="00623265"/>
    <w:rsid w:val="0062335D"/>
    <w:rsid w:val="006235ED"/>
    <w:rsid w:val="006235F0"/>
    <w:rsid w:val="00623890"/>
    <w:rsid w:val="00623C0D"/>
    <w:rsid w:val="00623D0A"/>
    <w:rsid w:val="00623D8A"/>
    <w:rsid w:val="00623F50"/>
    <w:rsid w:val="006240F7"/>
    <w:rsid w:val="0062438D"/>
    <w:rsid w:val="00624987"/>
    <w:rsid w:val="0062502D"/>
    <w:rsid w:val="006254C9"/>
    <w:rsid w:val="006258EE"/>
    <w:rsid w:val="0062592E"/>
    <w:rsid w:val="00625B94"/>
    <w:rsid w:val="00625D4E"/>
    <w:rsid w:val="00625D7B"/>
    <w:rsid w:val="006263AA"/>
    <w:rsid w:val="006265FF"/>
    <w:rsid w:val="0062683B"/>
    <w:rsid w:val="00626844"/>
    <w:rsid w:val="00626858"/>
    <w:rsid w:val="00626956"/>
    <w:rsid w:val="00626D0A"/>
    <w:rsid w:val="00626E8A"/>
    <w:rsid w:val="00626F0D"/>
    <w:rsid w:val="00626FAE"/>
    <w:rsid w:val="0062703E"/>
    <w:rsid w:val="00627073"/>
    <w:rsid w:val="00627361"/>
    <w:rsid w:val="00627453"/>
    <w:rsid w:val="006275AF"/>
    <w:rsid w:val="0062777D"/>
    <w:rsid w:val="00627BEF"/>
    <w:rsid w:val="00627FE0"/>
    <w:rsid w:val="0063020F"/>
    <w:rsid w:val="00630813"/>
    <w:rsid w:val="00630B04"/>
    <w:rsid w:val="0063100B"/>
    <w:rsid w:val="0063127A"/>
    <w:rsid w:val="0063130D"/>
    <w:rsid w:val="006313D8"/>
    <w:rsid w:val="0063154A"/>
    <w:rsid w:val="0063157D"/>
    <w:rsid w:val="00631694"/>
    <w:rsid w:val="0063184D"/>
    <w:rsid w:val="00631A6C"/>
    <w:rsid w:val="00631B24"/>
    <w:rsid w:val="00631E0F"/>
    <w:rsid w:val="00632097"/>
    <w:rsid w:val="006322F1"/>
    <w:rsid w:val="006323C1"/>
    <w:rsid w:val="00632AB5"/>
    <w:rsid w:val="00632B0C"/>
    <w:rsid w:val="00632E65"/>
    <w:rsid w:val="00632FA4"/>
    <w:rsid w:val="006331B2"/>
    <w:rsid w:val="006336B9"/>
    <w:rsid w:val="00633810"/>
    <w:rsid w:val="0063394E"/>
    <w:rsid w:val="00633999"/>
    <w:rsid w:val="006339C2"/>
    <w:rsid w:val="00633A0B"/>
    <w:rsid w:val="00633A17"/>
    <w:rsid w:val="00633CA3"/>
    <w:rsid w:val="006340FA"/>
    <w:rsid w:val="00634231"/>
    <w:rsid w:val="006342E5"/>
    <w:rsid w:val="006342F9"/>
    <w:rsid w:val="0063476F"/>
    <w:rsid w:val="00634A05"/>
    <w:rsid w:val="00634AF9"/>
    <w:rsid w:val="00634C8D"/>
    <w:rsid w:val="00634DA1"/>
    <w:rsid w:val="00634F2E"/>
    <w:rsid w:val="00634FB2"/>
    <w:rsid w:val="0063506E"/>
    <w:rsid w:val="006358A7"/>
    <w:rsid w:val="00635F55"/>
    <w:rsid w:val="00636127"/>
    <w:rsid w:val="006361CE"/>
    <w:rsid w:val="00636680"/>
    <w:rsid w:val="00636D1B"/>
    <w:rsid w:val="00636DB3"/>
    <w:rsid w:val="00636DD7"/>
    <w:rsid w:val="00636E40"/>
    <w:rsid w:val="00637169"/>
    <w:rsid w:val="00637287"/>
    <w:rsid w:val="0063737E"/>
    <w:rsid w:val="006373A3"/>
    <w:rsid w:val="00637581"/>
    <w:rsid w:val="00637A22"/>
    <w:rsid w:val="00637A39"/>
    <w:rsid w:val="00637AD1"/>
    <w:rsid w:val="00637B58"/>
    <w:rsid w:val="00637DDF"/>
    <w:rsid w:val="006401C7"/>
    <w:rsid w:val="0064048F"/>
    <w:rsid w:val="00640759"/>
    <w:rsid w:val="0064078B"/>
    <w:rsid w:val="006409BE"/>
    <w:rsid w:val="00640FF3"/>
    <w:rsid w:val="00641192"/>
    <w:rsid w:val="00641406"/>
    <w:rsid w:val="00641565"/>
    <w:rsid w:val="006416D2"/>
    <w:rsid w:val="0064188A"/>
    <w:rsid w:val="00641C4D"/>
    <w:rsid w:val="00641DFE"/>
    <w:rsid w:val="00641FB0"/>
    <w:rsid w:val="006420BB"/>
    <w:rsid w:val="0064237E"/>
    <w:rsid w:val="0064241F"/>
    <w:rsid w:val="006424D6"/>
    <w:rsid w:val="00642561"/>
    <w:rsid w:val="00642B71"/>
    <w:rsid w:val="00642D31"/>
    <w:rsid w:val="00642DB0"/>
    <w:rsid w:val="00642DEC"/>
    <w:rsid w:val="006432D8"/>
    <w:rsid w:val="0064339C"/>
    <w:rsid w:val="0064348E"/>
    <w:rsid w:val="0064360C"/>
    <w:rsid w:val="00643866"/>
    <w:rsid w:val="00643A30"/>
    <w:rsid w:val="00643FA7"/>
    <w:rsid w:val="00643FDA"/>
    <w:rsid w:val="00644095"/>
    <w:rsid w:val="00644506"/>
    <w:rsid w:val="00644B71"/>
    <w:rsid w:val="00644C1F"/>
    <w:rsid w:val="00644C97"/>
    <w:rsid w:val="00645127"/>
    <w:rsid w:val="0064515A"/>
    <w:rsid w:val="00645365"/>
    <w:rsid w:val="00645479"/>
    <w:rsid w:val="0064558A"/>
    <w:rsid w:val="0064563B"/>
    <w:rsid w:val="00645CDD"/>
    <w:rsid w:val="00645EB9"/>
    <w:rsid w:val="00645ED9"/>
    <w:rsid w:val="006464C6"/>
    <w:rsid w:val="00646608"/>
    <w:rsid w:val="00646B69"/>
    <w:rsid w:val="00646BD5"/>
    <w:rsid w:val="0064713B"/>
    <w:rsid w:val="006479B7"/>
    <w:rsid w:val="00647A20"/>
    <w:rsid w:val="00647F57"/>
    <w:rsid w:val="0065065D"/>
    <w:rsid w:val="0065068B"/>
    <w:rsid w:val="006509A2"/>
    <w:rsid w:val="00650A3C"/>
    <w:rsid w:val="00650A53"/>
    <w:rsid w:val="00650C71"/>
    <w:rsid w:val="00650EB7"/>
    <w:rsid w:val="00650F66"/>
    <w:rsid w:val="0065119D"/>
    <w:rsid w:val="00651201"/>
    <w:rsid w:val="006516CB"/>
    <w:rsid w:val="006518BE"/>
    <w:rsid w:val="00651BBA"/>
    <w:rsid w:val="00651C0C"/>
    <w:rsid w:val="00651D6C"/>
    <w:rsid w:val="00651E2D"/>
    <w:rsid w:val="00651E92"/>
    <w:rsid w:val="00652035"/>
    <w:rsid w:val="00652326"/>
    <w:rsid w:val="006524E0"/>
    <w:rsid w:val="00652969"/>
    <w:rsid w:val="00652BB2"/>
    <w:rsid w:val="00652C75"/>
    <w:rsid w:val="00652D3B"/>
    <w:rsid w:val="00652D4C"/>
    <w:rsid w:val="00653410"/>
    <w:rsid w:val="00653574"/>
    <w:rsid w:val="0065373B"/>
    <w:rsid w:val="0065384B"/>
    <w:rsid w:val="00653BED"/>
    <w:rsid w:val="00653DD0"/>
    <w:rsid w:val="00654488"/>
    <w:rsid w:val="00654ABE"/>
    <w:rsid w:val="00654AD4"/>
    <w:rsid w:val="00654D73"/>
    <w:rsid w:val="006551A7"/>
    <w:rsid w:val="00655269"/>
    <w:rsid w:val="00655568"/>
    <w:rsid w:val="00655621"/>
    <w:rsid w:val="0065588D"/>
    <w:rsid w:val="00655A31"/>
    <w:rsid w:val="00655B35"/>
    <w:rsid w:val="0065633D"/>
    <w:rsid w:val="006565FE"/>
    <w:rsid w:val="006567AE"/>
    <w:rsid w:val="00656A2A"/>
    <w:rsid w:val="00656A77"/>
    <w:rsid w:val="00656BE6"/>
    <w:rsid w:val="00656C2E"/>
    <w:rsid w:val="006570EC"/>
    <w:rsid w:val="006572DD"/>
    <w:rsid w:val="0065737E"/>
    <w:rsid w:val="006575E1"/>
    <w:rsid w:val="00657E06"/>
    <w:rsid w:val="00660260"/>
    <w:rsid w:val="00660536"/>
    <w:rsid w:val="0066096D"/>
    <w:rsid w:val="00660BAA"/>
    <w:rsid w:val="00660DAF"/>
    <w:rsid w:val="006610B1"/>
    <w:rsid w:val="0066122C"/>
    <w:rsid w:val="00661674"/>
    <w:rsid w:val="006618F2"/>
    <w:rsid w:val="0066238F"/>
    <w:rsid w:val="006623BB"/>
    <w:rsid w:val="006627CA"/>
    <w:rsid w:val="00662A57"/>
    <w:rsid w:val="00662B91"/>
    <w:rsid w:val="00662E80"/>
    <w:rsid w:val="00662E82"/>
    <w:rsid w:val="00663327"/>
    <w:rsid w:val="00663481"/>
    <w:rsid w:val="00663693"/>
    <w:rsid w:val="00663757"/>
    <w:rsid w:val="0066386E"/>
    <w:rsid w:val="00663BEC"/>
    <w:rsid w:val="00663D91"/>
    <w:rsid w:val="00663FF9"/>
    <w:rsid w:val="00664025"/>
    <w:rsid w:val="0066413B"/>
    <w:rsid w:val="006642A0"/>
    <w:rsid w:val="00664741"/>
    <w:rsid w:val="00664849"/>
    <w:rsid w:val="00664992"/>
    <w:rsid w:val="006649C2"/>
    <w:rsid w:val="006649C5"/>
    <w:rsid w:val="00664B10"/>
    <w:rsid w:val="00664C11"/>
    <w:rsid w:val="00664F48"/>
    <w:rsid w:val="0066556D"/>
    <w:rsid w:val="00665789"/>
    <w:rsid w:val="006657C3"/>
    <w:rsid w:val="00665D92"/>
    <w:rsid w:val="006660B9"/>
    <w:rsid w:val="00666CE2"/>
    <w:rsid w:val="006671C4"/>
    <w:rsid w:val="00667383"/>
    <w:rsid w:val="006674F2"/>
    <w:rsid w:val="00667585"/>
    <w:rsid w:val="00667764"/>
    <w:rsid w:val="00667B36"/>
    <w:rsid w:val="00667CFF"/>
    <w:rsid w:val="00667D3B"/>
    <w:rsid w:val="00667E85"/>
    <w:rsid w:val="00670027"/>
    <w:rsid w:val="00670064"/>
    <w:rsid w:val="006701B4"/>
    <w:rsid w:val="00670274"/>
    <w:rsid w:val="006706F2"/>
    <w:rsid w:val="00670A5C"/>
    <w:rsid w:val="00670F3D"/>
    <w:rsid w:val="006715BE"/>
    <w:rsid w:val="006717C2"/>
    <w:rsid w:val="00671957"/>
    <w:rsid w:val="00671D63"/>
    <w:rsid w:val="00671D6B"/>
    <w:rsid w:val="00671DFC"/>
    <w:rsid w:val="0067243C"/>
    <w:rsid w:val="00672440"/>
    <w:rsid w:val="006725C9"/>
    <w:rsid w:val="00672991"/>
    <w:rsid w:val="00672C68"/>
    <w:rsid w:val="00672F3E"/>
    <w:rsid w:val="006735B2"/>
    <w:rsid w:val="006735F7"/>
    <w:rsid w:val="0067385B"/>
    <w:rsid w:val="00673B79"/>
    <w:rsid w:val="00673CE0"/>
    <w:rsid w:val="00673EF7"/>
    <w:rsid w:val="0067417D"/>
    <w:rsid w:val="0067474D"/>
    <w:rsid w:val="006747AD"/>
    <w:rsid w:val="00674959"/>
    <w:rsid w:val="0067532E"/>
    <w:rsid w:val="00675737"/>
    <w:rsid w:val="006757FA"/>
    <w:rsid w:val="006758F9"/>
    <w:rsid w:val="0067593C"/>
    <w:rsid w:val="00675AC4"/>
    <w:rsid w:val="00675CC8"/>
    <w:rsid w:val="00675E11"/>
    <w:rsid w:val="00675E35"/>
    <w:rsid w:val="0067644A"/>
    <w:rsid w:val="00676521"/>
    <w:rsid w:val="00676617"/>
    <w:rsid w:val="006766F3"/>
    <w:rsid w:val="00676A43"/>
    <w:rsid w:val="00676A46"/>
    <w:rsid w:val="00677017"/>
    <w:rsid w:val="0067712D"/>
    <w:rsid w:val="00677216"/>
    <w:rsid w:val="00677387"/>
    <w:rsid w:val="006774CA"/>
    <w:rsid w:val="006774FE"/>
    <w:rsid w:val="0067781D"/>
    <w:rsid w:val="0067796F"/>
    <w:rsid w:val="006779A6"/>
    <w:rsid w:val="00677BD5"/>
    <w:rsid w:val="00677C4D"/>
    <w:rsid w:val="00677D14"/>
    <w:rsid w:val="00677D17"/>
    <w:rsid w:val="00677D21"/>
    <w:rsid w:val="00677DC7"/>
    <w:rsid w:val="00677EDE"/>
    <w:rsid w:val="006802CC"/>
    <w:rsid w:val="006806BE"/>
    <w:rsid w:val="00680DC5"/>
    <w:rsid w:val="006814E6"/>
    <w:rsid w:val="0068158A"/>
    <w:rsid w:val="0068194D"/>
    <w:rsid w:val="00681ABF"/>
    <w:rsid w:val="0068210F"/>
    <w:rsid w:val="006825C9"/>
    <w:rsid w:val="00682880"/>
    <w:rsid w:val="0068289A"/>
    <w:rsid w:val="00682953"/>
    <w:rsid w:val="00682978"/>
    <w:rsid w:val="00682C26"/>
    <w:rsid w:val="00683111"/>
    <w:rsid w:val="00683207"/>
    <w:rsid w:val="00683442"/>
    <w:rsid w:val="00683CDA"/>
    <w:rsid w:val="00683E4E"/>
    <w:rsid w:val="0068438B"/>
    <w:rsid w:val="006843B3"/>
    <w:rsid w:val="006843B6"/>
    <w:rsid w:val="0068445E"/>
    <w:rsid w:val="006845F1"/>
    <w:rsid w:val="00684AB3"/>
    <w:rsid w:val="00684DEB"/>
    <w:rsid w:val="00684F43"/>
    <w:rsid w:val="0068514A"/>
    <w:rsid w:val="006852D3"/>
    <w:rsid w:val="00685436"/>
    <w:rsid w:val="00685493"/>
    <w:rsid w:val="00685648"/>
    <w:rsid w:val="00685AB8"/>
    <w:rsid w:val="00685B8D"/>
    <w:rsid w:val="00685C2E"/>
    <w:rsid w:val="006860B0"/>
    <w:rsid w:val="006862CA"/>
    <w:rsid w:val="00686333"/>
    <w:rsid w:val="006864D3"/>
    <w:rsid w:val="006866FC"/>
    <w:rsid w:val="0068684C"/>
    <w:rsid w:val="00686885"/>
    <w:rsid w:val="00686D75"/>
    <w:rsid w:val="00686E9F"/>
    <w:rsid w:val="00686F47"/>
    <w:rsid w:val="006870AD"/>
    <w:rsid w:val="00687AB1"/>
    <w:rsid w:val="0069001A"/>
    <w:rsid w:val="00690256"/>
    <w:rsid w:val="00690294"/>
    <w:rsid w:val="00690777"/>
    <w:rsid w:val="00690B6C"/>
    <w:rsid w:val="00691037"/>
    <w:rsid w:val="00691564"/>
    <w:rsid w:val="0069166B"/>
    <w:rsid w:val="00691801"/>
    <w:rsid w:val="006918BB"/>
    <w:rsid w:val="0069192E"/>
    <w:rsid w:val="00691C45"/>
    <w:rsid w:val="00691CA2"/>
    <w:rsid w:val="00691D3D"/>
    <w:rsid w:val="00691F4E"/>
    <w:rsid w:val="0069215D"/>
    <w:rsid w:val="006924DB"/>
    <w:rsid w:val="0069258C"/>
    <w:rsid w:val="0069278D"/>
    <w:rsid w:val="006927C8"/>
    <w:rsid w:val="006929F7"/>
    <w:rsid w:val="00692E3A"/>
    <w:rsid w:val="00693421"/>
    <w:rsid w:val="0069343B"/>
    <w:rsid w:val="006939A9"/>
    <w:rsid w:val="006939E5"/>
    <w:rsid w:val="00693BF0"/>
    <w:rsid w:val="00693F7D"/>
    <w:rsid w:val="0069434E"/>
    <w:rsid w:val="006945C4"/>
    <w:rsid w:val="00694B8A"/>
    <w:rsid w:val="00694BB9"/>
    <w:rsid w:val="00694C8E"/>
    <w:rsid w:val="00694E59"/>
    <w:rsid w:val="00694F40"/>
    <w:rsid w:val="00695037"/>
    <w:rsid w:val="006952A8"/>
    <w:rsid w:val="00695317"/>
    <w:rsid w:val="0069570E"/>
    <w:rsid w:val="00695738"/>
    <w:rsid w:val="00695E72"/>
    <w:rsid w:val="00695FDC"/>
    <w:rsid w:val="006960EE"/>
    <w:rsid w:val="00696166"/>
    <w:rsid w:val="006961D3"/>
    <w:rsid w:val="006962ED"/>
    <w:rsid w:val="006962FB"/>
    <w:rsid w:val="0069632D"/>
    <w:rsid w:val="00696538"/>
    <w:rsid w:val="006967A3"/>
    <w:rsid w:val="0069680D"/>
    <w:rsid w:val="0069689F"/>
    <w:rsid w:val="00696B46"/>
    <w:rsid w:val="00696C0C"/>
    <w:rsid w:val="00696C3C"/>
    <w:rsid w:val="006971D5"/>
    <w:rsid w:val="006971E1"/>
    <w:rsid w:val="00697454"/>
    <w:rsid w:val="00697914"/>
    <w:rsid w:val="00697FC7"/>
    <w:rsid w:val="006A0175"/>
    <w:rsid w:val="006A01A5"/>
    <w:rsid w:val="006A0421"/>
    <w:rsid w:val="006A04F6"/>
    <w:rsid w:val="006A080C"/>
    <w:rsid w:val="006A090C"/>
    <w:rsid w:val="006A0931"/>
    <w:rsid w:val="006A099E"/>
    <w:rsid w:val="006A09D3"/>
    <w:rsid w:val="006A0D46"/>
    <w:rsid w:val="006A0DA4"/>
    <w:rsid w:val="006A113A"/>
    <w:rsid w:val="006A1152"/>
    <w:rsid w:val="006A125A"/>
    <w:rsid w:val="006A1426"/>
    <w:rsid w:val="006A183C"/>
    <w:rsid w:val="006A189A"/>
    <w:rsid w:val="006A2222"/>
    <w:rsid w:val="006A223D"/>
    <w:rsid w:val="006A2242"/>
    <w:rsid w:val="006A25AF"/>
    <w:rsid w:val="006A2649"/>
    <w:rsid w:val="006A2667"/>
    <w:rsid w:val="006A2801"/>
    <w:rsid w:val="006A2A73"/>
    <w:rsid w:val="006A2DF3"/>
    <w:rsid w:val="006A2EB1"/>
    <w:rsid w:val="006A30DF"/>
    <w:rsid w:val="006A32EB"/>
    <w:rsid w:val="006A34FA"/>
    <w:rsid w:val="006A3560"/>
    <w:rsid w:val="006A3759"/>
    <w:rsid w:val="006A3822"/>
    <w:rsid w:val="006A39C6"/>
    <w:rsid w:val="006A3C42"/>
    <w:rsid w:val="006A3CB5"/>
    <w:rsid w:val="006A3E5E"/>
    <w:rsid w:val="006A41EC"/>
    <w:rsid w:val="006A42EC"/>
    <w:rsid w:val="006A451E"/>
    <w:rsid w:val="006A4717"/>
    <w:rsid w:val="006A47E3"/>
    <w:rsid w:val="006A4991"/>
    <w:rsid w:val="006A4B0A"/>
    <w:rsid w:val="006A4B5A"/>
    <w:rsid w:val="006A4FE4"/>
    <w:rsid w:val="006A5293"/>
    <w:rsid w:val="006A52EF"/>
    <w:rsid w:val="006A558E"/>
    <w:rsid w:val="006A5726"/>
    <w:rsid w:val="006A5ACC"/>
    <w:rsid w:val="006A5EAB"/>
    <w:rsid w:val="006A638F"/>
    <w:rsid w:val="006A64BB"/>
    <w:rsid w:val="006A69B0"/>
    <w:rsid w:val="006A6ACC"/>
    <w:rsid w:val="006A6B87"/>
    <w:rsid w:val="006A6E26"/>
    <w:rsid w:val="006A6FCE"/>
    <w:rsid w:val="006A732F"/>
    <w:rsid w:val="006A78FE"/>
    <w:rsid w:val="006A7F93"/>
    <w:rsid w:val="006B07B0"/>
    <w:rsid w:val="006B0CFD"/>
    <w:rsid w:val="006B0ED3"/>
    <w:rsid w:val="006B1153"/>
    <w:rsid w:val="006B12C2"/>
    <w:rsid w:val="006B158C"/>
    <w:rsid w:val="006B1898"/>
    <w:rsid w:val="006B193B"/>
    <w:rsid w:val="006B1AC2"/>
    <w:rsid w:val="006B1B09"/>
    <w:rsid w:val="006B1B26"/>
    <w:rsid w:val="006B1C14"/>
    <w:rsid w:val="006B1F5B"/>
    <w:rsid w:val="006B1FDD"/>
    <w:rsid w:val="006B2705"/>
    <w:rsid w:val="006B2738"/>
    <w:rsid w:val="006B2C64"/>
    <w:rsid w:val="006B322D"/>
    <w:rsid w:val="006B3274"/>
    <w:rsid w:val="006B3582"/>
    <w:rsid w:val="006B3722"/>
    <w:rsid w:val="006B3AB2"/>
    <w:rsid w:val="006B3B38"/>
    <w:rsid w:val="006B3B6F"/>
    <w:rsid w:val="006B40E5"/>
    <w:rsid w:val="006B4213"/>
    <w:rsid w:val="006B43F3"/>
    <w:rsid w:val="006B4B3B"/>
    <w:rsid w:val="006B4B46"/>
    <w:rsid w:val="006B50A4"/>
    <w:rsid w:val="006B5302"/>
    <w:rsid w:val="006B5384"/>
    <w:rsid w:val="006B5478"/>
    <w:rsid w:val="006B5969"/>
    <w:rsid w:val="006B59D2"/>
    <w:rsid w:val="006B5A8E"/>
    <w:rsid w:val="006B60F9"/>
    <w:rsid w:val="006B6744"/>
    <w:rsid w:val="006B6806"/>
    <w:rsid w:val="006B6E7B"/>
    <w:rsid w:val="006B71D9"/>
    <w:rsid w:val="006B7564"/>
    <w:rsid w:val="006B76B2"/>
    <w:rsid w:val="006B7ACB"/>
    <w:rsid w:val="006B7C68"/>
    <w:rsid w:val="006B7DAC"/>
    <w:rsid w:val="006B7F12"/>
    <w:rsid w:val="006C0006"/>
    <w:rsid w:val="006C00B2"/>
    <w:rsid w:val="006C0468"/>
    <w:rsid w:val="006C0601"/>
    <w:rsid w:val="006C06EA"/>
    <w:rsid w:val="006C0B56"/>
    <w:rsid w:val="006C0CF1"/>
    <w:rsid w:val="006C0E75"/>
    <w:rsid w:val="006C0E7B"/>
    <w:rsid w:val="006C0E9B"/>
    <w:rsid w:val="006C1375"/>
    <w:rsid w:val="006C13AA"/>
    <w:rsid w:val="006C1693"/>
    <w:rsid w:val="006C16A2"/>
    <w:rsid w:val="006C175E"/>
    <w:rsid w:val="006C1A25"/>
    <w:rsid w:val="006C1BC9"/>
    <w:rsid w:val="006C1BD0"/>
    <w:rsid w:val="006C1C04"/>
    <w:rsid w:val="006C1F2F"/>
    <w:rsid w:val="006C219F"/>
    <w:rsid w:val="006C22B7"/>
    <w:rsid w:val="006C231E"/>
    <w:rsid w:val="006C24DE"/>
    <w:rsid w:val="006C2592"/>
    <w:rsid w:val="006C26AE"/>
    <w:rsid w:val="006C279B"/>
    <w:rsid w:val="006C282C"/>
    <w:rsid w:val="006C2A4D"/>
    <w:rsid w:val="006C2B32"/>
    <w:rsid w:val="006C32FF"/>
    <w:rsid w:val="006C336D"/>
    <w:rsid w:val="006C34AD"/>
    <w:rsid w:val="006C3938"/>
    <w:rsid w:val="006C3990"/>
    <w:rsid w:val="006C3A3A"/>
    <w:rsid w:val="006C3C2C"/>
    <w:rsid w:val="006C4340"/>
    <w:rsid w:val="006C480F"/>
    <w:rsid w:val="006C4B22"/>
    <w:rsid w:val="006C4E57"/>
    <w:rsid w:val="006C5144"/>
    <w:rsid w:val="006C529F"/>
    <w:rsid w:val="006C570F"/>
    <w:rsid w:val="006C5A0D"/>
    <w:rsid w:val="006C6090"/>
    <w:rsid w:val="006C60DE"/>
    <w:rsid w:val="006C6340"/>
    <w:rsid w:val="006C6574"/>
    <w:rsid w:val="006C6763"/>
    <w:rsid w:val="006C6771"/>
    <w:rsid w:val="006C6940"/>
    <w:rsid w:val="006C69A2"/>
    <w:rsid w:val="006C6A17"/>
    <w:rsid w:val="006C6B49"/>
    <w:rsid w:val="006C6E26"/>
    <w:rsid w:val="006C729D"/>
    <w:rsid w:val="006C754C"/>
    <w:rsid w:val="006C7993"/>
    <w:rsid w:val="006C7B5A"/>
    <w:rsid w:val="006D0171"/>
    <w:rsid w:val="006D045C"/>
    <w:rsid w:val="006D0540"/>
    <w:rsid w:val="006D0666"/>
    <w:rsid w:val="006D09D6"/>
    <w:rsid w:val="006D0ADC"/>
    <w:rsid w:val="006D0C1F"/>
    <w:rsid w:val="006D0D0C"/>
    <w:rsid w:val="006D0EF9"/>
    <w:rsid w:val="006D1036"/>
    <w:rsid w:val="006D1146"/>
    <w:rsid w:val="006D1282"/>
    <w:rsid w:val="006D16C9"/>
    <w:rsid w:val="006D19D0"/>
    <w:rsid w:val="006D1BCB"/>
    <w:rsid w:val="006D1E6B"/>
    <w:rsid w:val="006D210A"/>
    <w:rsid w:val="006D244D"/>
    <w:rsid w:val="006D264D"/>
    <w:rsid w:val="006D284F"/>
    <w:rsid w:val="006D29C6"/>
    <w:rsid w:val="006D2B38"/>
    <w:rsid w:val="006D2BBE"/>
    <w:rsid w:val="006D2BEE"/>
    <w:rsid w:val="006D2CCA"/>
    <w:rsid w:val="006D30A3"/>
    <w:rsid w:val="006D332B"/>
    <w:rsid w:val="006D3388"/>
    <w:rsid w:val="006D34EE"/>
    <w:rsid w:val="006D3614"/>
    <w:rsid w:val="006D3E59"/>
    <w:rsid w:val="006D3EBB"/>
    <w:rsid w:val="006D3EC8"/>
    <w:rsid w:val="006D3EE5"/>
    <w:rsid w:val="006D44E1"/>
    <w:rsid w:val="006D494C"/>
    <w:rsid w:val="006D4A9D"/>
    <w:rsid w:val="006D4C6D"/>
    <w:rsid w:val="006D505D"/>
    <w:rsid w:val="006D53E0"/>
    <w:rsid w:val="006D57DF"/>
    <w:rsid w:val="006D64AB"/>
    <w:rsid w:val="006D6663"/>
    <w:rsid w:val="006D69E7"/>
    <w:rsid w:val="006D6CF0"/>
    <w:rsid w:val="006D6DE8"/>
    <w:rsid w:val="006D6E5D"/>
    <w:rsid w:val="006D6E8D"/>
    <w:rsid w:val="006D7074"/>
    <w:rsid w:val="006D712A"/>
    <w:rsid w:val="006D732E"/>
    <w:rsid w:val="006D78D3"/>
    <w:rsid w:val="006D7A52"/>
    <w:rsid w:val="006D7B17"/>
    <w:rsid w:val="006D7D57"/>
    <w:rsid w:val="006D7E5C"/>
    <w:rsid w:val="006D7E97"/>
    <w:rsid w:val="006D7EDE"/>
    <w:rsid w:val="006D7FB8"/>
    <w:rsid w:val="006E002A"/>
    <w:rsid w:val="006E0330"/>
    <w:rsid w:val="006E070C"/>
    <w:rsid w:val="006E07F5"/>
    <w:rsid w:val="006E08CD"/>
    <w:rsid w:val="006E0A0E"/>
    <w:rsid w:val="006E0B1C"/>
    <w:rsid w:val="006E0D1E"/>
    <w:rsid w:val="006E0FF4"/>
    <w:rsid w:val="006E104C"/>
    <w:rsid w:val="006E12D3"/>
    <w:rsid w:val="006E12E5"/>
    <w:rsid w:val="006E140B"/>
    <w:rsid w:val="006E1470"/>
    <w:rsid w:val="006E14B5"/>
    <w:rsid w:val="006E175B"/>
    <w:rsid w:val="006E1766"/>
    <w:rsid w:val="006E181F"/>
    <w:rsid w:val="006E1AC6"/>
    <w:rsid w:val="006E1C39"/>
    <w:rsid w:val="006E1C94"/>
    <w:rsid w:val="006E1E98"/>
    <w:rsid w:val="006E266E"/>
    <w:rsid w:val="006E27C5"/>
    <w:rsid w:val="006E2EA4"/>
    <w:rsid w:val="006E2EA6"/>
    <w:rsid w:val="006E2F3E"/>
    <w:rsid w:val="006E30B2"/>
    <w:rsid w:val="006E355D"/>
    <w:rsid w:val="006E36D0"/>
    <w:rsid w:val="006E36F2"/>
    <w:rsid w:val="006E37C4"/>
    <w:rsid w:val="006E3B65"/>
    <w:rsid w:val="006E3C3E"/>
    <w:rsid w:val="006E3CDA"/>
    <w:rsid w:val="006E3D20"/>
    <w:rsid w:val="006E3EB8"/>
    <w:rsid w:val="006E419A"/>
    <w:rsid w:val="006E428E"/>
    <w:rsid w:val="006E4CB5"/>
    <w:rsid w:val="006E51D1"/>
    <w:rsid w:val="006E5600"/>
    <w:rsid w:val="006E5641"/>
    <w:rsid w:val="006E570E"/>
    <w:rsid w:val="006E594D"/>
    <w:rsid w:val="006E5F4A"/>
    <w:rsid w:val="006E615E"/>
    <w:rsid w:val="006E6202"/>
    <w:rsid w:val="006E6380"/>
    <w:rsid w:val="006E6CFA"/>
    <w:rsid w:val="006E6DD1"/>
    <w:rsid w:val="006E6E53"/>
    <w:rsid w:val="006E6E93"/>
    <w:rsid w:val="006E6FEE"/>
    <w:rsid w:val="006E72E0"/>
    <w:rsid w:val="006E74D3"/>
    <w:rsid w:val="006E7546"/>
    <w:rsid w:val="006E76B0"/>
    <w:rsid w:val="006E7CA3"/>
    <w:rsid w:val="006E7F27"/>
    <w:rsid w:val="006F00D9"/>
    <w:rsid w:val="006F012B"/>
    <w:rsid w:val="006F025B"/>
    <w:rsid w:val="006F046A"/>
    <w:rsid w:val="006F076B"/>
    <w:rsid w:val="006F0798"/>
    <w:rsid w:val="006F0AB9"/>
    <w:rsid w:val="006F0B96"/>
    <w:rsid w:val="006F0DC3"/>
    <w:rsid w:val="006F0EED"/>
    <w:rsid w:val="006F139F"/>
    <w:rsid w:val="006F1D0C"/>
    <w:rsid w:val="006F1D69"/>
    <w:rsid w:val="006F1E62"/>
    <w:rsid w:val="006F1FAD"/>
    <w:rsid w:val="006F2155"/>
    <w:rsid w:val="006F23CA"/>
    <w:rsid w:val="006F2472"/>
    <w:rsid w:val="006F2A2D"/>
    <w:rsid w:val="006F2B2A"/>
    <w:rsid w:val="006F2C23"/>
    <w:rsid w:val="006F2EE3"/>
    <w:rsid w:val="006F3254"/>
    <w:rsid w:val="006F3292"/>
    <w:rsid w:val="006F32BD"/>
    <w:rsid w:val="006F35FB"/>
    <w:rsid w:val="006F37DA"/>
    <w:rsid w:val="006F3901"/>
    <w:rsid w:val="006F3ABC"/>
    <w:rsid w:val="006F4151"/>
    <w:rsid w:val="006F4155"/>
    <w:rsid w:val="006F44BD"/>
    <w:rsid w:val="006F460A"/>
    <w:rsid w:val="006F4633"/>
    <w:rsid w:val="006F4884"/>
    <w:rsid w:val="006F4A93"/>
    <w:rsid w:val="006F5106"/>
    <w:rsid w:val="006F56D5"/>
    <w:rsid w:val="006F5799"/>
    <w:rsid w:val="006F5B93"/>
    <w:rsid w:val="006F5BE1"/>
    <w:rsid w:val="006F5EAF"/>
    <w:rsid w:val="006F610A"/>
    <w:rsid w:val="006F6258"/>
    <w:rsid w:val="006F641C"/>
    <w:rsid w:val="006F6693"/>
    <w:rsid w:val="006F672D"/>
    <w:rsid w:val="006F6CCF"/>
    <w:rsid w:val="006F6CEE"/>
    <w:rsid w:val="006F6EC4"/>
    <w:rsid w:val="006F7485"/>
    <w:rsid w:val="006F7696"/>
    <w:rsid w:val="006F7949"/>
    <w:rsid w:val="006F7C18"/>
    <w:rsid w:val="006F7C44"/>
    <w:rsid w:val="0070013F"/>
    <w:rsid w:val="00700556"/>
    <w:rsid w:val="007009AE"/>
    <w:rsid w:val="00700D32"/>
    <w:rsid w:val="00701B77"/>
    <w:rsid w:val="0070208F"/>
    <w:rsid w:val="007021EC"/>
    <w:rsid w:val="00702348"/>
    <w:rsid w:val="00702892"/>
    <w:rsid w:val="00702BDE"/>
    <w:rsid w:val="007032E2"/>
    <w:rsid w:val="00703446"/>
    <w:rsid w:val="0070357C"/>
    <w:rsid w:val="007035A3"/>
    <w:rsid w:val="00703D18"/>
    <w:rsid w:val="00703E64"/>
    <w:rsid w:val="00703F2F"/>
    <w:rsid w:val="007042F2"/>
    <w:rsid w:val="007048EF"/>
    <w:rsid w:val="007049A5"/>
    <w:rsid w:val="00704BFC"/>
    <w:rsid w:val="0070505F"/>
    <w:rsid w:val="007050F5"/>
    <w:rsid w:val="007054B2"/>
    <w:rsid w:val="00705674"/>
    <w:rsid w:val="00705A4C"/>
    <w:rsid w:val="0070638B"/>
    <w:rsid w:val="007063B9"/>
    <w:rsid w:val="00706705"/>
    <w:rsid w:val="00706914"/>
    <w:rsid w:val="00706A06"/>
    <w:rsid w:val="00706D6C"/>
    <w:rsid w:val="00706FA7"/>
    <w:rsid w:val="00707012"/>
    <w:rsid w:val="00707387"/>
    <w:rsid w:val="0070784F"/>
    <w:rsid w:val="0070795B"/>
    <w:rsid w:val="0070796C"/>
    <w:rsid w:val="00707A2D"/>
    <w:rsid w:val="00707AC6"/>
    <w:rsid w:val="00707B0F"/>
    <w:rsid w:val="00707CF8"/>
    <w:rsid w:val="00707FA3"/>
    <w:rsid w:val="007101E5"/>
    <w:rsid w:val="007102C8"/>
    <w:rsid w:val="00710422"/>
    <w:rsid w:val="007104F9"/>
    <w:rsid w:val="00710754"/>
    <w:rsid w:val="00710771"/>
    <w:rsid w:val="00711363"/>
    <w:rsid w:val="00711546"/>
    <w:rsid w:val="00711805"/>
    <w:rsid w:val="007118DF"/>
    <w:rsid w:val="00711F28"/>
    <w:rsid w:val="007123FB"/>
    <w:rsid w:val="007125A6"/>
    <w:rsid w:val="00712684"/>
    <w:rsid w:val="0071269D"/>
    <w:rsid w:val="00712980"/>
    <w:rsid w:val="00712AD2"/>
    <w:rsid w:val="00712B84"/>
    <w:rsid w:val="00712BFA"/>
    <w:rsid w:val="00712CB9"/>
    <w:rsid w:val="00713218"/>
    <w:rsid w:val="0071333C"/>
    <w:rsid w:val="0071343D"/>
    <w:rsid w:val="00713682"/>
    <w:rsid w:val="00713895"/>
    <w:rsid w:val="00713B30"/>
    <w:rsid w:val="00713BF5"/>
    <w:rsid w:val="00713C93"/>
    <w:rsid w:val="00713EE7"/>
    <w:rsid w:val="00714395"/>
    <w:rsid w:val="0071449B"/>
    <w:rsid w:val="0071455B"/>
    <w:rsid w:val="007145F9"/>
    <w:rsid w:val="00714990"/>
    <w:rsid w:val="00714AC1"/>
    <w:rsid w:val="00714AF2"/>
    <w:rsid w:val="00714D43"/>
    <w:rsid w:val="00714DB9"/>
    <w:rsid w:val="0071534E"/>
    <w:rsid w:val="00715A1C"/>
    <w:rsid w:val="00715A95"/>
    <w:rsid w:val="00715E61"/>
    <w:rsid w:val="00715F25"/>
    <w:rsid w:val="0071627D"/>
    <w:rsid w:val="00716587"/>
    <w:rsid w:val="00716678"/>
    <w:rsid w:val="007169A7"/>
    <w:rsid w:val="00716B2A"/>
    <w:rsid w:val="00716EFC"/>
    <w:rsid w:val="007172BA"/>
    <w:rsid w:val="007179E8"/>
    <w:rsid w:val="00717A01"/>
    <w:rsid w:val="00717B01"/>
    <w:rsid w:val="00717CDC"/>
    <w:rsid w:val="00717DB3"/>
    <w:rsid w:val="0072017B"/>
    <w:rsid w:val="007201CF"/>
    <w:rsid w:val="0072021D"/>
    <w:rsid w:val="007202A4"/>
    <w:rsid w:val="00720582"/>
    <w:rsid w:val="007209B6"/>
    <w:rsid w:val="00720BAB"/>
    <w:rsid w:val="00720CCD"/>
    <w:rsid w:val="0072108D"/>
    <w:rsid w:val="007211C2"/>
    <w:rsid w:val="007217C7"/>
    <w:rsid w:val="00721896"/>
    <w:rsid w:val="00721C8C"/>
    <w:rsid w:val="00721D66"/>
    <w:rsid w:val="00722282"/>
    <w:rsid w:val="007222FB"/>
    <w:rsid w:val="007223DF"/>
    <w:rsid w:val="00722527"/>
    <w:rsid w:val="00722742"/>
    <w:rsid w:val="007227A1"/>
    <w:rsid w:val="00722CFB"/>
    <w:rsid w:val="00722F09"/>
    <w:rsid w:val="00723101"/>
    <w:rsid w:val="00723197"/>
    <w:rsid w:val="00723201"/>
    <w:rsid w:val="00723444"/>
    <w:rsid w:val="007238DA"/>
    <w:rsid w:val="00723D2B"/>
    <w:rsid w:val="00723ED0"/>
    <w:rsid w:val="007241B2"/>
    <w:rsid w:val="007241CC"/>
    <w:rsid w:val="007248A0"/>
    <w:rsid w:val="00724CB4"/>
    <w:rsid w:val="00725164"/>
    <w:rsid w:val="007253AD"/>
    <w:rsid w:val="007253D7"/>
    <w:rsid w:val="00725614"/>
    <w:rsid w:val="00725BD6"/>
    <w:rsid w:val="00725C6E"/>
    <w:rsid w:val="00725F4C"/>
    <w:rsid w:val="007260FA"/>
    <w:rsid w:val="0072620A"/>
    <w:rsid w:val="007267BB"/>
    <w:rsid w:val="0072695A"/>
    <w:rsid w:val="0072709E"/>
    <w:rsid w:val="007270E4"/>
    <w:rsid w:val="00727217"/>
    <w:rsid w:val="007272A6"/>
    <w:rsid w:val="007274F5"/>
    <w:rsid w:val="00727560"/>
    <w:rsid w:val="0072782B"/>
    <w:rsid w:val="00727AA8"/>
    <w:rsid w:val="00727C2D"/>
    <w:rsid w:val="007303F5"/>
    <w:rsid w:val="007305C2"/>
    <w:rsid w:val="0073074D"/>
    <w:rsid w:val="00730927"/>
    <w:rsid w:val="00730BC3"/>
    <w:rsid w:val="00730C6C"/>
    <w:rsid w:val="00730D55"/>
    <w:rsid w:val="00730E23"/>
    <w:rsid w:val="00730F82"/>
    <w:rsid w:val="00731219"/>
    <w:rsid w:val="00731342"/>
    <w:rsid w:val="0073156C"/>
    <w:rsid w:val="0073188D"/>
    <w:rsid w:val="007318E0"/>
    <w:rsid w:val="00731927"/>
    <w:rsid w:val="007319B1"/>
    <w:rsid w:val="00731A2C"/>
    <w:rsid w:val="00731B38"/>
    <w:rsid w:val="00731CAA"/>
    <w:rsid w:val="0073214E"/>
    <w:rsid w:val="007321BB"/>
    <w:rsid w:val="007323CA"/>
    <w:rsid w:val="00732487"/>
    <w:rsid w:val="0073256F"/>
    <w:rsid w:val="0073269F"/>
    <w:rsid w:val="00732DF8"/>
    <w:rsid w:val="00732FAD"/>
    <w:rsid w:val="00733869"/>
    <w:rsid w:val="0073391F"/>
    <w:rsid w:val="00733F29"/>
    <w:rsid w:val="00733F7E"/>
    <w:rsid w:val="0073408E"/>
    <w:rsid w:val="007340E9"/>
    <w:rsid w:val="0073425E"/>
    <w:rsid w:val="0073457D"/>
    <w:rsid w:val="007346C2"/>
    <w:rsid w:val="007347AD"/>
    <w:rsid w:val="007348DC"/>
    <w:rsid w:val="00734A9A"/>
    <w:rsid w:val="00734FE3"/>
    <w:rsid w:val="00735256"/>
    <w:rsid w:val="007353AF"/>
    <w:rsid w:val="00735460"/>
    <w:rsid w:val="00735789"/>
    <w:rsid w:val="007359DC"/>
    <w:rsid w:val="00735BAA"/>
    <w:rsid w:val="00735FC3"/>
    <w:rsid w:val="0073608F"/>
    <w:rsid w:val="007360FC"/>
    <w:rsid w:val="007361D7"/>
    <w:rsid w:val="007368EF"/>
    <w:rsid w:val="00736A1F"/>
    <w:rsid w:val="00736A30"/>
    <w:rsid w:val="00736DD5"/>
    <w:rsid w:val="00736EF2"/>
    <w:rsid w:val="007370B4"/>
    <w:rsid w:val="007370D9"/>
    <w:rsid w:val="007373A6"/>
    <w:rsid w:val="0073742E"/>
    <w:rsid w:val="0073746F"/>
    <w:rsid w:val="00737553"/>
    <w:rsid w:val="00737603"/>
    <w:rsid w:val="007378DB"/>
    <w:rsid w:val="00737B1F"/>
    <w:rsid w:val="00737C57"/>
    <w:rsid w:val="00740041"/>
    <w:rsid w:val="0074018E"/>
    <w:rsid w:val="007401C3"/>
    <w:rsid w:val="00740253"/>
    <w:rsid w:val="0074032B"/>
    <w:rsid w:val="007407D1"/>
    <w:rsid w:val="0074080F"/>
    <w:rsid w:val="0074091D"/>
    <w:rsid w:val="00740BD6"/>
    <w:rsid w:val="00740C6D"/>
    <w:rsid w:val="00740E23"/>
    <w:rsid w:val="00740E40"/>
    <w:rsid w:val="00740E93"/>
    <w:rsid w:val="00740EAD"/>
    <w:rsid w:val="00741083"/>
    <w:rsid w:val="0074178F"/>
    <w:rsid w:val="007417E5"/>
    <w:rsid w:val="00741A4D"/>
    <w:rsid w:val="00741BC6"/>
    <w:rsid w:val="00741D7A"/>
    <w:rsid w:val="00742292"/>
    <w:rsid w:val="0074248F"/>
    <w:rsid w:val="007427BE"/>
    <w:rsid w:val="00742B25"/>
    <w:rsid w:val="00742C25"/>
    <w:rsid w:val="007430A4"/>
    <w:rsid w:val="0074327E"/>
    <w:rsid w:val="00743540"/>
    <w:rsid w:val="007437A2"/>
    <w:rsid w:val="00743AFB"/>
    <w:rsid w:val="00743C67"/>
    <w:rsid w:val="00743DAB"/>
    <w:rsid w:val="00743F36"/>
    <w:rsid w:val="00744048"/>
    <w:rsid w:val="00744082"/>
    <w:rsid w:val="007440E0"/>
    <w:rsid w:val="007445D3"/>
    <w:rsid w:val="007448EC"/>
    <w:rsid w:val="00744D9A"/>
    <w:rsid w:val="00745088"/>
    <w:rsid w:val="007451E1"/>
    <w:rsid w:val="0074567B"/>
    <w:rsid w:val="007456BB"/>
    <w:rsid w:val="00745DC4"/>
    <w:rsid w:val="00745ECC"/>
    <w:rsid w:val="00746445"/>
    <w:rsid w:val="007469F5"/>
    <w:rsid w:val="00746C63"/>
    <w:rsid w:val="00746CFC"/>
    <w:rsid w:val="00746DAC"/>
    <w:rsid w:val="00746DBB"/>
    <w:rsid w:val="00746E70"/>
    <w:rsid w:val="00746ED9"/>
    <w:rsid w:val="00747182"/>
    <w:rsid w:val="00747492"/>
    <w:rsid w:val="007474F6"/>
    <w:rsid w:val="00747973"/>
    <w:rsid w:val="00747F2E"/>
    <w:rsid w:val="0075006F"/>
    <w:rsid w:val="007500DA"/>
    <w:rsid w:val="0075021D"/>
    <w:rsid w:val="0075039A"/>
    <w:rsid w:val="007504D5"/>
    <w:rsid w:val="00750EC1"/>
    <w:rsid w:val="00751254"/>
    <w:rsid w:val="007512AB"/>
    <w:rsid w:val="0075171D"/>
    <w:rsid w:val="00751B34"/>
    <w:rsid w:val="00751D76"/>
    <w:rsid w:val="00752423"/>
    <w:rsid w:val="00752674"/>
    <w:rsid w:val="00752730"/>
    <w:rsid w:val="00752C54"/>
    <w:rsid w:val="00752D28"/>
    <w:rsid w:val="00752D2F"/>
    <w:rsid w:val="00752F14"/>
    <w:rsid w:val="00752F33"/>
    <w:rsid w:val="007530EC"/>
    <w:rsid w:val="0075315C"/>
    <w:rsid w:val="00753166"/>
    <w:rsid w:val="00753176"/>
    <w:rsid w:val="00753394"/>
    <w:rsid w:val="0075371C"/>
    <w:rsid w:val="00753E91"/>
    <w:rsid w:val="00754176"/>
    <w:rsid w:val="0075449D"/>
    <w:rsid w:val="007545B6"/>
    <w:rsid w:val="00754864"/>
    <w:rsid w:val="00754B1A"/>
    <w:rsid w:val="00754BDB"/>
    <w:rsid w:val="00754C38"/>
    <w:rsid w:val="00754D29"/>
    <w:rsid w:val="00754E99"/>
    <w:rsid w:val="00755156"/>
    <w:rsid w:val="007558E6"/>
    <w:rsid w:val="00755B49"/>
    <w:rsid w:val="00755EB2"/>
    <w:rsid w:val="007566B4"/>
    <w:rsid w:val="0075676C"/>
    <w:rsid w:val="007569C5"/>
    <w:rsid w:val="00756AB7"/>
    <w:rsid w:val="00756C65"/>
    <w:rsid w:val="00756D14"/>
    <w:rsid w:val="00757875"/>
    <w:rsid w:val="00757AF8"/>
    <w:rsid w:val="00757CA3"/>
    <w:rsid w:val="00760021"/>
    <w:rsid w:val="00760588"/>
    <w:rsid w:val="00760595"/>
    <w:rsid w:val="00760680"/>
    <w:rsid w:val="0076095D"/>
    <w:rsid w:val="00760985"/>
    <w:rsid w:val="00760B2D"/>
    <w:rsid w:val="00761193"/>
    <w:rsid w:val="0076119B"/>
    <w:rsid w:val="00761232"/>
    <w:rsid w:val="00761458"/>
    <w:rsid w:val="00761505"/>
    <w:rsid w:val="00761662"/>
    <w:rsid w:val="007617DB"/>
    <w:rsid w:val="00761A04"/>
    <w:rsid w:val="00761DD8"/>
    <w:rsid w:val="00762102"/>
    <w:rsid w:val="00762217"/>
    <w:rsid w:val="00762D6D"/>
    <w:rsid w:val="00762E8E"/>
    <w:rsid w:val="00762E9F"/>
    <w:rsid w:val="00763367"/>
    <w:rsid w:val="007635CD"/>
    <w:rsid w:val="0076361A"/>
    <w:rsid w:val="007637CD"/>
    <w:rsid w:val="0076402B"/>
    <w:rsid w:val="007641B6"/>
    <w:rsid w:val="007642CC"/>
    <w:rsid w:val="00764394"/>
    <w:rsid w:val="007643BE"/>
    <w:rsid w:val="00764759"/>
    <w:rsid w:val="00764C2E"/>
    <w:rsid w:val="00764C34"/>
    <w:rsid w:val="00764CB4"/>
    <w:rsid w:val="00764CC9"/>
    <w:rsid w:val="007652EC"/>
    <w:rsid w:val="0076573C"/>
    <w:rsid w:val="00765D11"/>
    <w:rsid w:val="00765DDF"/>
    <w:rsid w:val="0076601C"/>
    <w:rsid w:val="00766141"/>
    <w:rsid w:val="00766449"/>
    <w:rsid w:val="00766ACE"/>
    <w:rsid w:val="00766E2E"/>
    <w:rsid w:val="0076708E"/>
    <w:rsid w:val="007677BA"/>
    <w:rsid w:val="007679AB"/>
    <w:rsid w:val="00767A34"/>
    <w:rsid w:val="00767A63"/>
    <w:rsid w:val="00767B15"/>
    <w:rsid w:val="00767B67"/>
    <w:rsid w:val="00767C00"/>
    <w:rsid w:val="00767D02"/>
    <w:rsid w:val="00767D37"/>
    <w:rsid w:val="00770099"/>
    <w:rsid w:val="0077028D"/>
    <w:rsid w:val="00770521"/>
    <w:rsid w:val="00770721"/>
    <w:rsid w:val="00770BD3"/>
    <w:rsid w:val="00770CB8"/>
    <w:rsid w:val="00770EFA"/>
    <w:rsid w:val="00771046"/>
    <w:rsid w:val="00771311"/>
    <w:rsid w:val="00771755"/>
    <w:rsid w:val="00771D2C"/>
    <w:rsid w:val="00771D6E"/>
    <w:rsid w:val="00771DA5"/>
    <w:rsid w:val="00771F33"/>
    <w:rsid w:val="007724AE"/>
    <w:rsid w:val="00772636"/>
    <w:rsid w:val="007727E4"/>
    <w:rsid w:val="007728F4"/>
    <w:rsid w:val="007730EE"/>
    <w:rsid w:val="007734BE"/>
    <w:rsid w:val="007734CB"/>
    <w:rsid w:val="0077357E"/>
    <w:rsid w:val="007737CB"/>
    <w:rsid w:val="0077381A"/>
    <w:rsid w:val="0077389C"/>
    <w:rsid w:val="00773C46"/>
    <w:rsid w:val="00773C6B"/>
    <w:rsid w:val="00773EEC"/>
    <w:rsid w:val="007742BD"/>
    <w:rsid w:val="00774323"/>
    <w:rsid w:val="007744E9"/>
    <w:rsid w:val="00774D6E"/>
    <w:rsid w:val="00774EED"/>
    <w:rsid w:val="00774F24"/>
    <w:rsid w:val="00775206"/>
    <w:rsid w:val="0077537F"/>
    <w:rsid w:val="00775466"/>
    <w:rsid w:val="00775898"/>
    <w:rsid w:val="007758DD"/>
    <w:rsid w:val="00775903"/>
    <w:rsid w:val="007759E6"/>
    <w:rsid w:val="00775E99"/>
    <w:rsid w:val="0077627A"/>
    <w:rsid w:val="00776570"/>
    <w:rsid w:val="0077680A"/>
    <w:rsid w:val="00776842"/>
    <w:rsid w:val="00776F1A"/>
    <w:rsid w:val="00776F71"/>
    <w:rsid w:val="00776FCB"/>
    <w:rsid w:val="007770D1"/>
    <w:rsid w:val="007775C4"/>
    <w:rsid w:val="007775E1"/>
    <w:rsid w:val="007779F4"/>
    <w:rsid w:val="00777BC4"/>
    <w:rsid w:val="00777C20"/>
    <w:rsid w:val="00777C59"/>
    <w:rsid w:val="00777D22"/>
    <w:rsid w:val="00777E79"/>
    <w:rsid w:val="00780398"/>
    <w:rsid w:val="00780494"/>
    <w:rsid w:val="0078069F"/>
    <w:rsid w:val="00780965"/>
    <w:rsid w:val="00780ED4"/>
    <w:rsid w:val="00780EDA"/>
    <w:rsid w:val="00780F7D"/>
    <w:rsid w:val="00780FD0"/>
    <w:rsid w:val="0078158F"/>
    <w:rsid w:val="0078163E"/>
    <w:rsid w:val="00781654"/>
    <w:rsid w:val="0078171D"/>
    <w:rsid w:val="007819C8"/>
    <w:rsid w:val="00781A35"/>
    <w:rsid w:val="00781B07"/>
    <w:rsid w:val="00781BCE"/>
    <w:rsid w:val="00782536"/>
    <w:rsid w:val="00782787"/>
    <w:rsid w:val="007828B8"/>
    <w:rsid w:val="00782944"/>
    <w:rsid w:val="00782D2C"/>
    <w:rsid w:val="00782EEB"/>
    <w:rsid w:val="00782F3A"/>
    <w:rsid w:val="007837B4"/>
    <w:rsid w:val="00783862"/>
    <w:rsid w:val="007840BD"/>
    <w:rsid w:val="007843C1"/>
    <w:rsid w:val="0078457F"/>
    <w:rsid w:val="007845D2"/>
    <w:rsid w:val="007850E4"/>
    <w:rsid w:val="0078542A"/>
    <w:rsid w:val="0078549F"/>
    <w:rsid w:val="00785557"/>
    <w:rsid w:val="00785613"/>
    <w:rsid w:val="00785C5D"/>
    <w:rsid w:val="00785D27"/>
    <w:rsid w:val="0078601B"/>
    <w:rsid w:val="007862C3"/>
    <w:rsid w:val="007863F4"/>
    <w:rsid w:val="007866D1"/>
    <w:rsid w:val="0078681D"/>
    <w:rsid w:val="007868A7"/>
    <w:rsid w:val="00786DC0"/>
    <w:rsid w:val="0078703F"/>
    <w:rsid w:val="007870A1"/>
    <w:rsid w:val="00787576"/>
    <w:rsid w:val="007878C5"/>
    <w:rsid w:val="00787DE5"/>
    <w:rsid w:val="0079007B"/>
    <w:rsid w:val="00790572"/>
    <w:rsid w:val="007905FA"/>
    <w:rsid w:val="007906DB"/>
    <w:rsid w:val="007909DB"/>
    <w:rsid w:val="00790C7A"/>
    <w:rsid w:val="00790F56"/>
    <w:rsid w:val="00791024"/>
    <w:rsid w:val="007910E3"/>
    <w:rsid w:val="00791333"/>
    <w:rsid w:val="00791519"/>
    <w:rsid w:val="0079153E"/>
    <w:rsid w:val="0079169D"/>
    <w:rsid w:val="00791CBE"/>
    <w:rsid w:val="00791EB4"/>
    <w:rsid w:val="00791EE9"/>
    <w:rsid w:val="0079244B"/>
    <w:rsid w:val="0079254A"/>
    <w:rsid w:val="0079265F"/>
    <w:rsid w:val="007926EC"/>
    <w:rsid w:val="007927E2"/>
    <w:rsid w:val="00793A00"/>
    <w:rsid w:val="00793C50"/>
    <w:rsid w:val="00793DD6"/>
    <w:rsid w:val="00793E92"/>
    <w:rsid w:val="00794139"/>
    <w:rsid w:val="00794247"/>
    <w:rsid w:val="00794571"/>
    <w:rsid w:val="0079464B"/>
    <w:rsid w:val="00794940"/>
    <w:rsid w:val="00794C5F"/>
    <w:rsid w:val="00795210"/>
    <w:rsid w:val="00795219"/>
    <w:rsid w:val="00795385"/>
    <w:rsid w:val="007955AE"/>
    <w:rsid w:val="0079588D"/>
    <w:rsid w:val="007958E1"/>
    <w:rsid w:val="0079591D"/>
    <w:rsid w:val="00795A25"/>
    <w:rsid w:val="00795B0D"/>
    <w:rsid w:val="00795C52"/>
    <w:rsid w:val="007960BA"/>
    <w:rsid w:val="007961C8"/>
    <w:rsid w:val="007961E6"/>
    <w:rsid w:val="007964B0"/>
    <w:rsid w:val="007966FC"/>
    <w:rsid w:val="00796A57"/>
    <w:rsid w:val="00796A6D"/>
    <w:rsid w:val="00796BB1"/>
    <w:rsid w:val="00796BE7"/>
    <w:rsid w:val="00796CCA"/>
    <w:rsid w:val="00796D6C"/>
    <w:rsid w:val="007974CE"/>
    <w:rsid w:val="00797629"/>
    <w:rsid w:val="007977AB"/>
    <w:rsid w:val="00797800"/>
    <w:rsid w:val="00797F3A"/>
    <w:rsid w:val="00797FCD"/>
    <w:rsid w:val="007A0319"/>
    <w:rsid w:val="007A051F"/>
    <w:rsid w:val="007A064F"/>
    <w:rsid w:val="007A07A9"/>
    <w:rsid w:val="007A07BD"/>
    <w:rsid w:val="007A09B0"/>
    <w:rsid w:val="007A09F3"/>
    <w:rsid w:val="007A0AD7"/>
    <w:rsid w:val="007A0B43"/>
    <w:rsid w:val="007A1678"/>
    <w:rsid w:val="007A189D"/>
    <w:rsid w:val="007A1E90"/>
    <w:rsid w:val="007A1F57"/>
    <w:rsid w:val="007A1F5D"/>
    <w:rsid w:val="007A204A"/>
    <w:rsid w:val="007A21D4"/>
    <w:rsid w:val="007A2288"/>
    <w:rsid w:val="007A2731"/>
    <w:rsid w:val="007A2897"/>
    <w:rsid w:val="007A29E3"/>
    <w:rsid w:val="007A2B58"/>
    <w:rsid w:val="007A2C59"/>
    <w:rsid w:val="007A2C7E"/>
    <w:rsid w:val="007A315E"/>
    <w:rsid w:val="007A32ED"/>
    <w:rsid w:val="007A374C"/>
    <w:rsid w:val="007A37DA"/>
    <w:rsid w:val="007A3CA7"/>
    <w:rsid w:val="007A3E5E"/>
    <w:rsid w:val="007A4326"/>
    <w:rsid w:val="007A4A69"/>
    <w:rsid w:val="007A4A7E"/>
    <w:rsid w:val="007A4AD5"/>
    <w:rsid w:val="007A4C34"/>
    <w:rsid w:val="007A4D77"/>
    <w:rsid w:val="007A54C5"/>
    <w:rsid w:val="007A5586"/>
    <w:rsid w:val="007A5587"/>
    <w:rsid w:val="007A56B6"/>
    <w:rsid w:val="007A5E67"/>
    <w:rsid w:val="007A6331"/>
    <w:rsid w:val="007A6544"/>
    <w:rsid w:val="007A6CC3"/>
    <w:rsid w:val="007A703A"/>
    <w:rsid w:val="007A73D0"/>
    <w:rsid w:val="007A73F1"/>
    <w:rsid w:val="007A7A32"/>
    <w:rsid w:val="007A7D2F"/>
    <w:rsid w:val="007A7F92"/>
    <w:rsid w:val="007B00A0"/>
    <w:rsid w:val="007B024E"/>
    <w:rsid w:val="007B0502"/>
    <w:rsid w:val="007B0564"/>
    <w:rsid w:val="007B0615"/>
    <w:rsid w:val="007B0BF0"/>
    <w:rsid w:val="007B0E98"/>
    <w:rsid w:val="007B119D"/>
    <w:rsid w:val="007B11DE"/>
    <w:rsid w:val="007B12C0"/>
    <w:rsid w:val="007B14A9"/>
    <w:rsid w:val="007B1647"/>
    <w:rsid w:val="007B1830"/>
    <w:rsid w:val="007B196F"/>
    <w:rsid w:val="007B1BE1"/>
    <w:rsid w:val="007B1EEA"/>
    <w:rsid w:val="007B1FF6"/>
    <w:rsid w:val="007B2323"/>
    <w:rsid w:val="007B2369"/>
    <w:rsid w:val="007B2528"/>
    <w:rsid w:val="007B25D6"/>
    <w:rsid w:val="007B25EB"/>
    <w:rsid w:val="007B27E7"/>
    <w:rsid w:val="007B2A92"/>
    <w:rsid w:val="007B2BF2"/>
    <w:rsid w:val="007B31E3"/>
    <w:rsid w:val="007B33B3"/>
    <w:rsid w:val="007B3AAC"/>
    <w:rsid w:val="007B3B21"/>
    <w:rsid w:val="007B3E1D"/>
    <w:rsid w:val="007B45CE"/>
    <w:rsid w:val="007B47D7"/>
    <w:rsid w:val="007B5001"/>
    <w:rsid w:val="007B5024"/>
    <w:rsid w:val="007B53EA"/>
    <w:rsid w:val="007B542D"/>
    <w:rsid w:val="007B544C"/>
    <w:rsid w:val="007B5537"/>
    <w:rsid w:val="007B55D5"/>
    <w:rsid w:val="007B5984"/>
    <w:rsid w:val="007B59B6"/>
    <w:rsid w:val="007B5C3A"/>
    <w:rsid w:val="007B5E5C"/>
    <w:rsid w:val="007B5E65"/>
    <w:rsid w:val="007B611C"/>
    <w:rsid w:val="007B615B"/>
    <w:rsid w:val="007B61B3"/>
    <w:rsid w:val="007B6737"/>
    <w:rsid w:val="007B6757"/>
    <w:rsid w:val="007B67D8"/>
    <w:rsid w:val="007B6A34"/>
    <w:rsid w:val="007B6A74"/>
    <w:rsid w:val="007B6F26"/>
    <w:rsid w:val="007B6FC4"/>
    <w:rsid w:val="007B709F"/>
    <w:rsid w:val="007B714A"/>
    <w:rsid w:val="007B7195"/>
    <w:rsid w:val="007B74AA"/>
    <w:rsid w:val="007B7C65"/>
    <w:rsid w:val="007C0444"/>
    <w:rsid w:val="007C06A3"/>
    <w:rsid w:val="007C06C0"/>
    <w:rsid w:val="007C0747"/>
    <w:rsid w:val="007C08E1"/>
    <w:rsid w:val="007C0A85"/>
    <w:rsid w:val="007C0EF2"/>
    <w:rsid w:val="007C10A0"/>
    <w:rsid w:val="007C1126"/>
    <w:rsid w:val="007C174B"/>
    <w:rsid w:val="007C1884"/>
    <w:rsid w:val="007C1D24"/>
    <w:rsid w:val="007C1D57"/>
    <w:rsid w:val="007C1F4B"/>
    <w:rsid w:val="007C206C"/>
    <w:rsid w:val="007C2237"/>
    <w:rsid w:val="007C2324"/>
    <w:rsid w:val="007C2431"/>
    <w:rsid w:val="007C244D"/>
    <w:rsid w:val="007C24B6"/>
    <w:rsid w:val="007C284C"/>
    <w:rsid w:val="007C2AA5"/>
    <w:rsid w:val="007C2C6B"/>
    <w:rsid w:val="007C2E07"/>
    <w:rsid w:val="007C320F"/>
    <w:rsid w:val="007C3642"/>
    <w:rsid w:val="007C3896"/>
    <w:rsid w:val="007C39AA"/>
    <w:rsid w:val="007C3E19"/>
    <w:rsid w:val="007C3F81"/>
    <w:rsid w:val="007C485A"/>
    <w:rsid w:val="007C493A"/>
    <w:rsid w:val="007C4968"/>
    <w:rsid w:val="007C4C7D"/>
    <w:rsid w:val="007C5060"/>
    <w:rsid w:val="007C5244"/>
    <w:rsid w:val="007C5380"/>
    <w:rsid w:val="007C56AA"/>
    <w:rsid w:val="007C57F7"/>
    <w:rsid w:val="007C5A9E"/>
    <w:rsid w:val="007C5AA6"/>
    <w:rsid w:val="007C5B6D"/>
    <w:rsid w:val="007C5B9E"/>
    <w:rsid w:val="007C5EC0"/>
    <w:rsid w:val="007C5F1B"/>
    <w:rsid w:val="007C6115"/>
    <w:rsid w:val="007C6311"/>
    <w:rsid w:val="007C65B1"/>
    <w:rsid w:val="007C6721"/>
    <w:rsid w:val="007C6904"/>
    <w:rsid w:val="007C6D46"/>
    <w:rsid w:val="007C6D86"/>
    <w:rsid w:val="007C6F34"/>
    <w:rsid w:val="007C70D7"/>
    <w:rsid w:val="007C7102"/>
    <w:rsid w:val="007C715A"/>
    <w:rsid w:val="007C73B4"/>
    <w:rsid w:val="007C73B9"/>
    <w:rsid w:val="007C7956"/>
    <w:rsid w:val="007C7A4A"/>
    <w:rsid w:val="007C7A90"/>
    <w:rsid w:val="007C7EAE"/>
    <w:rsid w:val="007D01C3"/>
    <w:rsid w:val="007D0485"/>
    <w:rsid w:val="007D0735"/>
    <w:rsid w:val="007D07EB"/>
    <w:rsid w:val="007D082C"/>
    <w:rsid w:val="007D0917"/>
    <w:rsid w:val="007D0D82"/>
    <w:rsid w:val="007D1345"/>
    <w:rsid w:val="007D14EF"/>
    <w:rsid w:val="007D163C"/>
    <w:rsid w:val="007D1A84"/>
    <w:rsid w:val="007D1BC7"/>
    <w:rsid w:val="007D1D70"/>
    <w:rsid w:val="007D1EC8"/>
    <w:rsid w:val="007D20E2"/>
    <w:rsid w:val="007D2169"/>
    <w:rsid w:val="007D2358"/>
    <w:rsid w:val="007D260F"/>
    <w:rsid w:val="007D27C3"/>
    <w:rsid w:val="007D2A16"/>
    <w:rsid w:val="007D2C03"/>
    <w:rsid w:val="007D2CBF"/>
    <w:rsid w:val="007D2CC4"/>
    <w:rsid w:val="007D2F0A"/>
    <w:rsid w:val="007D3801"/>
    <w:rsid w:val="007D407E"/>
    <w:rsid w:val="007D40E8"/>
    <w:rsid w:val="007D4232"/>
    <w:rsid w:val="007D43FF"/>
    <w:rsid w:val="007D4565"/>
    <w:rsid w:val="007D4725"/>
    <w:rsid w:val="007D475F"/>
    <w:rsid w:val="007D47C5"/>
    <w:rsid w:val="007D4940"/>
    <w:rsid w:val="007D4A5A"/>
    <w:rsid w:val="007D4A6E"/>
    <w:rsid w:val="007D4BF8"/>
    <w:rsid w:val="007D4DE1"/>
    <w:rsid w:val="007D5009"/>
    <w:rsid w:val="007D5106"/>
    <w:rsid w:val="007D51C8"/>
    <w:rsid w:val="007D56F2"/>
    <w:rsid w:val="007D58C7"/>
    <w:rsid w:val="007D5CAD"/>
    <w:rsid w:val="007D5DEA"/>
    <w:rsid w:val="007D5DF1"/>
    <w:rsid w:val="007D63DB"/>
    <w:rsid w:val="007D64E1"/>
    <w:rsid w:val="007D6BA2"/>
    <w:rsid w:val="007D6BAC"/>
    <w:rsid w:val="007D6C2F"/>
    <w:rsid w:val="007D6DD2"/>
    <w:rsid w:val="007D7267"/>
    <w:rsid w:val="007D7532"/>
    <w:rsid w:val="007D7641"/>
    <w:rsid w:val="007D7E57"/>
    <w:rsid w:val="007D7E82"/>
    <w:rsid w:val="007E0175"/>
    <w:rsid w:val="007E0232"/>
    <w:rsid w:val="007E031A"/>
    <w:rsid w:val="007E04F4"/>
    <w:rsid w:val="007E0B96"/>
    <w:rsid w:val="007E0C25"/>
    <w:rsid w:val="007E0F21"/>
    <w:rsid w:val="007E104B"/>
    <w:rsid w:val="007E14BB"/>
    <w:rsid w:val="007E14DD"/>
    <w:rsid w:val="007E1A68"/>
    <w:rsid w:val="007E1C89"/>
    <w:rsid w:val="007E1E9D"/>
    <w:rsid w:val="007E1EF5"/>
    <w:rsid w:val="007E1EFE"/>
    <w:rsid w:val="007E2133"/>
    <w:rsid w:val="007E24D4"/>
    <w:rsid w:val="007E27FB"/>
    <w:rsid w:val="007E28FB"/>
    <w:rsid w:val="007E290B"/>
    <w:rsid w:val="007E2A99"/>
    <w:rsid w:val="007E2DE4"/>
    <w:rsid w:val="007E2E32"/>
    <w:rsid w:val="007E315E"/>
    <w:rsid w:val="007E32DD"/>
    <w:rsid w:val="007E3444"/>
    <w:rsid w:val="007E3466"/>
    <w:rsid w:val="007E3561"/>
    <w:rsid w:val="007E38CC"/>
    <w:rsid w:val="007E3920"/>
    <w:rsid w:val="007E39E5"/>
    <w:rsid w:val="007E40ED"/>
    <w:rsid w:val="007E434D"/>
    <w:rsid w:val="007E43C8"/>
    <w:rsid w:val="007E4410"/>
    <w:rsid w:val="007E442E"/>
    <w:rsid w:val="007E4626"/>
    <w:rsid w:val="007E49C2"/>
    <w:rsid w:val="007E549D"/>
    <w:rsid w:val="007E54D8"/>
    <w:rsid w:val="007E5907"/>
    <w:rsid w:val="007E593F"/>
    <w:rsid w:val="007E5BF2"/>
    <w:rsid w:val="007E5D82"/>
    <w:rsid w:val="007E5F4A"/>
    <w:rsid w:val="007E610A"/>
    <w:rsid w:val="007E62B3"/>
    <w:rsid w:val="007E62BC"/>
    <w:rsid w:val="007E634E"/>
    <w:rsid w:val="007E643D"/>
    <w:rsid w:val="007E66CF"/>
    <w:rsid w:val="007E690D"/>
    <w:rsid w:val="007E6A7C"/>
    <w:rsid w:val="007E6BC0"/>
    <w:rsid w:val="007E6FD2"/>
    <w:rsid w:val="007E704B"/>
    <w:rsid w:val="007E71DF"/>
    <w:rsid w:val="007E7269"/>
    <w:rsid w:val="007E7377"/>
    <w:rsid w:val="007E7865"/>
    <w:rsid w:val="007E78DF"/>
    <w:rsid w:val="007E7D31"/>
    <w:rsid w:val="007E7F53"/>
    <w:rsid w:val="007E7F90"/>
    <w:rsid w:val="007F0345"/>
    <w:rsid w:val="007F040F"/>
    <w:rsid w:val="007F0443"/>
    <w:rsid w:val="007F0622"/>
    <w:rsid w:val="007F0668"/>
    <w:rsid w:val="007F0C53"/>
    <w:rsid w:val="007F0E0A"/>
    <w:rsid w:val="007F10DE"/>
    <w:rsid w:val="007F11C4"/>
    <w:rsid w:val="007F145F"/>
    <w:rsid w:val="007F161E"/>
    <w:rsid w:val="007F17D7"/>
    <w:rsid w:val="007F18D6"/>
    <w:rsid w:val="007F19EC"/>
    <w:rsid w:val="007F1AE7"/>
    <w:rsid w:val="007F1CB7"/>
    <w:rsid w:val="007F1EB3"/>
    <w:rsid w:val="007F2015"/>
    <w:rsid w:val="007F25DD"/>
    <w:rsid w:val="007F2AD0"/>
    <w:rsid w:val="007F2BB9"/>
    <w:rsid w:val="007F2C88"/>
    <w:rsid w:val="007F2CD6"/>
    <w:rsid w:val="007F3137"/>
    <w:rsid w:val="007F313E"/>
    <w:rsid w:val="007F3175"/>
    <w:rsid w:val="007F32EB"/>
    <w:rsid w:val="007F363B"/>
    <w:rsid w:val="007F3B45"/>
    <w:rsid w:val="007F3C26"/>
    <w:rsid w:val="007F3E2E"/>
    <w:rsid w:val="007F410D"/>
    <w:rsid w:val="007F4360"/>
    <w:rsid w:val="007F43FC"/>
    <w:rsid w:val="007F45AA"/>
    <w:rsid w:val="007F475F"/>
    <w:rsid w:val="007F47D5"/>
    <w:rsid w:val="007F47EF"/>
    <w:rsid w:val="007F4B27"/>
    <w:rsid w:val="007F4FAA"/>
    <w:rsid w:val="007F4FBA"/>
    <w:rsid w:val="007F5250"/>
    <w:rsid w:val="007F552B"/>
    <w:rsid w:val="007F55F0"/>
    <w:rsid w:val="007F57E1"/>
    <w:rsid w:val="007F5873"/>
    <w:rsid w:val="007F5952"/>
    <w:rsid w:val="007F6500"/>
    <w:rsid w:val="007F66DA"/>
    <w:rsid w:val="007F67ED"/>
    <w:rsid w:val="007F6A60"/>
    <w:rsid w:val="007F6D66"/>
    <w:rsid w:val="007F727B"/>
    <w:rsid w:val="007F73F7"/>
    <w:rsid w:val="007F7BF0"/>
    <w:rsid w:val="007F7C81"/>
    <w:rsid w:val="007F7F53"/>
    <w:rsid w:val="00800455"/>
    <w:rsid w:val="008005E5"/>
    <w:rsid w:val="00800BB9"/>
    <w:rsid w:val="00800BD8"/>
    <w:rsid w:val="00800DA1"/>
    <w:rsid w:val="00800EC4"/>
    <w:rsid w:val="00800EF1"/>
    <w:rsid w:val="00800F8B"/>
    <w:rsid w:val="00801089"/>
    <w:rsid w:val="008014B0"/>
    <w:rsid w:val="008017FD"/>
    <w:rsid w:val="0080185E"/>
    <w:rsid w:val="00801BBF"/>
    <w:rsid w:val="00801DBF"/>
    <w:rsid w:val="00801E3E"/>
    <w:rsid w:val="008021CB"/>
    <w:rsid w:val="0080225A"/>
    <w:rsid w:val="0080243D"/>
    <w:rsid w:val="008025C2"/>
    <w:rsid w:val="0080276B"/>
    <w:rsid w:val="008030C7"/>
    <w:rsid w:val="00803766"/>
    <w:rsid w:val="008037E8"/>
    <w:rsid w:val="008038B9"/>
    <w:rsid w:val="008038E1"/>
    <w:rsid w:val="00803A5B"/>
    <w:rsid w:val="00803B5D"/>
    <w:rsid w:val="00803D06"/>
    <w:rsid w:val="00803D92"/>
    <w:rsid w:val="00803E7F"/>
    <w:rsid w:val="0080438F"/>
    <w:rsid w:val="00804459"/>
    <w:rsid w:val="008045B7"/>
    <w:rsid w:val="00804ACD"/>
    <w:rsid w:val="00804B34"/>
    <w:rsid w:val="00804D99"/>
    <w:rsid w:val="00804F2E"/>
    <w:rsid w:val="0080540F"/>
    <w:rsid w:val="00805660"/>
    <w:rsid w:val="00805A83"/>
    <w:rsid w:val="00805EED"/>
    <w:rsid w:val="008060A2"/>
    <w:rsid w:val="008064F7"/>
    <w:rsid w:val="00806516"/>
    <w:rsid w:val="0080676E"/>
    <w:rsid w:val="00806B0E"/>
    <w:rsid w:val="0080701C"/>
    <w:rsid w:val="008070ED"/>
    <w:rsid w:val="00807C4B"/>
    <w:rsid w:val="00807CC5"/>
    <w:rsid w:val="00807D4B"/>
    <w:rsid w:val="00807F8B"/>
    <w:rsid w:val="00807FB2"/>
    <w:rsid w:val="00810174"/>
    <w:rsid w:val="00810549"/>
    <w:rsid w:val="00810785"/>
    <w:rsid w:val="0081097C"/>
    <w:rsid w:val="00811314"/>
    <w:rsid w:val="0081146B"/>
    <w:rsid w:val="0081167B"/>
    <w:rsid w:val="008117DF"/>
    <w:rsid w:val="00811ACB"/>
    <w:rsid w:val="00811C84"/>
    <w:rsid w:val="00811CDA"/>
    <w:rsid w:val="00812008"/>
    <w:rsid w:val="008120F4"/>
    <w:rsid w:val="00812372"/>
    <w:rsid w:val="008126C8"/>
    <w:rsid w:val="0081271C"/>
    <w:rsid w:val="0081298C"/>
    <w:rsid w:val="00812C39"/>
    <w:rsid w:val="00812F82"/>
    <w:rsid w:val="00812FD2"/>
    <w:rsid w:val="008130A4"/>
    <w:rsid w:val="00813A12"/>
    <w:rsid w:val="00813A5C"/>
    <w:rsid w:val="00813C79"/>
    <w:rsid w:val="00813EC4"/>
    <w:rsid w:val="008143DE"/>
    <w:rsid w:val="0081457D"/>
    <w:rsid w:val="008145A2"/>
    <w:rsid w:val="00814748"/>
    <w:rsid w:val="0081498A"/>
    <w:rsid w:val="00814C61"/>
    <w:rsid w:val="00814F15"/>
    <w:rsid w:val="008154A0"/>
    <w:rsid w:val="008159C3"/>
    <w:rsid w:val="00815B32"/>
    <w:rsid w:val="00815BE5"/>
    <w:rsid w:val="00815D54"/>
    <w:rsid w:val="00815F6F"/>
    <w:rsid w:val="0081610D"/>
    <w:rsid w:val="00816297"/>
    <w:rsid w:val="008170E7"/>
    <w:rsid w:val="008171A8"/>
    <w:rsid w:val="008171C7"/>
    <w:rsid w:val="00817807"/>
    <w:rsid w:val="00817B62"/>
    <w:rsid w:val="00817B75"/>
    <w:rsid w:val="00817DC7"/>
    <w:rsid w:val="00817E7C"/>
    <w:rsid w:val="00817EEE"/>
    <w:rsid w:val="008202D1"/>
    <w:rsid w:val="008202E8"/>
    <w:rsid w:val="0082038C"/>
    <w:rsid w:val="0082055D"/>
    <w:rsid w:val="00820634"/>
    <w:rsid w:val="00820B44"/>
    <w:rsid w:val="00820C2D"/>
    <w:rsid w:val="00820DFF"/>
    <w:rsid w:val="00821484"/>
    <w:rsid w:val="00821665"/>
    <w:rsid w:val="00821725"/>
    <w:rsid w:val="008217E9"/>
    <w:rsid w:val="008218A4"/>
    <w:rsid w:val="00821BE5"/>
    <w:rsid w:val="00821D46"/>
    <w:rsid w:val="00821D4A"/>
    <w:rsid w:val="00821F3A"/>
    <w:rsid w:val="00821F73"/>
    <w:rsid w:val="00822010"/>
    <w:rsid w:val="0082215C"/>
    <w:rsid w:val="00822993"/>
    <w:rsid w:val="00822BC8"/>
    <w:rsid w:val="00822C2E"/>
    <w:rsid w:val="00823186"/>
    <w:rsid w:val="008232BC"/>
    <w:rsid w:val="0082334D"/>
    <w:rsid w:val="00823428"/>
    <w:rsid w:val="00823D36"/>
    <w:rsid w:val="00823D99"/>
    <w:rsid w:val="00824284"/>
    <w:rsid w:val="008242B1"/>
    <w:rsid w:val="0082436A"/>
    <w:rsid w:val="00824574"/>
    <w:rsid w:val="008247B5"/>
    <w:rsid w:val="008247C5"/>
    <w:rsid w:val="00824C26"/>
    <w:rsid w:val="00824D1A"/>
    <w:rsid w:val="00824E47"/>
    <w:rsid w:val="00824F35"/>
    <w:rsid w:val="008254C2"/>
    <w:rsid w:val="00825C42"/>
    <w:rsid w:val="0082614B"/>
    <w:rsid w:val="008264A2"/>
    <w:rsid w:val="0082651C"/>
    <w:rsid w:val="00826779"/>
    <w:rsid w:val="008269B0"/>
    <w:rsid w:val="00826E33"/>
    <w:rsid w:val="00826F2F"/>
    <w:rsid w:val="00827186"/>
    <w:rsid w:val="008271AE"/>
    <w:rsid w:val="008274C1"/>
    <w:rsid w:val="00827598"/>
    <w:rsid w:val="008277EB"/>
    <w:rsid w:val="008278E7"/>
    <w:rsid w:val="00827E2D"/>
    <w:rsid w:val="0083004F"/>
    <w:rsid w:val="00830160"/>
    <w:rsid w:val="008301A5"/>
    <w:rsid w:val="0083051D"/>
    <w:rsid w:val="008308EE"/>
    <w:rsid w:val="00830B48"/>
    <w:rsid w:val="00830EF7"/>
    <w:rsid w:val="0083109F"/>
    <w:rsid w:val="0083118F"/>
    <w:rsid w:val="00831519"/>
    <w:rsid w:val="0083169C"/>
    <w:rsid w:val="008319B6"/>
    <w:rsid w:val="00831D41"/>
    <w:rsid w:val="00832007"/>
    <w:rsid w:val="008320D8"/>
    <w:rsid w:val="00832B43"/>
    <w:rsid w:val="00832E28"/>
    <w:rsid w:val="00832F42"/>
    <w:rsid w:val="00833121"/>
    <w:rsid w:val="00833416"/>
    <w:rsid w:val="0083367E"/>
    <w:rsid w:val="0083395C"/>
    <w:rsid w:val="00833A61"/>
    <w:rsid w:val="00833B7E"/>
    <w:rsid w:val="00833E54"/>
    <w:rsid w:val="0083403E"/>
    <w:rsid w:val="008340DC"/>
    <w:rsid w:val="00834170"/>
    <w:rsid w:val="008342AC"/>
    <w:rsid w:val="00834700"/>
    <w:rsid w:val="008347D7"/>
    <w:rsid w:val="00834882"/>
    <w:rsid w:val="008348C5"/>
    <w:rsid w:val="00834A14"/>
    <w:rsid w:val="00834B75"/>
    <w:rsid w:val="00834BD8"/>
    <w:rsid w:val="00834D05"/>
    <w:rsid w:val="00834D9A"/>
    <w:rsid w:val="00834E5E"/>
    <w:rsid w:val="00834E75"/>
    <w:rsid w:val="00835108"/>
    <w:rsid w:val="008351C5"/>
    <w:rsid w:val="008352DC"/>
    <w:rsid w:val="00835467"/>
    <w:rsid w:val="0083553A"/>
    <w:rsid w:val="0083553D"/>
    <w:rsid w:val="008356F9"/>
    <w:rsid w:val="00835A51"/>
    <w:rsid w:val="00835D82"/>
    <w:rsid w:val="00835EA8"/>
    <w:rsid w:val="00835F3F"/>
    <w:rsid w:val="00836467"/>
    <w:rsid w:val="0083669E"/>
    <w:rsid w:val="008367F0"/>
    <w:rsid w:val="0083702B"/>
    <w:rsid w:val="0083734A"/>
    <w:rsid w:val="008374C9"/>
    <w:rsid w:val="0083760F"/>
    <w:rsid w:val="008376ED"/>
    <w:rsid w:val="00837970"/>
    <w:rsid w:val="00837E5F"/>
    <w:rsid w:val="00837EFC"/>
    <w:rsid w:val="00837FBE"/>
    <w:rsid w:val="008402EA"/>
    <w:rsid w:val="008403B3"/>
    <w:rsid w:val="008403B7"/>
    <w:rsid w:val="008408C6"/>
    <w:rsid w:val="00840949"/>
    <w:rsid w:val="008409E9"/>
    <w:rsid w:val="00840A8E"/>
    <w:rsid w:val="00840BAF"/>
    <w:rsid w:val="00840C50"/>
    <w:rsid w:val="00840F01"/>
    <w:rsid w:val="00841449"/>
    <w:rsid w:val="0084150F"/>
    <w:rsid w:val="0084180B"/>
    <w:rsid w:val="008419A2"/>
    <w:rsid w:val="00841B5F"/>
    <w:rsid w:val="0084246E"/>
    <w:rsid w:val="008424A7"/>
    <w:rsid w:val="008425E6"/>
    <w:rsid w:val="00842883"/>
    <w:rsid w:val="00842A5D"/>
    <w:rsid w:val="00842C34"/>
    <w:rsid w:val="0084315F"/>
    <w:rsid w:val="00843421"/>
    <w:rsid w:val="00843443"/>
    <w:rsid w:val="008439FA"/>
    <w:rsid w:val="00843A94"/>
    <w:rsid w:val="00843C12"/>
    <w:rsid w:val="00844086"/>
    <w:rsid w:val="008440C2"/>
    <w:rsid w:val="00844174"/>
    <w:rsid w:val="00845372"/>
    <w:rsid w:val="00845610"/>
    <w:rsid w:val="00845938"/>
    <w:rsid w:val="00845E33"/>
    <w:rsid w:val="00845F42"/>
    <w:rsid w:val="0084660A"/>
    <w:rsid w:val="008467D1"/>
    <w:rsid w:val="008467E0"/>
    <w:rsid w:val="008469F0"/>
    <w:rsid w:val="00847030"/>
    <w:rsid w:val="00847096"/>
    <w:rsid w:val="008470A5"/>
    <w:rsid w:val="0084757D"/>
    <w:rsid w:val="00847CB6"/>
    <w:rsid w:val="00847D8A"/>
    <w:rsid w:val="00847E76"/>
    <w:rsid w:val="00847FC0"/>
    <w:rsid w:val="00847FFB"/>
    <w:rsid w:val="00850077"/>
    <w:rsid w:val="00850491"/>
    <w:rsid w:val="0085067D"/>
    <w:rsid w:val="008506CB"/>
    <w:rsid w:val="00850801"/>
    <w:rsid w:val="00850B7A"/>
    <w:rsid w:val="00850CA8"/>
    <w:rsid w:val="00850D15"/>
    <w:rsid w:val="00850F5E"/>
    <w:rsid w:val="00850FA9"/>
    <w:rsid w:val="00851015"/>
    <w:rsid w:val="008512CB"/>
    <w:rsid w:val="008513A7"/>
    <w:rsid w:val="00851900"/>
    <w:rsid w:val="00851D86"/>
    <w:rsid w:val="00851E53"/>
    <w:rsid w:val="00851F1C"/>
    <w:rsid w:val="0085202C"/>
    <w:rsid w:val="008521DB"/>
    <w:rsid w:val="00852443"/>
    <w:rsid w:val="00852487"/>
    <w:rsid w:val="008524DC"/>
    <w:rsid w:val="008525E8"/>
    <w:rsid w:val="008526A3"/>
    <w:rsid w:val="0085279C"/>
    <w:rsid w:val="00852F30"/>
    <w:rsid w:val="0085320D"/>
    <w:rsid w:val="00853254"/>
    <w:rsid w:val="008532C8"/>
    <w:rsid w:val="008535CA"/>
    <w:rsid w:val="00853653"/>
    <w:rsid w:val="008537BF"/>
    <w:rsid w:val="00853E52"/>
    <w:rsid w:val="00853FF0"/>
    <w:rsid w:val="00854039"/>
    <w:rsid w:val="008542F5"/>
    <w:rsid w:val="0085441E"/>
    <w:rsid w:val="008545A4"/>
    <w:rsid w:val="00854B99"/>
    <w:rsid w:val="00854D9B"/>
    <w:rsid w:val="0085643E"/>
    <w:rsid w:val="00856E5C"/>
    <w:rsid w:val="00856EE4"/>
    <w:rsid w:val="0085713F"/>
    <w:rsid w:val="00857202"/>
    <w:rsid w:val="008574FE"/>
    <w:rsid w:val="00857662"/>
    <w:rsid w:val="008577C0"/>
    <w:rsid w:val="00857B0E"/>
    <w:rsid w:val="00857DBA"/>
    <w:rsid w:val="00857EC4"/>
    <w:rsid w:val="00857F52"/>
    <w:rsid w:val="008600AC"/>
    <w:rsid w:val="00860115"/>
    <w:rsid w:val="00860152"/>
    <w:rsid w:val="008601BE"/>
    <w:rsid w:val="00860501"/>
    <w:rsid w:val="0086051B"/>
    <w:rsid w:val="0086052F"/>
    <w:rsid w:val="0086054E"/>
    <w:rsid w:val="00860985"/>
    <w:rsid w:val="00860BD8"/>
    <w:rsid w:val="00860D46"/>
    <w:rsid w:val="00860FCF"/>
    <w:rsid w:val="008612D4"/>
    <w:rsid w:val="008618D6"/>
    <w:rsid w:val="008618EB"/>
    <w:rsid w:val="00861A84"/>
    <w:rsid w:val="00861B94"/>
    <w:rsid w:val="00861F0B"/>
    <w:rsid w:val="00861F84"/>
    <w:rsid w:val="00862897"/>
    <w:rsid w:val="008628BD"/>
    <w:rsid w:val="00862DDA"/>
    <w:rsid w:val="00863000"/>
    <w:rsid w:val="00863054"/>
    <w:rsid w:val="0086333C"/>
    <w:rsid w:val="00863399"/>
    <w:rsid w:val="008634CB"/>
    <w:rsid w:val="008635A3"/>
    <w:rsid w:val="00863712"/>
    <w:rsid w:val="00863A80"/>
    <w:rsid w:val="00863E3A"/>
    <w:rsid w:val="00864150"/>
    <w:rsid w:val="00864B6B"/>
    <w:rsid w:val="00864B76"/>
    <w:rsid w:val="00865183"/>
    <w:rsid w:val="008656BB"/>
    <w:rsid w:val="00865725"/>
    <w:rsid w:val="008658A6"/>
    <w:rsid w:val="008661E2"/>
    <w:rsid w:val="00866367"/>
    <w:rsid w:val="00866533"/>
    <w:rsid w:val="0086666F"/>
    <w:rsid w:val="00866C0A"/>
    <w:rsid w:val="00866D72"/>
    <w:rsid w:val="0086751D"/>
    <w:rsid w:val="008675FC"/>
    <w:rsid w:val="0086795A"/>
    <w:rsid w:val="00867A49"/>
    <w:rsid w:val="00867AA5"/>
    <w:rsid w:val="00867B86"/>
    <w:rsid w:val="00870057"/>
    <w:rsid w:val="00870281"/>
    <w:rsid w:val="008704BF"/>
    <w:rsid w:val="008709AC"/>
    <w:rsid w:val="00870FCE"/>
    <w:rsid w:val="00871403"/>
    <w:rsid w:val="0087177C"/>
    <w:rsid w:val="008717A3"/>
    <w:rsid w:val="00871930"/>
    <w:rsid w:val="00871C75"/>
    <w:rsid w:val="00871F30"/>
    <w:rsid w:val="00872219"/>
    <w:rsid w:val="0087245A"/>
    <w:rsid w:val="00872737"/>
    <w:rsid w:val="0087276B"/>
    <w:rsid w:val="00872BF0"/>
    <w:rsid w:val="008730AB"/>
    <w:rsid w:val="008731F9"/>
    <w:rsid w:val="00873495"/>
    <w:rsid w:val="00873960"/>
    <w:rsid w:val="00873C38"/>
    <w:rsid w:val="00873C5D"/>
    <w:rsid w:val="00873D93"/>
    <w:rsid w:val="00873ED8"/>
    <w:rsid w:val="0087418C"/>
    <w:rsid w:val="008742C6"/>
    <w:rsid w:val="00874E40"/>
    <w:rsid w:val="0087521A"/>
    <w:rsid w:val="008755C8"/>
    <w:rsid w:val="00875762"/>
    <w:rsid w:val="00875891"/>
    <w:rsid w:val="0087646D"/>
    <w:rsid w:val="0087696F"/>
    <w:rsid w:val="008769B3"/>
    <w:rsid w:val="008769BD"/>
    <w:rsid w:val="00876AB1"/>
    <w:rsid w:val="00876B49"/>
    <w:rsid w:val="00876C01"/>
    <w:rsid w:val="00876C75"/>
    <w:rsid w:val="00876DC9"/>
    <w:rsid w:val="00876E53"/>
    <w:rsid w:val="008772E0"/>
    <w:rsid w:val="00877482"/>
    <w:rsid w:val="0087751C"/>
    <w:rsid w:val="00877819"/>
    <w:rsid w:val="00877950"/>
    <w:rsid w:val="00877A58"/>
    <w:rsid w:val="00877A78"/>
    <w:rsid w:val="00877E69"/>
    <w:rsid w:val="00877FAC"/>
    <w:rsid w:val="00877FC6"/>
    <w:rsid w:val="0088038F"/>
    <w:rsid w:val="008804E6"/>
    <w:rsid w:val="0088069C"/>
    <w:rsid w:val="00880702"/>
    <w:rsid w:val="00880E87"/>
    <w:rsid w:val="00880EEC"/>
    <w:rsid w:val="00880FDB"/>
    <w:rsid w:val="0088112D"/>
    <w:rsid w:val="008812EE"/>
    <w:rsid w:val="00881337"/>
    <w:rsid w:val="008813C2"/>
    <w:rsid w:val="008813E4"/>
    <w:rsid w:val="008813F7"/>
    <w:rsid w:val="008816BF"/>
    <w:rsid w:val="008817B3"/>
    <w:rsid w:val="008817B5"/>
    <w:rsid w:val="00881822"/>
    <w:rsid w:val="0088194C"/>
    <w:rsid w:val="008819BE"/>
    <w:rsid w:val="00881CB6"/>
    <w:rsid w:val="00881D71"/>
    <w:rsid w:val="00881FBD"/>
    <w:rsid w:val="008820E5"/>
    <w:rsid w:val="008827C7"/>
    <w:rsid w:val="0088286E"/>
    <w:rsid w:val="00882D13"/>
    <w:rsid w:val="00882DBB"/>
    <w:rsid w:val="00882F3D"/>
    <w:rsid w:val="008835C7"/>
    <w:rsid w:val="00883622"/>
    <w:rsid w:val="0088374A"/>
    <w:rsid w:val="0088378C"/>
    <w:rsid w:val="00883972"/>
    <w:rsid w:val="00883EDD"/>
    <w:rsid w:val="008841EA"/>
    <w:rsid w:val="008842B7"/>
    <w:rsid w:val="008842E2"/>
    <w:rsid w:val="008846EB"/>
    <w:rsid w:val="00884898"/>
    <w:rsid w:val="00884D73"/>
    <w:rsid w:val="00884F08"/>
    <w:rsid w:val="0088501A"/>
    <w:rsid w:val="0088503A"/>
    <w:rsid w:val="008851DE"/>
    <w:rsid w:val="00885635"/>
    <w:rsid w:val="008856E7"/>
    <w:rsid w:val="00885762"/>
    <w:rsid w:val="00885A15"/>
    <w:rsid w:val="00885E0B"/>
    <w:rsid w:val="00886159"/>
    <w:rsid w:val="00886269"/>
    <w:rsid w:val="008862BF"/>
    <w:rsid w:val="008866F3"/>
    <w:rsid w:val="00886756"/>
    <w:rsid w:val="00886B22"/>
    <w:rsid w:val="00886C2D"/>
    <w:rsid w:val="00886D4C"/>
    <w:rsid w:val="008872D2"/>
    <w:rsid w:val="00887526"/>
    <w:rsid w:val="008876B7"/>
    <w:rsid w:val="0088783A"/>
    <w:rsid w:val="00887B4E"/>
    <w:rsid w:val="00887CB3"/>
    <w:rsid w:val="00890935"/>
    <w:rsid w:val="008909DA"/>
    <w:rsid w:val="00890B26"/>
    <w:rsid w:val="00890B43"/>
    <w:rsid w:val="00890BFE"/>
    <w:rsid w:val="00890C01"/>
    <w:rsid w:val="00890D04"/>
    <w:rsid w:val="00890D2C"/>
    <w:rsid w:val="00890D97"/>
    <w:rsid w:val="00891280"/>
    <w:rsid w:val="008919DC"/>
    <w:rsid w:val="00892062"/>
    <w:rsid w:val="00892705"/>
    <w:rsid w:val="008929E4"/>
    <w:rsid w:val="00892B05"/>
    <w:rsid w:val="00892B71"/>
    <w:rsid w:val="00892C87"/>
    <w:rsid w:val="00893245"/>
    <w:rsid w:val="008932FF"/>
    <w:rsid w:val="00893337"/>
    <w:rsid w:val="008937D1"/>
    <w:rsid w:val="00893A61"/>
    <w:rsid w:val="00893F0D"/>
    <w:rsid w:val="00893F84"/>
    <w:rsid w:val="00894182"/>
    <w:rsid w:val="008941DE"/>
    <w:rsid w:val="00894446"/>
    <w:rsid w:val="00894473"/>
    <w:rsid w:val="0089464E"/>
    <w:rsid w:val="00894A9B"/>
    <w:rsid w:val="00894C85"/>
    <w:rsid w:val="00894DA0"/>
    <w:rsid w:val="00895024"/>
    <w:rsid w:val="00895157"/>
    <w:rsid w:val="00895473"/>
    <w:rsid w:val="0089568F"/>
    <w:rsid w:val="0089570B"/>
    <w:rsid w:val="00895954"/>
    <w:rsid w:val="00895B2F"/>
    <w:rsid w:val="00895F1E"/>
    <w:rsid w:val="00896374"/>
    <w:rsid w:val="0089653D"/>
    <w:rsid w:val="008967BB"/>
    <w:rsid w:val="00896BF0"/>
    <w:rsid w:val="00896D0D"/>
    <w:rsid w:val="00896DF5"/>
    <w:rsid w:val="008970FD"/>
    <w:rsid w:val="0089769D"/>
    <w:rsid w:val="008A0015"/>
    <w:rsid w:val="008A0052"/>
    <w:rsid w:val="008A069E"/>
    <w:rsid w:val="008A0A53"/>
    <w:rsid w:val="008A0C6F"/>
    <w:rsid w:val="008A0DDA"/>
    <w:rsid w:val="008A0E32"/>
    <w:rsid w:val="008A0F52"/>
    <w:rsid w:val="008A12F7"/>
    <w:rsid w:val="008A167D"/>
    <w:rsid w:val="008A172F"/>
    <w:rsid w:val="008A19C3"/>
    <w:rsid w:val="008A1A69"/>
    <w:rsid w:val="008A1C41"/>
    <w:rsid w:val="008A1DD3"/>
    <w:rsid w:val="008A1E11"/>
    <w:rsid w:val="008A225A"/>
    <w:rsid w:val="008A2795"/>
    <w:rsid w:val="008A27D3"/>
    <w:rsid w:val="008A287C"/>
    <w:rsid w:val="008A288D"/>
    <w:rsid w:val="008A289F"/>
    <w:rsid w:val="008A2C19"/>
    <w:rsid w:val="008A2C45"/>
    <w:rsid w:val="008A2DFC"/>
    <w:rsid w:val="008A310C"/>
    <w:rsid w:val="008A34B9"/>
    <w:rsid w:val="008A375E"/>
    <w:rsid w:val="008A39DC"/>
    <w:rsid w:val="008A3A75"/>
    <w:rsid w:val="008A3C27"/>
    <w:rsid w:val="008A3EFE"/>
    <w:rsid w:val="008A4048"/>
    <w:rsid w:val="008A41AC"/>
    <w:rsid w:val="008A452A"/>
    <w:rsid w:val="008A4591"/>
    <w:rsid w:val="008A47A5"/>
    <w:rsid w:val="008A4C88"/>
    <w:rsid w:val="008A4E97"/>
    <w:rsid w:val="008A4E9A"/>
    <w:rsid w:val="008A4EA2"/>
    <w:rsid w:val="008A4FBA"/>
    <w:rsid w:val="008A50F6"/>
    <w:rsid w:val="008A51E1"/>
    <w:rsid w:val="008A5346"/>
    <w:rsid w:val="008A5412"/>
    <w:rsid w:val="008A54FB"/>
    <w:rsid w:val="008A5705"/>
    <w:rsid w:val="008A57D3"/>
    <w:rsid w:val="008A57E4"/>
    <w:rsid w:val="008A5AAD"/>
    <w:rsid w:val="008A5B7B"/>
    <w:rsid w:val="008A5CA3"/>
    <w:rsid w:val="008A5CF4"/>
    <w:rsid w:val="008A5D14"/>
    <w:rsid w:val="008A5E05"/>
    <w:rsid w:val="008A5E6E"/>
    <w:rsid w:val="008A600B"/>
    <w:rsid w:val="008A6140"/>
    <w:rsid w:val="008A623B"/>
    <w:rsid w:val="008A6430"/>
    <w:rsid w:val="008A6667"/>
    <w:rsid w:val="008A677A"/>
    <w:rsid w:val="008A6977"/>
    <w:rsid w:val="008A69BF"/>
    <w:rsid w:val="008A6CE8"/>
    <w:rsid w:val="008A7198"/>
    <w:rsid w:val="008A71CA"/>
    <w:rsid w:val="008A71DB"/>
    <w:rsid w:val="008A74B0"/>
    <w:rsid w:val="008A7B99"/>
    <w:rsid w:val="008A7BF3"/>
    <w:rsid w:val="008A7D57"/>
    <w:rsid w:val="008A7DE1"/>
    <w:rsid w:val="008B0264"/>
    <w:rsid w:val="008B0285"/>
    <w:rsid w:val="008B045E"/>
    <w:rsid w:val="008B054F"/>
    <w:rsid w:val="008B0553"/>
    <w:rsid w:val="008B0625"/>
    <w:rsid w:val="008B06A9"/>
    <w:rsid w:val="008B0727"/>
    <w:rsid w:val="008B08A5"/>
    <w:rsid w:val="008B0C81"/>
    <w:rsid w:val="008B0D71"/>
    <w:rsid w:val="008B0DBC"/>
    <w:rsid w:val="008B0EE2"/>
    <w:rsid w:val="008B0EE9"/>
    <w:rsid w:val="008B0FD7"/>
    <w:rsid w:val="008B1413"/>
    <w:rsid w:val="008B15C2"/>
    <w:rsid w:val="008B1605"/>
    <w:rsid w:val="008B1608"/>
    <w:rsid w:val="008B1674"/>
    <w:rsid w:val="008B181B"/>
    <w:rsid w:val="008B1830"/>
    <w:rsid w:val="008B1A99"/>
    <w:rsid w:val="008B1CAD"/>
    <w:rsid w:val="008B2022"/>
    <w:rsid w:val="008B2548"/>
    <w:rsid w:val="008B2866"/>
    <w:rsid w:val="008B2952"/>
    <w:rsid w:val="008B2D4E"/>
    <w:rsid w:val="008B2D88"/>
    <w:rsid w:val="008B2F43"/>
    <w:rsid w:val="008B3336"/>
    <w:rsid w:val="008B34A5"/>
    <w:rsid w:val="008B3526"/>
    <w:rsid w:val="008B3A1E"/>
    <w:rsid w:val="008B460F"/>
    <w:rsid w:val="008B4D2B"/>
    <w:rsid w:val="008B511C"/>
    <w:rsid w:val="008B564F"/>
    <w:rsid w:val="008B57D3"/>
    <w:rsid w:val="008B61C0"/>
    <w:rsid w:val="008B6314"/>
    <w:rsid w:val="008B661E"/>
    <w:rsid w:val="008B6B8F"/>
    <w:rsid w:val="008B6B96"/>
    <w:rsid w:val="008B6E42"/>
    <w:rsid w:val="008B6F45"/>
    <w:rsid w:val="008B7052"/>
    <w:rsid w:val="008B715B"/>
    <w:rsid w:val="008B72A8"/>
    <w:rsid w:val="008B76BE"/>
    <w:rsid w:val="008B785F"/>
    <w:rsid w:val="008B7B7D"/>
    <w:rsid w:val="008C0009"/>
    <w:rsid w:val="008C05CF"/>
    <w:rsid w:val="008C0695"/>
    <w:rsid w:val="008C0D01"/>
    <w:rsid w:val="008C0F69"/>
    <w:rsid w:val="008C113A"/>
    <w:rsid w:val="008C13DA"/>
    <w:rsid w:val="008C13E5"/>
    <w:rsid w:val="008C15C3"/>
    <w:rsid w:val="008C185D"/>
    <w:rsid w:val="008C19B2"/>
    <w:rsid w:val="008C1FDD"/>
    <w:rsid w:val="008C22FD"/>
    <w:rsid w:val="008C2530"/>
    <w:rsid w:val="008C345F"/>
    <w:rsid w:val="008C3639"/>
    <w:rsid w:val="008C36AC"/>
    <w:rsid w:val="008C3755"/>
    <w:rsid w:val="008C37F6"/>
    <w:rsid w:val="008C3A6F"/>
    <w:rsid w:val="008C4363"/>
    <w:rsid w:val="008C45A1"/>
    <w:rsid w:val="008C467C"/>
    <w:rsid w:val="008C4762"/>
    <w:rsid w:val="008C4815"/>
    <w:rsid w:val="008C4E1B"/>
    <w:rsid w:val="008C4E4F"/>
    <w:rsid w:val="008C4F12"/>
    <w:rsid w:val="008C5116"/>
    <w:rsid w:val="008C5247"/>
    <w:rsid w:val="008C525B"/>
    <w:rsid w:val="008C546E"/>
    <w:rsid w:val="008C5612"/>
    <w:rsid w:val="008C565F"/>
    <w:rsid w:val="008C56DB"/>
    <w:rsid w:val="008C57CE"/>
    <w:rsid w:val="008C6214"/>
    <w:rsid w:val="008C6492"/>
    <w:rsid w:val="008C6BEF"/>
    <w:rsid w:val="008C6C5E"/>
    <w:rsid w:val="008C6E50"/>
    <w:rsid w:val="008C6E85"/>
    <w:rsid w:val="008C7168"/>
    <w:rsid w:val="008C71F5"/>
    <w:rsid w:val="008C7276"/>
    <w:rsid w:val="008C732A"/>
    <w:rsid w:val="008C732F"/>
    <w:rsid w:val="008C777C"/>
    <w:rsid w:val="008C7886"/>
    <w:rsid w:val="008C7B1B"/>
    <w:rsid w:val="008C7D59"/>
    <w:rsid w:val="008C7E23"/>
    <w:rsid w:val="008C7E49"/>
    <w:rsid w:val="008D0096"/>
    <w:rsid w:val="008D01B1"/>
    <w:rsid w:val="008D0631"/>
    <w:rsid w:val="008D0A36"/>
    <w:rsid w:val="008D0C5D"/>
    <w:rsid w:val="008D0DE2"/>
    <w:rsid w:val="008D1122"/>
    <w:rsid w:val="008D1421"/>
    <w:rsid w:val="008D1614"/>
    <w:rsid w:val="008D19E0"/>
    <w:rsid w:val="008D1D0D"/>
    <w:rsid w:val="008D1D95"/>
    <w:rsid w:val="008D2134"/>
    <w:rsid w:val="008D246B"/>
    <w:rsid w:val="008D24E0"/>
    <w:rsid w:val="008D25F0"/>
    <w:rsid w:val="008D27AB"/>
    <w:rsid w:val="008D28A9"/>
    <w:rsid w:val="008D3254"/>
    <w:rsid w:val="008D397C"/>
    <w:rsid w:val="008D39A2"/>
    <w:rsid w:val="008D3A0F"/>
    <w:rsid w:val="008D3B48"/>
    <w:rsid w:val="008D3CAB"/>
    <w:rsid w:val="008D3DC3"/>
    <w:rsid w:val="008D3E22"/>
    <w:rsid w:val="008D3E93"/>
    <w:rsid w:val="008D406B"/>
    <w:rsid w:val="008D41CD"/>
    <w:rsid w:val="008D4242"/>
    <w:rsid w:val="008D4439"/>
    <w:rsid w:val="008D4507"/>
    <w:rsid w:val="008D470C"/>
    <w:rsid w:val="008D4877"/>
    <w:rsid w:val="008D4A29"/>
    <w:rsid w:val="008D4C32"/>
    <w:rsid w:val="008D4DC9"/>
    <w:rsid w:val="008D4EC5"/>
    <w:rsid w:val="008D51EF"/>
    <w:rsid w:val="008D5271"/>
    <w:rsid w:val="008D55CB"/>
    <w:rsid w:val="008D565C"/>
    <w:rsid w:val="008D57FF"/>
    <w:rsid w:val="008D5880"/>
    <w:rsid w:val="008D5B12"/>
    <w:rsid w:val="008D5D5D"/>
    <w:rsid w:val="008D610E"/>
    <w:rsid w:val="008D61FE"/>
    <w:rsid w:val="008D65C6"/>
    <w:rsid w:val="008D6A00"/>
    <w:rsid w:val="008D6D8F"/>
    <w:rsid w:val="008D7909"/>
    <w:rsid w:val="008D7D6B"/>
    <w:rsid w:val="008D7F27"/>
    <w:rsid w:val="008D7F5E"/>
    <w:rsid w:val="008E0165"/>
    <w:rsid w:val="008E0440"/>
    <w:rsid w:val="008E09A4"/>
    <w:rsid w:val="008E0A65"/>
    <w:rsid w:val="008E0E83"/>
    <w:rsid w:val="008E14B2"/>
    <w:rsid w:val="008E15DA"/>
    <w:rsid w:val="008E1781"/>
    <w:rsid w:val="008E18B3"/>
    <w:rsid w:val="008E1ABB"/>
    <w:rsid w:val="008E1D0B"/>
    <w:rsid w:val="008E206D"/>
    <w:rsid w:val="008E2152"/>
    <w:rsid w:val="008E2157"/>
    <w:rsid w:val="008E2231"/>
    <w:rsid w:val="008E2485"/>
    <w:rsid w:val="008E2595"/>
    <w:rsid w:val="008E2735"/>
    <w:rsid w:val="008E2C74"/>
    <w:rsid w:val="008E2E3A"/>
    <w:rsid w:val="008E3031"/>
    <w:rsid w:val="008E3769"/>
    <w:rsid w:val="008E39A1"/>
    <w:rsid w:val="008E3A11"/>
    <w:rsid w:val="008E3FD9"/>
    <w:rsid w:val="008E423F"/>
    <w:rsid w:val="008E42C4"/>
    <w:rsid w:val="008E43A4"/>
    <w:rsid w:val="008E4877"/>
    <w:rsid w:val="008E4AF8"/>
    <w:rsid w:val="008E5056"/>
    <w:rsid w:val="008E50F0"/>
    <w:rsid w:val="008E5466"/>
    <w:rsid w:val="008E55B1"/>
    <w:rsid w:val="008E56B3"/>
    <w:rsid w:val="008E56E1"/>
    <w:rsid w:val="008E583C"/>
    <w:rsid w:val="008E5848"/>
    <w:rsid w:val="008E5983"/>
    <w:rsid w:val="008E5A63"/>
    <w:rsid w:val="008E5DAB"/>
    <w:rsid w:val="008E5E93"/>
    <w:rsid w:val="008E601D"/>
    <w:rsid w:val="008E6127"/>
    <w:rsid w:val="008E616A"/>
    <w:rsid w:val="008E69FC"/>
    <w:rsid w:val="008E6BC8"/>
    <w:rsid w:val="008E6F56"/>
    <w:rsid w:val="008E729A"/>
    <w:rsid w:val="008E73E9"/>
    <w:rsid w:val="008E76F2"/>
    <w:rsid w:val="008E7C32"/>
    <w:rsid w:val="008F0005"/>
    <w:rsid w:val="008F0442"/>
    <w:rsid w:val="008F06FC"/>
    <w:rsid w:val="008F083D"/>
    <w:rsid w:val="008F0983"/>
    <w:rsid w:val="008F0A13"/>
    <w:rsid w:val="008F1023"/>
    <w:rsid w:val="008F120C"/>
    <w:rsid w:val="008F126D"/>
    <w:rsid w:val="008F1508"/>
    <w:rsid w:val="008F1D6A"/>
    <w:rsid w:val="008F1E90"/>
    <w:rsid w:val="008F21FC"/>
    <w:rsid w:val="008F2581"/>
    <w:rsid w:val="008F2650"/>
    <w:rsid w:val="008F2ABB"/>
    <w:rsid w:val="008F2E45"/>
    <w:rsid w:val="008F30D5"/>
    <w:rsid w:val="008F364A"/>
    <w:rsid w:val="008F36F1"/>
    <w:rsid w:val="008F371A"/>
    <w:rsid w:val="008F389D"/>
    <w:rsid w:val="008F3B00"/>
    <w:rsid w:val="008F3B18"/>
    <w:rsid w:val="008F3C02"/>
    <w:rsid w:val="008F3F41"/>
    <w:rsid w:val="008F44E2"/>
    <w:rsid w:val="008F4640"/>
    <w:rsid w:val="008F4791"/>
    <w:rsid w:val="008F4897"/>
    <w:rsid w:val="008F4D70"/>
    <w:rsid w:val="008F51C3"/>
    <w:rsid w:val="008F5695"/>
    <w:rsid w:val="008F56E5"/>
    <w:rsid w:val="008F5C57"/>
    <w:rsid w:val="008F5F87"/>
    <w:rsid w:val="008F5F8B"/>
    <w:rsid w:val="008F62CC"/>
    <w:rsid w:val="008F642C"/>
    <w:rsid w:val="008F65AD"/>
    <w:rsid w:val="008F66A7"/>
    <w:rsid w:val="008F6779"/>
    <w:rsid w:val="008F6787"/>
    <w:rsid w:val="008F689B"/>
    <w:rsid w:val="008F728E"/>
    <w:rsid w:val="008F7398"/>
    <w:rsid w:val="008F76B6"/>
    <w:rsid w:val="008F77BB"/>
    <w:rsid w:val="008F7A9A"/>
    <w:rsid w:val="008F7C25"/>
    <w:rsid w:val="008F7D69"/>
    <w:rsid w:val="008F7E80"/>
    <w:rsid w:val="008F7F8B"/>
    <w:rsid w:val="00900315"/>
    <w:rsid w:val="0090039D"/>
    <w:rsid w:val="00900490"/>
    <w:rsid w:val="00900507"/>
    <w:rsid w:val="009006C9"/>
    <w:rsid w:val="00900B76"/>
    <w:rsid w:val="009014D0"/>
    <w:rsid w:val="009017BD"/>
    <w:rsid w:val="00901ECC"/>
    <w:rsid w:val="00901F6B"/>
    <w:rsid w:val="0090209F"/>
    <w:rsid w:val="00902141"/>
    <w:rsid w:val="00902192"/>
    <w:rsid w:val="00902882"/>
    <w:rsid w:val="009028C3"/>
    <w:rsid w:val="00902AA7"/>
    <w:rsid w:val="00902C99"/>
    <w:rsid w:val="00902DB3"/>
    <w:rsid w:val="00902EA8"/>
    <w:rsid w:val="00903055"/>
    <w:rsid w:val="009031DB"/>
    <w:rsid w:val="009031E3"/>
    <w:rsid w:val="009032B6"/>
    <w:rsid w:val="0090335D"/>
    <w:rsid w:val="009037D7"/>
    <w:rsid w:val="009038DE"/>
    <w:rsid w:val="00903B2E"/>
    <w:rsid w:val="00903E05"/>
    <w:rsid w:val="00904188"/>
    <w:rsid w:val="00904637"/>
    <w:rsid w:val="00904691"/>
    <w:rsid w:val="009048A3"/>
    <w:rsid w:val="009048FF"/>
    <w:rsid w:val="00904B48"/>
    <w:rsid w:val="00904C68"/>
    <w:rsid w:val="00904F15"/>
    <w:rsid w:val="00905102"/>
    <w:rsid w:val="0090526B"/>
    <w:rsid w:val="009052EE"/>
    <w:rsid w:val="00905361"/>
    <w:rsid w:val="00905450"/>
    <w:rsid w:val="009055D3"/>
    <w:rsid w:val="00905BBB"/>
    <w:rsid w:val="00905E7A"/>
    <w:rsid w:val="00905FF2"/>
    <w:rsid w:val="00906108"/>
    <w:rsid w:val="00906701"/>
    <w:rsid w:val="00906A42"/>
    <w:rsid w:val="00906E08"/>
    <w:rsid w:val="00906EB3"/>
    <w:rsid w:val="00906FC4"/>
    <w:rsid w:val="00906FD8"/>
    <w:rsid w:val="00906FEC"/>
    <w:rsid w:val="00907175"/>
    <w:rsid w:val="00907314"/>
    <w:rsid w:val="00907697"/>
    <w:rsid w:val="00907A5B"/>
    <w:rsid w:val="00907AE7"/>
    <w:rsid w:val="00907C9D"/>
    <w:rsid w:val="00910150"/>
    <w:rsid w:val="0091021A"/>
    <w:rsid w:val="009103B5"/>
    <w:rsid w:val="00910466"/>
    <w:rsid w:val="0091076B"/>
    <w:rsid w:val="00910847"/>
    <w:rsid w:val="009108D8"/>
    <w:rsid w:val="00910B1D"/>
    <w:rsid w:val="00911850"/>
    <w:rsid w:val="00911C1B"/>
    <w:rsid w:val="00911EAE"/>
    <w:rsid w:val="00912639"/>
    <w:rsid w:val="009128F8"/>
    <w:rsid w:val="00912949"/>
    <w:rsid w:val="00912AC9"/>
    <w:rsid w:val="00912C12"/>
    <w:rsid w:val="00912CF2"/>
    <w:rsid w:val="009130EA"/>
    <w:rsid w:val="009131F0"/>
    <w:rsid w:val="009135AA"/>
    <w:rsid w:val="009139D8"/>
    <w:rsid w:val="00913AD9"/>
    <w:rsid w:val="00913AE9"/>
    <w:rsid w:val="00913B2A"/>
    <w:rsid w:val="00913BF1"/>
    <w:rsid w:val="00913C74"/>
    <w:rsid w:val="00913CDB"/>
    <w:rsid w:val="00913DC2"/>
    <w:rsid w:val="00913F94"/>
    <w:rsid w:val="009145BB"/>
    <w:rsid w:val="00914B86"/>
    <w:rsid w:val="00914D83"/>
    <w:rsid w:val="00914E39"/>
    <w:rsid w:val="00915136"/>
    <w:rsid w:val="009151BF"/>
    <w:rsid w:val="00915356"/>
    <w:rsid w:val="00915673"/>
    <w:rsid w:val="0091587E"/>
    <w:rsid w:val="00915C35"/>
    <w:rsid w:val="00916365"/>
    <w:rsid w:val="00916534"/>
    <w:rsid w:val="00916676"/>
    <w:rsid w:val="00916751"/>
    <w:rsid w:val="00916DB6"/>
    <w:rsid w:val="00916F8F"/>
    <w:rsid w:val="009171D7"/>
    <w:rsid w:val="009172C3"/>
    <w:rsid w:val="00917496"/>
    <w:rsid w:val="009174E9"/>
    <w:rsid w:val="009175EE"/>
    <w:rsid w:val="00920166"/>
    <w:rsid w:val="009202C3"/>
    <w:rsid w:val="009204AA"/>
    <w:rsid w:val="009208E1"/>
    <w:rsid w:val="00920B47"/>
    <w:rsid w:val="0092103C"/>
    <w:rsid w:val="00921717"/>
    <w:rsid w:val="00921763"/>
    <w:rsid w:val="009217A2"/>
    <w:rsid w:val="00921839"/>
    <w:rsid w:val="00921C9F"/>
    <w:rsid w:val="00922053"/>
    <w:rsid w:val="0092205C"/>
    <w:rsid w:val="00922115"/>
    <w:rsid w:val="00922230"/>
    <w:rsid w:val="00922236"/>
    <w:rsid w:val="00922265"/>
    <w:rsid w:val="0092240C"/>
    <w:rsid w:val="00922960"/>
    <w:rsid w:val="00922961"/>
    <w:rsid w:val="00922D3F"/>
    <w:rsid w:val="009232DD"/>
    <w:rsid w:val="009238C0"/>
    <w:rsid w:val="00923C2A"/>
    <w:rsid w:val="00923D3C"/>
    <w:rsid w:val="00924144"/>
    <w:rsid w:val="00924193"/>
    <w:rsid w:val="00924427"/>
    <w:rsid w:val="009248B1"/>
    <w:rsid w:val="00924AA7"/>
    <w:rsid w:val="00924B43"/>
    <w:rsid w:val="00924E00"/>
    <w:rsid w:val="00924EA3"/>
    <w:rsid w:val="009252D5"/>
    <w:rsid w:val="0092593C"/>
    <w:rsid w:val="00925A02"/>
    <w:rsid w:val="00925BFE"/>
    <w:rsid w:val="00925FA9"/>
    <w:rsid w:val="009269DC"/>
    <w:rsid w:val="00926AC4"/>
    <w:rsid w:val="00926D77"/>
    <w:rsid w:val="00926DA6"/>
    <w:rsid w:val="009271E9"/>
    <w:rsid w:val="009271EB"/>
    <w:rsid w:val="00927715"/>
    <w:rsid w:val="00927812"/>
    <w:rsid w:val="00927B89"/>
    <w:rsid w:val="00927CD2"/>
    <w:rsid w:val="009300C8"/>
    <w:rsid w:val="009301A9"/>
    <w:rsid w:val="0093026E"/>
    <w:rsid w:val="0093045A"/>
    <w:rsid w:val="00930545"/>
    <w:rsid w:val="009309C9"/>
    <w:rsid w:val="009309DE"/>
    <w:rsid w:val="00930B51"/>
    <w:rsid w:val="00930BB2"/>
    <w:rsid w:val="00930D25"/>
    <w:rsid w:val="00931034"/>
    <w:rsid w:val="00931615"/>
    <w:rsid w:val="0093198C"/>
    <w:rsid w:val="00931B57"/>
    <w:rsid w:val="00931BA5"/>
    <w:rsid w:val="00931FFA"/>
    <w:rsid w:val="00932189"/>
    <w:rsid w:val="0093239E"/>
    <w:rsid w:val="00932759"/>
    <w:rsid w:val="00932A25"/>
    <w:rsid w:val="00932D3B"/>
    <w:rsid w:val="00933103"/>
    <w:rsid w:val="0093315B"/>
    <w:rsid w:val="009331D3"/>
    <w:rsid w:val="009333A1"/>
    <w:rsid w:val="009333AE"/>
    <w:rsid w:val="00933AB6"/>
    <w:rsid w:val="00933D29"/>
    <w:rsid w:val="00933E33"/>
    <w:rsid w:val="009341F7"/>
    <w:rsid w:val="0093447E"/>
    <w:rsid w:val="00934944"/>
    <w:rsid w:val="00934A4A"/>
    <w:rsid w:val="00934CC0"/>
    <w:rsid w:val="009350B8"/>
    <w:rsid w:val="00935225"/>
    <w:rsid w:val="00936075"/>
    <w:rsid w:val="00936216"/>
    <w:rsid w:val="00936331"/>
    <w:rsid w:val="009367A7"/>
    <w:rsid w:val="00936852"/>
    <w:rsid w:val="009369ED"/>
    <w:rsid w:val="00936D18"/>
    <w:rsid w:val="00936EF3"/>
    <w:rsid w:val="00936FDD"/>
    <w:rsid w:val="009372C8"/>
    <w:rsid w:val="00937708"/>
    <w:rsid w:val="0093784C"/>
    <w:rsid w:val="00937A5A"/>
    <w:rsid w:val="00937A8C"/>
    <w:rsid w:val="00937BE5"/>
    <w:rsid w:val="00937C9E"/>
    <w:rsid w:val="00937FA7"/>
    <w:rsid w:val="00940071"/>
    <w:rsid w:val="009400FB"/>
    <w:rsid w:val="00940340"/>
    <w:rsid w:val="00940603"/>
    <w:rsid w:val="0094070F"/>
    <w:rsid w:val="009408AE"/>
    <w:rsid w:val="00940A22"/>
    <w:rsid w:val="00940BB2"/>
    <w:rsid w:val="00940C94"/>
    <w:rsid w:val="00940CB5"/>
    <w:rsid w:val="00940D09"/>
    <w:rsid w:val="00940FAA"/>
    <w:rsid w:val="0094105E"/>
    <w:rsid w:val="00941327"/>
    <w:rsid w:val="0094196A"/>
    <w:rsid w:val="00941B3C"/>
    <w:rsid w:val="00941BA8"/>
    <w:rsid w:val="00942490"/>
    <w:rsid w:val="00942498"/>
    <w:rsid w:val="00942585"/>
    <w:rsid w:val="00942742"/>
    <w:rsid w:val="009429D5"/>
    <w:rsid w:val="00942EE6"/>
    <w:rsid w:val="00942F68"/>
    <w:rsid w:val="00943040"/>
    <w:rsid w:val="00943265"/>
    <w:rsid w:val="009432CD"/>
    <w:rsid w:val="0094337F"/>
    <w:rsid w:val="00943453"/>
    <w:rsid w:val="009437DA"/>
    <w:rsid w:val="00943833"/>
    <w:rsid w:val="00943B89"/>
    <w:rsid w:val="00943C68"/>
    <w:rsid w:val="00944118"/>
    <w:rsid w:val="009441ED"/>
    <w:rsid w:val="0094420A"/>
    <w:rsid w:val="00944306"/>
    <w:rsid w:val="0094483B"/>
    <w:rsid w:val="009449FC"/>
    <w:rsid w:val="00944B28"/>
    <w:rsid w:val="00944C24"/>
    <w:rsid w:val="00945198"/>
    <w:rsid w:val="009452C6"/>
    <w:rsid w:val="00945556"/>
    <w:rsid w:val="009458BF"/>
    <w:rsid w:val="009459BC"/>
    <w:rsid w:val="00945AA5"/>
    <w:rsid w:val="00945C6B"/>
    <w:rsid w:val="00945F8B"/>
    <w:rsid w:val="009461FF"/>
    <w:rsid w:val="00946502"/>
    <w:rsid w:val="00946521"/>
    <w:rsid w:val="00946893"/>
    <w:rsid w:val="00946973"/>
    <w:rsid w:val="00946B2D"/>
    <w:rsid w:val="00946C3F"/>
    <w:rsid w:val="00947114"/>
    <w:rsid w:val="009472A0"/>
    <w:rsid w:val="00947368"/>
    <w:rsid w:val="00947440"/>
    <w:rsid w:val="00947624"/>
    <w:rsid w:val="00947718"/>
    <w:rsid w:val="00947787"/>
    <w:rsid w:val="00947855"/>
    <w:rsid w:val="00947AEC"/>
    <w:rsid w:val="00947B16"/>
    <w:rsid w:val="00947C45"/>
    <w:rsid w:val="0095025C"/>
    <w:rsid w:val="0095028B"/>
    <w:rsid w:val="0095076A"/>
    <w:rsid w:val="009507AD"/>
    <w:rsid w:val="00950838"/>
    <w:rsid w:val="00950AC1"/>
    <w:rsid w:val="00950B54"/>
    <w:rsid w:val="0095121B"/>
    <w:rsid w:val="00951286"/>
    <w:rsid w:val="00951382"/>
    <w:rsid w:val="00951468"/>
    <w:rsid w:val="009515D7"/>
    <w:rsid w:val="0095183C"/>
    <w:rsid w:val="00951993"/>
    <w:rsid w:val="009519A7"/>
    <w:rsid w:val="009519B8"/>
    <w:rsid w:val="00951F5E"/>
    <w:rsid w:val="0095200B"/>
    <w:rsid w:val="0095202D"/>
    <w:rsid w:val="00952073"/>
    <w:rsid w:val="009520D8"/>
    <w:rsid w:val="0095223D"/>
    <w:rsid w:val="0095224F"/>
    <w:rsid w:val="009523FC"/>
    <w:rsid w:val="009526FD"/>
    <w:rsid w:val="009528E8"/>
    <w:rsid w:val="0095299A"/>
    <w:rsid w:val="00952B45"/>
    <w:rsid w:val="00952C39"/>
    <w:rsid w:val="00952F45"/>
    <w:rsid w:val="0095371A"/>
    <w:rsid w:val="00953B3E"/>
    <w:rsid w:val="00953E5A"/>
    <w:rsid w:val="00954286"/>
    <w:rsid w:val="00954322"/>
    <w:rsid w:val="00954366"/>
    <w:rsid w:val="009543CB"/>
    <w:rsid w:val="00954D16"/>
    <w:rsid w:val="00954D19"/>
    <w:rsid w:val="00954E24"/>
    <w:rsid w:val="00954F24"/>
    <w:rsid w:val="00955196"/>
    <w:rsid w:val="00955256"/>
    <w:rsid w:val="00955508"/>
    <w:rsid w:val="009555BA"/>
    <w:rsid w:val="00955629"/>
    <w:rsid w:val="009558A4"/>
    <w:rsid w:val="00955FF9"/>
    <w:rsid w:val="009560B3"/>
    <w:rsid w:val="0095625A"/>
    <w:rsid w:val="00957509"/>
    <w:rsid w:val="009578CE"/>
    <w:rsid w:val="009579F4"/>
    <w:rsid w:val="0096047C"/>
    <w:rsid w:val="00960583"/>
    <w:rsid w:val="00960922"/>
    <w:rsid w:val="00960C43"/>
    <w:rsid w:val="00960FCA"/>
    <w:rsid w:val="00960FD2"/>
    <w:rsid w:val="00961145"/>
    <w:rsid w:val="009611D9"/>
    <w:rsid w:val="009612CC"/>
    <w:rsid w:val="009612E8"/>
    <w:rsid w:val="0096140D"/>
    <w:rsid w:val="0096174E"/>
    <w:rsid w:val="009619E5"/>
    <w:rsid w:val="00961C8E"/>
    <w:rsid w:val="00961C94"/>
    <w:rsid w:val="009620E1"/>
    <w:rsid w:val="00962103"/>
    <w:rsid w:val="00962401"/>
    <w:rsid w:val="009629A9"/>
    <w:rsid w:val="00962B9C"/>
    <w:rsid w:val="00962D4D"/>
    <w:rsid w:val="0096311E"/>
    <w:rsid w:val="0096316F"/>
    <w:rsid w:val="009632D6"/>
    <w:rsid w:val="009636C7"/>
    <w:rsid w:val="009638AC"/>
    <w:rsid w:val="009639AE"/>
    <w:rsid w:val="00963A84"/>
    <w:rsid w:val="00963AF5"/>
    <w:rsid w:val="00963D87"/>
    <w:rsid w:val="00963F2B"/>
    <w:rsid w:val="00964128"/>
    <w:rsid w:val="00964141"/>
    <w:rsid w:val="0096441B"/>
    <w:rsid w:val="009647C1"/>
    <w:rsid w:val="00964A58"/>
    <w:rsid w:val="00964AC6"/>
    <w:rsid w:val="00964BEF"/>
    <w:rsid w:val="00964D81"/>
    <w:rsid w:val="0096505D"/>
    <w:rsid w:val="0096507E"/>
    <w:rsid w:val="009651A0"/>
    <w:rsid w:val="00965755"/>
    <w:rsid w:val="009658F8"/>
    <w:rsid w:val="0096596A"/>
    <w:rsid w:val="00965C7A"/>
    <w:rsid w:val="00965F81"/>
    <w:rsid w:val="00966232"/>
    <w:rsid w:val="0096664D"/>
    <w:rsid w:val="009666C2"/>
    <w:rsid w:val="009668B2"/>
    <w:rsid w:val="00966A80"/>
    <w:rsid w:val="00966D7B"/>
    <w:rsid w:val="00966E70"/>
    <w:rsid w:val="00967660"/>
    <w:rsid w:val="00967864"/>
    <w:rsid w:val="00967A26"/>
    <w:rsid w:val="00967AD3"/>
    <w:rsid w:val="00967C4A"/>
    <w:rsid w:val="00967CCD"/>
    <w:rsid w:val="00967DC4"/>
    <w:rsid w:val="00967EA3"/>
    <w:rsid w:val="009700E9"/>
    <w:rsid w:val="00970541"/>
    <w:rsid w:val="009706AB"/>
    <w:rsid w:val="00970841"/>
    <w:rsid w:val="00970CBE"/>
    <w:rsid w:val="00970D1C"/>
    <w:rsid w:val="009710EE"/>
    <w:rsid w:val="00971100"/>
    <w:rsid w:val="009712DC"/>
    <w:rsid w:val="00971332"/>
    <w:rsid w:val="0097153E"/>
    <w:rsid w:val="00971656"/>
    <w:rsid w:val="0097166E"/>
    <w:rsid w:val="0097170A"/>
    <w:rsid w:val="009717C8"/>
    <w:rsid w:val="009719E0"/>
    <w:rsid w:val="00971A35"/>
    <w:rsid w:val="00971AAA"/>
    <w:rsid w:val="00972056"/>
    <w:rsid w:val="009722BB"/>
    <w:rsid w:val="009725F5"/>
    <w:rsid w:val="00972771"/>
    <w:rsid w:val="00972894"/>
    <w:rsid w:val="00972E32"/>
    <w:rsid w:val="009730C2"/>
    <w:rsid w:val="009734EF"/>
    <w:rsid w:val="009735F4"/>
    <w:rsid w:val="00973608"/>
    <w:rsid w:val="00973B77"/>
    <w:rsid w:val="00973B7A"/>
    <w:rsid w:val="00973BAC"/>
    <w:rsid w:val="00973D32"/>
    <w:rsid w:val="00973DBE"/>
    <w:rsid w:val="00973DC3"/>
    <w:rsid w:val="00973EB6"/>
    <w:rsid w:val="0097407B"/>
    <w:rsid w:val="009740C3"/>
    <w:rsid w:val="009742DE"/>
    <w:rsid w:val="009749D5"/>
    <w:rsid w:val="00974A28"/>
    <w:rsid w:val="00974BFF"/>
    <w:rsid w:val="00975A4F"/>
    <w:rsid w:val="00975B1A"/>
    <w:rsid w:val="00975B5C"/>
    <w:rsid w:val="00975D71"/>
    <w:rsid w:val="009760D1"/>
    <w:rsid w:val="009764B2"/>
    <w:rsid w:val="009765A3"/>
    <w:rsid w:val="00976621"/>
    <w:rsid w:val="00976803"/>
    <w:rsid w:val="00976973"/>
    <w:rsid w:val="00976A53"/>
    <w:rsid w:val="00976E3D"/>
    <w:rsid w:val="009774F5"/>
    <w:rsid w:val="00977606"/>
    <w:rsid w:val="0097764B"/>
    <w:rsid w:val="0097774E"/>
    <w:rsid w:val="009779EF"/>
    <w:rsid w:val="00977EA4"/>
    <w:rsid w:val="00977F32"/>
    <w:rsid w:val="00980032"/>
    <w:rsid w:val="0098072D"/>
    <w:rsid w:val="00980800"/>
    <w:rsid w:val="0098086D"/>
    <w:rsid w:val="00980A82"/>
    <w:rsid w:val="00981079"/>
    <w:rsid w:val="00981197"/>
    <w:rsid w:val="00981237"/>
    <w:rsid w:val="009813F3"/>
    <w:rsid w:val="009814DF"/>
    <w:rsid w:val="00981598"/>
    <w:rsid w:val="009815AC"/>
    <w:rsid w:val="00981621"/>
    <w:rsid w:val="009818A5"/>
    <w:rsid w:val="00981E46"/>
    <w:rsid w:val="009821CD"/>
    <w:rsid w:val="00982263"/>
    <w:rsid w:val="00982754"/>
    <w:rsid w:val="00982772"/>
    <w:rsid w:val="009828FB"/>
    <w:rsid w:val="00982C12"/>
    <w:rsid w:val="00982C73"/>
    <w:rsid w:val="00982DCB"/>
    <w:rsid w:val="00982DEC"/>
    <w:rsid w:val="00982E5D"/>
    <w:rsid w:val="00983102"/>
    <w:rsid w:val="00983178"/>
    <w:rsid w:val="0098323B"/>
    <w:rsid w:val="00983339"/>
    <w:rsid w:val="009833CD"/>
    <w:rsid w:val="009834A6"/>
    <w:rsid w:val="0098375D"/>
    <w:rsid w:val="0098391D"/>
    <w:rsid w:val="00983962"/>
    <w:rsid w:val="00983B33"/>
    <w:rsid w:val="00983BEE"/>
    <w:rsid w:val="00983D1C"/>
    <w:rsid w:val="00983D35"/>
    <w:rsid w:val="00984313"/>
    <w:rsid w:val="0098436C"/>
    <w:rsid w:val="00984570"/>
    <w:rsid w:val="00984A77"/>
    <w:rsid w:val="00984F6B"/>
    <w:rsid w:val="009854CA"/>
    <w:rsid w:val="00985543"/>
    <w:rsid w:val="009855CC"/>
    <w:rsid w:val="00985756"/>
    <w:rsid w:val="00985C40"/>
    <w:rsid w:val="00985C90"/>
    <w:rsid w:val="0098644C"/>
    <w:rsid w:val="00986468"/>
    <w:rsid w:val="00986528"/>
    <w:rsid w:val="00986AA8"/>
    <w:rsid w:val="00986BFA"/>
    <w:rsid w:val="00986EDD"/>
    <w:rsid w:val="0098732D"/>
    <w:rsid w:val="00987342"/>
    <w:rsid w:val="009874DD"/>
    <w:rsid w:val="00987C12"/>
    <w:rsid w:val="00987D07"/>
    <w:rsid w:val="00987F35"/>
    <w:rsid w:val="0099010C"/>
    <w:rsid w:val="00990A75"/>
    <w:rsid w:val="00990B03"/>
    <w:rsid w:val="00990B43"/>
    <w:rsid w:val="00990F0D"/>
    <w:rsid w:val="0099193A"/>
    <w:rsid w:val="009919EE"/>
    <w:rsid w:val="00991D19"/>
    <w:rsid w:val="00991EE1"/>
    <w:rsid w:val="0099216A"/>
    <w:rsid w:val="00992622"/>
    <w:rsid w:val="00992C3A"/>
    <w:rsid w:val="00992CF2"/>
    <w:rsid w:val="00992EF9"/>
    <w:rsid w:val="0099320F"/>
    <w:rsid w:val="009933CF"/>
    <w:rsid w:val="00993429"/>
    <w:rsid w:val="009939B1"/>
    <w:rsid w:val="00993A35"/>
    <w:rsid w:val="00993B9F"/>
    <w:rsid w:val="00993BB2"/>
    <w:rsid w:val="00994067"/>
    <w:rsid w:val="009941F2"/>
    <w:rsid w:val="00994378"/>
    <w:rsid w:val="009947CF"/>
    <w:rsid w:val="00994BC4"/>
    <w:rsid w:val="00994E3C"/>
    <w:rsid w:val="0099504D"/>
    <w:rsid w:val="00995069"/>
    <w:rsid w:val="009950A9"/>
    <w:rsid w:val="00995176"/>
    <w:rsid w:val="009955B2"/>
    <w:rsid w:val="00995635"/>
    <w:rsid w:val="009957B6"/>
    <w:rsid w:val="00995C9A"/>
    <w:rsid w:val="00995DFD"/>
    <w:rsid w:val="00995E7A"/>
    <w:rsid w:val="0099640B"/>
    <w:rsid w:val="009967B7"/>
    <w:rsid w:val="00997169"/>
    <w:rsid w:val="009971F4"/>
    <w:rsid w:val="00997246"/>
    <w:rsid w:val="0099765A"/>
    <w:rsid w:val="00997D2B"/>
    <w:rsid w:val="009A061D"/>
    <w:rsid w:val="009A0806"/>
    <w:rsid w:val="009A0BE6"/>
    <w:rsid w:val="009A0F9F"/>
    <w:rsid w:val="009A1339"/>
    <w:rsid w:val="009A16AB"/>
    <w:rsid w:val="009A17AF"/>
    <w:rsid w:val="009A18DF"/>
    <w:rsid w:val="009A199B"/>
    <w:rsid w:val="009A1A37"/>
    <w:rsid w:val="009A1A75"/>
    <w:rsid w:val="009A202D"/>
    <w:rsid w:val="009A2055"/>
    <w:rsid w:val="009A25CF"/>
    <w:rsid w:val="009A2894"/>
    <w:rsid w:val="009A2AA7"/>
    <w:rsid w:val="009A2B25"/>
    <w:rsid w:val="009A2BD1"/>
    <w:rsid w:val="009A2CEC"/>
    <w:rsid w:val="009A33A5"/>
    <w:rsid w:val="009A3528"/>
    <w:rsid w:val="009A356A"/>
    <w:rsid w:val="009A3776"/>
    <w:rsid w:val="009A3C36"/>
    <w:rsid w:val="009A3C54"/>
    <w:rsid w:val="009A3DFF"/>
    <w:rsid w:val="009A4088"/>
    <w:rsid w:val="009A463D"/>
    <w:rsid w:val="009A4ADC"/>
    <w:rsid w:val="009A4F28"/>
    <w:rsid w:val="009A4F3D"/>
    <w:rsid w:val="009A51AC"/>
    <w:rsid w:val="009A5292"/>
    <w:rsid w:val="009A5368"/>
    <w:rsid w:val="009A53C6"/>
    <w:rsid w:val="009A550A"/>
    <w:rsid w:val="009A5ABF"/>
    <w:rsid w:val="009A5DFD"/>
    <w:rsid w:val="009A5DFF"/>
    <w:rsid w:val="009A5FAE"/>
    <w:rsid w:val="009A605A"/>
    <w:rsid w:val="009A628E"/>
    <w:rsid w:val="009A62EA"/>
    <w:rsid w:val="009A6813"/>
    <w:rsid w:val="009A6865"/>
    <w:rsid w:val="009A6B68"/>
    <w:rsid w:val="009A6FC8"/>
    <w:rsid w:val="009A707C"/>
    <w:rsid w:val="009A72B6"/>
    <w:rsid w:val="009A7416"/>
    <w:rsid w:val="009A7479"/>
    <w:rsid w:val="009A7532"/>
    <w:rsid w:val="009A774F"/>
    <w:rsid w:val="009A77EA"/>
    <w:rsid w:val="009A7904"/>
    <w:rsid w:val="009A7AA9"/>
    <w:rsid w:val="009A7BD2"/>
    <w:rsid w:val="009A7CE6"/>
    <w:rsid w:val="009A7E2E"/>
    <w:rsid w:val="009B01F9"/>
    <w:rsid w:val="009B0268"/>
    <w:rsid w:val="009B0500"/>
    <w:rsid w:val="009B0B1A"/>
    <w:rsid w:val="009B0D40"/>
    <w:rsid w:val="009B0EC7"/>
    <w:rsid w:val="009B1014"/>
    <w:rsid w:val="009B11CE"/>
    <w:rsid w:val="009B135C"/>
    <w:rsid w:val="009B13BE"/>
    <w:rsid w:val="009B1CB0"/>
    <w:rsid w:val="009B1E32"/>
    <w:rsid w:val="009B1F38"/>
    <w:rsid w:val="009B1FB3"/>
    <w:rsid w:val="009B20B7"/>
    <w:rsid w:val="009B2246"/>
    <w:rsid w:val="009B22A7"/>
    <w:rsid w:val="009B2518"/>
    <w:rsid w:val="009B2581"/>
    <w:rsid w:val="009B2765"/>
    <w:rsid w:val="009B2C32"/>
    <w:rsid w:val="009B2CAF"/>
    <w:rsid w:val="009B304D"/>
    <w:rsid w:val="009B3054"/>
    <w:rsid w:val="009B335B"/>
    <w:rsid w:val="009B34F7"/>
    <w:rsid w:val="009B3578"/>
    <w:rsid w:val="009B3847"/>
    <w:rsid w:val="009B3E36"/>
    <w:rsid w:val="009B405B"/>
    <w:rsid w:val="009B4620"/>
    <w:rsid w:val="009B49EF"/>
    <w:rsid w:val="009B4A4B"/>
    <w:rsid w:val="009B4E88"/>
    <w:rsid w:val="009B4F94"/>
    <w:rsid w:val="009B50BF"/>
    <w:rsid w:val="009B5264"/>
    <w:rsid w:val="009B534C"/>
    <w:rsid w:val="009B53EA"/>
    <w:rsid w:val="009B5402"/>
    <w:rsid w:val="009B5546"/>
    <w:rsid w:val="009B5C72"/>
    <w:rsid w:val="009B5D48"/>
    <w:rsid w:val="009B62BE"/>
    <w:rsid w:val="009B64CA"/>
    <w:rsid w:val="009B6535"/>
    <w:rsid w:val="009B657D"/>
    <w:rsid w:val="009B67CE"/>
    <w:rsid w:val="009B67E6"/>
    <w:rsid w:val="009B6CB6"/>
    <w:rsid w:val="009B711C"/>
    <w:rsid w:val="009B72F5"/>
    <w:rsid w:val="009B7A20"/>
    <w:rsid w:val="009B7A5A"/>
    <w:rsid w:val="009B7AC5"/>
    <w:rsid w:val="009B7DDF"/>
    <w:rsid w:val="009B7E1A"/>
    <w:rsid w:val="009C015D"/>
    <w:rsid w:val="009C02FF"/>
    <w:rsid w:val="009C0777"/>
    <w:rsid w:val="009C0967"/>
    <w:rsid w:val="009C0D60"/>
    <w:rsid w:val="009C105B"/>
    <w:rsid w:val="009C12AC"/>
    <w:rsid w:val="009C172A"/>
    <w:rsid w:val="009C1E3B"/>
    <w:rsid w:val="009C2A20"/>
    <w:rsid w:val="009C2CF8"/>
    <w:rsid w:val="009C2EB3"/>
    <w:rsid w:val="009C2EC9"/>
    <w:rsid w:val="009C306F"/>
    <w:rsid w:val="009C336E"/>
    <w:rsid w:val="009C33D7"/>
    <w:rsid w:val="009C3424"/>
    <w:rsid w:val="009C384B"/>
    <w:rsid w:val="009C3870"/>
    <w:rsid w:val="009C387F"/>
    <w:rsid w:val="009C39EE"/>
    <w:rsid w:val="009C3BF4"/>
    <w:rsid w:val="009C3EA4"/>
    <w:rsid w:val="009C4071"/>
    <w:rsid w:val="009C41E2"/>
    <w:rsid w:val="009C42C9"/>
    <w:rsid w:val="009C43AB"/>
    <w:rsid w:val="009C43BE"/>
    <w:rsid w:val="009C441A"/>
    <w:rsid w:val="009C4457"/>
    <w:rsid w:val="009C496E"/>
    <w:rsid w:val="009C4B91"/>
    <w:rsid w:val="009C4BA7"/>
    <w:rsid w:val="009C4D50"/>
    <w:rsid w:val="009C5090"/>
    <w:rsid w:val="009C5850"/>
    <w:rsid w:val="009C5A74"/>
    <w:rsid w:val="009C5F6B"/>
    <w:rsid w:val="009C6041"/>
    <w:rsid w:val="009C6162"/>
    <w:rsid w:val="009C63E9"/>
    <w:rsid w:val="009C64B6"/>
    <w:rsid w:val="009C66A0"/>
    <w:rsid w:val="009C6A63"/>
    <w:rsid w:val="009C6D8A"/>
    <w:rsid w:val="009C6EA8"/>
    <w:rsid w:val="009C7151"/>
    <w:rsid w:val="009C72BE"/>
    <w:rsid w:val="009C761F"/>
    <w:rsid w:val="009C7626"/>
    <w:rsid w:val="009C7687"/>
    <w:rsid w:val="009C7D71"/>
    <w:rsid w:val="009C7FAC"/>
    <w:rsid w:val="009D012D"/>
    <w:rsid w:val="009D0308"/>
    <w:rsid w:val="009D04DB"/>
    <w:rsid w:val="009D085D"/>
    <w:rsid w:val="009D0AE0"/>
    <w:rsid w:val="009D0E60"/>
    <w:rsid w:val="009D113D"/>
    <w:rsid w:val="009D1173"/>
    <w:rsid w:val="009D11B7"/>
    <w:rsid w:val="009D13C5"/>
    <w:rsid w:val="009D13F8"/>
    <w:rsid w:val="009D1446"/>
    <w:rsid w:val="009D17C1"/>
    <w:rsid w:val="009D19E7"/>
    <w:rsid w:val="009D1A58"/>
    <w:rsid w:val="009D1E0E"/>
    <w:rsid w:val="009D1ED0"/>
    <w:rsid w:val="009D2020"/>
    <w:rsid w:val="009D2285"/>
    <w:rsid w:val="009D2412"/>
    <w:rsid w:val="009D2423"/>
    <w:rsid w:val="009D33B9"/>
    <w:rsid w:val="009D346F"/>
    <w:rsid w:val="009D38DF"/>
    <w:rsid w:val="009D38EA"/>
    <w:rsid w:val="009D3AB0"/>
    <w:rsid w:val="009D3C47"/>
    <w:rsid w:val="009D3C97"/>
    <w:rsid w:val="009D4057"/>
    <w:rsid w:val="009D4143"/>
    <w:rsid w:val="009D4528"/>
    <w:rsid w:val="009D481E"/>
    <w:rsid w:val="009D4B99"/>
    <w:rsid w:val="009D4C65"/>
    <w:rsid w:val="009D4DB4"/>
    <w:rsid w:val="009D5384"/>
    <w:rsid w:val="009D543C"/>
    <w:rsid w:val="009D57CF"/>
    <w:rsid w:val="009D5846"/>
    <w:rsid w:val="009D5B1F"/>
    <w:rsid w:val="009D5FC9"/>
    <w:rsid w:val="009D621A"/>
    <w:rsid w:val="009D6251"/>
    <w:rsid w:val="009D64BD"/>
    <w:rsid w:val="009D6767"/>
    <w:rsid w:val="009D6BB4"/>
    <w:rsid w:val="009D6E6E"/>
    <w:rsid w:val="009D7475"/>
    <w:rsid w:val="009D7808"/>
    <w:rsid w:val="009D78B9"/>
    <w:rsid w:val="009D7A02"/>
    <w:rsid w:val="009D7AA6"/>
    <w:rsid w:val="009D7D83"/>
    <w:rsid w:val="009D7EF4"/>
    <w:rsid w:val="009E015F"/>
    <w:rsid w:val="009E0289"/>
    <w:rsid w:val="009E0548"/>
    <w:rsid w:val="009E05C2"/>
    <w:rsid w:val="009E0803"/>
    <w:rsid w:val="009E0CFF"/>
    <w:rsid w:val="009E0E62"/>
    <w:rsid w:val="009E0F27"/>
    <w:rsid w:val="009E0FA9"/>
    <w:rsid w:val="009E12AF"/>
    <w:rsid w:val="009E19A9"/>
    <w:rsid w:val="009E19BC"/>
    <w:rsid w:val="009E1AB0"/>
    <w:rsid w:val="009E1C76"/>
    <w:rsid w:val="009E1D13"/>
    <w:rsid w:val="009E1E46"/>
    <w:rsid w:val="009E2009"/>
    <w:rsid w:val="009E2018"/>
    <w:rsid w:val="009E239B"/>
    <w:rsid w:val="009E241A"/>
    <w:rsid w:val="009E26DB"/>
    <w:rsid w:val="009E2863"/>
    <w:rsid w:val="009E28C1"/>
    <w:rsid w:val="009E2D79"/>
    <w:rsid w:val="009E2DFA"/>
    <w:rsid w:val="009E2F48"/>
    <w:rsid w:val="009E3078"/>
    <w:rsid w:val="009E3143"/>
    <w:rsid w:val="009E358E"/>
    <w:rsid w:val="009E3738"/>
    <w:rsid w:val="009E3922"/>
    <w:rsid w:val="009E3AB8"/>
    <w:rsid w:val="009E3D4D"/>
    <w:rsid w:val="009E3DD1"/>
    <w:rsid w:val="009E3E2E"/>
    <w:rsid w:val="009E400B"/>
    <w:rsid w:val="009E42BA"/>
    <w:rsid w:val="009E42C5"/>
    <w:rsid w:val="009E4807"/>
    <w:rsid w:val="009E49FC"/>
    <w:rsid w:val="009E513E"/>
    <w:rsid w:val="009E5370"/>
    <w:rsid w:val="009E53A9"/>
    <w:rsid w:val="009E5C1A"/>
    <w:rsid w:val="009E5EBA"/>
    <w:rsid w:val="009E5F92"/>
    <w:rsid w:val="009E7217"/>
    <w:rsid w:val="009E728A"/>
    <w:rsid w:val="009E74CB"/>
    <w:rsid w:val="009E7AC0"/>
    <w:rsid w:val="009F0130"/>
    <w:rsid w:val="009F0686"/>
    <w:rsid w:val="009F09DD"/>
    <w:rsid w:val="009F0ACE"/>
    <w:rsid w:val="009F0C66"/>
    <w:rsid w:val="009F0CD3"/>
    <w:rsid w:val="009F0E50"/>
    <w:rsid w:val="009F1038"/>
    <w:rsid w:val="009F1313"/>
    <w:rsid w:val="009F1866"/>
    <w:rsid w:val="009F1910"/>
    <w:rsid w:val="009F1BED"/>
    <w:rsid w:val="009F2011"/>
    <w:rsid w:val="009F2471"/>
    <w:rsid w:val="009F25CD"/>
    <w:rsid w:val="009F2BED"/>
    <w:rsid w:val="009F3200"/>
    <w:rsid w:val="009F351B"/>
    <w:rsid w:val="009F37BD"/>
    <w:rsid w:val="009F3C0B"/>
    <w:rsid w:val="009F4007"/>
    <w:rsid w:val="009F463D"/>
    <w:rsid w:val="009F47AD"/>
    <w:rsid w:val="009F4931"/>
    <w:rsid w:val="009F4A51"/>
    <w:rsid w:val="009F4A64"/>
    <w:rsid w:val="009F4B0A"/>
    <w:rsid w:val="009F4EE0"/>
    <w:rsid w:val="009F531D"/>
    <w:rsid w:val="009F5D3C"/>
    <w:rsid w:val="009F6222"/>
    <w:rsid w:val="009F6320"/>
    <w:rsid w:val="009F64CA"/>
    <w:rsid w:val="009F651F"/>
    <w:rsid w:val="009F6919"/>
    <w:rsid w:val="009F6A45"/>
    <w:rsid w:val="009F6A78"/>
    <w:rsid w:val="009F6B1C"/>
    <w:rsid w:val="009F6EA7"/>
    <w:rsid w:val="009F71DB"/>
    <w:rsid w:val="009F727C"/>
    <w:rsid w:val="009F7293"/>
    <w:rsid w:val="009F76AB"/>
    <w:rsid w:val="009F77A7"/>
    <w:rsid w:val="009F78B1"/>
    <w:rsid w:val="009F78E5"/>
    <w:rsid w:val="009F7D3A"/>
    <w:rsid w:val="009F7E07"/>
    <w:rsid w:val="009F7E32"/>
    <w:rsid w:val="00A00078"/>
    <w:rsid w:val="00A00188"/>
    <w:rsid w:val="00A002EA"/>
    <w:rsid w:val="00A01043"/>
    <w:rsid w:val="00A01311"/>
    <w:rsid w:val="00A0159C"/>
    <w:rsid w:val="00A015AD"/>
    <w:rsid w:val="00A01982"/>
    <w:rsid w:val="00A019A7"/>
    <w:rsid w:val="00A01CE4"/>
    <w:rsid w:val="00A01D6F"/>
    <w:rsid w:val="00A0229D"/>
    <w:rsid w:val="00A02312"/>
    <w:rsid w:val="00A0237E"/>
    <w:rsid w:val="00A023D0"/>
    <w:rsid w:val="00A024DF"/>
    <w:rsid w:val="00A02AA2"/>
    <w:rsid w:val="00A03047"/>
    <w:rsid w:val="00A03213"/>
    <w:rsid w:val="00A03649"/>
    <w:rsid w:val="00A03698"/>
    <w:rsid w:val="00A037CE"/>
    <w:rsid w:val="00A03805"/>
    <w:rsid w:val="00A03BCA"/>
    <w:rsid w:val="00A04713"/>
    <w:rsid w:val="00A0494E"/>
    <w:rsid w:val="00A04D4B"/>
    <w:rsid w:val="00A04E9D"/>
    <w:rsid w:val="00A050B9"/>
    <w:rsid w:val="00A051CE"/>
    <w:rsid w:val="00A053B8"/>
    <w:rsid w:val="00A05B6A"/>
    <w:rsid w:val="00A05E97"/>
    <w:rsid w:val="00A05FC4"/>
    <w:rsid w:val="00A060FA"/>
    <w:rsid w:val="00A0610D"/>
    <w:rsid w:val="00A06312"/>
    <w:rsid w:val="00A064B9"/>
    <w:rsid w:val="00A068A2"/>
    <w:rsid w:val="00A06D95"/>
    <w:rsid w:val="00A07105"/>
    <w:rsid w:val="00A07A37"/>
    <w:rsid w:val="00A07B63"/>
    <w:rsid w:val="00A07D1A"/>
    <w:rsid w:val="00A07DFB"/>
    <w:rsid w:val="00A07F36"/>
    <w:rsid w:val="00A10043"/>
    <w:rsid w:val="00A100A8"/>
    <w:rsid w:val="00A100EA"/>
    <w:rsid w:val="00A107BF"/>
    <w:rsid w:val="00A1096F"/>
    <w:rsid w:val="00A10A43"/>
    <w:rsid w:val="00A10DCF"/>
    <w:rsid w:val="00A10FB3"/>
    <w:rsid w:val="00A1111E"/>
    <w:rsid w:val="00A11133"/>
    <w:rsid w:val="00A116A4"/>
    <w:rsid w:val="00A116CD"/>
    <w:rsid w:val="00A118F9"/>
    <w:rsid w:val="00A119E3"/>
    <w:rsid w:val="00A119EC"/>
    <w:rsid w:val="00A11AF8"/>
    <w:rsid w:val="00A11B7F"/>
    <w:rsid w:val="00A11BF8"/>
    <w:rsid w:val="00A11C23"/>
    <w:rsid w:val="00A11C36"/>
    <w:rsid w:val="00A11DCF"/>
    <w:rsid w:val="00A122B8"/>
    <w:rsid w:val="00A123FA"/>
    <w:rsid w:val="00A128C1"/>
    <w:rsid w:val="00A129D2"/>
    <w:rsid w:val="00A12ADD"/>
    <w:rsid w:val="00A12CCD"/>
    <w:rsid w:val="00A12F29"/>
    <w:rsid w:val="00A12FA4"/>
    <w:rsid w:val="00A13226"/>
    <w:rsid w:val="00A13426"/>
    <w:rsid w:val="00A13600"/>
    <w:rsid w:val="00A13691"/>
    <w:rsid w:val="00A13795"/>
    <w:rsid w:val="00A13A42"/>
    <w:rsid w:val="00A13CE8"/>
    <w:rsid w:val="00A13E18"/>
    <w:rsid w:val="00A14075"/>
    <w:rsid w:val="00A14561"/>
    <w:rsid w:val="00A14B13"/>
    <w:rsid w:val="00A14E7B"/>
    <w:rsid w:val="00A15077"/>
    <w:rsid w:val="00A155E1"/>
    <w:rsid w:val="00A1561A"/>
    <w:rsid w:val="00A15717"/>
    <w:rsid w:val="00A15735"/>
    <w:rsid w:val="00A157AE"/>
    <w:rsid w:val="00A15903"/>
    <w:rsid w:val="00A15BE8"/>
    <w:rsid w:val="00A15D86"/>
    <w:rsid w:val="00A15DBD"/>
    <w:rsid w:val="00A16494"/>
    <w:rsid w:val="00A16579"/>
    <w:rsid w:val="00A1665D"/>
    <w:rsid w:val="00A166C6"/>
    <w:rsid w:val="00A16899"/>
    <w:rsid w:val="00A16AB3"/>
    <w:rsid w:val="00A16B7A"/>
    <w:rsid w:val="00A16C99"/>
    <w:rsid w:val="00A170B4"/>
    <w:rsid w:val="00A1736C"/>
    <w:rsid w:val="00A17420"/>
    <w:rsid w:val="00A17516"/>
    <w:rsid w:val="00A1784A"/>
    <w:rsid w:val="00A1789B"/>
    <w:rsid w:val="00A17A05"/>
    <w:rsid w:val="00A17A8B"/>
    <w:rsid w:val="00A17DB1"/>
    <w:rsid w:val="00A20068"/>
    <w:rsid w:val="00A2018F"/>
    <w:rsid w:val="00A20A1F"/>
    <w:rsid w:val="00A20C6B"/>
    <w:rsid w:val="00A20DAC"/>
    <w:rsid w:val="00A210B5"/>
    <w:rsid w:val="00A210BB"/>
    <w:rsid w:val="00A216D8"/>
    <w:rsid w:val="00A21CB4"/>
    <w:rsid w:val="00A21E84"/>
    <w:rsid w:val="00A21ED7"/>
    <w:rsid w:val="00A220B7"/>
    <w:rsid w:val="00A22734"/>
    <w:rsid w:val="00A22929"/>
    <w:rsid w:val="00A22CEC"/>
    <w:rsid w:val="00A22DD6"/>
    <w:rsid w:val="00A22EC5"/>
    <w:rsid w:val="00A237EA"/>
    <w:rsid w:val="00A238BB"/>
    <w:rsid w:val="00A23CE7"/>
    <w:rsid w:val="00A23EB8"/>
    <w:rsid w:val="00A240CE"/>
    <w:rsid w:val="00A24734"/>
    <w:rsid w:val="00A24933"/>
    <w:rsid w:val="00A249DE"/>
    <w:rsid w:val="00A25115"/>
    <w:rsid w:val="00A25476"/>
    <w:rsid w:val="00A25617"/>
    <w:rsid w:val="00A258C3"/>
    <w:rsid w:val="00A258FC"/>
    <w:rsid w:val="00A25C57"/>
    <w:rsid w:val="00A25C63"/>
    <w:rsid w:val="00A25EAA"/>
    <w:rsid w:val="00A26350"/>
    <w:rsid w:val="00A263E2"/>
    <w:rsid w:val="00A267C4"/>
    <w:rsid w:val="00A269F9"/>
    <w:rsid w:val="00A26D43"/>
    <w:rsid w:val="00A27795"/>
    <w:rsid w:val="00A27AA7"/>
    <w:rsid w:val="00A27AE0"/>
    <w:rsid w:val="00A27CE8"/>
    <w:rsid w:val="00A27E71"/>
    <w:rsid w:val="00A300FD"/>
    <w:rsid w:val="00A3052B"/>
    <w:rsid w:val="00A306A8"/>
    <w:rsid w:val="00A30705"/>
    <w:rsid w:val="00A30B62"/>
    <w:rsid w:val="00A30C2F"/>
    <w:rsid w:val="00A30D8D"/>
    <w:rsid w:val="00A30E72"/>
    <w:rsid w:val="00A31101"/>
    <w:rsid w:val="00A31940"/>
    <w:rsid w:val="00A31C6E"/>
    <w:rsid w:val="00A31CB4"/>
    <w:rsid w:val="00A31FE3"/>
    <w:rsid w:val="00A322DA"/>
    <w:rsid w:val="00A323CC"/>
    <w:rsid w:val="00A3275E"/>
    <w:rsid w:val="00A32A62"/>
    <w:rsid w:val="00A32BB7"/>
    <w:rsid w:val="00A32C7E"/>
    <w:rsid w:val="00A32E83"/>
    <w:rsid w:val="00A32F17"/>
    <w:rsid w:val="00A332E0"/>
    <w:rsid w:val="00A334E8"/>
    <w:rsid w:val="00A335EE"/>
    <w:rsid w:val="00A33C12"/>
    <w:rsid w:val="00A33CD7"/>
    <w:rsid w:val="00A3446C"/>
    <w:rsid w:val="00A346A6"/>
    <w:rsid w:val="00A3479F"/>
    <w:rsid w:val="00A3494C"/>
    <w:rsid w:val="00A34E49"/>
    <w:rsid w:val="00A35156"/>
    <w:rsid w:val="00A35551"/>
    <w:rsid w:val="00A356E8"/>
    <w:rsid w:val="00A35809"/>
    <w:rsid w:val="00A35998"/>
    <w:rsid w:val="00A35E3B"/>
    <w:rsid w:val="00A360BB"/>
    <w:rsid w:val="00A360C6"/>
    <w:rsid w:val="00A362C1"/>
    <w:rsid w:val="00A3640D"/>
    <w:rsid w:val="00A3658B"/>
    <w:rsid w:val="00A3674D"/>
    <w:rsid w:val="00A368B8"/>
    <w:rsid w:val="00A36DC0"/>
    <w:rsid w:val="00A3718E"/>
    <w:rsid w:val="00A37193"/>
    <w:rsid w:val="00A37605"/>
    <w:rsid w:val="00A37838"/>
    <w:rsid w:val="00A37D1A"/>
    <w:rsid w:val="00A4021E"/>
    <w:rsid w:val="00A403C4"/>
    <w:rsid w:val="00A40B45"/>
    <w:rsid w:val="00A41002"/>
    <w:rsid w:val="00A4154C"/>
    <w:rsid w:val="00A415FA"/>
    <w:rsid w:val="00A418A2"/>
    <w:rsid w:val="00A418BA"/>
    <w:rsid w:val="00A41904"/>
    <w:rsid w:val="00A4246C"/>
    <w:rsid w:val="00A424C4"/>
    <w:rsid w:val="00A4277C"/>
    <w:rsid w:val="00A42DF0"/>
    <w:rsid w:val="00A43103"/>
    <w:rsid w:val="00A43274"/>
    <w:rsid w:val="00A432DE"/>
    <w:rsid w:val="00A43521"/>
    <w:rsid w:val="00A43525"/>
    <w:rsid w:val="00A436EC"/>
    <w:rsid w:val="00A436F5"/>
    <w:rsid w:val="00A43771"/>
    <w:rsid w:val="00A439F0"/>
    <w:rsid w:val="00A43AD4"/>
    <w:rsid w:val="00A43D55"/>
    <w:rsid w:val="00A440F6"/>
    <w:rsid w:val="00A44478"/>
    <w:rsid w:val="00A44766"/>
    <w:rsid w:val="00A4488C"/>
    <w:rsid w:val="00A44914"/>
    <w:rsid w:val="00A44953"/>
    <w:rsid w:val="00A44B5A"/>
    <w:rsid w:val="00A44D07"/>
    <w:rsid w:val="00A453FD"/>
    <w:rsid w:val="00A459AE"/>
    <w:rsid w:val="00A45CC1"/>
    <w:rsid w:val="00A45CFC"/>
    <w:rsid w:val="00A46451"/>
    <w:rsid w:val="00A46473"/>
    <w:rsid w:val="00A46B61"/>
    <w:rsid w:val="00A46B6A"/>
    <w:rsid w:val="00A46BE6"/>
    <w:rsid w:val="00A46C60"/>
    <w:rsid w:val="00A46DDC"/>
    <w:rsid w:val="00A46E38"/>
    <w:rsid w:val="00A475DD"/>
    <w:rsid w:val="00A47725"/>
    <w:rsid w:val="00A501A4"/>
    <w:rsid w:val="00A505DA"/>
    <w:rsid w:val="00A50778"/>
    <w:rsid w:val="00A50966"/>
    <w:rsid w:val="00A50984"/>
    <w:rsid w:val="00A50A72"/>
    <w:rsid w:val="00A50BF9"/>
    <w:rsid w:val="00A50D61"/>
    <w:rsid w:val="00A5112C"/>
    <w:rsid w:val="00A512EF"/>
    <w:rsid w:val="00A5134F"/>
    <w:rsid w:val="00A5144A"/>
    <w:rsid w:val="00A51806"/>
    <w:rsid w:val="00A51B55"/>
    <w:rsid w:val="00A51EFF"/>
    <w:rsid w:val="00A524E3"/>
    <w:rsid w:val="00A5260C"/>
    <w:rsid w:val="00A5262A"/>
    <w:rsid w:val="00A52643"/>
    <w:rsid w:val="00A5276C"/>
    <w:rsid w:val="00A52AF3"/>
    <w:rsid w:val="00A52ED1"/>
    <w:rsid w:val="00A52F33"/>
    <w:rsid w:val="00A53062"/>
    <w:rsid w:val="00A530ED"/>
    <w:rsid w:val="00A530FB"/>
    <w:rsid w:val="00A53151"/>
    <w:rsid w:val="00A53603"/>
    <w:rsid w:val="00A536CE"/>
    <w:rsid w:val="00A53C98"/>
    <w:rsid w:val="00A53D95"/>
    <w:rsid w:val="00A53F64"/>
    <w:rsid w:val="00A540A2"/>
    <w:rsid w:val="00A541AE"/>
    <w:rsid w:val="00A542B1"/>
    <w:rsid w:val="00A54509"/>
    <w:rsid w:val="00A5563E"/>
    <w:rsid w:val="00A55768"/>
    <w:rsid w:val="00A5594F"/>
    <w:rsid w:val="00A55A23"/>
    <w:rsid w:val="00A55A81"/>
    <w:rsid w:val="00A55B9A"/>
    <w:rsid w:val="00A56706"/>
    <w:rsid w:val="00A5679B"/>
    <w:rsid w:val="00A5687E"/>
    <w:rsid w:val="00A56B39"/>
    <w:rsid w:val="00A56FD5"/>
    <w:rsid w:val="00A57026"/>
    <w:rsid w:val="00A57167"/>
    <w:rsid w:val="00A572EA"/>
    <w:rsid w:val="00A573AD"/>
    <w:rsid w:val="00A5740D"/>
    <w:rsid w:val="00A57753"/>
    <w:rsid w:val="00A604CA"/>
    <w:rsid w:val="00A6067B"/>
    <w:rsid w:val="00A6070E"/>
    <w:rsid w:val="00A60AA1"/>
    <w:rsid w:val="00A60AED"/>
    <w:rsid w:val="00A60B2B"/>
    <w:rsid w:val="00A60CB2"/>
    <w:rsid w:val="00A60CD5"/>
    <w:rsid w:val="00A60D61"/>
    <w:rsid w:val="00A6109A"/>
    <w:rsid w:val="00A61293"/>
    <w:rsid w:val="00A615A2"/>
    <w:rsid w:val="00A616AB"/>
    <w:rsid w:val="00A6184D"/>
    <w:rsid w:val="00A61C0F"/>
    <w:rsid w:val="00A61C3B"/>
    <w:rsid w:val="00A61DB2"/>
    <w:rsid w:val="00A61FBA"/>
    <w:rsid w:val="00A62064"/>
    <w:rsid w:val="00A620A9"/>
    <w:rsid w:val="00A62151"/>
    <w:rsid w:val="00A62605"/>
    <w:rsid w:val="00A626C1"/>
    <w:rsid w:val="00A629C8"/>
    <w:rsid w:val="00A62E40"/>
    <w:rsid w:val="00A630EA"/>
    <w:rsid w:val="00A6310F"/>
    <w:rsid w:val="00A631AE"/>
    <w:rsid w:val="00A6328C"/>
    <w:rsid w:val="00A63631"/>
    <w:rsid w:val="00A63639"/>
    <w:rsid w:val="00A63B9B"/>
    <w:rsid w:val="00A63C7F"/>
    <w:rsid w:val="00A63CB0"/>
    <w:rsid w:val="00A63FCA"/>
    <w:rsid w:val="00A6409C"/>
    <w:rsid w:val="00A64368"/>
    <w:rsid w:val="00A6438B"/>
    <w:rsid w:val="00A643F9"/>
    <w:rsid w:val="00A645BD"/>
    <w:rsid w:val="00A645E7"/>
    <w:rsid w:val="00A6462B"/>
    <w:rsid w:val="00A6496E"/>
    <w:rsid w:val="00A64B88"/>
    <w:rsid w:val="00A64BE5"/>
    <w:rsid w:val="00A64C5E"/>
    <w:rsid w:val="00A64D00"/>
    <w:rsid w:val="00A64F2B"/>
    <w:rsid w:val="00A651B8"/>
    <w:rsid w:val="00A6530B"/>
    <w:rsid w:val="00A65361"/>
    <w:rsid w:val="00A653C1"/>
    <w:rsid w:val="00A656BE"/>
    <w:rsid w:val="00A657D1"/>
    <w:rsid w:val="00A6588F"/>
    <w:rsid w:val="00A65A86"/>
    <w:rsid w:val="00A65D88"/>
    <w:rsid w:val="00A65DA6"/>
    <w:rsid w:val="00A65DDF"/>
    <w:rsid w:val="00A65DFD"/>
    <w:rsid w:val="00A661F0"/>
    <w:rsid w:val="00A6658F"/>
    <w:rsid w:val="00A66701"/>
    <w:rsid w:val="00A67481"/>
    <w:rsid w:val="00A67490"/>
    <w:rsid w:val="00A674E9"/>
    <w:rsid w:val="00A6753E"/>
    <w:rsid w:val="00A6771D"/>
    <w:rsid w:val="00A67C57"/>
    <w:rsid w:val="00A70185"/>
    <w:rsid w:val="00A7020A"/>
    <w:rsid w:val="00A703F8"/>
    <w:rsid w:val="00A70425"/>
    <w:rsid w:val="00A70530"/>
    <w:rsid w:val="00A7096E"/>
    <w:rsid w:val="00A70BCB"/>
    <w:rsid w:val="00A70E5A"/>
    <w:rsid w:val="00A71115"/>
    <w:rsid w:val="00A71903"/>
    <w:rsid w:val="00A71906"/>
    <w:rsid w:val="00A71A38"/>
    <w:rsid w:val="00A71BAA"/>
    <w:rsid w:val="00A71D34"/>
    <w:rsid w:val="00A72474"/>
    <w:rsid w:val="00A72D16"/>
    <w:rsid w:val="00A7305C"/>
    <w:rsid w:val="00A7329E"/>
    <w:rsid w:val="00A732F3"/>
    <w:rsid w:val="00A73632"/>
    <w:rsid w:val="00A736D9"/>
    <w:rsid w:val="00A7370C"/>
    <w:rsid w:val="00A73B9A"/>
    <w:rsid w:val="00A741E0"/>
    <w:rsid w:val="00A74262"/>
    <w:rsid w:val="00A7433C"/>
    <w:rsid w:val="00A7442C"/>
    <w:rsid w:val="00A74518"/>
    <w:rsid w:val="00A7473F"/>
    <w:rsid w:val="00A74B61"/>
    <w:rsid w:val="00A74DA3"/>
    <w:rsid w:val="00A754EA"/>
    <w:rsid w:val="00A7552B"/>
    <w:rsid w:val="00A758FE"/>
    <w:rsid w:val="00A75A87"/>
    <w:rsid w:val="00A75D3A"/>
    <w:rsid w:val="00A75E7D"/>
    <w:rsid w:val="00A76277"/>
    <w:rsid w:val="00A76417"/>
    <w:rsid w:val="00A7664B"/>
    <w:rsid w:val="00A76AE2"/>
    <w:rsid w:val="00A77070"/>
    <w:rsid w:val="00A771F0"/>
    <w:rsid w:val="00A7736F"/>
    <w:rsid w:val="00A77597"/>
    <w:rsid w:val="00A7761A"/>
    <w:rsid w:val="00A77968"/>
    <w:rsid w:val="00A77A13"/>
    <w:rsid w:val="00A77BC8"/>
    <w:rsid w:val="00A77CAA"/>
    <w:rsid w:val="00A77D6B"/>
    <w:rsid w:val="00A77E2C"/>
    <w:rsid w:val="00A77E71"/>
    <w:rsid w:val="00A77EEE"/>
    <w:rsid w:val="00A77F57"/>
    <w:rsid w:val="00A802EF"/>
    <w:rsid w:val="00A8032D"/>
    <w:rsid w:val="00A8039F"/>
    <w:rsid w:val="00A804DE"/>
    <w:rsid w:val="00A804ED"/>
    <w:rsid w:val="00A80623"/>
    <w:rsid w:val="00A80951"/>
    <w:rsid w:val="00A8098B"/>
    <w:rsid w:val="00A80E61"/>
    <w:rsid w:val="00A81033"/>
    <w:rsid w:val="00A8132D"/>
    <w:rsid w:val="00A8136A"/>
    <w:rsid w:val="00A81467"/>
    <w:rsid w:val="00A815B1"/>
    <w:rsid w:val="00A8173E"/>
    <w:rsid w:val="00A817E1"/>
    <w:rsid w:val="00A81909"/>
    <w:rsid w:val="00A81D1A"/>
    <w:rsid w:val="00A81DA1"/>
    <w:rsid w:val="00A82233"/>
    <w:rsid w:val="00A82600"/>
    <w:rsid w:val="00A82779"/>
    <w:rsid w:val="00A827A6"/>
    <w:rsid w:val="00A82F6E"/>
    <w:rsid w:val="00A83292"/>
    <w:rsid w:val="00A833B8"/>
    <w:rsid w:val="00A8356E"/>
    <w:rsid w:val="00A83822"/>
    <w:rsid w:val="00A83AC1"/>
    <w:rsid w:val="00A83C4B"/>
    <w:rsid w:val="00A83E0B"/>
    <w:rsid w:val="00A83FE2"/>
    <w:rsid w:val="00A84149"/>
    <w:rsid w:val="00A84590"/>
    <w:rsid w:val="00A847A6"/>
    <w:rsid w:val="00A84E2C"/>
    <w:rsid w:val="00A84F35"/>
    <w:rsid w:val="00A84F4C"/>
    <w:rsid w:val="00A852B5"/>
    <w:rsid w:val="00A855CD"/>
    <w:rsid w:val="00A85B32"/>
    <w:rsid w:val="00A85B3B"/>
    <w:rsid w:val="00A85DDC"/>
    <w:rsid w:val="00A85EA6"/>
    <w:rsid w:val="00A85EEF"/>
    <w:rsid w:val="00A85F64"/>
    <w:rsid w:val="00A86469"/>
    <w:rsid w:val="00A867DF"/>
    <w:rsid w:val="00A86A5F"/>
    <w:rsid w:val="00A86BBA"/>
    <w:rsid w:val="00A86E7B"/>
    <w:rsid w:val="00A86F9D"/>
    <w:rsid w:val="00A86FAE"/>
    <w:rsid w:val="00A870CA"/>
    <w:rsid w:val="00A87394"/>
    <w:rsid w:val="00A87A3F"/>
    <w:rsid w:val="00A87DCE"/>
    <w:rsid w:val="00A87E71"/>
    <w:rsid w:val="00A9006C"/>
    <w:rsid w:val="00A9007E"/>
    <w:rsid w:val="00A90410"/>
    <w:rsid w:val="00A90569"/>
    <w:rsid w:val="00A9056D"/>
    <w:rsid w:val="00A9087E"/>
    <w:rsid w:val="00A90A88"/>
    <w:rsid w:val="00A90BE8"/>
    <w:rsid w:val="00A90E47"/>
    <w:rsid w:val="00A90EAE"/>
    <w:rsid w:val="00A9152C"/>
    <w:rsid w:val="00A9190E"/>
    <w:rsid w:val="00A91A96"/>
    <w:rsid w:val="00A91C61"/>
    <w:rsid w:val="00A92032"/>
    <w:rsid w:val="00A92092"/>
    <w:rsid w:val="00A9268D"/>
    <w:rsid w:val="00A9270C"/>
    <w:rsid w:val="00A92901"/>
    <w:rsid w:val="00A92C46"/>
    <w:rsid w:val="00A92E91"/>
    <w:rsid w:val="00A931EA"/>
    <w:rsid w:val="00A9323D"/>
    <w:rsid w:val="00A9364F"/>
    <w:rsid w:val="00A93BA1"/>
    <w:rsid w:val="00A93C7C"/>
    <w:rsid w:val="00A944F1"/>
    <w:rsid w:val="00A94A01"/>
    <w:rsid w:val="00A94B34"/>
    <w:rsid w:val="00A94B6B"/>
    <w:rsid w:val="00A94BFE"/>
    <w:rsid w:val="00A94D6F"/>
    <w:rsid w:val="00A94E61"/>
    <w:rsid w:val="00A94EBA"/>
    <w:rsid w:val="00A95302"/>
    <w:rsid w:val="00A95503"/>
    <w:rsid w:val="00A95628"/>
    <w:rsid w:val="00A957F4"/>
    <w:rsid w:val="00A958DB"/>
    <w:rsid w:val="00A95F37"/>
    <w:rsid w:val="00A95FB6"/>
    <w:rsid w:val="00A962ED"/>
    <w:rsid w:val="00A96421"/>
    <w:rsid w:val="00A964B6"/>
    <w:rsid w:val="00A96628"/>
    <w:rsid w:val="00A96957"/>
    <w:rsid w:val="00A96BD3"/>
    <w:rsid w:val="00A96C37"/>
    <w:rsid w:val="00A96DFC"/>
    <w:rsid w:val="00A96E3C"/>
    <w:rsid w:val="00A9707D"/>
    <w:rsid w:val="00A972D3"/>
    <w:rsid w:val="00A973E8"/>
    <w:rsid w:val="00A973F0"/>
    <w:rsid w:val="00A97756"/>
    <w:rsid w:val="00A97795"/>
    <w:rsid w:val="00A9796C"/>
    <w:rsid w:val="00A97986"/>
    <w:rsid w:val="00A97C94"/>
    <w:rsid w:val="00A97E57"/>
    <w:rsid w:val="00AA04E8"/>
    <w:rsid w:val="00AA04F0"/>
    <w:rsid w:val="00AA057F"/>
    <w:rsid w:val="00AA07B3"/>
    <w:rsid w:val="00AA08BC"/>
    <w:rsid w:val="00AA0C09"/>
    <w:rsid w:val="00AA0CCF"/>
    <w:rsid w:val="00AA0F56"/>
    <w:rsid w:val="00AA0FA0"/>
    <w:rsid w:val="00AA100F"/>
    <w:rsid w:val="00AA10F2"/>
    <w:rsid w:val="00AA152D"/>
    <w:rsid w:val="00AA1776"/>
    <w:rsid w:val="00AA179A"/>
    <w:rsid w:val="00AA1B51"/>
    <w:rsid w:val="00AA2259"/>
    <w:rsid w:val="00AA22AC"/>
    <w:rsid w:val="00AA2339"/>
    <w:rsid w:val="00AA2387"/>
    <w:rsid w:val="00AA2676"/>
    <w:rsid w:val="00AA2860"/>
    <w:rsid w:val="00AA2A4D"/>
    <w:rsid w:val="00AA3194"/>
    <w:rsid w:val="00AA330F"/>
    <w:rsid w:val="00AA3420"/>
    <w:rsid w:val="00AA3597"/>
    <w:rsid w:val="00AA3610"/>
    <w:rsid w:val="00AA37CB"/>
    <w:rsid w:val="00AA4240"/>
    <w:rsid w:val="00AA42AE"/>
    <w:rsid w:val="00AA43EC"/>
    <w:rsid w:val="00AA4648"/>
    <w:rsid w:val="00AA486A"/>
    <w:rsid w:val="00AA4C70"/>
    <w:rsid w:val="00AA4ED4"/>
    <w:rsid w:val="00AA53A6"/>
    <w:rsid w:val="00AA5421"/>
    <w:rsid w:val="00AA57E0"/>
    <w:rsid w:val="00AA5DA7"/>
    <w:rsid w:val="00AA5DF0"/>
    <w:rsid w:val="00AA5E55"/>
    <w:rsid w:val="00AA5E63"/>
    <w:rsid w:val="00AA626D"/>
    <w:rsid w:val="00AA6384"/>
    <w:rsid w:val="00AA643D"/>
    <w:rsid w:val="00AA67DF"/>
    <w:rsid w:val="00AA6D07"/>
    <w:rsid w:val="00AA6DE1"/>
    <w:rsid w:val="00AA735B"/>
    <w:rsid w:val="00AA7423"/>
    <w:rsid w:val="00AA7715"/>
    <w:rsid w:val="00AA7789"/>
    <w:rsid w:val="00AA797A"/>
    <w:rsid w:val="00AA7A01"/>
    <w:rsid w:val="00AA7C0A"/>
    <w:rsid w:val="00AB017C"/>
    <w:rsid w:val="00AB0233"/>
    <w:rsid w:val="00AB0324"/>
    <w:rsid w:val="00AB04D7"/>
    <w:rsid w:val="00AB06DE"/>
    <w:rsid w:val="00AB082C"/>
    <w:rsid w:val="00AB09AC"/>
    <w:rsid w:val="00AB0BAA"/>
    <w:rsid w:val="00AB0F68"/>
    <w:rsid w:val="00AB0F6A"/>
    <w:rsid w:val="00AB0F91"/>
    <w:rsid w:val="00AB105D"/>
    <w:rsid w:val="00AB118D"/>
    <w:rsid w:val="00AB148A"/>
    <w:rsid w:val="00AB159A"/>
    <w:rsid w:val="00AB1619"/>
    <w:rsid w:val="00AB169D"/>
    <w:rsid w:val="00AB17FD"/>
    <w:rsid w:val="00AB193A"/>
    <w:rsid w:val="00AB1A35"/>
    <w:rsid w:val="00AB1A91"/>
    <w:rsid w:val="00AB1AC4"/>
    <w:rsid w:val="00AB1C2C"/>
    <w:rsid w:val="00AB1DA7"/>
    <w:rsid w:val="00AB1DBF"/>
    <w:rsid w:val="00AB1EBA"/>
    <w:rsid w:val="00AB1FCA"/>
    <w:rsid w:val="00AB2136"/>
    <w:rsid w:val="00AB25D7"/>
    <w:rsid w:val="00AB26BC"/>
    <w:rsid w:val="00AB2B29"/>
    <w:rsid w:val="00AB2DAD"/>
    <w:rsid w:val="00AB2F29"/>
    <w:rsid w:val="00AB300C"/>
    <w:rsid w:val="00AB3211"/>
    <w:rsid w:val="00AB33A7"/>
    <w:rsid w:val="00AB3912"/>
    <w:rsid w:val="00AB3B91"/>
    <w:rsid w:val="00AB3BB5"/>
    <w:rsid w:val="00AB3C04"/>
    <w:rsid w:val="00AB3C3A"/>
    <w:rsid w:val="00AB3EFD"/>
    <w:rsid w:val="00AB3F6A"/>
    <w:rsid w:val="00AB40A9"/>
    <w:rsid w:val="00AB4313"/>
    <w:rsid w:val="00AB436B"/>
    <w:rsid w:val="00AB4766"/>
    <w:rsid w:val="00AB496E"/>
    <w:rsid w:val="00AB4CED"/>
    <w:rsid w:val="00AB500F"/>
    <w:rsid w:val="00AB5145"/>
    <w:rsid w:val="00AB5665"/>
    <w:rsid w:val="00AB578F"/>
    <w:rsid w:val="00AB5D8F"/>
    <w:rsid w:val="00AB633A"/>
    <w:rsid w:val="00AB6566"/>
    <w:rsid w:val="00AB6B5A"/>
    <w:rsid w:val="00AB6C08"/>
    <w:rsid w:val="00AB6D6B"/>
    <w:rsid w:val="00AB6F2C"/>
    <w:rsid w:val="00AB719D"/>
    <w:rsid w:val="00AB73AE"/>
    <w:rsid w:val="00AB750F"/>
    <w:rsid w:val="00AB7608"/>
    <w:rsid w:val="00AB7948"/>
    <w:rsid w:val="00AB7A64"/>
    <w:rsid w:val="00AB7FCB"/>
    <w:rsid w:val="00AC077C"/>
    <w:rsid w:val="00AC0780"/>
    <w:rsid w:val="00AC08D1"/>
    <w:rsid w:val="00AC091B"/>
    <w:rsid w:val="00AC0980"/>
    <w:rsid w:val="00AC0A88"/>
    <w:rsid w:val="00AC0B17"/>
    <w:rsid w:val="00AC0B61"/>
    <w:rsid w:val="00AC0C0F"/>
    <w:rsid w:val="00AC0C6B"/>
    <w:rsid w:val="00AC0CE3"/>
    <w:rsid w:val="00AC0FAE"/>
    <w:rsid w:val="00AC10BD"/>
    <w:rsid w:val="00AC1192"/>
    <w:rsid w:val="00AC11E7"/>
    <w:rsid w:val="00AC1258"/>
    <w:rsid w:val="00AC1400"/>
    <w:rsid w:val="00AC159F"/>
    <w:rsid w:val="00AC1F22"/>
    <w:rsid w:val="00AC2570"/>
    <w:rsid w:val="00AC26A2"/>
    <w:rsid w:val="00AC2797"/>
    <w:rsid w:val="00AC2935"/>
    <w:rsid w:val="00AC2A39"/>
    <w:rsid w:val="00AC2B3F"/>
    <w:rsid w:val="00AC2F64"/>
    <w:rsid w:val="00AC326D"/>
    <w:rsid w:val="00AC33F7"/>
    <w:rsid w:val="00AC377D"/>
    <w:rsid w:val="00AC39C3"/>
    <w:rsid w:val="00AC3BE5"/>
    <w:rsid w:val="00AC3E90"/>
    <w:rsid w:val="00AC3F7C"/>
    <w:rsid w:val="00AC40AF"/>
    <w:rsid w:val="00AC495D"/>
    <w:rsid w:val="00AC49A6"/>
    <w:rsid w:val="00AC4C15"/>
    <w:rsid w:val="00AC4D9C"/>
    <w:rsid w:val="00AC4F67"/>
    <w:rsid w:val="00AC5246"/>
    <w:rsid w:val="00AC52D1"/>
    <w:rsid w:val="00AC535A"/>
    <w:rsid w:val="00AC5546"/>
    <w:rsid w:val="00AC58FF"/>
    <w:rsid w:val="00AC5BC9"/>
    <w:rsid w:val="00AC5C1F"/>
    <w:rsid w:val="00AC5D1F"/>
    <w:rsid w:val="00AC5E1F"/>
    <w:rsid w:val="00AC5E35"/>
    <w:rsid w:val="00AC5E8A"/>
    <w:rsid w:val="00AC5F62"/>
    <w:rsid w:val="00AC61EA"/>
    <w:rsid w:val="00AC61F1"/>
    <w:rsid w:val="00AC635A"/>
    <w:rsid w:val="00AC656D"/>
    <w:rsid w:val="00AC6597"/>
    <w:rsid w:val="00AC6627"/>
    <w:rsid w:val="00AC6673"/>
    <w:rsid w:val="00AC66A4"/>
    <w:rsid w:val="00AC67AD"/>
    <w:rsid w:val="00AC67F6"/>
    <w:rsid w:val="00AC681A"/>
    <w:rsid w:val="00AC685A"/>
    <w:rsid w:val="00AC69CD"/>
    <w:rsid w:val="00AC6B05"/>
    <w:rsid w:val="00AC6B70"/>
    <w:rsid w:val="00AC6C0D"/>
    <w:rsid w:val="00AC6E87"/>
    <w:rsid w:val="00AC6EE6"/>
    <w:rsid w:val="00AC70E1"/>
    <w:rsid w:val="00AC7169"/>
    <w:rsid w:val="00AC72C8"/>
    <w:rsid w:val="00AC7590"/>
    <w:rsid w:val="00AC76FC"/>
    <w:rsid w:val="00AC7A7E"/>
    <w:rsid w:val="00AC7A9A"/>
    <w:rsid w:val="00AC7D67"/>
    <w:rsid w:val="00AC7D8B"/>
    <w:rsid w:val="00AC7FC5"/>
    <w:rsid w:val="00AD00D2"/>
    <w:rsid w:val="00AD0142"/>
    <w:rsid w:val="00AD04E9"/>
    <w:rsid w:val="00AD0D83"/>
    <w:rsid w:val="00AD0E71"/>
    <w:rsid w:val="00AD15E3"/>
    <w:rsid w:val="00AD17AE"/>
    <w:rsid w:val="00AD1CF7"/>
    <w:rsid w:val="00AD1D63"/>
    <w:rsid w:val="00AD1EE0"/>
    <w:rsid w:val="00AD1FD6"/>
    <w:rsid w:val="00AD20AF"/>
    <w:rsid w:val="00AD2273"/>
    <w:rsid w:val="00AD232A"/>
    <w:rsid w:val="00AD235C"/>
    <w:rsid w:val="00AD24B6"/>
    <w:rsid w:val="00AD2552"/>
    <w:rsid w:val="00AD25BD"/>
    <w:rsid w:val="00AD2904"/>
    <w:rsid w:val="00AD2B44"/>
    <w:rsid w:val="00AD2B8F"/>
    <w:rsid w:val="00AD2BBD"/>
    <w:rsid w:val="00AD2C07"/>
    <w:rsid w:val="00AD2EEB"/>
    <w:rsid w:val="00AD3372"/>
    <w:rsid w:val="00AD3537"/>
    <w:rsid w:val="00AD37D3"/>
    <w:rsid w:val="00AD3A89"/>
    <w:rsid w:val="00AD3D08"/>
    <w:rsid w:val="00AD3EB5"/>
    <w:rsid w:val="00AD3F58"/>
    <w:rsid w:val="00AD3F9A"/>
    <w:rsid w:val="00AD3FC5"/>
    <w:rsid w:val="00AD4298"/>
    <w:rsid w:val="00AD4629"/>
    <w:rsid w:val="00AD4755"/>
    <w:rsid w:val="00AD49EE"/>
    <w:rsid w:val="00AD50F8"/>
    <w:rsid w:val="00AD51DB"/>
    <w:rsid w:val="00AD5241"/>
    <w:rsid w:val="00AD526A"/>
    <w:rsid w:val="00AD55B0"/>
    <w:rsid w:val="00AD5732"/>
    <w:rsid w:val="00AD58A1"/>
    <w:rsid w:val="00AD5C0C"/>
    <w:rsid w:val="00AD5D74"/>
    <w:rsid w:val="00AD6137"/>
    <w:rsid w:val="00AD69AA"/>
    <w:rsid w:val="00AD6B07"/>
    <w:rsid w:val="00AD6C16"/>
    <w:rsid w:val="00AD6C46"/>
    <w:rsid w:val="00AD6E6D"/>
    <w:rsid w:val="00AD73DF"/>
    <w:rsid w:val="00AD7500"/>
    <w:rsid w:val="00AD775B"/>
    <w:rsid w:val="00AD7849"/>
    <w:rsid w:val="00AD788F"/>
    <w:rsid w:val="00AD798F"/>
    <w:rsid w:val="00AD7A86"/>
    <w:rsid w:val="00AD7A8A"/>
    <w:rsid w:val="00AD7FC6"/>
    <w:rsid w:val="00AE03A5"/>
    <w:rsid w:val="00AE0419"/>
    <w:rsid w:val="00AE0443"/>
    <w:rsid w:val="00AE06C1"/>
    <w:rsid w:val="00AE0802"/>
    <w:rsid w:val="00AE0AF3"/>
    <w:rsid w:val="00AE0B51"/>
    <w:rsid w:val="00AE0D57"/>
    <w:rsid w:val="00AE0E93"/>
    <w:rsid w:val="00AE112E"/>
    <w:rsid w:val="00AE1136"/>
    <w:rsid w:val="00AE13C0"/>
    <w:rsid w:val="00AE14EE"/>
    <w:rsid w:val="00AE1599"/>
    <w:rsid w:val="00AE1806"/>
    <w:rsid w:val="00AE1840"/>
    <w:rsid w:val="00AE1913"/>
    <w:rsid w:val="00AE1987"/>
    <w:rsid w:val="00AE1BED"/>
    <w:rsid w:val="00AE1E21"/>
    <w:rsid w:val="00AE24CB"/>
    <w:rsid w:val="00AE28DA"/>
    <w:rsid w:val="00AE2D09"/>
    <w:rsid w:val="00AE2D61"/>
    <w:rsid w:val="00AE3017"/>
    <w:rsid w:val="00AE36DC"/>
    <w:rsid w:val="00AE36DF"/>
    <w:rsid w:val="00AE3AD9"/>
    <w:rsid w:val="00AE3CE8"/>
    <w:rsid w:val="00AE3DA9"/>
    <w:rsid w:val="00AE41E8"/>
    <w:rsid w:val="00AE45BC"/>
    <w:rsid w:val="00AE46C1"/>
    <w:rsid w:val="00AE479A"/>
    <w:rsid w:val="00AE47F3"/>
    <w:rsid w:val="00AE4E7E"/>
    <w:rsid w:val="00AE4F5A"/>
    <w:rsid w:val="00AE4F84"/>
    <w:rsid w:val="00AE502F"/>
    <w:rsid w:val="00AE50DD"/>
    <w:rsid w:val="00AE5A44"/>
    <w:rsid w:val="00AE5D37"/>
    <w:rsid w:val="00AE5FB8"/>
    <w:rsid w:val="00AE602F"/>
    <w:rsid w:val="00AE64D3"/>
    <w:rsid w:val="00AE655E"/>
    <w:rsid w:val="00AE67F5"/>
    <w:rsid w:val="00AE68BA"/>
    <w:rsid w:val="00AE6F05"/>
    <w:rsid w:val="00AE7507"/>
    <w:rsid w:val="00AE7659"/>
    <w:rsid w:val="00AE78F0"/>
    <w:rsid w:val="00AE793A"/>
    <w:rsid w:val="00AE7960"/>
    <w:rsid w:val="00AE798F"/>
    <w:rsid w:val="00AE7F9A"/>
    <w:rsid w:val="00AF02D3"/>
    <w:rsid w:val="00AF0381"/>
    <w:rsid w:val="00AF05D6"/>
    <w:rsid w:val="00AF0615"/>
    <w:rsid w:val="00AF0774"/>
    <w:rsid w:val="00AF084E"/>
    <w:rsid w:val="00AF0891"/>
    <w:rsid w:val="00AF0928"/>
    <w:rsid w:val="00AF09AE"/>
    <w:rsid w:val="00AF0A9A"/>
    <w:rsid w:val="00AF0B91"/>
    <w:rsid w:val="00AF0C4E"/>
    <w:rsid w:val="00AF0F77"/>
    <w:rsid w:val="00AF112C"/>
    <w:rsid w:val="00AF113D"/>
    <w:rsid w:val="00AF1355"/>
    <w:rsid w:val="00AF14AC"/>
    <w:rsid w:val="00AF1606"/>
    <w:rsid w:val="00AF1626"/>
    <w:rsid w:val="00AF165F"/>
    <w:rsid w:val="00AF19C9"/>
    <w:rsid w:val="00AF1CED"/>
    <w:rsid w:val="00AF1FCC"/>
    <w:rsid w:val="00AF2041"/>
    <w:rsid w:val="00AF219A"/>
    <w:rsid w:val="00AF24FD"/>
    <w:rsid w:val="00AF299E"/>
    <w:rsid w:val="00AF2B00"/>
    <w:rsid w:val="00AF2D6F"/>
    <w:rsid w:val="00AF3417"/>
    <w:rsid w:val="00AF3517"/>
    <w:rsid w:val="00AF38B3"/>
    <w:rsid w:val="00AF3EA2"/>
    <w:rsid w:val="00AF42AF"/>
    <w:rsid w:val="00AF42C7"/>
    <w:rsid w:val="00AF435B"/>
    <w:rsid w:val="00AF4501"/>
    <w:rsid w:val="00AF4525"/>
    <w:rsid w:val="00AF455E"/>
    <w:rsid w:val="00AF4740"/>
    <w:rsid w:val="00AF48C0"/>
    <w:rsid w:val="00AF4A2E"/>
    <w:rsid w:val="00AF4B2E"/>
    <w:rsid w:val="00AF4BFC"/>
    <w:rsid w:val="00AF4D36"/>
    <w:rsid w:val="00AF4DEC"/>
    <w:rsid w:val="00AF4E01"/>
    <w:rsid w:val="00AF51A6"/>
    <w:rsid w:val="00AF54EC"/>
    <w:rsid w:val="00AF54F2"/>
    <w:rsid w:val="00AF5690"/>
    <w:rsid w:val="00AF59E8"/>
    <w:rsid w:val="00AF5C9A"/>
    <w:rsid w:val="00AF6056"/>
    <w:rsid w:val="00AF60F1"/>
    <w:rsid w:val="00AF623A"/>
    <w:rsid w:val="00AF6707"/>
    <w:rsid w:val="00AF6F22"/>
    <w:rsid w:val="00AF70B6"/>
    <w:rsid w:val="00AF72A3"/>
    <w:rsid w:val="00AF7390"/>
    <w:rsid w:val="00AF7432"/>
    <w:rsid w:val="00AF745E"/>
    <w:rsid w:val="00B00114"/>
    <w:rsid w:val="00B00483"/>
    <w:rsid w:val="00B004E8"/>
    <w:rsid w:val="00B00687"/>
    <w:rsid w:val="00B0079C"/>
    <w:rsid w:val="00B007A5"/>
    <w:rsid w:val="00B00D1A"/>
    <w:rsid w:val="00B00DCD"/>
    <w:rsid w:val="00B00FEE"/>
    <w:rsid w:val="00B00FFF"/>
    <w:rsid w:val="00B01196"/>
    <w:rsid w:val="00B011C3"/>
    <w:rsid w:val="00B012AB"/>
    <w:rsid w:val="00B017D4"/>
    <w:rsid w:val="00B01A73"/>
    <w:rsid w:val="00B01BA3"/>
    <w:rsid w:val="00B02078"/>
    <w:rsid w:val="00B02084"/>
    <w:rsid w:val="00B020EC"/>
    <w:rsid w:val="00B023CB"/>
    <w:rsid w:val="00B02599"/>
    <w:rsid w:val="00B02AF2"/>
    <w:rsid w:val="00B02DDC"/>
    <w:rsid w:val="00B02E03"/>
    <w:rsid w:val="00B03118"/>
    <w:rsid w:val="00B03299"/>
    <w:rsid w:val="00B033AB"/>
    <w:rsid w:val="00B03495"/>
    <w:rsid w:val="00B0389C"/>
    <w:rsid w:val="00B03B05"/>
    <w:rsid w:val="00B04166"/>
    <w:rsid w:val="00B0449F"/>
    <w:rsid w:val="00B0481B"/>
    <w:rsid w:val="00B048CD"/>
    <w:rsid w:val="00B04F2F"/>
    <w:rsid w:val="00B05751"/>
    <w:rsid w:val="00B05828"/>
    <w:rsid w:val="00B05DD5"/>
    <w:rsid w:val="00B05ED7"/>
    <w:rsid w:val="00B06106"/>
    <w:rsid w:val="00B06179"/>
    <w:rsid w:val="00B0629E"/>
    <w:rsid w:val="00B0669E"/>
    <w:rsid w:val="00B07440"/>
    <w:rsid w:val="00B07585"/>
    <w:rsid w:val="00B0770D"/>
    <w:rsid w:val="00B07DE0"/>
    <w:rsid w:val="00B10081"/>
    <w:rsid w:val="00B1014C"/>
    <w:rsid w:val="00B10182"/>
    <w:rsid w:val="00B101B6"/>
    <w:rsid w:val="00B10338"/>
    <w:rsid w:val="00B104B5"/>
    <w:rsid w:val="00B1079B"/>
    <w:rsid w:val="00B10A0D"/>
    <w:rsid w:val="00B10E47"/>
    <w:rsid w:val="00B10FD4"/>
    <w:rsid w:val="00B11156"/>
    <w:rsid w:val="00B11640"/>
    <w:rsid w:val="00B11746"/>
    <w:rsid w:val="00B11C0D"/>
    <w:rsid w:val="00B11FF3"/>
    <w:rsid w:val="00B120A5"/>
    <w:rsid w:val="00B12174"/>
    <w:rsid w:val="00B1239D"/>
    <w:rsid w:val="00B12671"/>
    <w:rsid w:val="00B12C02"/>
    <w:rsid w:val="00B12CE6"/>
    <w:rsid w:val="00B12D83"/>
    <w:rsid w:val="00B13136"/>
    <w:rsid w:val="00B134BF"/>
    <w:rsid w:val="00B13645"/>
    <w:rsid w:val="00B1392F"/>
    <w:rsid w:val="00B13B33"/>
    <w:rsid w:val="00B13E5B"/>
    <w:rsid w:val="00B13E8D"/>
    <w:rsid w:val="00B13F8C"/>
    <w:rsid w:val="00B14089"/>
    <w:rsid w:val="00B1412A"/>
    <w:rsid w:val="00B144DD"/>
    <w:rsid w:val="00B14956"/>
    <w:rsid w:val="00B14AB6"/>
    <w:rsid w:val="00B14CB3"/>
    <w:rsid w:val="00B14CFB"/>
    <w:rsid w:val="00B14F1F"/>
    <w:rsid w:val="00B1519E"/>
    <w:rsid w:val="00B15473"/>
    <w:rsid w:val="00B1560D"/>
    <w:rsid w:val="00B158F7"/>
    <w:rsid w:val="00B15A02"/>
    <w:rsid w:val="00B15A75"/>
    <w:rsid w:val="00B15A86"/>
    <w:rsid w:val="00B15DA8"/>
    <w:rsid w:val="00B15E7F"/>
    <w:rsid w:val="00B15EBF"/>
    <w:rsid w:val="00B1616C"/>
    <w:rsid w:val="00B16306"/>
    <w:rsid w:val="00B163B7"/>
    <w:rsid w:val="00B16433"/>
    <w:rsid w:val="00B166B9"/>
    <w:rsid w:val="00B16860"/>
    <w:rsid w:val="00B16BF4"/>
    <w:rsid w:val="00B16D9D"/>
    <w:rsid w:val="00B16EBE"/>
    <w:rsid w:val="00B16F7F"/>
    <w:rsid w:val="00B17175"/>
    <w:rsid w:val="00B17189"/>
    <w:rsid w:val="00B173DE"/>
    <w:rsid w:val="00B17566"/>
    <w:rsid w:val="00B176D3"/>
    <w:rsid w:val="00B17732"/>
    <w:rsid w:val="00B178B8"/>
    <w:rsid w:val="00B17DBC"/>
    <w:rsid w:val="00B17ED6"/>
    <w:rsid w:val="00B17F27"/>
    <w:rsid w:val="00B2002F"/>
    <w:rsid w:val="00B203A6"/>
    <w:rsid w:val="00B20554"/>
    <w:rsid w:val="00B2055E"/>
    <w:rsid w:val="00B20566"/>
    <w:rsid w:val="00B205E4"/>
    <w:rsid w:val="00B20818"/>
    <w:rsid w:val="00B20DAA"/>
    <w:rsid w:val="00B20F85"/>
    <w:rsid w:val="00B210C7"/>
    <w:rsid w:val="00B21171"/>
    <w:rsid w:val="00B2138F"/>
    <w:rsid w:val="00B21C01"/>
    <w:rsid w:val="00B21F4C"/>
    <w:rsid w:val="00B222E1"/>
    <w:rsid w:val="00B22486"/>
    <w:rsid w:val="00B22843"/>
    <w:rsid w:val="00B2288C"/>
    <w:rsid w:val="00B22DBB"/>
    <w:rsid w:val="00B22EC5"/>
    <w:rsid w:val="00B23120"/>
    <w:rsid w:val="00B23136"/>
    <w:rsid w:val="00B23A91"/>
    <w:rsid w:val="00B23B11"/>
    <w:rsid w:val="00B23E39"/>
    <w:rsid w:val="00B24954"/>
    <w:rsid w:val="00B25013"/>
    <w:rsid w:val="00B25370"/>
    <w:rsid w:val="00B2571C"/>
    <w:rsid w:val="00B25908"/>
    <w:rsid w:val="00B25D92"/>
    <w:rsid w:val="00B2610A"/>
    <w:rsid w:val="00B262C7"/>
    <w:rsid w:val="00B26475"/>
    <w:rsid w:val="00B2681F"/>
    <w:rsid w:val="00B268BF"/>
    <w:rsid w:val="00B26B86"/>
    <w:rsid w:val="00B27198"/>
    <w:rsid w:val="00B276CE"/>
    <w:rsid w:val="00B278C0"/>
    <w:rsid w:val="00B27BCF"/>
    <w:rsid w:val="00B27CDA"/>
    <w:rsid w:val="00B301A2"/>
    <w:rsid w:val="00B303EA"/>
    <w:rsid w:val="00B304A0"/>
    <w:rsid w:val="00B304B4"/>
    <w:rsid w:val="00B305D2"/>
    <w:rsid w:val="00B310C1"/>
    <w:rsid w:val="00B3125C"/>
    <w:rsid w:val="00B31556"/>
    <w:rsid w:val="00B317B0"/>
    <w:rsid w:val="00B3189A"/>
    <w:rsid w:val="00B319F1"/>
    <w:rsid w:val="00B31AE0"/>
    <w:rsid w:val="00B31B40"/>
    <w:rsid w:val="00B31B6A"/>
    <w:rsid w:val="00B31D74"/>
    <w:rsid w:val="00B31E35"/>
    <w:rsid w:val="00B321B6"/>
    <w:rsid w:val="00B325B8"/>
    <w:rsid w:val="00B32806"/>
    <w:rsid w:val="00B32B6D"/>
    <w:rsid w:val="00B32CC0"/>
    <w:rsid w:val="00B32D6A"/>
    <w:rsid w:val="00B32E05"/>
    <w:rsid w:val="00B32FA9"/>
    <w:rsid w:val="00B33262"/>
    <w:rsid w:val="00B33305"/>
    <w:rsid w:val="00B33B7F"/>
    <w:rsid w:val="00B33B8C"/>
    <w:rsid w:val="00B33BF6"/>
    <w:rsid w:val="00B33DC7"/>
    <w:rsid w:val="00B33E12"/>
    <w:rsid w:val="00B341CB"/>
    <w:rsid w:val="00B34430"/>
    <w:rsid w:val="00B34464"/>
    <w:rsid w:val="00B3454A"/>
    <w:rsid w:val="00B34753"/>
    <w:rsid w:val="00B34815"/>
    <w:rsid w:val="00B3498F"/>
    <w:rsid w:val="00B349BF"/>
    <w:rsid w:val="00B34F06"/>
    <w:rsid w:val="00B34F43"/>
    <w:rsid w:val="00B3517C"/>
    <w:rsid w:val="00B351A9"/>
    <w:rsid w:val="00B3522D"/>
    <w:rsid w:val="00B3568F"/>
    <w:rsid w:val="00B35A1B"/>
    <w:rsid w:val="00B35A91"/>
    <w:rsid w:val="00B35CED"/>
    <w:rsid w:val="00B36344"/>
    <w:rsid w:val="00B364EF"/>
    <w:rsid w:val="00B36CAE"/>
    <w:rsid w:val="00B36DD1"/>
    <w:rsid w:val="00B372A3"/>
    <w:rsid w:val="00B373C0"/>
    <w:rsid w:val="00B373F5"/>
    <w:rsid w:val="00B375E2"/>
    <w:rsid w:val="00B375FC"/>
    <w:rsid w:val="00B378E6"/>
    <w:rsid w:val="00B37958"/>
    <w:rsid w:val="00B37E77"/>
    <w:rsid w:val="00B37FD5"/>
    <w:rsid w:val="00B4028F"/>
    <w:rsid w:val="00B402C9"/>
    <w:rsid w:val="00B40412"/>
    <w:rsid w:val="00B4078B"/>
    <w:rsid w:val="00B40A11"/>
    <w:rsid w:val="00B40A38"/>
    <w:rsid w:val="00B40E75"/>
    <w:rsid w:val="00B40F4E"/>
    <w:rsid w:val="00B4157E"/>
    <w:rsid w:val="00B417D2"/>
    <w:rsid w:val="00B4198F"/>
    <w:rsid w:val="00B41A98"/>
    <w:rsid w:val="00B41D3C"/>
    <w:rsid w:val="00B41E67"/>
    <w:rsid w:val="00B41F25"/>
    <w:rsid w:val="00B41FF8"/>
    <w:rsid w:val="00B42094"/>
    <w:rsid w:val="00B42343"/>
    <w:rsid w:val="00B4235A"/>
    <w:rsid w:val="00B423B1"/>
    <w:rsid w:val="00B4241B"/>
    <w:rsid w:val="00B4248B"/>
    <w:rsid w:val="00B42778"/>
    <w:rsid w:val="00B42868"/>
    <w:rsid w:val="00B42B2C"/>
    <w:rsid w:val="00B43070"/>
    <w:rsid w:val="00B430AA"/>
    <w:rsid w:val="00B430E2"/>
    <w:rsid w:val="00B43757"/>
    <w:rsid w:val="00B43808"/>
    <w:rsid w:val="00B43C34"/>
    <w:rsid w:val="00B43D7E"/>
    <w:rsid w:val="00B44129"/>
    <w:rsid w:val="00B441E8"/>
    <w:rsid w:val="00B44229"/>
    <w:rsid w:val="00B4447F"/>
    <w:rsid w:val="00B4492A"/>
    <w:rsid w:val="00B44A62"/>
    <w:rsid w:val="00B44CF8"/>
    <w:rsid w:val="00B44D21"/>
    <w:rsid w:val="00B451F1"/>
    <w:rsid w:val="00B45340"/>
    <w:rsid w:val="00B455FC"/>
    <w:rsid w:val="00B4575A"/>
    <w:rsid w:val="00B46363"/>
    <w:rsid w:val="00B46368"/>
    <w:rsid w:val="00B464AA"/>
    <w:rsid w:val="00B46A33"/>
    <w:rsid w:val="00B46BAE"/>
    <w:rsid w:val="00B46E15"/>
    <w:rsid w:val="00B4722C"/>
    <w:rsid w:val="00B473DD"/>
    <w:rsid w:val="00B475B6"/>
    <w:rsid w:val="00B477C9"/>
    <w:rsid w:val="00B47918"/>
    <w:rsid w:val="00B47A36"/>
    <w:rsid w:val="00B47B8F"/>
    <w:rsid w:val="00B47E82"/>
    <w:rsid w:val="00B47ED6"/>
    <w:rsid w:val="00B47F4C"/>
    <w:rsid w:val="00B50256"/>
    <w:rsid w:val="00B502B9"/>
    <w:rsid w:val="00B50301"/>
    <w:rsid w:val="00B5034D"/>
    <w:rsid w:val="00B503F9"/>
    <w:rsid w:val="00B50898"/>
    <w:rsid w:val="00B50AD5"/>
    <w:rsid w:val="00B50B7E"/>
    <w:rsid w:val="00B50DF7"/>
    <w:rsid w:val="00B510AF"/>
    <w:rsid w:val="00B510E0"/>
    <w:rsid w:val="00B516AF"/>
    <w:rsid w:val="00B526BA"/>
    <w:rsid w:val="00B52935"/>
    <w:rsid w:val="00B52966"/>
    <w:rsid w:val="00B52BE7"/>
    <w:rsid w:val="00B52E69"/>
    <w:rsid w:val="00B535C2"/>
    <w:rsid w:val="00B535D3"/>
    <w:rsid w:val="00B53900"/>
    <w:rsid w:val="00B53A10"/>
    <w:rsid w:val="00B53C8F"/>
    <w:rsid w:val="00B54134"/>
    <w:rsid w:val="00B54473"/>
    <w:rsid w:val="00B545B8"/>
    <w:rsid w:val="00B5464B"/>
    <w:rsid w:val="00B54B0A"/>
    <w:rsid w:val="00B54BB0"/>
    <w:rsid w:val="00B54C59"/>
    <w:rsid w:val="00B54C68"/>
    <w:rsid w:val="00B550F6"/>
    <w:rsid w:val="00B554BA"/>
    <w:rsid w:val="00B557C0"/>
    <w:rsid w:val="00B5596A"/>
    <w:rsid w:val="00B559DD"/>
    <w:rsid w:val="00B55A21"/>
    <w:rsid w:val="00B55C5B"/>
    <w:rsid w:val="00B55CAE"/>
    <w:rsid w:val="00B55CC0"/>
    <w:rsid w:val="00B5626E"/>
    <w:rsid w:val="00B565AF"/>
    <w:rsid w:val="00B569B9"/>
    <w:rsid w:val="00B56D7A"/>
    <w:rsid w:val="00B56E1C"/>
    <w:rsid w:val="00B571A3"/>
    <w:rsid w:val="00B574E6"/>
    <w:rsid w:val="00B5750D"/>
    <w:rsid w:val="00B575B3"/>
    <w:rsid w:val="00B5772E"/>
    <w:rsid w:val="00B60005"/>
    <w:rsid w:val="00B60123"/>
    <w:rsid w:val="00B601D1"/>
    <w:rsid w:val="00B601F4"/>
    <w:rsid w:val="00B6033F"/>
    <w:rsid w:val="00B6042B"/>
    <w:rsid w:val="00B608DA"/>
    <w:rsid w:val="00B60E32"/>
    <w:rsid w:val="00B61038"/>
    <w:rsid w:val="00B61A67"/>
    <w:rsid w:val="00B61B1D"/>
    <w:rsid w:val="00B61F0B"/>
    <w:rsid w:val="00B61FDB"/>
    <w:rsid w:val="00B61FFE"/>
    <w:rsid w:val="00B62028"/>
    <w:rsid w:val="00B62AFA"/>
    <w:rsid w:val="00B62E71"/>
    <w:rsid w:val="00B62F3F"/>
    <w:rsid w:val="00B63518"/>
    <w:rsid w:val="00B6384E"/>
    <w:rsid w:val="00B63AC3"/>
    <w:rsid w:val="00B63C84"/>
    <w:rsid w:val="00B64084"/>
    <w:rsid w:val="00B640EE"/>
    <w:rsid w:val="00B64FBC"/>
    <w:rsid w:val="00B650A1"/>
    <w:rsid w:val="00B65198"/>
    <w:rsid w:val="00B6528F"/>
    <w:rsid w:val="00B6577F"/>
    <w:rsid w:val="00B65813"/>
    <w:rsid w:val="00B65BB6"/>
    <w:rsid w:val="00B65BF9"/>
    <w:rsid w:val="00B65E75"/>
    <w:rsid w:val="00B65F46"/>
    <w:rsid w:val="00B662C5"/>
    <w:rsid w:val="00B66415"/>
    <w:rsid w:val="00B66B4D"/>
    <w:rsid w:val="00B66E2A"/>
    <w:rsid w:val="00B6725A"/>
    <w:rsid w:val="00B67302"/>
    <w:rsid w:val="00B6738F"/>
    <w:rsid w:val="00B67D5E"/>
    <w:rsid w:val="00B67DC7"/>
    <w:rsid w:val="00B70042"/>
    <w:rsid w:val="00B706FA"/>
    <w:rsid w:val="00B707D0"/>
    <w:rsid w:val="00B7088D"/>
    <w:rsid w:val="00B708F6"/>
    <w:rsid w:val="00B70E18"/>
    <w:rsid w:val="00B70E25"/>
    <w:rsid w:val="00B71A08"/>
    <w:rsid w:val="00B71A1F"/>
    <w:rsid w:val="00B71A30"/>
    <w:rsid w:val="00B71E3D"/>
    <w:rsid w:val="00B722A0"/>
    <w:rsid w:val="00B7266B"/>
    <w:rsid w:val="00B729CF"/>
    <w:rsid w:val="00B72AD0"/>
    <w:rsid w:val="00B72B6B"/>
    <w:rsid w:val="00B72D75"/>
    <w:rsid w:val="00B72DF5"/>
    <w:rsid w:val="00B732BB"/>
    <w:rsid w:val="00B732D2"/>
    <w:rsid w:val="00B73303"/>
    <w:rsid w:val="00B735A7"/>
    <w:rsid w:val="00B7388B"/>
    <w:rsid w:val="00B73923"/>
    <w:rsid w:val="00B73D1A"/>
    <w:rsid w:val="00B73F48"/>
    <w:rsid w:val="00B73F62"/>
    <w:rsid w:val="00B7417F"/>
    <w:rsid w:val="00B742DA"/>
    <w:rsid w:val="00B7436A"/>
    <w:rsid w:val="00B74786"/>
    <w:rsid w:val="00B747A7"/>
    <w:rsid w:val="00B74A44"/>
    <w:rsid w:val="00B74C24"/>
    <w:rsid w:val="00B7510D"/>
    <w:rsid w:val="00B752EC"/>
    <w:rsid w:val="00B752FB"/>
    <w:rsid w:val="00B754A5"/>
    <w:rsid w:val="00B759ED"/>
    <w:rsid w:val="00B75BCD"/>
    <w:rsid w:val="00B760BB"/>
    <w:rsid w:val="00B760DA"/>
    <w:rsid w:val="00B7625B"/>
    <w:rsid w:val="00B762A9"/>
    <w:rsid w:val="00B7640D"/>
    <w:rsid w:val="00B768F7"/>
    <w:rsid w:val="00B7690F"/>
    <w:rsid w:val="00B76C14"/>
    <w:rsid w:val="00B7729C"/>
    <w:rsid w:val="00B772AA"/>
    <w:rsid w:val="00B77537"/>
    <w:rsid w:val="00B777F0"/>
    <w:rsid w:val="00B77913"/>
    <w:rsid w:val="00B7791D"/>
    <w:rsid w:val="00B77B5C"/>
    <w:rsid w:val="00B77B93"/>
    <w:rsid w:val="00B77BFE"/>
    <w:rsid w:val="00B77C12"/>
    <w:rsid w:val="00B77C33"/>
    <w:rsid w:val="00B77F6C"/>
    <w:rsid w:val="00B801B5"/>
    <w:rsid w:val="00B80282"/>
    <w:rsid w:val="00B809D5"/>
    <w:rsid w:val="00B80B4A"/>
    <w:rsid w:val="00B80B95"/>
    <w:rsid w:val="00B8148D"/>
    <w:rsid w:val="00B82428"/>
    <w:rsid w:val="00B827B3"/>
    <w:rsid w:val="00B82891"/>
    <w:rsid w:val="00B829F1"/>
    <w:rsid w:val="00B82C92"/>
    <w:rsid w:val="00B82CC7"/>
    <w:rsid w:val="00B82D22"/>
    <w:rsid w:val="00B82F48"/>
    <w:rsid w:val="00B8325B"/>
    <w:rsid w:val="00B83442"/>
    <w:rsid w:val="00B83614"/>
    <w:rsid w:val="00B83710"/>
    <w:rsid w:val="00B83E3B"/>
    <w:rsid w:val="00B844E1"/>
    <w:rsid w:val="00B845AF"/>
    <w:rsid w:val="00B847BD"/>
    <w:rsid w:val="00B84B9A"/>
    <w:rsid w:val="00B84C3C"/>
    <w:rsid w:val="00B84E3F"/>
    <w:rsid w:val="00B85260"/>
    <w:rsid w:val="00B85498"/>
    <w:rsid w:val="00B854D2"/>
    <w:rsid w:val="00B85E6D"/>
    <w:rsid w:val="00B85F87"/>
    <w:rsid w:val="00B86178"/>
    <w:rsid w:val="00B867AF"/>
    <w:rsid w:val="00B86942"/>
    <w:rsid w:val="00B86B06"/>
    <w:rsid w:val="00B86CFE"/>
    <w:rsid w:val="00B86F1C"/>
    <w:rsid w:val="00B86FCE"/>
    <w:rsid w:val="00B87056"/>
    <w:rsid w:val="00B87317"/>
    <w:rsid w:val="00B873E4"/>
    <w:rsid w:val="00B87452"/>
    <w:rsid w:val="00B874B6"/>
    <w:rsid w:val="00B8752F"/>
    <w:rsid w:val="00B877AC"/>
    <w:rsid w:val="00B87820"/>
    <w:rsid w:val="00B87989"/>
    <w:rsid w:val="00B87D05"/>
    <w:rsid w:val="00B9002D"/>
    <w:rsid w:val="00B901EE"/>
    <w:rsid w:val="00B90230"/>
    <w:rsid w:val="00B9038F"/>
    <w:rsid w:val="00B9084E"/>
    <w:rsid w:val="00B90D49"/>
    <w:rsid w:val="00B90E37"/>
    <w:rsid w:val="00B9128A"/>
    <w:rsid w:val="00B91322"/>
    <w:rsid w:val="00B9162E"/>
    <w:rsid w:val="00B916C9"/>
    <w:rsid w:val="00B9171E"/>
    <w:rsid w:val="00B91725"/>
    <w:rsid w:val="00B91837"/>
    <w:rsid w:val="00B919D3"/>
    <w:rsid w:val="00B91AEA"/>
    <w:rsid w:val="00B91BDC"/>
    <w:rsid w:val="00B91D1C"/>
    <w:rsid w:val="00B91EFF"/>
    <w:rsid w:val="00B92699"/>
    <w:rsid w:val="00B92737"/>
    <w:rsid w:val="00B92776"/>
    <w:rsid w:val="00B92E9E"/>
    <w:rsid w:val="00B92F45"/>
    <w:rsid w:val="00B93070"/>
    <w:rsid w:val="00B9314C"/>
    <w:rsid w:val="00B936B5"/>
    <w:rsid w:val="00B93A42"/>
    <w:rsid w:val="00B93C0D"/>
    <w:rsid w:val="00B93C41"/>
    <w:rsid w:val="00B93D2B"/>
    <w:rsid w:val="00B93E27"/>
    <w:rsid w:val="00B93F63"/>
    <w:rsid w:val="00B941E3"/>
    <w:rsid w:val="00B94BE1"/>
    <w:rsid w:val="00B94D1B"/>
    <w:rsid w:val="00B94E02"/>
    <w:rsid w:val="00B94F65"/>
    <w:rsid w:val="00B95138"/>
    <w:rsid w:val="00B95359"/>
    <w:rsid w:val="00B95374"/>
    <w:rsid w:val="00B95378"/>
    <w:rsid w:val="00B95644"/>
    <w:rsid w:val="00B9576D"/>
    <w:rsid w:val="00B958A0"/>
    <w:rsid w:val="00B959E5"/>
    <w:rsid w:val="00B95CBB"/>
    <w:rsid w:val="00B95FAA"/>
    <w:rsid w:val="00B9607E"/>
    <w:rsid w:val="00B96471"/>
    <w:rsid w:val="00B9656E"/>
    <w:rsid w:val="00B9661F"/>
    <w:rsid w:val="00B966D8"/>
    <w:rsid w:val="00B96965"/>
    <w:rsid w:val="00B96AD7"/>
    <w:rsid w:val="00B96CDC"/>
    <w:rsid w:val="00B96DBF"/>
    <w:rsid w:val="00B96F2C"/>
    <w:rsid w:val="00B97627"/>
    <w:rsid w:val="00B9764F"/>
    <w:rsid w:val="00B976E6"/>
    <w:rsid w:val="00B9789C"/>
    <w:rsid w:val="00B97B8A"/>
    <w:rsid w:val="00BA02FE"/>
    <w:rsid w:val="00BA0643"/>
    <w:rsid w:val="00BA08D4"/>
    <w:rsid w:val="00BA0CA7"/>
    <w:rsid w:val="00BA10EE"/>
    <w:rsid w:val="00BA11AA"/>
    <w:rsid w:val="00BA1307"/>
    <w:rsid w:val="00BA1591"/>
    <w:rsid w:val="00BA1A8F"/>
    <w:rsid w:val="00BA22AC"/>
    <w:rsid w:val="00BA2363"/>
    <w:rsid w:val="00BA2372"/>
    <w:rsid w:val="00BA271A"/>
    <w:rsid w:val="00BA2921"/>
    <w:rsid w:val="00BA2BF7"/>
    <w:rsid w:val="00BA2C85"/>
    <w:rsid w:val="00BA2D23"/>
    <w:rsid w:val="00BA315A"/>
    <w:rsid w:val="00BA3377"/>
    <w:rsid w:val="00BA3544"/>
    <w:rsid w:val="00BA3732"/>
    <w:rsid w:val="00BA3763"/>
    <w:rsid w:val="00BA37AE"/>
    <w:rsid w:val="00BA3CA9"/>
    <w:rsid w:val="00BA448F"/>
    <w:rsid w:val="00BA4564"/>
    <w:rsid w:val="00BA4AB9"/>
    <w:rsid w:val="00BA4BBD"/>
    <w:rsid w:val="00BA4BD5"/>
    <w:rsid w:val="00BA4F17"/>
    <w:rsid w:val="00BA4F37"/>
    <w:rsid w:val="00BA4F7D"/>
    <w:rsid w:val="00BA50B7"/>
    <w:rsid w:val="00BA5333"/>
    <w:rsid w:val="00BA5793"/>
    <w:rsid w:val="00BA58E2"/>
    <w:rsid w:val="00BA5946"/>
    <w:rsid w:val="00BA5F4D"/>
    <w:rsid w:val="00BA5FC6"/>
    <w:rsid w:val="00BA6307"/>
    <w:rsid w:val="00BA649E"/>
    <w:rsid w:val="00BA64B5"/>
    <w:rsid w:val="00BA64C1"/>
    <w:rsid w:val="00BA673F"/>
    <w:rsid w:val="00BA6AB2"/>
    <w:rsid w:val="00BA6B07"/>
    <w:rsid w:val="00BA6B60"/>
    <w:rsid w:val="00BA6D10"/>
    <w:rsid w:val="00BA6D22"/>
    <w:rsid w:val="00BA7013"/>
    <w:rsid w:val="00BA77C1"/>
    <w:rsid w:val="00BA79A2"/>
    <w:rsid w:val="00BA7EC3"/>
    <w:rsid w:val="00BB0257"/>
    <w:rsid w:val="00BB034E"/>
    <w:rsid w:val="00BB059D"/>
    <w:rsid w:val="00BB0BDB"/>
    <w:rsid w:val="00BB0E04"/>
    <w:rsid w:val="00BB0F88"/>
    <w:rsid w:val="00BB0FDE"/>
    <w:rsid w:val="00BB133A"/>
    <w:rsid w:val="00BB13CD"/>
    <w:rsid w:val="00BB161D"/>
    <w:rsid w:val="00BB178F"/>
    <w:rsid w:val="00BB1807"/>
    <w:rsid w:val="00BB1837"/>
    <w:rsid w:val="00BB1C5D"/>
    <w:rsid w:val="00BB1F2A"/>
    <w:rsid w:val="00BB2397"/>
    <w:rsid w:val="00BB2845"/>
    <w:rsid w:val="00BB2BFB"/>
    <w:rsid w:val="00BB2CB7"/>
    <w:rsid w:val="00BB2DC1"/>
    <w:rsid w:val="00BB2F47"/>
    <w:rsid w:val="00BB30A8"/>
    <w:rsid w:val="00BB32AA"/>
    <w:rsid w:val="00BB3325"/>
    <w:rsid w:val="00BB336B"/>
    <w:rsid w:val="00BB3734"/>
    <w:rsid w:val="00BB37F6"/>
    <w:rsid w:val="00BB38AE"/>
    <w:rsid w:val="00BB3B2C"/>
    <w:rsid w:val="00BB3DA0"/>
    <w:rsid w:val="00BB3DD7"/>
    <w:rsid w:val="00BB3EA7"/>
    <w:rsid w:val="00BB42BB"/>
    <w:rsid w:val="00BB4320"/>
    <w:rsid w:val="00BB4499"/>
    <w:rsid w:val="00BB463D"/>
    <w:rsid w:val="00BB4AB0"/>
    <w:rsid w:val="00BB500E"/>
    <w:rsid w:val="00BB512B"/>
    <w:rsid w:val="00BB535E"/>
    <w:rsid w:val="00BB538A"/>
    <w:rsid w:val="00BB5392"/>
    <w:rsid w:val="00BB58B2"/>
    <w:rsid w:val="00BB5EA7"/>
    <w:rsid w:val="00BB5EAF"/>
    <w:rsid w:val="00BB5EE3"/>
    <w:rsid w:val="00BB6297"/>
    <w:rsid w:val="00BB631B"/>
    <w:rsid w:val="00BB6459"/>
    <w:rsid w:val="00BB6474"/>
    <w:rsid w:val="00BB67B3"/>
    <w:rsid w:val="00BB6E4E"/>
    <w:rsid w:val="00BB7267"/>
    <w:rsid w:val="00BB76F4"/>
    <w:rsid w:val="00BB7947"/>
    <w:rsid w:val="00BB79EB"/>
    <w:rsid w:val="00BC01E2"/>
    <w:rsid w:val="00BC038A"/>
    <w:rsid w:val="00BC058F"/>
    <w:rsid w:val="00BC074C"/>
    <w:rsid w:val="00BC0B86"/>
    <w:rsid w:val="00BC0D6A"/>
    <w:rsid w:val="00BC0DD6"/>
    <w:rsid w:val="00BC1045"/>
    <w:rsid w:val="00BC115C"/>
    <w:rsid w:val="00BC146E"/>
    <w:rsid w:val="00BC15EB"/>
    <w:rsid w:val="00BC25E5"/>
    <w:rsid w:val="00BC279F"/>
    <w:rsid w:val="00BC3B04"/>
    <w:rsid w:val="00BC3C7D"/>
    <w:rsid w:val="00BC3F8F"/>
    <w:rsid w:val="00BC405D"/>
    <w:rsid w:val="00BC4105"/>
    <w:rsid w:val="00BC4127"/>
    <w:rsid w:val="00BC41A3"/>
    <w:rsid w:val="00BC488C"/>
    <w:rsid w:val="00BC48C8"/>
    <w:rsid w:val="00BC4948"/>
    <w:rsid w:val="00BC4A71"/>
    <w:rsid w:val="00BC4D70"/>
    <w:rsid w:val="00BC51FF"/>
    <w:rsid w:val="00BC540A"/>
    <w:rsid w:val="00BC550B"/>
    <w:rsid w:val="00BC563D"/>
    <w:rsid w:val="00BC57CC"/>
    <w:rsid w:val="00BC5933"/>
    <w:rsid w:val="00BC5EA6"/>
    <w:rsid w:val="00BC5EDE"/>
    <w:rsid w:val="00BC62A7"/>
    <w:rsid w:val="00BC633F"/>
    <w:rsid w:val="00BC65F1"/>
    <w:rsid w:val="00BC6697"/>
    <w:rsid w:val="00BC66A7"/>
    <w:rsid w:val="00BC67DA"/>
    <w:rsid w:val="00BC68CB"/>
    <w:rsid w:val="00BC6D72"/>
    <w:rsid w:val="00BC6E4E"/>
    <w:rsid w:val="00BC7089"/>
    <w:rsid w:val="00BC70EB"/>
    <w:rsid w:val="00BC7199"/>
    <w:rsid w:val="00BC7D37"/>
    <w:rsid w:val="00BC7D92"/>
    <w:rsid w:val="00BD0423"/>
    <w:rsid w:val="00BD08C7"/>
    <w:rsid w:val="00BD0930"/>
    <w:rsid w:val="00BD0ACC"/>
    <w:rsid w:val="00BD0B41"/>
    <w:rsid w:val="00BD0D0A"/>
    <w:rsid w:val="00BD0E4A"/>
    <w:rsid w:val="00BD0E85"/>
    <w:rsid w:val="00BD1200"/>
    <w:rsid w:val="00BD1369"/>
    <w:rsid w:val="00BD1CBB"/>
    <w:rsid w:val="00BD20E0"/>
    <w:rsid w:val="00BD215B"/>
    <w:rsid w:val="00BD23F8"/>
    <w:rsid w:val="00BD2C99"/>
    <w:rsid w:val="00BD2CB9"/>
    <w:rsid w:val="00BD3011"/>
    <w:rsid w:val="00BD341C"/>
    <w:rsid w:val="00BD3596"/>
    <w:rsid w:val="00BD37F3"/>
    <w:rsid w:val="00BD3A92"/>
    <w:rsid w:val="00BD3C2B"/>
    <w:rsid w:val="00BD402D"/>
    <w:rsid w:val="00BD4254"/>
    <w:rsid w:val="00BD44FA"/>
    <w:rsid w:val="00BD481F"/>
    <w:rsid w:val="00BD48C1"/>
    <w:rsid w:val="00BD4955"/>
    <w:rsid w:val="00BD4C31"/>
    <w:rsid w:val="00BD4E24"/>
    <w:rsid w:val="00BD550F"/>
    <w:rsid w:val="00BD55FE"/>
    <w:rsid w:val="00BD5DE1"/>
    <w:rsid w:val="00BD5F0A"/>
    <w:rsid w:val="00BD614A"/>
    <w:rsid w:val="00BD6260"/>
    <w:rsid w:val="00BD6C3D"/>
    <w:rsid w:val="00BD6C8C"/>
    <w:rsid w:val="00BD6E9B"/>
    <w:rsid w:val="00BD6ED9"/>
    <w:rsid w:val="00BD7640"/>
    <w:rsid w:val="00BD77A2"/>
    <w:rsid w:val="00BD7931"/>
    <w:rsid w:val="00BD7DC5"/>
    <w:rsid w:val="00BD7E27"/>
    <w:rsid w:val="00BE0072"/>
    <w:rsid w:val="00BE011A"/>
    <w:rsid w:val="00BE02ED"/>
    <w:rsid w:val="00BE0573"/>
    <w:rsid w:val="00BE05B2"/>
    <w:rsid w:val="00BE0737"/>
    <w:rsid w:val="00BE0774"/>
    <w:rsid w:val="00BE0A9F"/>
    <w:rsid w:val="00BE0B26"/>
    <w:rsid w:val="00BE0C09"/>
    <w:rsid w:val="00BE0EF4"/>
    <w:rsid w:val="00BE0F29"/>
    <w:rsid w:val="00BE11CE"/>
    <w:rsid w:val="00BE156E"/>
    <w:rsid w:val="00BE15B3"/>
    <w:rsid w:val="00BE181E"/>
    <w:rsid w:val="00BE1899"/>
    <w:rsid w:val="00BE18D8"/>
    <w:rsid w:val="00BE1ACC"/>
    <w:rsid w:val="00BE1C18"/>
    <w:rsid w:val="00BE1F75"/>
    <w:rsid w:val="00BE23AC"/>
    <w:rsid w:val="00BE23C6"/>
    <w:rsid w:val="00BE24E5"/>
    <w:rsid w:val="00BE2605"/>
    <w:rsid w:val="00BE2677"/>
    <w:rsid w:val="00BE2BE4"/>
    <w:rsid w:val="00BE2F29"/>
    <w:rsid w:val="00BE313C"/>
    <w:rsid w:val="00BE3224"/>
    <w:rsid w:val="00BE341D"/>
    <w:rsid w:val="00BE3473"/>
    <w:rsid w:val="00BE353B"/>
    <w:rsid w:val="00BE35B8"/>
    <w:rsid w:val="00BE367B"/>
    <w:rsid w:val="00BE3783"/>
    <w:rsid w:val="00BE382D"/>
    <w:rsid w:val="00BE38BF"/>
    <w:rsid w:val="00BE3913"/>
    <w:rsid w:val="00BE3F08"/>
    <w:rsid w:val="00BE4186"/>
    <w:rsid w:val="00BE425B"/>
    <w:rsid w:val="00BE42AD"/>
    <w:rsid w:val="00BE45D3"/>
    <w:rsid w:val="00BE4BAF"/>
    <w:rsid w:val="00BE5114"/>
    <w:rsid w:val="00BE57EB"/>
    <w:rsid w:val="00BE58A6"/>
    <w:rsid w:val="00BE5D1C"/>
    <w:rsid w:val="00BE5F76"/>
    <w:rsid w:val="00BE6248"/>
    <w:rsid w:val="00BE6286"/>
    <w:rsid w:val="00BE657F"/>
    <w:rsid w:val="00BE6BDE"/>
    <w:rsid w:val="00BE759E"/>
    <w:rsid w:val="00BE7815"/>
    <w:rsid w:val="00BE7841"/>
    <w:rsid w:val="00BE79D4"/>
    <w:rsid w:val="00BE7F67"/>
    <w:rsid w:val="00BF04EB"/>
    <w:rsid w:val="00BF0595"/>
    <w:rsid w:val="00BF0821"/>
    <w:rsid w:val="00BF0860"/>
    <w:rsid w:val="00BF0B37"/>
    <w:rsid w:val="00BF0CE5"/>
    <w:rsid w:val="00BF0E7C"/>
    <w:rsid w:val="00BF1000"/>
    <w:rsid w:val="00BF1110"/>
    <w:rsid w:val="00BF111C"/>
    <w:rsid w:val="00BF122C"/>
    <w:rsid w:val="00BF1A01"/>
    <w:rsid w:val="00BF1A94"/>
    <w:rsid w:val="00BF1D10"/>
    <w:rsid w:val="00BF2412"/>
    <w:rsid w:val="00BF28DF"/>
    <w:rsid w:val="00BF2967"/>
    <w:rsid w:val="00BF2A21"/>
    <w:rsid w:val="00BF2AFD"/>
    <w:rsid w:val="00BF2E85"/>
    <w:rsid w:val="00BF335B"/>
    <w:rsid w:val="00BF346F"/>
    <w:rsid w:val="00BF3784"/>
    <w:rsid w:val="00BF3805"/>
    <w:rsid w:val="00BF3B10"/>
    <w:rsid w:val="00BF40B2"/>
    <w:rsid w:val="00BF4180"/>
    <w:rsid w:val="00BF4859"/>
    <w:rsid w:val="00BF4B38"/>
    <w:rsid w:val="00BF4B88"/>
    <w:rsid w:val="00BF4C85"/>
    <w:rsid w:val="00BF4DE0"/>
    <w:rsid w:val="00BF50E1"/>
    <w:rsid w:val="00BF520B"/>
    <w:rsid w:val="00BF526B"/>
    <w:rsid w:val="00BF527A"/>
    <w:rsid w:val="00BF53BD"/>
    <w:rsid w:val="00BF5416"/>
    <w:rsid w:val="00BF54AF"/>
    <w:rsid w:val="00BF56B9"/>
    <w:rsid w:val="00BF5F62"/>
    <w:rsid w:val="00BF6309"/>
    <w:rsid w:val="00BF6553"/>
    <w:rsid w:val="00BF6891"/>
    <w:rsid w:val="00BF69B8"/>
    <w:rsid w:val="00BF6B59"/>
    <w:rsid w:val="00BF6D41"/>
    <w:rsid w:val="00BF7052"/>
    <w:rsid w:val="00BF7133"/>
    <w:rsid w:val="00BF723C"/>
    <w:rsid w:val="00BF7791"/>
    <w:rsid w:val="00BF7B31"/>
    <w:rsid w:val="00BF7CC5"/>
    <w:rsid w:val="00BF7CFE"/>
    <w:rsid w:val="00BF7DE2"/>
    <w:rsid w:val="00C002D2"/>
    <w:rsid w:val="00C004E9"/>
    <w:rsid w:val="00C0058A"/>
    <w:rsid w:val="00C00AAA"/>
    <w:rsid w:val="00C00D93"/>
    <w:rsid w:val="00C00E8F"/>
    <w:rsid w:val="00C00F81"/>
    <w:rsid w:val="00C0116F"/>
    <w:rsid w:val="00C011D8"/>
    <w:rsid w:val="00C01204"/>
    <w:rsid w:val="00C01240"/>
    <w:rsid w:val="00C01479"/>
    <w:rsid w:val="00C0155A"/>
    <w:rsid w:val="00C01568"/>
    <w:rsid w:val="00C0178F"/>
    <w:rsid w:val="00C019A0"/>
    <w:rsid w:val="00C01C05"/>
    <w:rsid w:val="00C02180"/>
    <w:rsid w:val="00C02722"/>
    <w:rsid w:val="00C02902"/>
    <w:rsid w:val="00C03218"/>
    <w:rsid w:val="00C0343B"/>
    <w:rsid w:val="00C034C6"/>
    <w:rsid w:val="00C035F9"/>
    <w:rsid w:val="00C036D4"/>
    <w:rsid w:val="00C039B1"/>
    <w:rsid w:val="00C03B22"/>
    <w:rsid w:val="00C03B5C"/>
    <w:rsid w:val="00C03B79"/>
    <w:rsid w:val="00C03CF9"/>
    <w:rsid w:val="00C0431B"/>
    <w:rsid w:val="00C04765"/>
    <w:rsid w:val="00C04881"/>
    <w:rsid w:val="00C048A6"/>
    <w:rsid w:val="00C04969"/>
    <w:rsid w:val="00C04C3C"/>
    <w:rsid w:val="00C04E78"/>
    <w:rsid w:val="00C0517F"/>
    <w:rsid w:val="00C0528C"/>
    <w:rsid w:val="00C05A31"/>
    <w:rsid w:val="00C05C57"/>
    <w:rsid w:val="00C05EBB"/>
    <w:rsid w:val="00C062C4"/>
    <w:rsid w:val="00C06529"/>
    <w:rsid w:val="00C0656D"/>
    <w:rsid w:val="00C0665F"/>
    <w:rsid w:val="00C0696D"/>
    <w:rsid w:val="00C069F2"/>
    <w:rsid w:val="00C06B64"/>
    <w:rsid w:val="00C06BC9"/>
    <w:rsid w:val="00C06D33"/>
    <w:rsid w:val="00C070A5"/>
    <w:rsid w:val="00C07211"/>
    <w:rsid w:val="00C0721A"/>
    <w:rsid w:val="00C07815"/>
    <w:rsid w:val="00C07E68"/>
    <w:rsid w:val="00C07F35"/>
    <w:rsid w:val="00C07FD9"/>
    <w:rsid w:val="00C10006"/>
    <w:rsid w:val="00C102B9"/>
    <w:rsid w:val="00C10498"/>
    <w:rsid w:val="00C106C8"/>
    <w:rsid w:val="00C1078B"/>
    <w:rsid w:val="00C10835"/>
    <w:rsid w:val="00C10C1A"/>
    <w:rsid w:val="00C10D0D"/>
    <w:rsid w:val="00C1126F"/>
    <w:rsid w:val="00C114A4"/>
    <w:rsid w:val="00C115EA"/>
    <w:rsid w:val="00C11FC0"/>
    <w:rsid w:val="00C122E8"/>
    <w:rsid w:val="00C12578"/>
    <w:rsid w:val="00C127FA"/>
    <w:rsid w:val="00C129D9"/>
    <w:rsid w:val="00C12A1E"/>
    <w:rsid w:val="00C12B2F"/>
    <w:rsid w:val="00C134BC"/>
    <w:rsid w:val="00C1353C"/>
    <w:rsid w:val="00C136DA"/>
    <w:rsid w:val="00C13727"/>
    <w:rsid w:val="00C138BD"/>
    <w:rsid w:val="00C13906"/>
    <w:rsid w:val="00C13C66"/>
    <w:rsid w:val="00C13C85"/>
    <w:rsid w:val="00C13CD9"/>
    <w:rsid w:val="00C13DE7"/>
    <w:rsid w:val="00C13E9D"/>
    <w:rsid w:val="00C13EE6"/>
    <w:rsid w:val="00C13F02"/>
    <w:rsid w:val="00C13F46"/>
    <w:rsid w:val="00C143CC"/>
    <w:rsid w:val="00C14749"/>
    <w:rsid w:val="00C1491B"/>
    <w:rsid w:val="00C14BCB"/>
    <w:rsid w:val="00C14E88"/>
    <w:rsid w:val="00C14F7C"/>
    <w:rsid w:val="00C14FDA"/>
    <w:rsid w:val="00C157CA"/>
    <w:rsid w:val="00C15981"/>
    <w:rsid w:val="00C15D5D"/>
    <w:rsid w:val="00C15E93"/>
    <w:rsid w:val="00C15FB4"/>
    <w:rsid w:val="00C1600B"/>
    <w:rsid w:val="00C160B2"/>
    <w:rsid w:val="00C163EF"/>
    <w:rsid w:val="00C16440"/>
    <w:rsid w:val="00C164B5"/>
    <w:rsid w:val="00C166AA"/>
    <w:rsid w:val="00C16728"/>
    <w:rsid w:val="00C16E58"/>
    <w:rsid w:val="00C16F7F"/>
    <w:rsid w:val="00C17234"/>
    <w:rsid w:val="00C1735B"/>
    <w:rsid w:val="00C17397"/>
    <w:rsid w:val="00C173CD"/>
    <w:rsid w:val="00C1779C"/>
    <w:rsid w:val="00C17B75"/>
    <w:rsid w:val="00C20023"/>
    <w:rsid w:val="00C20062"/>
    <w:rsid w:val="00C20119"/>
    <w:rsid w:val="00C20233"/>
    <w:rsid w:val="00C202D2"/>
    <w:rsid w:val="00C20600"/>
    <w:rsid w:val="00C206F9"/>
    <w:rsid w:val="00C20ADE"/>
    <w:rsid w:val="00C20B41"/>
    <w:rsid w:val="00C20DE6"/>
    <w:rsid w:val="00C21258"/>
    <w:rsid w:val="00C21508"/>
    <w:rsid w:val="00C2154F"/>
    <w:rsid w:val="00C2162B"/>
    <w:rsid w:val="00C216B1"/>
    <w:rsid w:val="00C216BC"/>
    <w:rsid w:val="00C218A8"/>
    <w:rsid w:val="00C2194B"/>
    <w:rsid w:val="00C21C32"/>
    <w:rsid w:val="00C21E3A"/>
    <w:rsid w:val="00C21F6A"/>
    <w:rsid w:val="00C21FB4"/>
    <w:rsid w:val="00C22251"/>
    <w:rsid w:val="00C223DA"/>
    <w:rsid w:val="00C2240D"/>
    <w:rsid w:val="00C22755"/>
    <w:rsid w:val="00C22944"/>
    <w:rsid w:val="00C22ADA"/>
    <w:rsid w:val="00C22C85"/>
    <w:rsid w:val="00C22FC3"/>
    <w:rsid w:val="00C2394E"/>
    <w:rsid w:val="00C23E88"/>
    <w:rsid w:val="00C23F77"/>
    <w:rsid w:val="00C241F8"/>
    <w:rsid w:val="00C24266"/>
    <w:rsid w:val="00C245B7"/>
    <w:rsid w:val="00C249F4"/>
    <w:rsid w:val="00C24D1B"/>
    <w:rsid w:val="00C24D1F"/>
    <w:rsid w:val="00C24D37"/>
    <w:rsid w:val="00C24E4D"/>
    <w:rsid w:val="00C24FC9"/>
    <w:rsid w:val="00C25039"/>
    <w:rsid w:val="00C2516B"/>
    <w:rsid w:val="00C251FB"/>
    <w:rsid w:val="00C25241"/>
    <w:rsid w:val="00C257BD"/>
    <w:rsid w:val="00C259A0"/>
    <w:rsid w:val="00C25CC5"/>
    <w:rsid w:val="00C25CCE"/>
    <w:rsid w:val="00C260DD"/>
    <w:rsid w:val="00C2613A"/>
    <w:rsid w:val="00C2613D"/>
    <w:rsid w:val="00C266DD"/>
    <w:rsid w:val="00C26DE2"/>
    <w:rsid w:val="00C2708A"/>
    <w:rsid w:val="00C27123"/>
    <w:rsid w:val="00C272F3"/>
    <w:rsid w:val="00C27490"/>
    <w:rsid w:val="00C277C6"/>
    <w:rsid w:val="00C3002D"/>
    <w:rsid w:val="00C3018E"/>
    <w:rsid w:val="00C30202"/>
    <w:rsid w:val="00C30261"/>
    <w:rsid w:val="00C30481"/>
    <w:rsid w:val="00C30BB8"/>
    <w:rsid w:val="00C30CF4"/>
    <w:rsid w:val="00C30DE1"/>
    <w:rsid w:val="00C3105D"/>
    <w:rsid w:val="00C313FF"/>
    <w:rsid w:val="00C31544"/>
    <w:rsid w:val="00C3158C"/>
    <w:rsid w:val="00C3187D"/>
    <w:rsid w:val="00C31A49"/>
    <w:rsid w:val="00C31B75"/>
    <w:rsid w:val="00C31BD4"/>
    <w:rsid w:val="00C31DB2"/>
    <w:rsid w:val="00C31EBC"/>
    <w:rsid w:val="00C326F8"/>
    <w:rsid w:val="00C328BC"/>
    <w:rsid w:val="00C328FE"/>
    <w:rsid w:val="00C32BC0"/>
    <w:rsid w:val="00C32BEA"/>
    <w:rsid w:val="00C32E52"/>
    <w:rsid w:val="00C331A4"/>
    <w:rsid w:val="00C33358"/>
    <w:rsid w:val="00C3356A"/>
    <w:rsid w:val="00C33661"/>
    <w:rsid w:val="00C338C7"/>
    <w:rsid w:val="00C33977"/>
    <w:rsid w:val="00C33A02"/>
    <w:rsid w:val="00C33AF1"/>
    <w:rsid w:val="00C33CD4"/>
    <w:rsid w:val="00C33E38"/>
    <w:rsid w:val="00C340B4"/>
    <w:rsid w:val="00C34209"/>
    <w:rsid w:val="00C3449F"/>
    <w:rsid w:val="00C347E6"/>
    <w:rsid w:val="00C34E00"/>
    <w:rsid w:val="00C34E31"/>
    <w:rsid w:val="00C34F1C"/>
    <w:rsid w:val="00C34F3E"/>
    <w:rsid w:val="00C34F8E"/>
    <w:rsid w:val="00C35019"/>
    <w:rsid w:val="00C35746"/>
    <w:rsid w:val="00C35834"/>
    <w:rsid w:val="00C35C17"/>
    <w:rsid w:val="00C363C9"/>
    <w:rsid w:val="00C365A7"/>
    <w:rsid w:val="00C3694A"/>
    <w:rsid w:val="00C36954"/>
    <w:rsid w:val="00C36A10"/>
    <w:rsid w:val="00C36A66"/>
    <w:rsid w:val="00C36B3B"/>
    <w:rsid w:val="00C36B94"/>
    <w:rsid w:val="00C36F27"/>
    <w:rsid w:val="00C371CA"/>
    <w:rsid w:val="00C37C21"/>
    <w:rsid w:val="00C37C79"/>
    <w:rsid w:val="00C40065"/>
    <w:rsid w:val="00C402DF"/>
    <w:rsid w:val="00C40325"/>
    <w:rsid w:val="00C404DC"/>
    <w:rsid w:val="00C40F24"/>
    <w:rsid w:val="00C40FD1"/>
    <w:rsid w:val="00C41073"/>
    <w:rsid w:val="00C410A4"/>
    <w:rsid w:val="00C413C4"/>
    <w:rsid w:val="00C41B1F"/>
    <w:rsid w:val="00C41EBF"/>
    <w:rsid w:val="00C4214C"/>
    <w:rsid w:val="00C42216"/>
    <w:rsid w:val="00C4248A"/>
    <w:rsid w:val="00C426C9"/>
    <w:rsid w:val="00C4287F"/>
    <w:rsid w:val="00C42A57"/>
    <w:rsid w:val="00C42DE0"/>
    <w:rsid w:val="00C42E40"/>
    <w:rsid w:val="00C42F79"/>
    <w:rsid w:val="00C42F92"/>
    <w:rsid w:val="00C43201"/>
    <w:rsid w:val="00C43635"/>
    <w:rsid w:val="00C437E7"/>
    <w:rsid w:val="00C43AEA"/>
    <w:rsid w:val="00C43BC7"/>
    <w:rsid w:val="00C43EC7"/>
    <w:rsid w:val="00C43FC4"/>
    <w:rsid w:val="00C44241"/>
    <w:rsid w:val="00C446A8"/>
    <w:rsid w:val="00C44915"/>
    <w:rsid w:val="00C44C9E"/>
    <w:rsid w:val="00C44E04"/>
    <w:rsid w:val="00C44EDC"/>
    <w:rsid w:val="00C45861"/>
    <w:rsid w:val="00C45B24"/>
    <w:rsid w:val="00C45BC9"/>
    <w:rsid w:val="00C45EC0"/>
    <w:rsid w:val="00C45ED4"/>
    <w:rsid w:val="00C4602A"/>
    <w:rsid w:val="00C46030"/>
    <w:rsid w:val="00C4603A"/>
    <w:rsid w:val="00C46098"/>
    <w:rsid w:val="00C46224"/>
    <w:rsid w:val="00C464AB"/>
    <w:rsid w:val="00C4655E"/>
    <w:rsid w:val="00C465D1"/>
    <w:rsid w:val="00C468F5"/>
    <w:rsid w:val="00C46914"/>
    <w:rsid w:val="00C46A2A"/>
    <w:rsid w:val="00C46A81"/>
    <w:rsid w:val="00C46AE7"/>
    <w:rsid w:val="00C46B05"/>
    <w:rsid w:val="00C46DE5"/>
    <w:rsid w:val="00C4701F"/>
    <w:rsid w:val="00C47267"/>
    <w:rsid w:val="00C47570"/>
    <w:rsid w:val="00C475B8"/>
    <w:rsid w:val="00C4793B"/>
    <w:rsid w:val="00C47D4A"/>
    <w:rsid w:val="00C5013D"/>
    <w:rsid w:val="00C50241"/>
    <w:rsid w:val="00C506E7"/>
    <w:rsid w:val="00C5078B"/>
    <w:rsid w:val="00C5082D"/>
    <w:rsid w:val="00C508AA"/>
    <w:rsid w:val="00C50E3C"/>
    <w:rsid w:val="00C510EE"/>
    <w:rsid w:val="00C516A0"/>
    <w:rsid w:val="00C517C1"/>
    <w:rsid w:val="00C51AC7"/>
    <w:rsid w:val="00C51AE4"/>
    <w:rsid w:val="00C51C55"/>
    <w:rsid w:val="00C51D84"/>
    <w:rsid w:val="00C52110"/>
    <w:rsid w:val="00C52812"/>
    <w:rsid w:val="00C528CF"/>
    <w:rsid w:val="00C52FC6"/>
    <w:rsid w:val="00C52FD9"/>
    <w:rsid w:val="00C5312C"/>
    <w:rsid w:val="00C5315A"/>
    <w:rsid w:val="00C5328B"/>
    <w:rsid w:val="00C532B7"/>
    <w:rsid w:val="00C534BB"/>
    <w:rsid w:val="00C53528"/>
    <w:rsid w:val="00C53657"/>
    <w:rsid w:val="00C53909"/>
    <w:rsid w:val="00C5398F"/>
    <w:rsid w:val="00C53997"/>
    <w:rsid w:val="00C53C39"/>
    <w:rsid w:val="00C53DAF"/>
    <w:rsid w:val="00C544A2"/>
    <w:rsid w:val="00C544A3"/>
    <w:rsid w:val="00C545C3"/>
    <w:rsid w:val="00C547E0"/>
    <w:rsid w:val="00C54FC4"/>
    <w:rsid w:val="00C5510A"/>
    <w:rsid w:val="00C553B6"/>
    <w:rsid w:val="00C55707"/>
    <w:rsid w:val="00C55CCE"/>
    <w:rsid w:val="00C562B4"/>
    <w:rsid w:val="00C5632B"/>
    <w:rsid w:val="00C5650C"/>
    <w:rsid w:val="00C56581"/>
    <w:rsid w:val="00C5660A"/>
    <w:rsid w:val="00C5661F"/>
    <w:rsid w:val="00C56726"/>
    <w:rsid w:val="00C56C84"/>
    <w:rsid w:val="00C56F7E"/>
    <w:rsid w:val="00C5707B"/>
    <w:rsid w:val="00C570B1"/>
    <w:rsid w:val="00C570B9"/>
    <w:rsid w:val="00C573A8"/>
    <w:rsid w:val="00C576BA"/>
    <w:rsid w:val="00C578A3"/>
    <w:rsid w:val="00C602BF"/>
    <w:rsid w:val="00C6055F"/>
    <w:rsid w:val="00C609C4"/>
    <w:rsid w:val="00C60A3E"/>
    <w:rsid w:val="00C60D22"/>
    <w:rsid w:val="00C611F2"/>
    <w:rsid w:val="00C611F5"/>
    <w:rsid w:val="00C61475"/>
    <w:rsid w:val="00C6155E"/>
    <w:rsid w:val="00C615E8"/>
    <w:rsid w:val="00C616C7"/>
    <w:rsid w:val="00C61851"/>
    <w:rsid w:val="00C61962"/>
    <w:rsid w:val="00C61B43"/>
    <w:rsid w:val="00C61B85"/>
    <w:rsid w:val="00C61C04"/>
    <w:rsid w:val="00C61CBF"/>
    <w:rsid w:val="00C61FD6"/>
    <w:rsid w:val="00C62086"/>
    <w:rsid w:val="00C620BD"/>
    <w:rsid w:val="00C62344"/>
    <w:rsid w:val="00C62B52"/>
    <w:rsid w:val="00C630EB"/>
    <w:rsid w:val="00C631D2"/>
    <w:rsid w:val="00C63294"/>
    <w:rsid w:val="00C63740"/>
    <w:rsid w:val="00C63CCB"/>
    <w:rsid w:val="00C63F29"/>
    <w:rsid w:val="00C64166"/>
    <w:rsid w:val="00C642E8"/>
    <w:rsid w:val="00C6442F"/>
    <w:rsid w:val="00C6468F"/>
    <w:rsid w:val="00C64968"/>
    <w:rsid w:val="00C64A0D"/>
    <w:rsid w:val="00C65066"/>
    <w:rsid w:val="00C652A3"/>
    <w:rsid w:val="00C6558E"/>
    <w:rsid w:val="00C655B2"/>
    <w:rsid w:val="00C655D6"/>
    <w:rsid w:val="00C656B3"/>
    <w:rsid w:val="00C65803"/>
    <w:rsid w:val="00C65D30"/>
    <w:rsid w:val="00C65D59"/>
    <w:rsid w:val="00C662E4"/>
    <w:rsid w:val="00C664F2"/>
    <w:rsid w:val="00C667CC"/>
    <w:rsid w:val="00C66865"/>
    <w:rsid w:val="00C66AB9"/>
    <w:rsid w:val="00C66C67"/>
    <w:rsid w:val="00C66C9D"/>
    <w:rsid w:val="00C67184"/>
    <w:rsid w:val="00C672BF"/>
    <w:rsid w:val="00C67DF8"/>
    <w:rsid w:val="00C7018A"/>
    <w:rsid w:val="00C701C0"/>
    <w:rsid w:val="00C704D0"/>
    <w:rsid w:val="00C70822"/>
    <w:rsid w:val="00C70907"/>
    <w:rsid w:val="00C70912"/>
    <w:rsid w:val="00C70A91"/>
    <w:rsid w:val="00C70B4E"/>
    <w:rsid w:val="00C70FC7"/>
    <w:rsid w:val="00C71481"/>
    <w:rsid w:val="00C715B9"/>
    <w:rsid w:val="00C71BCE"/>
    <w:rsid w:val="00C7223C"/>
    <w:rsid w:val="00C722F7"/>
    <w:rsid w:val="00C72A86"/>
    <w:rsid w:val="00C72B04"/>
    <w:rsid w:val="00C73130"/>
    <w:rsid w:val="00C73263"/>
    <w:rsid w:val="00C736CB"/>
    <w:rsid w:val="00C73BC0"/>
    <w:rsid w:val="00C742BE"/>
    <w:rsid w:val="00C74329"/>
    <w:rsid w:val="00C74383"/>
    <w:rsid w:val="00C743ED"/>
    <w:rsid w:val="00C7450B"/>
    <w:rsid w:val="00C747A0"/>
    <w:rsid w:val="00C7498F"/>
    <w:rsid w:val="00C74C77"/>
    <w:rsid w:val="00C74EB3"/>
    <w:rsid w:val="00C7506D"/>
    <w:rsid w:val="00C7514D"/>
    <w:rsid w:val="00C75930"/>
    <w:rsid w:val="00C75974"/>
    <w:rsid w:val="00C75DE8"/>
    <w:rsid w:val="00C75DF1"/>
    <w:rsid w:val="00C75E17"/>
    <w:rsid w:val="00C75EBB"/>
    <w:rsid w:val="00C76052"/>
    <w:rsid w:val="00C767DF"/>
    <w:rsid w:val="00C76FCA"/>
    <w:rsid w:val="00C775C2"/>
    <w:rsid w:val="00C7773B"/>
    <w:rsid w:val="00C7773D"/>
    <w:rsid w:val="00C77883"/>
    <w:rsid w:val="00C778D9"/>
    <w:rsid w:val="00C77A9D"/>
    <w:rsid w:val="00C77E79"/>
    <w:rsid w:val="00C77EEC"/>
    <w:rsid w:val="00C800AC"/>
    <w:rsid w:val="00C800AE"/>
    <w:rsid w:val="00C802FA"/>
    <w:rsid w:val="00C8031A"/>
    <w:rsid w:val="00C80468"/>
    <w:rsid w:val="00C80966"/>
    <w:rsid w:val="00C809EF"/>
    <w:rsid w:val="00C80DD5"/>
    <w:rsid w:val="00C81456"/>
    <w:rsid w:val="00C81501"/>
    <w:rsid w:val="00C8163D"/>
    <w:rsid w:val="00C8174F"/>
    <w:rsid w:val="00C817FE"/>
    <w:rsid w:val="00C81BB5"/>
    <w:rsid w:val="00C81C8A"/>
    <w:rsid w:val="00C8267E"/>
    <w:rsid w:val="00C82815"/>
    <w:rsid w:val="00C82CC1"/>
    <w:rsid w:val="00C82D9C"/>
    <w:rsid w:val="00C82E94"/>
    <w:rsid w:val="00C8345D"/>
    <w:rsid w:val="00C837BD"/>
    <w:rsid w:val="00C83840"/>
    <w:rsid w:val="00C83A0F"/>
    <w:rsid w:val="00C83BD3"/>
    <w:rsid w:val="00C83FC1"/>
    <w:rsid w:val="00C842C1"/>
    <w:rsid w:val="00C8480E"/>
    <w:rsid w:val="00C84D48"/>
    <w:rsid w:val="00C84DDD"/>
    <w:rsid w:val="00C85279"/>
    <w:rsid w:val="00C852EA"/>
    <w:rsid w:val="00C854FA"/>
    <w:rsid w:val="00C859C4"/>
    <w:rsid w:val="00C85F19"/>
    <w:rsid w:val="00C861BE"/>
    <w:rsid w:val="00C862AA"/>
    <w:rsid w:val="00C8663B"/>
    <w:rsid w:val="00C86AB4"/>
    <w:rsid w:val="00C86B32"/>
    <w:rsid w:val="00C8754B"/>
    <w:rsid w:val="00C87723"/>
    <w:rsid w:val="00C8790B"/>
    <w:rsid w:val="00C87A42"/>
    <w:rsid w:val="00C87D96"/>
    <w:rsid w:val="00C87E8B"/>
    <w:rsid w:val="00C901C6"/>
    <w:rsid w:val="00C9046E"/>
    <w:rsid w:val="00C9084B"/>
    <w:rsid w:val="00C908E2"/>
    <w:rsid w:val="00C90DF8"/>
    <w:rsid w:val="00C90F29"/>
    <w:rsid w:val="00C90F86"/>
    <w:rsid w:val="00C91118"/>
    <w:rsid w:val="00C9148A"/>
    <w:rsid w:val="00C91821"/>
    <w:rsid w:val="00C91961"/>
    <w:rsid w:val="00C91B59"/>
    <w:rsid w:val="00C9276D"/>
    <w:rsid w:val="00C92ABD"/>
    <w:rsid w:val="00C92C92"/>
    <w:rsid w:val="00C92E26"/>
    <w:rsid w:val="00C9307B"/>
    <w:rsid w:val="00C933E2"/>
    <w:rsid w:val="00C938C1"/>
    <w:rsid w:val="00C939D8"/>
    <w:rsid w:val="00C93AA5"/>
    <w:rsid w:val="00C93DC9"/>
    <w:rsid w:val="00C94293"/>
    <w:rsid w:val="00C942A3"/>
    <w:rsid w:val="00C94427"/>
    <w:rsid w:val="00C94689"/>
    <w:rsid w:val="00C947D3"/>
    <w:rsid w:val="00C94DB3"/>
    <w:rsid w:val="00C94F3F"/>
    <w:rsid w:val="00C950D0"/>
    <w:rsid w:val="00C95149"/>
    <w:rsid w:val="00C95464"/>
    <w:rsid w:val="00C955EC"/>
    <w:rsid w:val="00C95698"/>
    <w:rsid w:val="00C95D8D"/>
    <w:rsid w:val="00C960EF"/>
    <w:rsid w:val="00C96560"/>
    <w:rsid w:val="00C96564"/>
    <w:rsid w:val="00C9668A"/>
    <w:rsid w:val="00C96883"/>
    <w:rsid w:val="00C9696D"/>
    <w:rsid w:val="00C96B84"/>
    <w:rsid w:val="00C97243"/>
    <w:rsid w:val="00C972E0"/>
    <w:rsid w:val="00C978D7"/>
    <w:rsid w:val="00C97D57"/>
    <w:rsid w:val="00C97E02"/>
    <w:rsid w:val="00CA06AF"/>
    <w:rsid w:val="00CA0A8A"/>
    <w:rsid w:val="00CA0AC1"/>
    <w:rsid w:val="00CA0B04"/>
    <w:rsid w:val="00CA0BC1"/>
    <w:rsid w:val="00CA0C79"/>
    <w:rsid w:val="00CA165C"/>
    <w:rsid w:val="00CA165D"/>
    <w:rsid w:val="00CA1714"/>
    <w:rsid w:val="00CA17C2"/>
    <w:rsid w:val="00CA1CD3"/>
    <w:rsid w:val="00CA1F96"/>
    <w:rsid w:val="00CA1FBF"/>
    <w:rsid w:val="00CA2102"/>
    <w:rsid w:val="00CA2158"/>
    <w:rsid w:val="00CA254C"/>
    <w:rsid w:val="00CA2992"/>
    <w:rsid w:val="00CA29E9"/>
    <w:rsid w:val="00CA2A09"/>
    <w:rsid w:val="00CA2B55"/>
    <w:rsid w:val="00CA2D66"/>
    <w:rsid w:val="00CA2ED7"/>
    <w:rsid w:val="00CA2F8A"/>
    <w:rsid w:val="00CA32F9"/>
    <w:rsid w:val="00CA37B1"/>
    <w:rsid w:val="00CA380C"/>
    <w:rsid w:val="00CA3EB6"/>
    <w:rsid w:val="00CA4482"/>
    <w:rsid w:val="00CA4681"/>
    <w:rsid w:val="00CA4AB0"/>
    <w:rsid w:val="00CA4C4B"/>
    <w:rsid w:val="00CA4C7F"/>
    <w:rsid w:val="00CA4C87"/>
    <w:rsid w:val="00CA4CB1"/>
    <w:rsid w:val="00CA517A"/>
    <w:rsid w:val="00CA56E2"/>
    <w:rsid w:val="00CA5763"/>
    <w:rsid w:val="00CA58D6"/>
    <w:rsid w:val="00CA59CC"/>
    <w:rsid w:val="00CA5B9E"/>
    <w:rsid w:val="00CA5C43"/>
    <w:rsid w:val="00CA5E1F"/>
    <w:rsid w:val="00CA6044"/>
    <w:rsid w:val="00CA61B2"/>
    <w:rsid w:val="00CA6950"/>
    <w:rsid w:val="00CA6B34"/>
    <w:rsid w:val="00CA6B8F"/>
    <w:rsid w:val="00CA6C96"/>
    <w:rsid w:val="00CA6CDC"/>
    <w:rsid w:val="00CA6E69"/>
    <w:rsid w:val="00CA6FCF"/>
    <w:rsid w:val="00CA7097"/>
    <w:rsid w:val="00CA7523"/>
    <w:rsid w:val="00CA7590"/>
    <w:rsid w:val="00CA7647"/>
    <w:rsid w:val="00CA7980"/>
    <w:rsid w:val="00CA7CB5"/>
    <w:rsid w:val="00CB004E"/>
    <w:rsid w:val="00CB044B"/>
    <w:rsid w:val="00CB072C"/>
    <w:rsid w:val="00CB074E"/>
    <w:rsid w:val="00CB082E"/>
    <w:rsid w:val="00CB0A21"/>
    <w:rsid w:val="00CB0D18"/>
    <w:rsid w:val="00CB0D51"/>
    <w:rsid w:val="00CB10C8"/>
    <w:rsid w:val="00CB126F"/>
    <w:rsid w:val="00CB17E7"/>
    <w:rsid w:val="00CB190E"/>
    <w:rsid w:val="00CB1A1C"/>
    <w:rsid w:val="00CB1C2C"/>
    <w:rsid w:val="00CB1D0C"/>
    <w:rsid w:val="00CB1DAA"/>
    <w:rsid w:val="00CB1EED"/>
    <w:rsid w:val="00CB20B4"/>
    <w:rsid w:val="00CB2514"/>
    <w:rsid w:val="00CB2603"/>
    <w:rsid w:val="00CB27FB"/>
    <w:rsid w:val="00CB2C67"/>
    <w:rsid w:val="00CB2E17"/>
    <w:rsid w:val="00CB2F8A"/>
    <w:rsid w:val="00CB3231"/>
    <w:rsid w:val="00CB346F"/>
    <w:rsid w:val="00CB34C0"/>
    <w:rsid w:val="00CB3B8B"/>
    <w:rsid w:val="00CB3DCC"/>
    <w:rsid w:val="00CB3DF2"/>
    <w:rsid w:val="00CB3E87"/>
    <w:rsid w:val="00CB4262"/>
    <w:rsid w:val="00CB4482"/>
    <w:rsid w:val="00CB4509"/>
    <w:rsid w:val="00CB45B1"/>
    <w:rsid w:val="00CB4BE1"/>
    <w:rsid w:val="00CB4F04"/>
    <w:rsid w:val="00CB50AB"/>
    <w:rsid w:val="00CB5194"/>
    <w:rsid w:val="00CB5987"/>
    <w:rsid w:val="00CB5D8A"/>
    <w:rsid w:val="00CB6304"/>
    <w:rsid w:val="00CB6331"/>
    <w:rsid w:val="00CB68E4"/>
    <w:rsid w:val="00CB6A2E"/>
    <w:rsid w:val="00CB6CFB"/>
    <w:rsid w:val="00CB6E7E"/>
    <w:rsid w:val="00CB70D3"/>
    <w:rsid w:val="00CB7222"/>
    <w:rsid w:val="00CB747B"/>
    <w:rsid w:val="00CB772E"/>
    <w:rsid w:val="00CB7C95"/>
    <w:rsid w:val="00CB7D07"/>
    <w:rsid w:val="00CC02C9"/>
    <w:rsid w:val="00CC043A"/>
    <w:rsid w:val="00CC0573"/>
    <w:rsid w:val="00CC0682"/>
    <w:rsid w:val="00CC071E"/>
    <w:rsid w:val="00CC0A47"/>
    <w:rsid w:val="00CC0B81"/>
    <w:rsid w:val="00CC0DD8"/>
    <w:rsid w:val="00CC0F05"/>
    <w:rsid w:val="00CC103A"/>
    <w:rsid w:val="00CC1201"/>
    <w:rsid w:val="00CC1624"/>
    <w:rsid w:val="00CC1786"/>
    <w:rsid w:val="00CC1E55"/>
    <w:rsid w:val="00CC20EA"/>
    <w:rsid w:val="00CC22A9"/>
    <w:rsid w:val="00CC22CE"/>
    <w:rsid w:val="00CC2740"/>
    <w:rsid w:val="00CC288A"/>
    <w:rsid w:val="00CC28B2"/>
    <w:rsid w:val="00CC29C4"/>
    <w:rsid w:val="00CC2BF4"/>
    <w:rsid w:val="00CC2C8B"/>
    <w:rsid w:val="00CC2F1A"/>
    <w:rsid w:val="00CC2F4E"/>
    <w:rsid w:val="00CC351A"/>
    <w:rsid w:val="00CC358D"/>
    <w:rsid w:val="00CC369F"/>
    <w:rsid w:val="00CC3705"/>
    <w:rsid w:val="00CC3796"/>
    <w:rsid w:val="00CC37A6"/>
    <w:rsid w:val="00CC384C"/>
    <w:rsid w:val="00CC3A94"/>
    <w:rsid w:val="00CC3D9C"/>
    <w:rsid w:val="00CC4AF9"/>
    <w:rsid w:val="00CC4C92"/>
    <w:rsid w:val="00CC5060"/>
    <w:rsid w:val="00CC525C"/>
    <w:rsid w:val="00CC53D5"/>
    <w:rsid w:val="00CC5915"/>
    <w:rsid w:val="00CC5930"/>
    <w:rsid w:val="00CC5983"/>
    <w:rsid w:val="00CC5BD1"/>
    <w:rsid w:val="00CC5BEA"/>
    <w:rsid w:val="00CC5EC5"/>
    <w:rsid w:val="00CC61AA"/>
    <w:rsid w:val="00CC63CA"/>
    <w:rsid w:val="00CC6598"/>
    <w:rsid w:val="00CC65CF"/>
    <w:rsid w:val="00CC6826"/>
    <w:rsid w:val="00CC6896"/>
    <w:rsid w:val="00CC698A"/>
    <w:rsid w:val="00CC6FFB"/>
    <w:rsid w:val="00CC7071"/>
    <w:rsid w:val="00CC7494"/>
    <w:rsid w:val="00CC74AC"/>
    <w:rsid w:val="00CC788B"/>
    <w:rsid w:val="00CC7A53"/>
    <w:rsid w:val="00CC7AE5"/>
    <w:rsid w:val="00CC7B23"/>
    <w:rsid w:val="00CC7E27"/>
    <w:rsid w:val="00CD01EF"/>
    <w:rsid w:val="00CD0349"/>
    <w:rsid w:val="00CD03F2"/>
    <w:rsid w:val="00CD06D8"/>
    <w:rsid w:val="00CD0862"/>
    <w:rsid w:val="00CD08BC"/>
    <w:rsid w:val="00CD092D"/>
    <w:rsid w:val="00CD093E"/>
    <w:rsid w:val="00CD09B0"/>
    <w:rsid w:val="00CD0DD7"/>
    <w:rsid w:val="00CD0E1C"/>
    <w:rsid w:val="00CD0E63"/>
    <w:rsid w:val="00CD0F13"/>
    <w:rsid w:val="00CD0F3F"/>
    <w:rsid w:val="00CD1247"/>
    <w:rsid w:val="00CD154A"/>
    <w:rsid w:val="00CD1718"/>
    <w:rsid w:val="00CD1A15"/>
    <w:rsid w:val="00CD1D4A"/>
    <w:rsid w:val="00CD1DB4"/>
    <w:rsid w:val="00CD1F32"/>
    <w:rsid w:val="00CD20AB"/>
    <w:rsid w:val="00CD230C"/>
    <w:rsid w:val="00CD23BB"/>
    <w:rsid w:val="00CD250B"/>
    <w:rsid w:val="00CD2948"/>
    <w:rsid w:val="00CD2B74"/>
    <w:rsid w:val="00CD2D7F"/>
    <w:rsid w:val="00CD34AA"/>
    <w:rsid w:val="00CD35E2"/>
    <w:rsid w:val="00CD3DD0"/>
    <w:rsid w:val="00CD3DFF"/>
    <w:rsid w:val="00CD3F5D"/>
    <w:rsid w:val="00CD4026"/>
    <w:rsid w:val="00CD44D6"/>
    <w:rsid w:val="00CD4893"/>
    <w:rsid w:val="00CD49D4"/>
    <w:rsid w:val="00CD4CED"/>
    <w:rsid w:val="00CD4DEC"/>
    <w:rsid w:val="00CD51E6"/>
    <w:rsid w:val="00CD537A"/>
    <w:rsid w:val="00CD549E"/>
    <w:rsid w:val="00CD58ED"/>
    <w:rsid w:val="00CD5C17"/>
    <w:rsid w:val="00CD5D0A"/>
    <w:rsid w:val="00CD5D5C"/>
    <w:rsid w:val="00CD5ED9"/>
    <w:rsid w:val="00CD5F68"/>
    <w:rsid w:val="00CD61BC"/>
    <w:rsid w:val="00CD6353"/>
    <w:rsid w:val="00CD6431"/>
    <w:rsid w:val="00CD6974"/>
    <w:rsid w:val="00CD6EDD"/>
    <w:rsid w:val="00CD6FBF"/>
    <w:rsid w:val="00CD705B"/>
    <w:rsid w:val="00CD7282"/>
    <w:rsid w:val="00CD734C"/>
    <w:rsid w:val="00CD7431"/>
    <w:rsid w:val="00CD7908"/>
    <w:rsid w:val="00CD7BAA"/>
    <w:rsid w:val="00CE0351"/>
    <w:rsid w:val="00CE03FB"/>
    <w:rsid w:val="00CE0811"/>
    <w:rsid w:val="00CE0A07"/>
    <w:rsid w:val="00CE0A5F"/>
    <w:rsid w:val="00CE0A8B"/>
    <w:rsid w:val="00CE0B0E"/>
    <w:rsid w:val="00CE0B69"/>
    <w:rsid w:val="00CE0BDF"/>
    <w:rsid w:val="00CE0C60"/>
    <w:rsid w:val="00CE0DAF"/>
    <w:rsid w:val="00CE11D7"/>
    <w:rsid w:val="00CE1257"/>
    <w:rsid w:val="00CE12F0"/>
    <w:rsid w:val="00CE15CA"/>
    <w:rsid w:val="00CE1803"/>
    <w:rsid w:val="00CE1874"/>
    <w:rsid w:val="00CE18B2"/>
    <w:rsid w:val="00CE190C"/>
    <w:rsid w:val="00CE197C"/>
    <w:rsid w:val="00CE19CA"/>
    <w:rsid w:val="00CE1ADF"/>
    <w:rsid w:val="00CE1C63"/>
    <w:rsid w:val="00CE1D5A"/>
    <w:rsid w:val="00CE2250"/>
    <w:rsid w:val="00CE26DC"/>
    <w:rsid w:val="00CE2772"/>
    <w:rsid w:val="00CE29E2"/>
    <w:rsid w:val="00CE2BD2"/>
    <w:rsid w:val="00CE2CF4"/>
    <w:rsid w:val="00CE3053"/>
    <w:rsid w:val="00CE33B1"/>
    <w:rsid w:val="00CE3485"/>
    <w:rsid w:val="00CE3686"/>
    <w:rsid w:val="00CE378A"/>
    <w:rsid w:val="00CE38A9"/>
    <w:rsid w:val="00CE3AE7"/>
    <w:rsid w:val="00CE3CAA"/>
    <w:rsid w:val="00CE3DF8"/>
    <w:rsid w:val="00CE403E"/>
    <w:rsid w:val="00CE4434"/>
    <w:rsid w:val="00CE46A3"/>
    <w:rsid w:val="00CE49A9"/>
    <w:rsid w:val="00CE4A88"/>
    <w:rsid w:val="00CE4D69"/>
    <w:rsid w:val="00CE4FE8"/>
    <w:rsid w:val="00CE5236"/>
    <w:rsid w:val="00CE532B"/>
    <w:rsid w:val="00CE548E"/>
    <w:rsid w:val="00CE5575"/>
    <w:rsid w:val="00CE56B5"/>
    <w:rsid w:val="00CE5712"/>
    <w:rsid w:val="00CE5758"/>
    <w:rsid w:val="00CE5A5A"/>
    <w:rsid w:val="00CE5B8A"/>
    <w:rsid w:val="00CE625B"/>
    <w:rsid w:val="00CE635D"/>
    <w:rsid w:val="00CE6517"/>
    <w:rsid w:val="00CE6677"/>
    <w:rsid w:val="00CE68B1"/>
    <w:rsid w:val="00CE6C53"/>
    <w:rsid w:val="00CE6E5B"/>
    <w:rsid w:val="00CE709F"/>
    <w:rsid w:val="00CE7112"/>
    <w:rsid w:val="00CE7264"/>
    <w:rsid w:val="00CE72A6"/>
    <w:rsid w:val="00CE72D2"/>
    <w:rsid w:val="00CE74BA"/>
    <w:rsid w:val="00CE7544"/>
    <w:rsid w:val="00CE7820"/>
    <w:rsid w:val="00CE7D40"/>
    <w:rsid w:val="00CE7FA5"/>
    <w:rsid w:val="00CE7FB3"/>
    <w:rsid w:val="00CF019B"/>
    <w:rsid w:val="00CF01CD"/>
    <w:rsid w:val="00CF0226"/>
    <w:rsid w:val="00CF02B8"/>
    <w:rsid w:val="00CF058E"/>
    <w:rsid w:val="00CF0735"/>
    <w:rsid w:val="00CF0A1C"/>
    <w:rsid w:val="00CF0F2C"/>
    <w:rsid w:val="00CF10A6"/>
    <w:rsid w:val="00CF1333"/>
    <w:rsid w:val="00CF13CF"/>
    <w:rsid w:val="00CF1499"/>
    <w:rsid w:val="00CF1583"/>
    <w:rsid w:val="00CF160C"/>
    <w:rsid w:val="00CF17E4"/>
    <w:rsid w:val="00CF189D"/>
    <w:rsid w:val="00CF1EAF"/>
    <w:rsid w:val="00CF2267"/>
    <w:rsid w:val="00CF25B4"/>
    <w:rsid w:val="00CF2669"/>
    <w:rsid w:val="00CF2764"/>
    <w:rsid w:val="00CF2873"/>
    <w:rsid w:val="00CF2B1D"/>
    <w:rsid w:val="00CF2CE1"/>
    <w:rsid w:val="00CF2FD2"/>
    <w:rsid w:val="00CF3053"/>
    <w:rsid w:val="00CF323C"/>
    <w:rsid w:val="00CF344D"/>
    <w:rsid w:val="00CF3653"/>
    <w:rsid w:val="00CF3758"/>
    <w:rsid w:val="00CF37C3"/>
    <w:rsid w:val="00CF37E0"/>
    <w:rsid w:val="00CF39CE"/>
    <w:rsid w:val="00CF39DB"/>
    <w:rsid w:val="00CF3B53"/>
    <w:rsid w:val="00CF3C5C"/>
    <w:rsid w:val="00CF3D8A"/>
    <w:rsid w:val="00CF3E07"/>
    <w:rsid w:val="00CF4061"/>
    <w:rsid w:val="00CF4333"/>
    <w:rsid w:val="00CF4406"/>
    <w:rsid w:val="00CF442F"/>
    <w:rsid w:val="00CF47EB"/>
    <w:rsid w:val="00CF4E71"/>
    <w:rsid w:val="00CF5000"/>
    <w:rsid w:val="00CF5023"/>
    <w:rsid w:val="00CF5101"/>
    <w:rsid w:val="00CF51ED"/>
    <w:rsid w:val="00CF521F"/>
    <w:rsid w:val="00CF523E"/>
    <w:rsid w:val="00CF5373"/>
    <w:rsid w:val="00CF544F"/>
    <w:rsid w:val="00CF56EE"/>
    <w:rsid w:val="00CF59CC"/>
    <w:rsid w:val="00CF5C61"/>
    <w:rsid w:val="00CF5E5F"/>
    <w:rsid w:val="00CF5F72"/>
    <w:rsid w:val="00CF6070"/>
    <w:rsid w:val="00CF6153"/>
    <w:rsid w:val="00CF6262"/>
    <w:rsid w:val="00CF63FC"/>
    <w:rsid w:val="00CF6468"/>
    <w:rsid w:val="00CF671C"/>
    <w:rsid w:val="00CF68FB"/>
    <w:rsid w:val="00CF6B90"/>
    <w:rsid w:val="00CF6C7D"/>
    <w:rsid w:val="00CF6CD7"/>
    <w:rsid w:val="00CF6EC2"/>
    <w:rsid w:val="00CF6F82"/>
    <w:rsid w:val="00CF6F8D"/>
    <w:rsid w:val="00CF6F99"/>
    <w:rsid w:val="00CF72E0"/>
    <w:rsid w:val="00CF75B5"/>
    <w:rsid w:val="00CF7BD6"/>
    <w:rsid w:val="00CF7F5B"/>
    <w:rsid w:val="00CF7FD6"/>
    <w:rsid w:val="00D00146"/>
    <w:rsid w:val="00D00468"/>
    <w:rsid w:val="00D0051D"/>
    <w:rsid w:val="00D014BC"/>
    <w:rsid w:val="00D01532"/>
    <w:rsid w:val="00D0158A"/>
    <w:rsid w:val="00D015A1"/>
    <w:rsid w:val="00D01675"/>
    <w:rsid w:val="00D018CB"/>
    <w:rsid w:val="00D01914"/>
    <w:rsid w:val="00D0195A"/>
    <w:rsid w:val="00D01CF0"/>
    <w:rsid w:val="00D0209D"/>
    <w:rsid w:val="00D021BE"/>
    <w:rsid w:val="00D022C0"/>
    <w:rsid w:val="00D02312"/>
    <w:rsid w:val="00D023D2"/>
    <w:rsid w:val="00D027F6"/>
    <w:rsid w:val="00D02AB5"/>
    <w:rsid w:val="00D02BC1"/>
    <w:rsid w:val="00D02C79"/>
    <w:rsid w:val="00D02D4A"/>
    <w:rsid w:val="00D030EC"/>
    <w:rsid w:val="00D0329D"/>
    <w:rsid w:val="00D037D2"/>
    <w:rsid w:val="00D037EB"/>
    <w:rsid w:val="00D03D35"/>
    <w:rsid w:val="00D03D61"/>
    <w:rsid w:val="00D03D99"/>
    <w:rsid w:val="00D03DCB"/>
    <w:rsid w:val="00D04133"/>
    <w:rsid w:val="00D04A18"/>
    <w:rsid w:val="00D04BA2"/>
    <w:rsid w:val="00D04C69"/>
    <w:rsid w:val="00D04CB1"/>
    <w:rsid w:val="00D04D8E"/>
    <w:rsid w:val="00D04D8F"/>
    <w:rsid w:val="00D0511F"/>
    <w:rsid w:val="00D05303"/>
    <w:rsid w:val="00D056E9"/>
    <w:rsid w:val="00D0589C"/>
    <w:rsid w:val="00D05DC1"/>
    <w:rsid w:val="00D05FBD"/>
    <w:rsid w:val="00D05FE9"/>
    <w:rsid w:val="00D06178"/>
    <w:rsid w:val="00D06832"/>
    <w:rsid w:val="00D0688F"/>
    <w:rsid w:val="00D069C0"/>
    <w:rsid w:val="00D06A7D"/>
    <w:rsid w:val="00D06ACC"/>
    <w:rsid w:val="00D07126"/>
    <w:rsid w:val="00D07B73"/>
    <w:rsid w:val="00D07D74"/>
    <w:rsid w:val="00D1051B"/>
    <w:rsid w:val="00D10A12"/>
    <w:rsid w:val="00D10A2A"/>
    <w:rsid w:val="00D10B69"/>
    <w:rsid w:val="00D10D3B"/>
    <w:rsid w:val="00D10F96"/>
    <w:rsid w:val="00D1128C"/>
    <w:rsid w:val="00D11337"/>
    <w:rsid w:val="00D114DE"/>
    <w:rsid w:val="00D11592"/>
    <w:rsid w:val="00D11758"/>
    <w:rsid w:val="00D1185C"/>
    <w:rsid w:val="00D11C07"/>
    <w:rsid w:val="00D11E17"/>
    <w:rsid w:val="00D11E21"/>
    <w:rsid w:val="00D11EFB"/>
    <w:rsid w:val="00D121A4"/>
    <w:rsid w:val="00D121F1"/>
    <w:rsid w:val="00D1241D"/>
    <w:rsid w:val="00D127B0"/>
    <w:rsid w:val="00D129E3"/>
    <w:rsid w:val="00D12F5E"/>
    <w:rsid w:val="00D12FDB"/>
    <w:rsid w:val="00D134D5"/>
    <w:rsid w:val="00D1350B"/>
    <w:rsid w:val="00D135F0"/>
    <w:rsid w:val="00D13E7C"/>
    <w:rsid w:val="00D13EB9"/>
    <w:rsid w:val="00D140F5"/>
    <w:rsid w:val="00D145CE"/>
    <w:rsid w:val="00D14805"/>
    <w:rsid w:val="00D14C14"/>
    <w:rsid w:val="00D14F13"/>
    <w:rsid w:val="00D14FA9"/>
    <w:rsid w:val="00D1544B"/>
    <w:rsid w:val="00D15546"/>
    <w:rsid w:val="00D15571"/>
    <w:rsid w:val="00D155D5"/>
    <w:rsid w:val="00D157F7"/>
    <w:rsid w:val="00D15B57"/>
    <w:rsid w:val="00D15BFB"/>
    <w:rsid w:val="00D15F8E"/>
    <w:rsid w:val="00D16266"/>
    <w:rsid w:val="00D162E0"/>
    <w:rsid w:val="00D16629"/>
    <w:rsid w:val="00D166F4"/>
    <w:rsid w:val="00D16982"/>
    <w:rsid w:val="00D16AEF"/>
    <w:rsid w:val="00D16F46"/>
    <w:rsid w:val="00D1735B"/>
    <w:rsid w:val="00D174F6"/>
    <w:rsid w:val="00D175D8"/>
    <w:rsid w:val="00D17BC5"/>
    <w:rsid w:val="00D17C40"/>
    <w:rsid w:val="00D17E2D"/>
    <w:rsid w:val="00D17E8E"/>
    <w:rsid w:val="00D20040"/>
    <w:rsid w:val="00D20359"/>
    <w:rsid w:val="00D203D1"/>
    <w:rsid w:val="00D20776"/>
    <w:rsid w:val="00D20A68"/>
    <w:rsid w:val="00D20AB9"/>
    <w:rsid w:val="00D20C52"/>
    <w:rsid w:val="00D20FFE"/>
    <w:rsid w:val="00D21207"/>
    <w:rsid w:val="00D213D1"/>
    <w:rsid w:val="00D21517"/>
    <w:rsid w:val="00D216C2"/>
    <w:rsid w:val="00D219BE"/>
    <w:rsid w:val="00D21B87"/>
    <w:rsid w:val="00D21D34"/>
    <w:rsid w:val="00D21E0F"/>
    <w:rsid w:val="00D22084"/>
    <w:rsid w:val="00D22118"/>
    <w:rsid w:val="00D22943"/>
    <w:rsid w:val="00D2298D"/>
    <w:rsid w:val="00D229BB"/>
    <w:rsid w:val="00D22ABC"/>
    <w:rsid w:val="00D22B5F"/>
    <w:rsid w:val="00D22D5A"/>
    <w:rsid w:val="00D22E59"/>
    <w:rsid w:val="00D23104"/>
    <w:rsid w:val="00D23111"/>
    <w:rsid w:val="00D233B2"/>
    <w:rsid w:val="00D23850"/>
    <w:rsid w:val="00D23A1C"/>
    <w:rsid w:val="00D24392"/>
    <w:rsid w:val="00D24A59"/>
    <w:rsid w:val="00D24F17"/>
    <w:rsid w:val="00D2531C"/>
    <w:rsid w:val="00D25572"/>
    <w:rsid w:val="00D2576E"/>
    <w:rsid w:val="00D25A38"/>
    <w:rsid w:val="00D25B4B"/>
    <w:rsid w:val="00D25E63"/>
    <w:rsid w:val="00D26076"/>
    <w:rsid w:val="00D261AA"/>
    <w:rsid w:val="00D26354"/>
    <w:rsid w:val="00D263BD"/>
    <w:rsid w:val="00D26AE1"/>
    <w:rsid w:val="00D26E52"/>
    <w:rsid w:val="00D2707B"/>
    <w:rsid w:val="00D27844"/>
    <w:rsid w:val="00D27ABB"/>
    <w:rsid w:val="00D27B49"/>
    <w:rsid w:val="00D27B8A"/>
    <w:rsid w:val="00D27CC7"/>
    <w:rsid w:val="00D27E58"/>
    <w:rsid w:val="00D27FF4"/>
    <w:rsid w:val="00D300D8"/>
    <w:rsid w:val="00D300FF"/>
    <w:rsid w:val="00D30183"/>
    <w:rsid w:val="00D30231"/>
    <w:rsid w:val="00D30BF0"/>
    <w:rsid w:val="00D30C0D"/>
    <w:rsid w:val="00D3107C"/>
    <w:rsid w:val="00D31096"/>
    <w:rsid w:val="00D31264"/>
    <w:rsid w:val="00D312EE"/>
    <w:rsid w:val="00D31692"/>
    <w:rsid w:val="00D316FF"/>
    <w:rsid w:val="00D3202E"/>
    <w:rsid w:val="00D3209B"/>
    <w:rsid w:val="00D32382"/>
    <w:rsid w:val="00D324C2"/>
    <w:rsid w:val="00D32545"/>
    <w:rsid w:val="00D3264C"/>
    <w:rsid w:val="00D32681"/>
    <w:rsid w:val="00D32845"/>
    <w:rsid w:val="00D32987"/>
    <w:rsid w:val="00D329C2"/>
    <w:rsid w:val="00D32B02"/>
    <w:rsid w:val="00D32BAF"/>
    <w:rsid w:val="00D32D4E"/>
    <w:rsid w:val="00D32E35"/>
    <w:rsid w:val="00D32E60"/>
    <w:rsid w:val="00D33089"/>
    <w:rsid w:val="00D330C2"/>
    <w:rsid w:val="00D330E7"/>
    <w:rsid w:val="00D333AD"/>
    <w:rsid w:val="00D333FC"/>
    <w:rsid w:val="00D33499"/>
    <w:rsid w:val="00D3359A"/>
    <w:rsid w:val="00D339FB"/>
    <w:rsid w:val="00D33C11"/>
    <w:rsid w:val="00D33CE1"/>
    <w:rsid w:val="00D34133"/>
    <w:rsid w:val="00D3426E"/>
    <w:rsid w:val="00D3440E"/>
    <w:rsid w:val="00D345FA"/>
    <w:rsid w:val="00D34833"/>
    <w:rsid w:val="00D348E8"/>
    <w:rsid w:val="00D349ED"/>
    <w:rsid w:val="00D34C51"/>
    <w:rsid w:val="00D34E44"/>
    <w:rsid w:val="00D3533F"/>
    <w:rsid w:val="00D355AD"/>
    <w:rsid w:val="00D35C29"/>
    <w:rsid w:val="00D36215"/>
    <w:rsid w:val="00D36361"/>
    <w:rsid w:val="00D368D0"/>
    <w:rsid w:val="00D3696D"/>
    <w:rsid w:val="00D36A30"/>
    <w:rsid w:val="00D36AB8"/>
    <w:rsid w:val="00D36B8A"/>
    <w:rsid w:val="00D36BEF"/>
    <w:rsid w:val="00D36FF7"/>
    <w:rsid w:val="00D3712A"/>
    <w:rsid w:val="00D37165"/>
    <w:rsid w:val="00D37543"/>
    <w:rsid w:val="00D37586"/>
    <w:rsid w:val="00D37786"/>
    <w:rsid w:val="00D37D77"/>
    <w:rsid w:val="00D37EA9"/>
    <w:rsid w:val="00D405D3"/>
    <w:rsid w:val="00D406E3"/>
    <w:rsid w:val="00D407E3"/>
    <w:rsid w:val="00D40BFB"/>
    <w:rsid w:val="00D40C33"/>
    <w:rsid w:val="00D40E38"/>
    <w:rsid w:val="00D40E4D"/>
    <w:rsid w:val="00D40F4B"/>
    <w:rsid w:val="00D40F5D"/>
    <w:rsid w:val="00D41084"/>
    <w:rsid w:val="00D4111F"/>
    <w:rsid w:val="00D41232"/>
    <w:rsid w:val="00D4123C"/>
    <w:rsid w:val="00D4145C"/>
    <w:rsid w:val="00D41545"/>
    <w:rsid w:val="00D419D9"/>
    <w:rsid w:val="00D41A0D"/>
    <w:rsid w:val="00D41A64"/>
    <w:rsid w:val="00D41B6C"/>
    <w:rsid w:val="00D41E18"/>
    <w:rsid w:val="00D41E9F"/>
    <w:rsid w:val="00D41FB5"/>
    <w:rsid w:val="00D42190"/>
    <w:rsid w:val="00D422A8"/>
    <w:rsid w:val="00D42394"/>
    <w:rsid w:val="00D42505"/>
    <w:rsid w:val="00D42524"/>
    <w:rsid w:val="00D42567"/>
    <w:rsid w:val="00D425B1"/>
    <w:rsid w:val="00D425CA"/>
    <w:rsid w:val="00D425CF"/>
    <w:rsid w:val="00D4280A"/>
    <w:rsid w:val="00D42B5C"/>
    <w:rsid w:val="00D42BD9"/>
    <w:rsid w:val="00D42C96"/>
    <w:rsid w:val="00D42DE6"/>
    <w:rsid w:val="00D42E6E"/>
    <w:rsid w:val="00D42F60"/>
    <w:rsid w:val="00D42F7A"/>
    <w:rsid w:val="00D4312A"/>
    <w:rsid w:val="00D436DE"/>
    <w:rsid w:val="00D43797"/>
    <w:rsid w:val="00D4386A"/>
    <w:rsid w:val="00D439FB"/>
    <w:rsid w:val="00D43BBB"/>
    <w:rsid w:val="00D43FAE"/>
    <w:rsid w:val="00D442BE"/>
    <w:rsid w:val="00D442F6"/>
    <w:rsid w:val="00D44337"/>
    <w:rsid w:val="00D444E4"/>
    <w:rsid w:val="00D44804"/>
    <w:rsid w:val="00D4499E"/>
    <w:rsid w:val="00D44BEE"/>
    <w:rsid w:val="00D44DA5"/>
    <w:rsid w:val="00D44FF6"/>
    <w:rsid w:val="00D45073"/>
    <w:rsid w:val="00D451FC"/>
    <w:rsid w:val="00D452A8"/>
    <w:rsid w:val="00D45950"/>
    <w:rsid w:val="00D463FE"/>
    <w:rsid w:val="00D464F0"/>
    <w:rsid w:val="00D46976"/>
    <w:rsid w:val="00D46BAD"/>
    <w:rsid w:val="00D46C2C"/>
    <w:rsid w:val="00D46F32"/>
    <w:rsid w:val="00D46F4C"/>
    <w:rsid w:val="00D4734F"/>
    <w:rsid w:val="00D4751E"/>
    <w:rsid w:val="00D4780B"/>
    <w:rsid w:val="00D47DAD"/>
    <w:rsid w:val="00D50194"/>
    <w:rsid w:val="00D503E1"/>
    <w:rsid w:val="00D50610"/>
    <w:rsid w:val="00D50866"/>
    <w:rsid w:val="00D51083"/>
    <w:rsid w:val="00D510B5"/>
    <w:rsid w:val="00D511D2"/>
    <w:rsid w:val="00D5163C"/>
    <w:rsid w:val="00D517F8"/>
    <w:rsid w:val="00D5195E"/>
    <w:rsid w:val="00D51A13"/>
    <w:rsid w:val="00D51B0A"/>
    <w:rsid w:val="00D52180"/>
    <w:rsid w:val="00D52272"/>
    <w:rsid w:val="00D522F2"/>
    <w:rsid w:val="00D523E3"/>
    <w:rsid w:val="00D52595"/>
    <w:rsid w:val="00D52A55"/>
    <w:rsid w:val="00D52FFB"/>
    <w:rsid w:val="00D5312B"/>
    <w:rsid w:val="00D53154"/>
    <w:rsid w:val="00D531F9"/>
    <w:rsid w:val="00D53287"/>
    <w:rsid w:val="00D53470"/>
    <w:rsid w:val="00D534B9"/>
    <w:rsid w:val="00D53616"/>
    <w:rsid w:val="00D537A0"/>
    <w:rsid w:val="00D53950"/>
    <w:rsid w:val="00D53A3F"/>
    <w:rsid w:val="00D53D7C"/>
    <w:rsid w:val="00D53E30"/>
    <w:rsid w:val="00D54085"/>
    <w:rsid w:val="00D54164"/>
    <w:rsid w:val="00D541CF"/>
    <w:rsid w:val="00D543D0"/>
    <w:rsid w:val="00D544B1"/>
    <w:rsid w:val="00D545E5"/>
    <w:rsid w:val="00D5472C"/>
    <w:rsid w:val="00D54AF5"/>
    <w:rsid w:val="00D54AF7"/>
    <w:rsid w:val="00D54B19"/>
    <w:rsid w:val="00D54FE3"/>
    <w:rsid w:val="00D551EB"/>
    <w:rsid w:val="00D553E2"/>
    <w:rsid w:val="00D55AC0"/>
    <w:rsid w:val="00D55BAB"/>
    <w:rsid w:val="00D55CC7"/>
    <w:rsid w:val="00D55D8E"/>
    <w:rsid w:val="00D55EA3"/>
    <w:rsid w:val="00D55EBF"/>
    <w:rsid w:val="00D55EE5"/>
    <w:rsid w:val="00D56008"/>
    <w:rsid w:val="00D564EF"/>
    <w:rsid w:val="00D56684"/>
    <w:rsid w:val="00D567FE"/>
    <w:rsid w:val="00D5689E"/>
    <w:rsid w:val="00D56A2E"/>
    <w:rsid w:val="00D56BDF"/>
    <w:rsid w:val="00D56CEF"/>
    <w:rsid w:val="00D5738B"/>
    <w:rsid w:val="00D5742C"/>
    <w:rsid w:val="00D576DA"/>
    <w:rsid w:val="00D576F0"/>
    <w:rsid w:val="00D5770D"/>
    <w:rsid w:val="00D5798E"/>
    <w:rsid w:val="00D579C8"/>
    <w:rsid w:val="00D57CF7"/>
    <w:rsid w:val="00D57D4C"/>
    <w:rsid w:val="00D6007B"/>
    <w:rsid w:val="00D6028C"/>
    <w:rsid w:val="00D606B6"/>
    <w:rsid w:val="00D6074C"/>
    <w:rsid w:val="00D60A98"/>
    <w:rsid w:val="00D60BF7"/>
    <w:rsid w:val="00D60DA8"/>
    <w:rsid w:val="00D60DEE"/>
    <w:rsid w:val="00D60E24"/>
    <w:rsid w:val="00D611C2"/>
    <w:rsid w:val="00D611C4"/>
    <w:rsid w:val="00D611D7"/>
    <w:rsid w:val="00D613A9"/>
    <w:rsid w:val="00D6143F"/>
    <w:rsid w:val="00D61624"/>
    <w:rsid w:val="00D617EE"/>
    <w:rsid w:val="00D61B37"/>
    <w:rsid w:val="00D61B8B"/>
    <w:rsid w:val="00D61DED"/>
    <w:rsid w:val="00D62007"/>
    <w:rsid w:val="00D626ED"/>
    <w:rsid w:val="00D62987"/>
    <w:rsid w:val="00D62E10"/>
    <w:rsid w:val="00D62E19"/>
    <w:rsid w:val="00D62E47"/>
    <w:rsid w:val="00D62F65"/>
    <w:rsid w:val="00D62F99"/>
    <w:rsid w:val="00D63035"/>
    <w:rsid w:val="00D6338A"/>
    <w:rsid w:val="00D636B3"/>
    <w:rsid w:val="00D639B5"/>
    <w:rsid w:val="00D63AFE"/>
    <w:rsid w:val="00D63C84"/>
    <w:rsid w:val="00D63C9F"/>
    <w:rsid w:val="00D63F0D"/>
    <w:rsid w:val="00D641D1"/>
    <w:rsid w:val="00D64544"/>
    <w:rsid w:val="00D645E8"/>
    <w:rsid w:val="00D64630"/>
    <w:rsid w:val="00D6468E"/>
    <w:rsid w:val="00D649F0"/>
    <w:rsid w:val="00D64D18"/>
    <w:rsid w:val="00D64F4C"/>
    <w:rsid w:val="00D64FCA"/>
    <w:rsid w:val="00D653B5"/>
    <w:rsid w:val="00D654F6"/>
    <w:rsid w:val="00D65AF2"/>
    <w:rsid w:val="00D65BD8"/>
    <w:rsid w:val="00D65CD8"/>
    <w:rsid w:val="00D65E85"/>
    <w:rsid w:val="00D65F7D"/>
    <w:rsid w:val="00D665D6"/>
    <w:rsid w:val="00D66900"/>
    <w:rsid w:val="00D66C7E"/>
    <w:rsid w:val="00D66DFC"/>
    <w:rsid w:val="00D66E46"/>
    <w:rsid w:val="00D67016"/>
    <w:rsid w:val="00D6728B"/>
    <w:rsid w:val="00D67362"/>
    <w:rsid w:val="00D67C71"/>
    <w:rsid w:val="00D67E84"/>
    <w:rsid w:val="00D67EC2"/>
    <w:rsid w:val="00D706C5"/>
    <w:rsid w:val="00D70805"/>
    <w:rsid w:val="00D709E4"/>
    <w:rsid w:val="00D70C4C"/>
    <w:rsid w:val="00D70E0C"/>
    <w:rsid w:val="00D70EF8"/>
    <w:rsid w:val="00D70FC1"/>
    <w:rsid w:val="00D70FCB"/>
    <w:rsid w:val="00D71218"/>
    <w:rsid w:val="00D7147C"/>
    <w:rsid w:val="00D714C2"/>
    <w:rsid w:val="00D71A64"/>
    <w:rsid w:val="00D71B1B"/>
    <w:rsid w:val="00D71BB1"/>
    <w:rsid w:val="00D71D77"/>
    <w:rsid w:val="00D71DBF"/>
    <w:rsid w:val="00D71ECA"/>
    <w:rsid w:val="00D71FEA"/>
    <w:rsid w:val="00D72BC0"/>
    <w:rsid w:val="00D73045"/>
    <w:rsid w:val="00D7306D"/>
    <w:rsid w:val="00D734AC"/>
    <w:rsid w:val="00D7376B"/>
    <w:rsid w:val="00D738A4"/>
    <w:rsid w:val="00D73A98"/>
    <w:rsid w:val="00D73ACF"/>
    <w:rsid w:val="00D73E09"/>
    <w:rsid w:val="00D73FFB"/>
    <w:rsid w:val="00D74356"/>
    <w:rsid w:val="00D743D7"/>
    <w:rsid w:val="00D744F8"/>
    <w:rsid w:val="00D74899"/>
    <w:rsid w:val="00D749A4"/>
    <w:rsid w:val="00D749BB"/>
    <w:rsid w:val="00D74AB1"/>
    <w:rsid w:val="00D74B10"/>
    <w:rsid w:val="00D74C67"/>
    <w:rsid w:val="00D74F72"/>
    <w:rsid w:val="00D75084"/>
    <w:rsid w:val="00D75534"/>
    <w:rsid w:val="00D75924"/>
    <w:rsid w:val="00D75B7A"/>
    <w:rsid w:val="00D75CCE"/>
    <w:rsid w:val="00D75CE8"/>
    <w:rsid w:val="00D75F4A"/>
    <w:rsid w:val="00D75FB4"/>
    <w:rsid w:val="00D760F0"/>
    <w:rsid w:val="00D76101"/>
    <w:rsid w:val="00D7617C"/>
    <w:rsid w:val="00D7631E"/>
    <w:rsid w:val="00D765B1"/>
    <w:rsid w:val="00D76FFA"/>
    <w:rsid w:val="00D770E4"/>
    <w:rsid w:val="00D7715F"/>
    <w:rsid w:val="00D77B8E"/>
    <w:rsid w:val="00D77E8A"/>
    <w:rsid w:val="00D77FC4"/>
    <w:rsid w:val="00D8001B"/>
    <w:rsid w:val="00D801BD"/>
    <w:rsid w:val="00D80341"/>
    <w:rsid w:val="00D80396"/>
    <w:rsid w:val="00D80398"/>
    <w:rsid w:val="00D8097C"/>
    <w:rsid w:val="00D80A77"/>
    <w:rsid w:val="00D80C85"/>
    <w:rsid w:val="00D81079"/>
    <w:rsid w:val="00D815C7"/>
    <w:rsid w:val="00D81947"/>
    <w:rsid w:val="00D81ACB"/>
    <w:rsid w:val="00D81FF2"/>
    <w:rsid w:val="00D82285"/>
    <w:rsid w:val="00D82728"/>
    <w:rsid w:val="00D829B3"/>
    <w:rsid w:val="00D82C0E"/>
    <w:rsid w:val="00D82FC4"/>
    <w:rsid w:val="00D8318E"/>
    <w:rsid w:val="00D83267"/>
    <w:rsid w:val="00D837C8"/>
    <w:rsid w:val="00D83AA1"/>
    <w:rsid w:val="00D83C2C"/>
    <w:rsid w:val="00D83CB0"/>
    <w:rsid w:val="00D83CDD"/>
    <w:rsid w:val="00D83FA8"/>
    <w:rsid w:val="00D84248"/>
    <w:rsid w:val="00D842B9"/>
    <w:rsid w:val="00D8441C"/>
    <w:rsid w:val="00D844E5"/>
    <w:rsid w:val="00D84A73"/>
    <w:rsid w:val="00D84C3A"/>
    <w:rsid w:val="00D84F80"/>
    <w:rsid w:val="00D8538A"/>
    <w:rsid w:val="00D853D6"/>
    <w:rsid w:val="00D856B6"/>
    <w:rsid w:val="00D8573B"/>
    <w:rsid w:val="00D85A66"/>
    <w:rsid w:val="00D85B5D"/>
    <w:rsid w:val="00D86358"/>
    <w:rsid w:val="00D86411"/>
    <w:rsid w:val="00D864CC"/>
    <w:rsid w:val="00D86605"/>
    <w:rsid w:val="00D86655"/>
    <w:rsid w:val="00D866F0"/>
    <w:rsid w:val="00D86825"/>
    <w:rsid w:val="00D86B9A"/>
    <w:rsid w:val="00D86BB0"/>
    <w:rsid w:val="00D86DC1"/>
    <w:rsid w:val="00D86E0E"/>
    <w:rsid w:val="00D86F0C"/>
    <w:rsid w:val="00D87507"/>
    <w:rsid w:val="00D87C11"/>
    <w:rsid w:val="00D87DDA"/>
    <w:rsid w:val="00D87FB7"/>
    <w:rsid w:val="00D90105"/>
    <w:rsid w:val="00D9016A"/>
    <w:rsid w:val="00D90272"/>
    <w:rsid w:val="00D90A2B"/>
    <w:rsid w:val="00D90B59"/>
    <w:rsid w:val="00D90E33"/>
    <w:rsid w:val="00D90F77"/>
    <w:rsid w:val="00D910D4"/>
    <w:rsid w:val="00D91444"/>
    <w:rsid w:val="00D91448"/>
    <w:rsid w:val="00D915A6"/>
    <w:rsid w:val="00D91659"/>
    <w:rsid w:val="00D91697"/>
    <w:rsid w:val="00D917AE"/>
    <w:rsid w:val="00D918F8"/>
    <w:rsid w:val="00D91958"/>
    <w:rsid w:val="00D91B34"/>
    <w:rsid w:val="00D91B3F"/>
    <w:rsid w:val="00D91C7C"/>
    <w:rsid w:val="00D91D1B"/>
    <w:rsid w:val="00D91D97"/>
    <w:rsid w:val="00D9247B"/>
    <w:rsid w:val="00D9257D"/>
    <w:rsid w:val="00D927D0"/>
    <w:rsid w:val="00D92D90"/>
    <w:rsid w:val="00D931AD"/>
    <w:rsid w:val="00D936D4"/>
    <w:rsid w:val="00D936F4"/>
    <w:rsid w:val="00D938C3"/>
    <w:rsid w:val="00D93CEB"/>
    <w:rsid w:val="00D93D32"/>
    <w:rsid w:val="00D94169"/>
    <w:rsid w:val="00D9422E"/>
    <w:rsid w:val="00D945F2"/>
    <w:rsid w:val="00D9480F"/>
    <w:rsid w:val="00D94835"/>
    <w:rsid w:val="00D94A80"/>
    <w:rsid w:val="00D94C76"/>
    <w:rsid w:val="00D94E33"/>
    <w:rsid w:val="00D94EBA"/>
    <w:rsid w:val="00D94EDA"/>
    <w:rsid w:val="00D94F3C"/>
    <w:rsid w:val="00D94F91"/>
    <w:rsid w:val="00D95220"/>
    <w:rsid w:val="00D95230"/>
    <w:rsid w:val="00D9543D"/>
    <w:rsid w:val="00D959F7"/>
    <w:rsid w:val="00D95BA2"/>
    <w:rsid w:val="00D95BC8"/>
    <w:rsid w:val="00D95BD4"/>
    <w:rsid w:val="00D95CFB"/>
    <w:rsid w:val="00D95D94"/>
    <w:rsid w:val="00D95DC7"/>
    <w:rsid w:val="00D95E78"/>
    <w:rsid w:val="00D95EC7"/>
    <w:rsid w:val="00D95F16"/>
    <w:rsid w:val="00D9642F"/>
    <w:rsid w:val="00D96481"/>
    <w:rsid w:val="00D9693F"/>
    <w:rsid w:val="00D969A0"/>
    <w:rsid w:val="00D96C5D"/>
    <w:rsid w:val="00D96EAE"/>
    <w:rsid w:val="00D96FFD"/>
    <w:rsid w:val="00D976F0"/>
    <w:rsid w:val="00D97707"/>
    <w:rsid w:val="00D978D0"/>
    <w:rsid w:val="00D978FA"/>
    <w:rsid w:val="00D97E0D"/>
    <w:rsid w:val="00D97FA7"/>
    <w:rsid w:val="00DA0182"/>
    <w:rsid w:val="00DA0334"/>
    <w:rsid w:val="00DA043C"/>
    <w:rsid w:val="00DA0C8D"/>
    <w:rsid w:val="00DA0EF1"/>
    <w:rsid w:val="00DA1115"/>
    <w:rsid w:val="00DA1170"/>
    <w:rsid w:val="00DA1220"/>
    <w:rsid w:val="00DA1B88"/>
    <w:rsid w:val="00DA1D8E"/>
    <w:rsid w:val="00DA269A"/>
    <w:rsid w:val="00DA2803"/>
    <w:rsid w:val="00DA281E"/>
    <w:rsid w:val="00DA28D4"/>
    <w:rsid w:val="00DA2A22"/>
    <w:rsid w:val="00DA2B07"/>
    <w:rsid w:val="00DA2B68"/>
    <w:rsid w:val="00DA2D22"/>
    <w:rsid w:val="00DA3357"/>
    <w:rsid w:val="00DA3911"/>
    <w:rsid w:val="00DA3B0D"/>
    <w:rsid w:val="00DA3BD2"/>
    <w:rsid w:val="00DA3E1C"/>
    <w:rsid w:val="00DA40D2"/>
    <w:rsid w:val="00DA40E1"/>
    <w:rsid w:val="00DA442F"/>
    <w:rsid w:val="00DA45F0"/>
    <w:rsid w:val="00DA481B"/>
    <w:rsid w:val="00DA4B8D"/>
    <w:rsid w:val="00DA4C7E"/>
    <w:rsid w:val="00DA4CAE"/>
    <w:rsid w:val="00DA4DD3"/>
    <w:rsid w:val="00DA5036"/>
    <w:rsid w:val="00DA506D"/>
    <w:rsid w:val="00DA5097"/>
    <w:rsid w:val="00DA50EA"/>
    <w:rsid w:val="00DA51B4"/>
    <w:rsid w:val="00DA522C"/>
    <w:rsid w:val="00DA53B4"/>
    <w:rsid w:val="00DA58E7"/>
    <w:rsid w:val="00DA5926"/>
    <w:rsid w:val="00DA5CC9"/>
    <w:rsid w:val="00DA5DFE"/>
    <w:rsid w:val="00DA5E63"/>
    <w:rsid w:val="00DA62CB"/>
    <w:rsid w:val="00DA6612"/>
    <w:rsid w:val="00DA6ADB"/>
    <w:rsid w:val="00DA6D64"/>
    <w:rsid w:val="00DA7669"/>
    <w:rsid w:val="00DA7700"/>
    <w:rsid w:val="00DA780A"/>
    <w:rsid w:val="00DA7994"/>
    <w:rsid w:val="00DA7CB5"/>
    <w:rsid w:val="00DA7EFC"/>
    <w:rsid w:val="00DB0068"/>
    <w:rsid w:val="00DB01CF"/>
    <w:rsid w:val="00DB0233"/>
    <w:rsid w:val="00DB02E0"/>
    <w:rsid w:val="00DB0338"/>
    <w:rsid w:val="00DB04C1"/>
    <w:rsid w:val="00DB0785"/>
    <w:rsid w:val="00DB0A8B"/>
    <w:rsid w:val="00DB0B1A"/>
    <w:rsid w:val="00DB1074"/>
    <w:rsid w:val="00DB10FE"/>
    <w:rsid w:val="00DB1457"/>
    <w:rsid w:val="00DB1653"/>
    <w:rsid w:val="00DB18F3"/>
    <w:rsid w:val="00DB192F"/>
    <w:rsid w:val="00DB1A7B"/>
    <w:rsid w:val="00DB1CCC"/>
    <w:rsid w:val="00DB2054"/>
    <w:rsid w:val="00DB206D"/>
    <w:rsid w:val="00DB223D"/>
    <w:rsid w:val="00DB2327"/>
    <w:rsid w:val="00DB250F"/>
    <w:rsid w:val="00DB25D5"/>
    <w:rsid w:val="00DB2933"/>
    <w:rsid w:val="00DB2CD7"/>
    <w:rsid w:val="00DB3023"/>
    <w:rsid w:val="00DB35B1"/>
    <w:rsid w:val="00DB39C6"/>
    <w:rsid w:val="00DB3AFB"/>
    <w:rsid w:val="00DB3C38"/>
    <w:rsid w:val="00DB3D55"/>
    <w:rsid w:val="00DB3FBE"/>
    <w:rsid w:val="00DB4077"/>
    <w:rsid w:val="00DB411D"/>
    <w:rsid w:val="00DB419E"/>
    <w:rsid w:val="00DB423A"/>
    <w:rsid w:val="00DB423B"/>
    <w:rsid w:val="00DB4384"/>
    <w:rsid w:val="00DB43F3"/>
    <w:rsid w:val="00DB445D"/>
    <w:rsid w:val="00DB4464"/>
    <w:rsid w:val="00DB44DB"/>
    <w:rsid w:val="00DB4519"/>
    <w:rsid w:val="00DB45FC"/>
    <w:rsid w:val="00DB4696"/>
    <w:rsid w:val="00DB47B0"/>
    <w:rsid w:val="00DB49E1"/>
    <w:rsid w:val="00DB4A2F"/>
    <w:rsid w:val="00DB4BA3"/>
    <w:rsid w:val="00DB4DA1"/>
    <w:rsid w:val="00DB4E87"/>
    <w:rsid w:val="00DB5099"/>
    <w:rsid w:val="00DB51D1"/>
    <w:rsid w:val="00DB5827"/>
    <w:rsid w:val="00DB586B"/>
    <w:rsid w:val="00DB588B"/>
    <w:rsid w:val="00DB59D2"/>
    <w:rsid w:val="00DB59DB"/>
    <w:rsid w:val="00DB5A0D"/>
    <w:rsid w:val="00DB5DB7"/>
    <w:rsid w:val="00DB6339"/>
    <w:rsid w:val="00DB64BB"/>
    <w:rsid w:val="00DB651B"/>
    <w:rsid w:val="00DB66BC"/>
    <w:rsid w:val="00DB7281"/>
    <w:rsid w:val="00DB7300"/>
    <w:rsid w:val="00DB7558"/>
    <w:rsid w:val="00DB75B1"/>
    <w:rsid w:val="00DB7702"/>
    <w:rsid w:val="00DB7727"/>
    <w:rsid w:val="00DB7732"/>
    <w:rsid w:val="00DB77CD"/>
    <w:rsid w:val="00DB7995"/>
    <w:rsid w:val="00DC012A"/>
    <w:rsid w:val="00DC02F3"/>
    <w:rsid w:val="00DC039C"/>
    <w:rsid w:val="00DC0401"/>
    <w:rsid w:val="00DC07C0"/>
    <w:rsid w:val="00DC0A76"/>
    <w:rsid w:val="00DC0D3E"/>
    <w:rsid w:val="00DC11B9"/>
    <w:rsid w:val="00DC1261"/>
    <w:rsid w:val="00DC1343"/>
    <w:rsid w:val="00DC15FE"/>
    <w:rsid w:val="00DC1754"/>
    <w:rsid w:val="00DC177E"/>
    <w:rsid w:val="00DC18F1"/>
    <w:rsid w:val="00DC1985"/>
    <w:rsid w:val="00DC1CF9"/>
    <w:rsid w:val="00DC1D11"/>
    <w:rsid w:val="00DC1E60"/>
    <w:rsid w:val="00DC1E8A"/>
    <w:rsid w:val="00DC21C3"/>
    <w:rsid w:val="00DC225D"/>
    <w:rsid w:val="00DC2296"/>
    <w:rsid w:val="00DC25FF"/>
    <w:rsid w:val="00DC2653"/>
    <w:rsid w:val="00DC27B5"/>
    <w:rsid w:val="00DC28C0"/>
    <w:rsid w:val="00DC28D7"/>
    <w:rsid w:val="00DC2A28"/>
    <w:rsid w:val="00DC2BC4"/>
    <w:rsid w:val="00DC2F6B"/>
    <w:rsid w:val="00DC31CF"/>
    <w:rsid w:val="00DC33AC"/>
    <w:rsid w:val="00DC39B7"/>
    <w:rsid w:val="00DC3D74"/>
    <w:rsid w:val="00DC3EA1"/>
    <w:rsid w:val="00DC40F7"/>
    <w:rsid w:val="00DC418E"/>
    <w:rsid w:val="00DC4311"/>
    <w:rsid w:val="00DC4664"/>
    <w:rsid w:val="00DC46E7"/>
    <w:rsid w:val="00DC4B14"/>
    <w:rsid w:val="00DC4B2C"/>
    <w:rsid w:val="00DC4C99"/>
    <w:rsid w:val="00DC4E31"/>
    <w:rsid w:val="00DC4E71"/>
    <w:rsid w:val="00DC5267"/>
    <w:rsid w:val="00DC56FF"/>
    <w:rsid w:val="00DC57C4"/>
    <w:rsid w:val="00DC587F"/>
    <w:rsid w:val="00DC590E"/>
    <w:rsid w:val="00DC5A90"/>
    <w:rsid w:val="00DC5CD7"/>
    <w:rsid w:val="00DC5CEB"/>
    <w:rsid w:val="00DC5D86"/>
    <w:rsid w:val="00DC5E58"/>
    <w:rsid w:val="00DC5F21"/>
    <w:rsid w:val="00DC5F2E"/>
    <w:rsid w:val="00DC6383"/>
    <w:rsid w:val="00DC67B5"/>
    <w:rsid w:val="00DC6907"/>
    <w:rsid w:val="00DC6CFE"/>
    <w:rsid w:val="00DC7086"/>
    <w:rsid w:val="00DC7459"/>
    <w:rsid w:val="00DC7660"/>
    <w:rsid w:val="00DC76DA"/>
    <w:rsid w:val="00DC7CEE"/>
    <w:rsid w:val="00DC7CF7"/>
    <w:rsid w:val="00DC7DA5"/>
    <w:rsid w:val="00DC7DCB"/>
    <w:rsid w:val="00DD004C"/>
    <w:rsid w:val="00DD02C9"/>
    <w:rsid w:val="00DD0587"/>
    <w:rsid w:val="00DD065C"/>
    <w:rsid w:val="00DD068D"/>
    <w:rsid w:val="00DD0CE5"/>
    <w:rsid w:val="00DD0E0A"/>
    <w:rsid w:val="00DD0F94"/>
    <w:rsid w:val="00DD10E2"/>
    <w:rsid w:val="00DD1101"/>
    <w:rsid w:val="00DD1288"/>
    <w:rsid w:val="00DD13FB"/>
    <w:rsid w:val="00DD14DD"/>
    <w:rsid w:val="00DD17D5"/>
    <w:rsid w:val="00DD1D6E"/>
    <w:rsid w:val="00DD1E01"/>
    <w:rsid w:val="00DD1EDA"/>
    <w:rsid w:val="00DD2261"/>
    <w:rsid w:val="00DD2379"/>
    <w:rsid w:val="00DD23C6"/>
    <w:rsid w:val="00DD28EB"/>
    <w:rsid w:val="00DD303E"/>
    <w:rsid w:val="00DD3961"/>
    <w:rsid w:val="00DD3F0A"/>
    <w:rsid w:val="00DD3F48"/>
    <w:rsid w:val="00DD3F6E"/>
    <w:rsid w:val="00DD3F7D"/>
    <w:rsid w:val="00DD3FE1"/>
    <w:rsid w:val="00DD41EE"/>
    <w:rsid w:val="00DD42A4"/>
    <w:rsid w:val="00DD432A"/>
    <w:rsid w:val="00DD43BD"/>
    <w:rsid w:val="00DD4579"/>
    <w:rsid w:val="00DD4679"/>
    <w:rsid w:val="00DD47A2"/>
    <w:rsid w:val="00DD486B"/>
    <w:rsid w:val="00DD486C"/>
    <w:rsid w:val="00DD4DF5"/>
    <w:rsid w:val="00DD4E68"/>
    <w:rsid w:val="00DD4EE2"/>
    <w:rsid w:val="00DD5012"/>
    <w:rsid w:val="00DD504A"/>
    <w:rsid w:val="00DD5073"/>
    <w:rsid w:val="00DD5289"/>
    <w:rsid w:val="00DD586D"/>
    <w:rsid w:val="00DD5B38"/>
    <w:rsid w:val="00DD5BE3"/>
    <w:rsid w:val="00DD5E3D"/>
    <w:rsid w:val="00DD5F94"/>
    <w:rsid w:val="00DD5FCB"/>
    <w:rsid w:val="00DD6095"/>
    <w:rsid w:val="00DD627F"/>
    <w:rsid w:val="00DD6376"/>
    <w:rsid w:val="00DD64F9"/>
    <w:rsid w:val="00DD66B2"/>
    <w:rsid w:val="00DD6E09"/>
    <w:rsid w:val="00DD6F20"/>
    <w:rsid w:val="00DD6F69"/>
    <w:rsid w:val="00DD714D"/>
    <w:rsid w:val="00DD72CB"/>
    <w:rsid w:val="00DD73EE"/>
    <w:rsid w:val="00DD7405"/>
    <w:rsid w:val="00DD76FF"/>
    <w:rsid w:val="00DD7728"/>
    <w:rsid w:val="00DD7773"/>
    <w:rsid w:val="00DD7A15"/>
    <w:rsid w:val="00DD7A48"/>
    <w:rsid w:val="00DD7DD9"/>
    <w:rsid w:val="00DE0134"/>
    <w:rsid w:val="00DE013C"/>
    <w:rsid w:val="00DE046F"/>
    <w:rsid w:val="00DE0838"/>
    <w:rsid w:val="00DE0911"/>
    <w:rsid w:val="00DE0A0B"/>
    <w:rsid w:val="00DE0E5A"/>
    <w:rsid w:val="00DE10C5"/>
    <w:rsid w:val="00DE1143"/>
    <w:rsid w:val="00DE1359"/>
    <w:rsid w:val="00DE1576"/>
    <w:rsid w:val="00DE1CFF"/>
    <w:rsid w:val="00DE1D1C"/>
    <w:rsid w:val="00DE1F48"/>
    <w:rsid w:val="00DE2369"/>
    <w:rsid w:val="00DE242D"/>
    <w:rsid w:val="00DE2632"/>
    <w:rsid w:val="00DE2859"/>
    <w:rsid w:val="00DE2951"/>
    <w:rsid w:val="00DE29BC"/>
    <w:rsid w:val="00DE2AE2"/>
    <w:rsid w:val="00DE2D04"/>
    <w:rsid w:val="00DE2F78"/>
    <w:rsid w:val="00DE305D"/>
    <w:rsid w:val="00DE3264"/>
    <w:rsid w:val="00DE37F3"/>
    <w:rsid w:val="00DE3A94"/>
    <w:rsid w:val="00DE3D67"/>
    <w:rsid w:val="00DE4070"/>
    <w:rsid w:val="00DE4148"/>
    <w:rsid w:val="00DE4169"/>
    <w:rsid w:val="00DE4203"/>
    <w:rsid w:val="00DE4381"/>
    <w:rsid w:val="00DE4493"/>
    <w:rsid w:val="00DE45AD"/>
    <w:rsid w:val="00DE5187"/>
    <w:rsid w:val="00DE526E"/>
    <w:rsid w:val="00DE5412"/>
    <w:rsid w:val="00DE5A02"/>
    <w:rsid w:val="00DE5A17"/>
    <w:rsid w:val="00DE5E1A"/>
    <w:rsid w:val="00DE5EA3"/>
    <w:rsid w:val="00DE6016"/>
    <w:rsid w:val="00DE6265"/>
    <w:rsid w:val="00DE62D7"/>
    <w:rsid w:val="00DE658E"/>
    <w:rsid w:val="00DE6758"/>
    <w:rsid w:val="00DE6E34"/>
    <w:rsid w:val="00DE6F53"/>
    <w:rsid w:val="00DE702B"/>
    <w:rsid w:val="00DE7168"/>
    <w:rsid w:val="00DE72C3"/>
    <w:rsid w:val="00DE7668"/>
    <w:rsid w:val="00DE76C5"/>
    <w:rsid w:val="00DE77AB"/>
    <w:rsid w:val="00DE77B6"/>
    <w:rsid w:val="00DE7B1D"/>
    <w:rsid w:val="00DE7D89"/>
    <w:rsid w:val="00DE7E65"/>
    <w:rsid w:val="00DF0269"/>
    <w:rsid w:val="00DF0645"/>
    <w:rsid w:val="00DF0761"/>
    <w:rsid w:val="00DF07F6"/>
    <w:rsid w:val="00DF0984"/>
    <w:rsid w:val="00DF0A16"/>
    <w:rsid w:val="00DF0A85"/>
    <w:rsid w:val="00DF0EA2"/>
    <w:rsid w:val="00DF0F12"/>
    <w:rsid w:val="00DF10D7"/>
    <w:rsid w:val="00DF16EC"/>
    <w:rsid w:val="00DF18F2"/>
    <w:rsid w:val="00DF192F"/>
    <w:rsid w:val="00DF1981"/>
    <w:rsid w:val="00DF19ED"/>
    <w:rsid w:val="00DF1A4E"/>
    <w:rsid w:val="00DF1C29"/>
    <w:rsid w:val="00DF1FF9"/>
    <w:rsid w:val="00DF26FC"/>
    <w:rsid w:val="00DF28F1"/>
    <w:rsid w:val="00DF29E7"/>
    <w:rsid w:val="00DF2BEB"/>
    <w:rsid w:val="00DF2DD1"/>
    <w:rsid w:val="00DF2DE9"/>
    <w:rsid w:val="00DF306E"/>
    <w:rsid w:val="00DF3427"/>
    <w:rsid w:val="00DF376F"/>
    <w:rsid w:val="00DF3916"/>
    <w:rsid w:val="00DF3942"/>
    <w:rsid w:val="00DF39ED"/>
    <w:rsid w:val="00DF3ABF"/>
    <w:rsid w:val="00DF3B8C"/>
    <w:rsid w:val="00DF3DA3"/>
    <w:rsid w:val="00DF41AF"/>
    <w:rsid w:val="00DF4558"/>
    <w:rsid w:val="00DF472F"/>
    <w:rsid w:val="00DF49FE"/>
    <w:rsid w:val="00DF4DAF"/>
    <w:rsid w:val="00DF5067"/>
    <w:rsid w:val="00DF51EE"/>
    <w:rsid w:val="00DF5314"/>
    <w:rsid w:val="00DF54D7"/>
    <w:rsid w:val="00DF54E2"/>
    <w:rsid w:val="00DF5633"/>
    <w:rsid w:val="00DF56FC"/>
    <w:rsid w:val="00DF58F6"/>
    <w:rsid w:val="00DF5921"/>
    <w:rsid w:val="00DF5A93"/>
    <w:rsid w:val="00DF5AE6"/>
    <w:rsid w:val="00DF5B61"/>
    <w:rsid w:val="00DF5D3E"/>
    <w:rsid w:val="00DF5D97"/>
    <w:rsid w:val="00DF63AD"/>
    <w:rsid w:val="00DF64D5"/>
    <w:rsid w:val="00DF69FD"/>
    <w:rsid w:val="00DF6DE4"/>
    <w:rsid w:val="00DF710A"/>
    <w:rsid w:val="00DF751D"/>
    <w:rsid w:val="00DF7687"/>
    <w:rsid w:val="00DF7C0E"/>
    <w:rsid w:val="00E00878"/>
    <w:rsid w:val="00E00AB6"/>
    <w:rsid w:val="00E00BE8"/>
    <w:rsid w:val="00E01740"/>
    <w:rsid w:val="00E01925"/>
    <w:rsid w:val="00E019B0"/>
    <w:rsid w:val="00E01A4E"/>
    <w:rsid w:val="00E01B89"/>
    <w:rsid w:val="00E01C7D"/>
    <w:rsid w:val="00E01CFA"/>
    <w:rsid w:val="00E02146"/>
    <w:rsid w:val="00E02147"/>
    <w:rsid w:val="00E02398"/>
    <w:rsid w:val="00E0247B"/>
    <w:rsid w:val="00E02529"/>
    <w:rsid w:val="00E025E0"/>
    <w:rsid w:val="00E027AB"/>
    <w:rsid w:val="00E029EB"/>
    <w:rsid w:val="00E02B07"/>
    <w:rsid w:val="00E02D36"/>
    <w:rsid w:val="00E02D98"/>
    <w:rsid w:val="00E02EB1"/>
    <w:rsid w:val="00E02FEC"/>
    <w:rsid w:val="00E03387"/>
    <w:rsid w:val="00E03388"/>
    <w:rsid w:val="00E0366D"/>
    <w:rsid w:val="00E0367D"/>
    <w:rsid w:val="00E03694"/>
    <w:rsid w:val="00E03695"/>
    <w:rsid w:val="00E03870"/>
    <w:rsid w:val="00E039AE"/>
    <w:rsid w:val="00E03DFF"/>
    <w:rsid w:val="00E03E4D"/>
    <w:rsid w:val="00E04164"/>
    <w:rsid w:val="00E04192"/>
    <w:rsid w:val="00E043D9"/>
    <w:rsid w:val="00E04AE7"/>
    <w:rsid w:val="00E04C40"/>
    <w:rsid w:val="00E04CEA"/>
    <w:rsid w:val="00E04DB1"/>
    <w:rsid w:val="00E04E46"/>
    <w:rsid w:val="00E05015"/>
    <w:rsid w:val="00E050AE"/>
    <w:rsid w:val="00E052F1"/>
    <w:rsid w:val="00E05318"/>
    <w:rsid w:val="00E05889"/>
    <w:rsid w:val="00E05A4F"/>
    <w:rsid w:val="00E05DFF"/>
    <w:rsid w:val="00E05E2F"/>
    <w:rsid w:val="00E0613E"/>
    <w:rsid w:val="00E061CA"/>
    <w:rsid w:val="00E06228"/>
    <w:rsid w:val="00E062EF"/>
    <w:rsid w:val="00E06446"/>
    <w:rsid w:val="00E06462"/>
    <w:rsid w:val="00E06527"/>
    <w:rsid w:val="00E06B19"/>
    <w:rsid w:val="00E06D01"/>
    <w:rsid w:val="00E06EFB"/>
    <w:rsid w:val="00E0721D"/>
    <w:rsid w:val="00E075BB"/>
    <w:rsid w:val="00E0769B"/>
    <w:rsid w:val="00E076B9"/>
    <w:rsid w:val="00E07BBB"/>
    <w:rsid w:val="00E10053"/>
    <w:rsid w:val="00E1013E"/>
    <w:rsid w:val="00E1014A"/>
    <w:rsid w:val="00E101B6"/>
    <w:rsid w:val="00E10232"/>
    <w:rsid w:val="00E104CF"/>
    <w:rsid w:val="00E10731"/>
    <w:rsid w:val="00E10AF4"/>
    <w:rsid w:val="00E10C64"/>
    <w:rsid w:val="00E10C90"/>
    <w:rsid w:val="00E10D2D"/>
    <w:rsid w:val="00E10D94"/>
    <w:rsid w:val="00E10DB1"/>
    <w:rsid w:val="00E114CB"/>
    <w:rsid w:val="00E11811"/>
    <w:rsid w:val="00E11AF6"/>
    <w:rsid w:val="00E11D3A"/>
    <w:rsid w:val="00E11D4D"/>
    <w:rsid w:val="00E1226A"/>
    <w:rsid w:val="00E122FD"/>
    <w:rsid w:val="00E12934"/>
    <w:rsid w:val="00E12A08"/>
    <w:rsid w:val="00E12A94"/>
    <w:rsid w:val="00E12AEA"/>
    <w:rsid w:val="00E12B27"/>
    <w:rsid w:val="00E12BD9"/>
    <w:rsid w:val="00E12C1E"/>
    <w:rsid w:val="00E12D47"/>
    <w:rsid w:val="00E12EC0"/>
    <w:rsid w:val="00E1339B"/>
    <w:rsid w:val="00E13408"/>
    <w:rsid w:val="00E139B1"/>
    <w:rsid w:val="00E13B3A"/>
    <w:rsid w:val="00E13FE8"/>
    <w:rsid w:val="00E13FFD"/>
    <w:rsid w:val="00E146B3"/>
    <w:rsid w:val="00E14980"/>
    <w:rsid w:val="00E149C4"/>
    <w:rsid w:val="00E14E13"/>
    <w:rsid w:val="00E14E37"/>
    <w:rsid w:val="00E1501A"/>
    <w:rsid w:val="00E153D4"/>
    <w:rsid w:val="00E1545E"/>
    <w:rsid w:val="00E157DB"/>
    <w:rsid w:val="00E15894"/>
    <w:rsid w:val="00E15B34"/>
    <w:rsid w:val="00E15DF7"/>
    <w:rsid w:val="00E161C9"/>
    <w:rsid w:val="00E1687A"/>
    <w:rsid w:val="00E16D65"/>
    <w:rsid w:val="00E17324"/>
    <w:rsid w:val="00E175A9"/>
    <w:rsid w:val="00E17653"/>
    <w:rsid w:val="00E179DD"/>
    <w:rsid w:val="00E17A12"/>
    <w:rsid w:val="00E17B3E"/>
    <w:rsid w:val="00E17B8D"/>
    <w:rsid w:val="00E17BBE"/>
    <w:rsid w:val="00E17C67"/>
    <w:rsid w:val="00E17ED7"/>
    <w:rsid w:val="00E17F71"/>
    <w:rsid w:val="00E20564"/>
    <w:rsid w:val="00E207A4"/>
    <w:rsid w:val="00E20CBF"/>
    <w:rsid w:val="00E20DB7"/>
    <w:rsid w:val="00E21013"/>
    <w:rsid w:val="00E210A1"/>
    <w:rsid w:val="00E2141A"/>
    <w:rsid w:val="00E2156E"/>
    <w:rsid w:val="00E21864"/>
    <w:rsid w:val="00E218FE"/>
    <w:rsid w:val="00E220FC"/>
    <w:rsid w:val="00E22939"/>
    <w:rsid w:val="00E22B06"/>
    <w:rsid w:val="00E22D3B"/>
    <w:rsid w:val="00E22EE8"/>
    <w:rsid w:val="00E23205"/>
    <w:rsid w:val="00E233C9"/>
    <w:rsid w:val="00E235C4"/>
    <w:rsid w:val="00E23666"/>
    <w:rsid w:val="00E2379B"/>
    <w:rsid w:val="00E23E64"/>
    <w:rsid w:val="00E23FF3"/>
    <w:rsid w:val="00E240F3"/>
    <w:rsid w:val="00E241DD"/>
    <w:rsid w:val="00E245AA"/>
    <w:rsid w:val="00E24645"/>
    <w:rsid w:val="00E247B3"/>
    <w:rsid w:val="00E249D8"/>
    <w:rsid w:val="00E24BDB"/>
    <w:rsid w:val="00E24DB8"/>
    <w:rsid w:val="00E251D5"/>
    <w:rsid w:val="00E2523C"/>
    <w:rsid w:val="00E25253"/>
    <w:rsid w:val="00E25447"/>
    <w:rsid w:val="00E25574"/>
    <w:rsid w:val="00E255DF"/>
    <w:rsid w:val="00E257AB"/>
    <w:rsid w:val="00E25992"/>
    <w:rsid w:val="00E25A58"/>
    <w:rsid w:val="00E25A6C"/>
    <w:rsid w:val="00E26934"/>
    <w:rsid w:val="00E26D5C"/>
    <w:rsid w:val="00E26E70"/>
    <w:rsid w:val="00E26E8F"/>
    <w:rsid w:val="00E27003"/>
    <w:rsid w:val="00E270BF"/>
    <w:rsid w:val="00E27239"/>
    <w:rsid w:val="00E273FA"/>
    <w:rsid w:val="00E27670"/>
    <w:rsid w:val="00E27793"/>
    <w:rsid w:val="00E27889"/>
    <w:rsid w:val="00E27894"/>
    <w:rsid w:val="00E27B2C"/>
    <w:rsid w:val="00E27C8A"/>
    <w:rsid w:val="00E27CAB"/>
    <w:rsid w:val="00E27CED"/>
    <w:rsid w:val="00E27DC8"/>
    <w:rsid w:val="00E306A3"/>
    <w:rsid w:val="00E3085E"/>
    <w:rsid w:val="00E30DBF"/>
    <w:rsid w:val="00E30FFD"/>
    <w:rsid w:val="00E310FC"/>
    <w:rsid w:val="00E3128A"/>
    <w:rsid w:val="00E314FB"/>
    <w:rsid w:val="00E31C90"/>
    <w:rsid w:val="00E31D5C"/>
    <w:rsid w:val="00E31E65"/>
    <w:rsid w:val="00E3209C"/>
    <w:rsid w:val="00E32359"/>
    <w:rsid w:val="00E324D1"/>
    <w:rsid w:val="00E328FD"/>
    <w:rsid w:val="00E32D34"/>
    <w:rsid w:val="00E32D4A"/>
    <w:rsid w:val="00E32D76"/>
    <w:rsid w:val="00E33111"/>
    <w:rsid w:val="00E3339D"/>
    <w:rsid w:val="00E333A8"/>
    <w:rsid w:val="00E333E2"/>
    <w:rsid w:val="00E33747"/>
    <w:rsid w:val="00E33937"/>
    <w:rsid w:val="00E33A5A"/>
    <w:rsid w:val="00E33B61"/>
    <w:rsid w:val="00E33CF7"/>
    <w:rsid w:val="00E33CF9"/>
    <w:rsid w:val="00E3405C"/>
    <w:rsid w:val="00E340A9"/>
    <w:rsid w:val="00E34120"/>
    <w:rsid w:val="00E34421"/>
    <w:rsid w:val="00E34542"/>
    <w:rsid w:val="00E34545"/>
    <w:rsid w:val="00E3467B"/>
    <w:rsid w:val="00E347D5"/>
    <w:rsid w:val="00E34B6E"/>
    <w:rsid w:val="00E34F2E"/>
    <w:rsid w:val="00E34FF7"/>
    <w:rsid w:val="00E35217"/>
    <w:rsid w:val="00E3541B"/>
    <w:rsid w:val="00E35733"/>
    <w:rsid w:val="00E35849"/>
    <w:rsid w:val="00E35A61"/>
    <w:rsid w:val="00E35C3F"/>
    <w:rsid w:val="00E35C4B"/>
    <w:rsid w:val="00E35DB6"/>
    <w:rsid w:val="00E36237"/>
    <w:rsid w:val="00E363C3"/>
    <w:rsid w:val="00E36400"/>
    <w:rsid w:val="00E36629"/>
    <w:rsid w:val="00E36725"/>
    <w:rsid w:val="00E36B79"/>
    <w:rsid w:val="00E36E3D"/>
    <w:rsid w:val="00E37198"/>
    <w:rsid w:val="00E37BE0"/>
    <w:rsid w:val="00E37D21"/>
    <w:rsid w:val="00E37E91"/>
    <w:rsid w:val="00E400AB"/>
    <w:rsid w:val="00E40384"/>
    <w:rsid w:val="00E40385"/>
    <w:rsid w:val="00E40EF8"/>
    <w:rsid w:val="00E41088"/>
    <w:rsid w:val="00E41090"/>
    <w:rsid w:val="00E4133C"/>
    <w:rsid w:val="00E41528"/>
    <w:rsid w:val="00E415B3"/>
    <w:rsid w:val="00E41867"/>
    <w:rsid w:val="00E41B4C"/>
    <w:rsid w:val="00E41B6D"/>
    <w:rsid w:val="00E41BA1"/>
    <w:rsid w:val="00E41C29"/>
    <w:rsid w:val="00E41D4E"/>
    <w:rsid w:val="00E41F63"/>
    <w:rsid w:val="00E422EF"/>
    <w:rsid w:val="00E42335"/>
    <w:rsid w:val="00E426C2"/>
    <w:rsid w:val="00E42F58"/>
    <w:rsid w:val="00E431A2"/>
    <w:rsid w:val="00E43251"/>
    <w:rsid w:val="00E4332E"/>
    <w:rsid w:val="00E4344C"/>
    <w:rsid w:val="00E435AB"/>
    <w:rsid w:val="00E436F5"/>
    <w:rsid w:val="00E437A9"/>
    <w:rsid w:val="00E4388B"/>
    <w:rsid w:val="00E43A84"/>
    <w:rsid w:val="00E43C9E"/>
    <w:rsid w:val="00E4408A"/>
    <w:rsid w:val="00E44180"/>
    <w:rsid w:val="00E444C5"/>
    <w:rsid w:val="00E4462C"/>
    <w:rsid w:val="00E44AA5"/>
    <w:rsid w:val="00E44B85"/>
    <w:rsid w:val="00E45182"/>
    <w:rsid w:val="00E4581D"/>
    <w:rsid w:val="00E45883"/>
    <w:rsid w:val="00E4592C"/>
    <w:rsid w:val="00E45B32"/>
    <w:rsid w:val="00E45D7E"/>
    <w:rsid w:val="00E46111"/>
    <w:rsid w:val="00E464C9"/>
    <w:rsid w:val="00E4674F"/>
    <w:rsid w:val="00E4683B"/>
    <w:rsid w:val="00E468A4"/>
    <w:rsid w:val="00E468BB"/>
    <w:rsid w:val="00E46BAB"/>
    <w:rsid w:val="00E46DFA"/>
    <w:rsid w:val="00E46E08"/>
    <w:rsid w:val="00E46EFE"/>
    <w:rsid w:val="00E47224"/>
    <w:rsid w:val="00E47270"/>
    <w:rsid w:val="00E474C0"/>
    <w:rsid w:val="00E474C3"/>
    <w:rsid w:val="00E474D2"/>
    <w:rsid w:val="00E47B88"/>
    <w:rsid w:val="00E47CA0"/>
    <w:rsid w:val="00E47D4C"/>
    <w:rsid w:val="00E47F1A"/>
    <w:rsid w:val="00E500DD"/>
    <w:rsid w:val="00E503D0"/>
    <w:rsid w:val="00E5048F"/>
    <w:rsid w:val="00E50581"/>
    <w:rsid w:val="00E50855"/>
    <w:rsid w:val="00E50949"/>
    <w:rsid w:val="00E50C1C"/>
    <w:rsid w:val="00E50CA7"/>
    <w:rsid w:val="00E51613"/>
    <w:rsid w:val="00E51857"/>
    <w:rsid w:val="00E51870"/>
    <w:rsid w:val="00E51932"/>
    <w:rsid w:val="00E5196E"/>
    <w:rsid w:val="00E52303"/>
    <w:rsid w:val="00E52414"/>
    <w:rsid w:val="00E524B8"/>
    <w:rsid w:val="00E5292F"/>
    <w:rsid w:val="00E52BD3"/>
    <w:rsid w:val="00E52DC1"/>
    <w:rsid w:val="00E538B1"/>
    <w:rsid w:val="00E53BC9"/>
    <w:rsid w:val="00E53D38"/>
    <w:rsid w:val="00E53F27"/>
    <w:rsid w:val="00E540EF"/>
    <w:rsid w:val="00E54282"/>
    <w:rsid w:val="00E5431A"/>
    <w:rsid w:val="00E54527"/>
    <w:rsid w:val="00E54651"/>
    <w:rsid w:val="00E54B68"/>
    <w:rsid w:val="00E54FF4"/>
    <w:rsid w:val="00E5514F"/>
    <w:rsid w:val="00E55227"/>
    <w:rsid w:val="00E55541"/>
    <w:rsid w:val="00E55598"/>
    <w:rsid w:val="00E55BF8"/>
    <w:rsid w:val="00E55D10"/>
    <w:rsid w:val="00E55D30"/>
    <w:rsid w:val="00E55DDD"/>
    <w:rsid w:val="00E55E67"/>
    <w:rsid w:val="00E5650F"/>
    <w:rsid w:val="00E56BD0"/>
    <w:rsid w:val="00E56D13"/>
    <w:rsid w:val="00E56D8F"/>
    <w:rsid w:val="00E56E22"/>
    <w:rsid w:val="00E56E9F"/>
    <w:rsid w:val="00E56FE8"/>
    <w:rsid w:val="00E5706B"/>
    <w:rsid w:val="00E5763A"/>
    <w:rsid w:val="00E57712"/>
    <w:rsid w:val="00E57AB1"/>
    <w:rsid w:val="00E57E94"/>
    <w:rsid w:val="00E57FEC"/>
    <w:rsid w:val="00E60332"/>
    <w:rsid w:val="00E603D4"/>
    <w:rsid w:val="00E606E3"/>
    <w:rsid w:val="00E60B46"/>
    <w:rsid w:val="00E60B5E"/>
    <w:rsid w:val="00E61183"/>
    <w:rsid w:val="00E61524"/>
    <w:rsid w:val="00E6173E"/>
    <w:rsid w:val="00E61FB2"/>
    <w:rsid w:val="00E6207D"/>
    <w:rsid w:val="00E62538"/>
    <w:rsid w:val="00E62699"/>
    <w:rsid w:val="00E628FB"/>
    <w:rsid w:val="00E63156"/>
    <w:rsid w:val="00E63654"/>
    <w:rsid w:val="00E63A02"/>
    <w:rsid w:val="00E63AF4"/>
    <w:rsid w:val="00E63B54"/>
    <w:rsid w:val="00E63C0A"/>
    <w:rsid w:val="00E63CCE"/>
    <w:rsid w:val="00E63ED6"/>
    <w:rsid w:val="00E643FA"/>
    <w:rsid w:val="00E6480B"/>
    <w:rsid w:val="00E64894"/>
    <w:rsid w:val="00E64AE8"/>
    <w:rsid w:val="00E64B5E"/>
    <w:rsid w:val="00E64C83"/>
    <w:rsid w:val="00E64E67"/>
    <w:rsid w:val="00E64FED"/>
    <w:rsid w:val="00E65025"/>
    <w:rsid w:val="00E6550F"/>
    <w:rsid w:val="00E65940"/>
    <w:rsid w:val="00E659E5"/>
    <w:rsid w:val="00E66174"/>
    <w:rsid w:val="00E6619E"/>
    <w:rsid w:val="00E664B8"/>
    <w:rsid w:val="00E667C4"/>
    <w:rsid w:val="00E67409"/>
    <w:rsid w:val="00E674B7"/>
    <w:rsid w:val="00E67C84"/>
    <w:rsid w:val="00E67CD2"/>
    <w:rsid w:val="00E67D04"/>
    <w:rsid w:val="00E67D1F"/>
    <w:rsid w:val="00E67F56"/>
    <w:rsid w:val="00E700CC"/>
    <w:rsid w:val="00E7050C"/>
    <w:rsid w:val="00E7082D"/>
    <w:rsid w:val="00E70835"/>
    <w:rsid w:val="00E70856"/>
    <w:rsid w:val="00E70A03"/>
    <w:rsid w:val="00E71358"/>
    <w:rsid w:val="00E7160B"/>
    <w:rsid w:val="00E71939"/>
    <w:rsid w:val="00E7255F"/>
    <w:rsid w:val="00E729FD"/>
    <w:rsid w:val="00E72A91"/>
    <w:rsid w:val="00E72E18"/>
    <w:rsid w:val="00E72FCD"/>
    <w:rsid w:val="00E7316E"/>
    <w:rsid w:val="00E731F6"/>
    <w:rsid w:val="00E73218"/>
    <w:rsid w:val="00E7349F"/>
    <w:rsid w:val="00E73684"/>
    <w:rsid w:val="00E737F0"/>
    <w:rsid w:val="00E73896"/>
    <w:rsid w:val="00E73A68"/>
    <w:rsid w:val="00E73FF1"/>
    <w:rsid w:val="00E740B7"/>
    <w:rsid w:val="00E741F7"/>
    <w:rsid w:val="00E7432E"/>
    <w:rsid w:val="00E745CC"/>
    <w:rsid w:val="00E74CC0"/>
    <w:rsid w:val="00E74FE4"/>
    <w:rsid w:val="00E75182"/>
    <w:rsid w:val="00E75251"/>
    <w:rsid w:val="00E752D6"/>
    <w:rsid w:val="00E75779"/>
    <w:rsid w:val="00E75785"/>
    <w:rsid w:val="00E75A14"/>
    <w:rsid w:val="00E75B73"/>
    <w:rsid w:val="00E75E72"/>
    <w:rsid w:val="00E75EAD"/>
    <w:rsid w:val="00E75FAE"/>
    <w:rsid w:val="00E765F9"/>
    <w:rsid w:val="00E768EF"/>
    <w:rsid w:val="00E76C3C"/>
    <w:rsid w:val="00E76C7A"/>
    <w:rsid w:val="00E76C9B"/>
    <w:rsid w:val="00E76F58"/>
    <w:rsid w:val="00E774C2"/>
    <w:rsid w:val="00E779A3"/>
    <w:rsid w:val="00E800DA"/>
    <w:rsid w:val="00E801D6"/>
    <w:rsid w:val="00E8050A"/>
    <w:rsid w:val="00E80548"/>
    <w:rsid w:val="00E80708"/>
    <w:rsid w:val="00E808B0"/>
    <w:rsid w:val="00E80F80"/>
    <w:rsid w:val="00E81033"/>
    <w:rsid w:val="00E81067"/>
    <w:rsid w:val="00E812E0"/>
    <w:rsid w:val="00E81669"/>
    <w:rsid w:val="00E81CA2"/>
    <w:rsid w:val="00E8209B"/>
    <w:rsid w:val="00E82758"/>
    <w:rsid w:val="00E828B9"/>
    <w:rsid w:val="00E82A64"/>
    <w:rsid w:val="00E82B5B"/>
    <w:rsid w:val="00E82BF4"/>
    <w:rsid w:val="00E82C48"/>
    <w:rsid w:val="00E8317C"/>
    <w:rsid w:val="00E831D9"/>
    <w:rsid w:val="00E83536"/>
    <w:rsid w:val="00E83604"/>
    <w:rsid w:val="00E836DC"/>
    <w:rsid w:val="00E83895"/>
    <w:rsid w:val="00E83A1E"/>
    <w:rsid w:val="00E83B08"/>
    <w:rsid w:val="00E83CB9"/>
    <w:rsid w:val="00E846F9"/>
    <w:rsid w:val="00E84843"/>
    <w:rsid w:val="00E84BB4"/>
    <w:rsid w:val="00E84DF5"/>
    <w:rsid w:val="00E84E3D"/>
    <w:rsid w:val="00E85272"/>
    <w:rsid w:val="00E85474"/>
    <w:rsid w:val="00E854CE"/>
    <w:rsid w:val="00E857D6"/>
    <w:rsid w:val="00E858C1"/>
    <w:rsid w:val="00E85D94"/>
    <w:rsid w:val="00E85E6A"/>
    <w:rsid w:val="00E86018"/>
    <w:rsid w:val="00E865B3"/>
    <w:rsid w:val="00E8666E"/>
    <w:rsid w:val="00E866CA"/>
    <w:rsid w:val="00E869AF"/>
    <w:rsid w:val="00E86A94"/>
    <w:rsid w:val="00E86B59"/>
    <w:rsid w:val="00E86CC4"/>
    <w:rsid w:val="00E86FFF"/>
    <w:rsid w:val="00E8741B"/>
    <w:rsid w:val="00E8784E"/>
    <w:rsid w:val="00E878E9"/>
    <w:rsid w:val="00E87E2D"/>
    <w:rsid w:val="00E87E91"/>
    <w:rsid w:val="00E90116"/>
    <w:rsid w:val="00E90295"/>
    <w:rsid w:val="00E904C8"/>
    <w:rsid w:val="00E9084B"/>
    <w:rsid w:val="00E90A9D"/>
    <w:rsid w:val="00E90BA7"/>
    <w:rsid w:val="00E90D6E"/>
    <w:rsid w:val="00E90DFF"/>
    <w:rsid w:val="00E90ECC"/>
    <w:rsid w:val="00E9100F"/>
    <w:rsid w:val="00E9117E"/>
    <w:rsid w:val="00E9129E"/>
    <w:rsid w:val="00E912B0"/>
    <w:rsid w:val="00E91349"/>
    <w:rsid w:val="00E9140C"/>
    <w:rsid w:val="00E91969"/>
    <w:rsid w:val="00E91AE8"/>
    <w:rsid w:val="00E91BF2"/>
    <w:rsid w:val="00E92666"/>
    <w:rsid w:val="00E92853"/>
    <w:rsid w:val="00E9302B"/>
    <w:rsid w:val="00E9304E"/>
    <w:rsid w:val="00E930D3"/>
    <w:rsid w:val="00E93131"/>
    <w:rsid w:val="00E93675"/>
    <w:rsid w:val="00E93DE5"/>
    <w:rsid w:val="00E93E75"/>
    <w:rsid w:val="00E948B7"/>
    <w:rsid w:val="00E94D8E"/>
    <w:rsid w:val="00E94EB8"/>
    <w:rsid w:val="00E95050"/>
    <w:rsid w:val="00E954B0"/>
    <w:rsid w:val="00E95780"/>
    <w:rsid w:val="00E957F9"/>
    <w:rsid w:val="00E95967"/>
    <w:rsid w:val="00E959D7"/>
    <w:rsid w:val="00E95AE8"/>
    <w:rsid w:val="00E95BCB"/>
    <w:rsid w:val="00E95E4A"/>
    <w:rsid w:val="00E96072"/>
    <w:rsid w:val="00E960AE"/>
    <w:rsid w:val="00E96470"/>
    <w:rsid w:val="00E96A55"/>
    <w:rsid w:val="00E96C3C"/>
    <w:rsid w:val="00E96D97"/>
    <w:rsid w:val="00E96EB6"/>
    <w:rsid w:val="00E96EDB"/>
    <w:rsid w:val="00E970C6"/>
    <w:rsid w:val="00E972A7"/>
    <w:rsid w:val="00E97358"/>
    <w:rsid w:val="00E97410"/>
    <w:rsid w:val="00E976CA"/>
    <w:rsid w:val="00E977F9"/>
    <w:rsid w:val="00E97BF1"/>
    <w:rsid w:val="00E97D15"/>
    <w:rsid w:val="00E97D74"/>
    <w:rsid w:val="00EA0073"/>
    <w:rsid w:val="00EA009F"/>
    <w:rsid w:val="00EA0490"/>
    <w:rsid w:val="00EA1300"/>
    <w:rsid w:val="00EA1374"/>
    <w:rsid w:val="00EA15AB"/>
    <w:rsid w:val="00EA17DD"/>
    <w:rsid w:val="00EA1D6C"/>
    <w:rsid w:val="00EA1F0F"/>
    <w:rsid w:val="00EA2165"/>
    <w:rsid w:val="00EA2318"/>
    <w:rsid w:val="00EA2621"/>
    <w:rsid w:val="00EA26B0"/>
    <w:rsid w:val="00EA28EC"/>
    <w:rsid w:val="00EA2AE1"/>
    <w:rsid w:val="00EA2BBC"/>
    <w:rsid w:val="00EA2F3F"/>
    <w:rsid w:val="00EA2F46"/>
    <w:rsid w:val="00EA308F"/>
    <w:rsid w:val="00EA33D5"/>
    <w:rsid w:val="00EA35E1"/>
    <w:rsid w:val="00EA36C6"/>
    <w:rsid w:val="00EA39D7"/>
    <w:rsid w:val="00EA3ACB"/>
    <w:rsid w:val="00EA3B39"/>
    <w:rsid w:val="00EA3B70"/>
    <w:rsid w:val="00EA3C38"/>
    <w:rsid w:val="00EA4122"/>
    <w:rsid w:val="00EA41A3"/>
    <w:rsid w:val="00EA41AF"/>
    <w:rsid w:val="00EA4241"/>
    <w:rsid w:val="00EA431E"/>
    <w:rsid w:val="00EA447E"/>
    <w:rsid w:val="00EA4485"/>
    <w:rsid w:val="00EA460A"/>
    <w:rsid w:val="00EA4D44"/>
    <w:rsid w:val="00EA4F2F"/>
    <w:rsid w:val="00EA4F86"/>
    <w:rsid w:val="00EA5051"/>
    <w:rsid w:val="00EA5401"/>
    <w:rsid w:val="00EA570B"/>
    <w:rsid w:val="00EA5914"/>
    <w:rsid w:val="00EA5A07"/>
    <w:rsid w:val="00EA5C88"/>
    <w:rsid w:val="00EA5E72"/>
    <w:rsid w:val="00EA628D"/>
    <w:rsid w:val="00EA6451"/>
    <w:rsid w:val="00EA6748"/>
    <w:rsid w:val="00EA67A4"/>
    <w:rsid w:val="00EA68CA"/>
    <w:rsid w:val="00EA6A25"/>
    <w:rsid w:val="00EA6A72"/>
    <w:rsid w:val="00EA720E"/>
    <w:rsid w:val="00EA73DA"/>
    <w:rsid w:val="00EA750D"/>
    <w:rsid w:val="00EA764F"/>
    <w:rsid w:val="00EA76A7"/>
    <w:rsid w:val="00EA7934"/>
    <w:rsid w:val="00EB0147"/>
    <w:rsid w:val="00EB032C"/>
    <w:rsid w:val="00EB07B7"/>
    <w:rsid w:val="00EB07DD"/>
    <w:rsid w:val="00EB0955"/>
    <w:rsid w:val="00EB095A"/>
    <w:rsid w:val="00EB0966"/>
    <w:rsid w:val="00EB0B55"/>
    <w:rsid w:val="00EB1551"/>
    <w:rsid w:val="00EB15A5"/>
    <w:rsid w:val="00EB1710"/>
    <w:rsid w:val="00EB1A1F"/>
    <w:rsid w:val="00EB1D9B"/>
    <w:rsid w:val="00EB2133"/>
    <w:rsid w:val="00EB22E2"/>
    <w:rsid w:val="00EB238A"/>
    <w:rsid w:val="00EB2535"/>
    <w:rsid w:val="00EB2666"/>
    <w:rsid w:val="00EB2732"/>
    <w:rsid w:val="00EB2835"/>
    <w:rsid w:val="00EB2916"/>
    <w:rsid w:val="00EB2979"/>
    <w:rsid w:val="00EB2B1B"/>
    <w:rsid w:val="00EB2B37"/>
    <w:rsid w:val="00EB2FC0"/>
    <w:rsid w:val="00EB357B"/>
    <w:rsid w:val="00EB3593"/>
    <w:rsid w:val="00EB35AB"/>
    <w:rsid w:val="00EB36BF"/>
    <w:rsid w:val="00EB38B2"/>
    <w:rsid w:val="00EB3AA8"/>
    <w:rsid w:val="00EB3D48"/>
    <w:rsid w:val="00EB3DF3"/>
    <w:rsid w:val="00EB3EFE"/>
    <w:rsid w:val="00EB4123"/>
    <w:rsid w:val="00EB4212"/>
    <w:rsid w:val="00EB4347"/>
    <w:rsid w:val="00EB481C"/>
    <w:rsid w:val="00EB4F10"/>
    <w:rsid w:val="00EB4F39"/>
    <w:rsid w:val="00EB575C"/>
    <w:rsid w:val="00EB60E6"/>
    <w:rsid w:val="00EB6206"/>
    <w:rsid w:val="00EB621F"/>
    <w:rsid w:val="00EB62C0"/>
    <w:rsid w:val="00EB6387"/>
    <w:rsid w:val="00EB64DA"/>
    <w:rsid w:val="00EB66A3"/>
    <w:rsid w:val="00EB691C"/>
    <w:rsid w:val="00EB6C33"/>
    <w:rsid w:val="00EB6C70"/>
    <w:rsid w:val="00EB71F5"/>
    <w:rsid w:val="00EB7548"/>
    <w:rsid w:val="00EB7F2B"/>
    <w:rsid w:val="00EB7F59"/>
    <w:rsid w:val="00EB7F65"/>
    <w:rsid w:val="00EC01A1"/>
    <w:rsid w:val="00EC03CE"/>
    <w:rsid w:val="00EC0553"/>
    <w:rsid w:val="00EC05C3"/>
    <w:rsid w:val="00EC05FF"/>
    <w:rsid w:val="00EC07CC"/>
    <w:rsid w:val="00EC0C6B"/>
    <w:rsid w:val="00EC0E5D"/>
    <w:rsid w:val="00EC1055"/>
    <w:rsid w:val="00EC13EC"/>
    <w:rsid w:val="00EC14FF"/>
    <w:rsid w:val="00EC15B4"/>
    <w:rsid w:val="00EC1793"/>
    <w:rsid w:val="00EC17AB"/>
    <w:rsid w:val="00EC19E9"/>
    <w:rsid w:val="00EC1A4C"/>
    <w:rsid w:val="00EC245F"/>
    <w:rsid w:val="00EC28A9"/>
    <w:rsid w:val="00EC2908"/>
    <w:rsid w:val="00EC2AC0"/>
    <w:rsid w:val="00EC2B54"/>
    <w:rsid w:val="00EC2BE1"/>
    <w:rsid w:val="00EC2C3C"/>
    <w:rsid w:val="00EC2DAC"/>
    <w:rsid w:val="00EC2F8A"/>
    <w:rsid w:val="00EC2FDF"/>
    <w:rsid w:val="00EC3017"/>
    <w:rsid w:val="00EC3061"/>
    <w:rsid w:val="00EC3503"/>
    <w:rsid w:val="00EC36A2"/>
    <w:rsid w:val="00EC3D12"/>
    <w:rsid w:val="00EC3D66"/>
    <w:rsid w:val="00EC41E2"/>
    <w:rsid w:val="00EC421D"/>
    <w:rsid w:val="00EC4241"/>
    <w:rsid w:val="00EC42F9"/>
    <w:rsid w:val="00EC4303"/>
    <w:rsid w:val="00EC43C2"/>
    <w:rsid w:val="00EC4424"/>
    <w:rsid w:val="00EC4458"/>
    <w:rsid w:val="00EC44AF"/>
    <w:rsid w:val="00EC482C"/>
    <w:rsid w:val="00EC4AAC"/>
    <w:rsid w:val="00EC4FBA"/>
    <w:rsid w:val="00EC5408"/>
    <w:rsid w:val="00EC558B"/>
    <w:rsid w:val="00EC55D0"/>
    <w:rsid w:val="00EC5811"/>
    <w:rsid w:val="00EC58BA"/>
    <w:rsid w:val="00EC5BD5"/>
    <w:rsid w:val="00EC5FF2"/>
    <w:rsid w:val="00EC6085"/>
    <w:rsid w:val="00EC634F"/>
    <w:rsid w:val="00EC6395"/>
    <w:rsid w:val="00EC63A6"/>
    <w:rsid w:val="00EC646C"/>
    <w:rsid w:val="00EC6500"/>
    <w:rsid w:val="00EC66E9"/>
    <w:rsid w:val="00EC683D"/>
    <w:rsid w:val="00EC6B17"/>
    <w:rsid w:val="00EC6E26"/>
    <w:rsid w:val="00EC6F0F"/>
    <w:rsid w:val="00EC6F6F"/>
    <w:rsid w:val="00EC700C"/>
    <w:rsid w:val="00EC751D"/>
    <w:rsid w:val="00EC771C"/>
    <w:rsid w:val="00EC7735"/>
    <w:rsid w:val="00EC7B7B"/>
    <w:rsid w:val="00EC7B86"/>
    <w:rsid w:val="00EC7BFC"/>
    <w:rsid w:val="00EC7E05"/>
    <w:rsid w:val="00EC7E56"/>
    <w:rsid w:val="00ED0012"/>
    <w:rsid w:val="00ED0743"/>
    <w:rsid w:val="00ED0A7F"/>
    <w:rsid w:val="00ED0D87"/>
    <w:rsid w:val="00ED0DF7"/>
    <w:rsid w:val="00ED0EF0"/>
    <w:rsid w:val="00ED110E"/>
    <w:rsid w:val="00ED11A2"/>
    <w:rsid w:val="00ED1400"/>
    <w:rsid w:val="00ED1B7E"/>
    <w:rsid w:val="00ED2096"/>
    <w:rsid w:val="00ED2139"/>
    <w:rsid w:val="00ED267A"/>
    <w:rsid w:val="00ED26BE"/>
    <w:rsid w:val="00ED26DC"/>
    <w:rsid w:val="00ED2920"/>
    <w:rsid w:val="00ED3121"/>
    <w:rsid w:val="00ED3162"/>
    <w:rsid w:val="00ED3ABF"/>
    <w:rsid w:val="00ED3C76"/>
    <w:rsid w:val="00ED3E2D"/>
    <w:rsid w:val="00ED3E3A"/>
    <w:rsid w:val="00ED3EDB"/>
    <w:rsid w:val="00ED407F"/>
    <w:rsid w:val="00ED436C"/>
    <w:rsid w:val="00ED45D2"/>
    <w:rsid w:val="00ED49E6"/>
    <w:rsid w:val="00ED4B5F"/>
    <w:rsid w:val="00ED4F1B"/>
    <w:rsid w:val="00ED55DD"/>
    <w:rsid w:val="00ED57E9"/>
    <w:rsid w:val="00ED5816"/>
    <w:rsid w:val="00ED5A2B"/>
    <w:rsid w:val="00ED5BFA"/>
    <w:rsid w:val="00ED5C4E"/>
    <w:rsid w:val="00ED5CC1"/>
    <w:rsid w:val="00ED5DA5"/>
    <w:rsid w:val="00ED60AC"/>
    <w:rsid w:val="00ED60FB"/>
    <w:rsid w:val="00ED65CE"/>
    <w:rsid w:val="00ED6630"/>
    <w:rsid w:val="00ED7369"/>
    <w:rsid w:val="00ED7556"/>
    <w:rsid w:val="00ED7A6B"/>
    <w:rsid w:val="00ED7B97"/>
    <w:rsid w:val="00ED7C4B"/>
    <w:rsid w:val="00ED7FF2"/>
    <w:rsid w:val="00EE01B7"/>
    <w:rsid w:val="00EE0207"/>
    <w:rsid w:val="00EE0421"/>
    <w:rsid w:val="00EE045A"/>
    <w:rsid w:val="00EE07B1"/>
    <w:rsid w:val="00EE07C6"/>
    <w:rsid w:val="00EE084E"/>
    <w:rsid w:val="00EE0A1A"/>
    <w:rsid w:val="00EE0D61"/>
    <w:rsid w:val="00EE0DEA"/>
    <w:rsid w:val="00EE0ED4"/>
    <w:rsid w:val="00EE0F5D"/>
    <w:rsid w:val="00EE1066"/>
    <w:rsid w:val="00EE11F1"/>
    <w:rsid w:val="00EE1341"/>
    <w:rsid w:val="00EE15F9"/>
    <w:rsid w:val="00EE1841"/>
    <w:rsid w:val="00EE2035"/>
    <w:rsid w:val="00EE207A"/>
    <w:rsid w:val="00EE217D"/>
    <w:rsid w:val="00EE2725"/>
    <w:rsid w:val="00EE2D37"/>
    <w:rsid w:val="00EE2E96"/>
    <w:rsid w:val="00EE313B"/>
    <w:rsid w:val="00EE3307"/>
    <w:rsid w:val="00EE331A"/>
    <w:rsid w:val="00EE33F4"/>
    <w:rsid w:val="00EE35A6"/>
    <w:rsid w:val="00EE3715"/>
    <w:rsid w:val="00EE393A"/>
    <w:rsid w:val="00EE3B04"/>
    <w:rsid w:val="00EE3B2D"/>
    <w:rsid w:val="00EE3CD0"/>
    <w:rsid w:val="00EE3F76"/>
    <w:rsid w:val="00EE4097"/>
    <w:rsid w:val="00EE4247"/>
    <w:rsid w:val="00EE441C"/>
    <w:rsid w:val="00EE447F"/>
    <w:rsid w:val="00EE4628"/>
    <w:rsid w:val="00EE4806"/>
    <w:rsid w:val="00EE4879"/>
    <w:rsid w:val="00EE4972"/>
    <w:rsid w:val="00EE4FF3"/>
    <w:rsid w:val="00EE54B6"/>
    <w:rsid w:val="00EE551F"/>
    <w:rsid w:val="00EE5523"/>
    <w:rsid w:val="00EE55E1"/>
    <w:rsid w:val="00EE566A"/>
    <w:rsid w:val="00EE5782"/>
    <w:rsid w:val="00EE5834"/>
    <w:rsid w:val="00EE5BA4"/>
    <w:rsid w:val="00EE5C62"/>
    <w:rsid w:val="00EE6067"/>
    <w:rsid w:val="00EE606E"/>
    <w:rsid w:val="00EE60B4"/>
    <w:rsid w:val="00EE61DA"/>
    <w:rsid w:val="00EE64F9"/>
    <w:rsid w:val="00EE6654"/>
    <w:rsid w:val="00EE66BC"/>
    <w:rsid w:val="00EE68EA"/>
    <w:rsid w:val="00EE6CD5"/>
    <w:rsid w:val="00EE6DBE"/>
    <w:rsid w:val="00EE6DD5"/>
    <w:rsid w:val="00EE7659"/>
    <w:rsid w:val="00EE7932"/>
    <w:rsid w:val="00EE7C0C"/>
    <w:rsid w:val="00EF00B8"/>
    <w:rsid w:val="00EF0321"/>
    <w:rsid w:val="00EF049F"/>
    <w:rsid w:val="00EF04EA"/>
    <w:rsid w:val="00EF06AC"/>
    <w:rsid w:val="00EF1250"/>
    <w:rsid w:val="00EF12D6"/>
    <w:rsid w:val="00EF1492"/>
    <w:rsid w:val="00EF1588"/>
    <w:rsid w:val="00EF16E2"/>
    <w:rsid w:val="00EF197B"/>
    <w:rsid w:val="00EF19F1"/>
    <w:rsid w:val="00EF1B2A"/>
    <w:rsid w:val="00EF1E96"/>
    <w:rsid w:val="00EF2103"/>
    <w:rsid w:val="00EF215A"/>
    <w:rsid w:val="00EF2255"/>
    <w:rsid w:val="00EF22EE"/>
    <w:rsid w:val="00EF231A"/>
    <w:rsid w:val="00EF2815"/>
    <w:rsid w:val="00EF2A7C"/>
    <w:rsid w:val="00EF2E2C"/>
    <w:rsid w:val="00EF32FF"/>
    <w:rsid w:val="00EF3699"/>
    <w:rsid w:val="00EF3B72"/>
    <w:rsid w:val="00EF3D73"/>
    <w:rsid w:val="00EF3E53"/>
    <w:rsid w:val="00EF3EE2"/>
    <w:rsid w:val="00EF3FAB"/>
    <w:rsid w:val="00EF471E"/>
    <w:rsid w:val="00EF47A9"/>
    <w:rsid w:val="00EF49FD"/>
    <w:rsid w:val="00EF4F43"/>
    <w:rsid w:val="00EF4FFD"/>
    <w:rsid w:val="00EF54BF"/>
    <w:rsid w:val="00EF54D8"/>
    <w:rsid w:val="00EF559F"/>
    <w:rsid w:val="00EF5CCA"/>
    <w:rsid w:val="00EF6334"/>
    <w:rsid w:val="00EF63C2"/>
    <w:rsid w:val="00EF65B1"/>
    <w:rsid w:val="00EF662D"/>
    <w:rsid w:val="00EF6971"/>
    <w:rsid w:val="00EF6A24"/>
    <w:rsid w:val="00EF6DFF"/>
    <w:rsid w:val="00EF6E48"/>
    <w:rsid w:val="00EF6F2A"/>
    <w:rsid w:val="00EF7045"/>
    <w:rsid w:val="00EF7453"/>
    <w:rsid w:val="00EF750F"/>
    <w:rsid w:val="00EF7667"/>
    <w:rsid w:val="00EF771C"/>
    <w:rsid w:val="00EF7873"/>
    <w:rsid w:val="00EF795E"/>
    <w:rsid w:val="00EF7D94"/>
    <w:rsid w:val="00EF7E10"/>
    <w:rsid w:val="00EF7EFD"/>
    <w:rsid w:val="00F000F2"/>
    <w:rsid w:val="00F00489"/>
    <w:rsid w:val="00F00495"/>
    <w:rsid w:val="00F004A8"/>
    <w:rsid w:val="00F007DF"/>
    <w:rsid w:val="00F0081A"/>
    <w:rsid w:val="00F00B3E"/>
    <w:rsid w:val="00F00B77"/>
    <w:rsid w:val="00F00CC4"/>
    <w:rsid w:val="00F01098"/>
    <w:rsid w:val="00F010F7"/>
    <w:rsid w:val="00F01128"/>
    <w:rsid w:val="00F0113D"/>
    <w:rsid w:val="00F01435"/>
    <w:rsid w:val="00F01916"/>
    <w:rsid w:val="00F0191E"/>
    <w:rsid w:val="00F01C5F"/>
    <w:rsid w:val="00F01F79"/>
    <w:rsid w:val="00F01FAE"/>
    <w:rsid w:val="00F02201"/>
    <w:rsid w:val="00F02218"/>
    <w:rsid w:val="00F022A8"/>
    <w:rsid w:val="00F02A66"/>
    <w:rsid w:val="00F0351E"/>
    <w:rsid w:val="00F03B3B"/>
    <w:rsid w:val="00F03C71"/>
    <w:rsid w:val="00F04335"/>
    <w:rsid w:val="00F04363"/>
    <w:rsid w:val="00F04A96"/>
    <w:rsid w:val="00F04C4A"/>
    <w:rsid w:val="00F04D2F"/>
    <w:rsid w:val="00F04DEA"/>
    <w:rsid w:val="00F05271"/>
    <w:rsid w:val="00F0568C"/>
    <w:rsid w:val="00F0578B"/>
    <w:rsid w:val="00F057C0"/>
    <w:rsid w:val="00F0587E"/>
    <w:rsid w:val="00F05932"/>
    <w:rsid w:val="00F05AA0"/>
    <w:rsid w:val="00F05CE3"/>
    <w:rsid w:val="00F06108"/>
    <w:rsid w:val="00F06337"/>
    <w:rsid w:val="00F0658F"/>
    <w:rsid w:val="00F065B7"/>
    <w:rsid w:val="00F06815"/>
    <w:rsid w:val="00F0698C"/>
    <w:rsid w:val="00F06E2F"/>
    <w:rsid w:val="00F06E49"/>
    <w:rsid w:val="00F06FF2"/>
    <w:rsid w:val="00F073EF"/>
    <w:rsid w:val="00F078D8"/>
    <w:rsid w:val="00F07974"/>
    <w:rsid w:val="00F07B36"/>
    <w:rsid w:val="00F07B8B"/>
    <w:rsid w:val="00F07C9F"/>
    <w:rsid w:val="00F07CB4"/>
    <w:rsid w:val="00F07E81"/>
    <w:rsid w:val="00F10284"/>
    <w:rsid w:val="00F102CE"/>
    <w:rsid w:val="00F1030F"/>
    <w:rsid w:val="00F1053B"/>
    <w:rsid w:val="00F10EF5"/>
    <w:rsid w:val="00F11464"/>
    <w:rsid w:val="00F11502"/>
    <w:rsid w:val="00F11790"/>
    <w:rsid w:val="00F11BA1"/>
    <w:rsid w:val="00F11C78"/>
    <w:rsid w:val="00F11D66"/>
    <w:rsid w:val="00F11E22"/>
    <w:rsid w:val="00F12094"/>
    <w:rsid w:val="00F1217F"/>
    <w:rsid w:val="00F12203"/>
    <w:rsid w:val="00F1270D"/>
    <w:rsid w:val="00F12FE6"/>
    <w:rsid w:val="00F130A2"/>
    <w:rsid w:val="00F1313B"/>
    <w:rsid w:val="00F13181"/>
    <w:rsid w:val="00F13310"/>
    <w:rsid w:val="00F134AD"/>
    <w:rsid w:val="00F134D7"/>
    <w:rsid w:val="00F1377F"/>
    <w:rsid w:val="00F13DC0"/>
    <w:rsid w:val="00F13FC5"/>
    <w:rsid w:val="00F14012"/>
    <w:rsid w:val="00F1422B"/>
    <w:rsid w:val="00F144C7"/>
    <w:rsid w:val="00F14660"/>
    <w:rsid w:val="00F14689"/>
    <w:rsid w:val="00F146A7"/>
    <w:rsid w:val="00F14941"/>
    <w:rsid w:val="00F14A6B"/>
    <w:rsid w:val="00F14C98"/>
    <w:rsid w:val="00F14D75"/>
    <w:rsid w:val="00F15146"/>
    <w:rsid w:val="00F155E4"/>
    <w:rsid w:val="00F156AA"/>
    <w:rsid w:val="00F15AF3"/>
    <w:rsid w:val="00F15B13"/>
    <w:rsid w:val="00F1650B"/>
    <w:rsid w:val="00F16701"/>
    <w:rsid w:val="00F16BFF"/>
    <w:rsid w:val="00F16D10"/>
    <w:rsid w:val="00F16F58"/>
    <w:rsid w:val="00F176B3"/>
    <w:rsid w:val="00F17774"/>
    <w:rsid w:val="00F17927"/>
    <w:rsid w:val="00F17D19"/>
    <w:rsid w:val="00F2069D"/>
    <w:rsid w:val="00F20A85"/>
    <w:rsid w:val="00F20A96"/>
    <w:rsid w:val="00F20D24"/>
    <w:rsid w:val="00F213DC"/>
    <w:rsid w:val="00F21461"/>
    <w:rsid w:val="00F21513"/>
    <w:rsid w:val="00F2154D"/>
    <w:rsid w:val="00F21624"/>
    <w:rsid w:val="00F217C9"/>
    <w:rsid w:val="00F21B51"/>
    <w:rsid w:val="00F21C87"/>
    <w:rsid w:val="00F21E83"/>
    <w:rsid w:val="00F21FEF"/>
    <w:rsid w:val="00F22082"/>
    <w:rsid w:val="00F22217"/>
    <w:rsid w:val="00F22489"/>
    <w:rsid w:val="00F22540"/>
    <w:rsid w:val="00F22D55"/>
    <w:rsid w:val="00F237AC"/>
    <w:rsid w:val="00F23916"/>
    <w:rsid w:val="00F23B02"/>
    <w:rsid w:val="00F23B93"/>
    <w:rsid w:val="00F23BA7"/>
    <w:rsid w:val="00F24117"/>
    <w:rsid w:val="00F24131"/>
    <w:rsid w:val="00F24222"/>
    <w:rsid w:val="00F243F7"/>
    <w:rsid w:val="00F24583"/>
    <w:rsid w:val="00F248BF"/>
    <w:rsid w:val="00F249DE"/>
    <w:rsid w:val="00F24B1C"/>
    <w:rsid w:val="00F24C3F"/>
    <w:rsid w:val="00F24D48"/>
    <w:rsid w:val="00F24DB0"/>
    <w:rsid w:val="00F24FC1"/>
    <w:rsid w:val="00F250B9"/>
    <w:rsid w:val="00F2569D"/>
    <w:rsid w:val="00F25972"/>
    <w:rsid w:val="00F25990"/>
    <w:rsid w:val="00F25B6D"/>
    <w:rsid w:val="00F25D58"/>
    <w:rsid w:val="00F264D8"/>
    <w:rsid w:val="00F26771"/>
    <w:rsid w:val="00F26862"/>
    <w:rsid w:val="00F268BB"/>
    <w:rsid w:val="00F269D9"/>
    <w:rsid w:val="00F269EF"/>
    <w:rsid w:val="00F26B80"/>
    <w:rsid w:val="00F26C97"/>
    <w:rsid w:val="00F26E49"/>
    <w:rsid w:val="00F26F7A"/>
    <w:rsid w:val="00F271AC"/>
    <w:rsid w:val="00F274D9"/>
    <w:rsid w:val="00F276E1"/>
    <w:rsid w:val="00F27E72"/>
    <w:rsid w:val="00F27FB0"/>
    <w:rsid w:val="00F27FE2"/>
    <w:rsid w:val="00F303E8"/>
    <w:rsid w:val="00F30426"/>
    <w:rsid w:val="00F3048F"/>
    <w:rsid w:val="00F304B3"/>
    <w:rsid w:val="00F30783"/>
    <w:rsid w:val="00F307B0"/>
    <w:rsid w:val="00F309ED"/>
    <w:rsid w:val="00F30BA0"/>
    <w:rsid w:val="00F30C8B"/>
    <w:rsid w:val="00F31368"/>
    <w:rsid w:val="00F31448"/>
    <w:rsid w:val="00F314FB"/>
    <w:rsid w:val="00F316B2"/>
    <w:rsid w:val="00F31C14"/>
    <w:rsid w:val="00F31F64"/>
    <w:rsid w:val="00F31FD9"/>
    <w:rsid w:val="00F32187"/>
    <w:rsid w:val="00F32305"/>
    <w:rsid w:val="00F32766"/>
    <w:rsid w:val="00F32D47"/>
    <w:rsid w:val="00F33135"/>
    <w:rsid w:val="00F336FD"/>
    <w:rsid w:val="00F33814"/>
    <w:rsid w:val="00F33D31"/>
    <w:rsid w:val="00F33E20"/>
    <w:rsid w:val="00F33F10"/>
    <w:rsid w:val="00F33F79"/>
    <w:rsid w:val="00F34483"/>
    <w:rsid w:val="00F34675"/>
    <w:rsid w:val="00F348A5"/>
    <w:rsid w:val="00F349AF"/>
    <w:rsid w:val="00F34DBE"/>
    <w:rsid w:val="00F350A1"/>
    <w:rsid w:val="00F35252"/>
    <w:rsid w:val="00F3535A"/>
    <w:rsid w:val="00F353E1"/>
    <w:rsid w:val="00F35446"/>
    <w:rsid w:val="00F3544B"/>
    <w:rsid w:val="00F3569D"/>
    <w:rsid w:val="00F35864"/>
    <w:rsid w:val="00F35A48"/>
    <w:rsid w:val="00F35C12"/>
    <w:rsid w:val="00F36344"/>
    <w:rsid w:val="00F3637A"/>
    <w:rsid w:val="00F36531"/>
    <w:rsid w:val="00F3653B"/>
    <w:rsid w:val="00F3659F"/>
    <w:rsid w:val="00F365C5"/>
    <w:rsid w:val="00F365EB"/>
    <w:rsid w:val="00F36BF1"/>
    <w:rsid w:val="00F36CA2"/>
    <w:rsid w:val="00F36D6E"/>
    <w:rsid w:val="00F36F82"/>
    <w:rsid w:val="00F37027"/>
    <w:rsid w:val="00F3718C"/>
    <w:rsid w:val="00F372E2"/>
    <w:rsid w:val="00F375BB"/>
    <w:rsid w:val="00F3769D"/>
    <w:rsid w:val="00F37C66"/>
    <w:rsid w:val="00F37E45"/>
    <w:rsid w:val="00F37E77"/>
    <w:rsid w:val="00F408D5"/>
    <w:rsid w:val="00F40AFD"/>
    <w:rsid w:val="00F40FBE"/>
    <w:rsid w:val="00F41051"/>
    <w:rsid w:val="00F41144"/>
    <w:rsid w:val="00F411C2"/>
    <w:rsid w:val="00F414B3"/>
    <w:rsid w:val="00F414E6"/>
    <w:rsid w:val="00F41573"/>
    <w:rsid w:val="00F41B22"/>
    <w:rsid w:val="00F41B3E"/>
    <w:rsid w:val="00F41CCF"/>
    <w:rsid w:val="00F4204A"/>
    <w:rsid w:val="00F42166"/>
    <w:rsid w:val="00F42336"/>
    <w:rsid w:val="00F42339"/>
    <w:rsid w:val="00F42C03"/>
    <w:rsid w:val="00F42C11"/>
    <w:rsid w:val="00F42D1D"/>
    <w:rsid w:val="00F42DE0"/>
    <w:rsid w:val="00F42EAA"/>
    <w:rsid w:val="00F43217"/>
    <w:rsid w:val="00F432EE"/>
    <w:rsid w:val="00F43711"/>
    <w:rsid w:val="00F4393A"/>
    <w:rsid w:val="00F4399A"/>
    <w:rsid w:val="00F43B1A"/>
    <w:rsid w:val="00F443DF"/>
    <w:rsid w:val="00F4440D"/>
    <w:rsid w:val="00F446F4"/>
    <w:rsid w:val="00F4483E"/>
    <w:rsid w:val="00F44ADB"/>
    <w:rsid w:val="00F44BA7"/>
    <w:rsid w:val="00F44BE4"/>
    <w:rsid w:val="00F452A1"/>
    <w:rsid w:val="00F45577"/>
    <w:rsid w:val="00F457E6"/>
    <w:rsid w:val="00F45EA2"/>
    <w:rsid w:val="00F461B3"/>
    <w:rsid w:val="00F464F0"/>
    <w:rsid w:val="00F469D6"/>
    <w:rsid w:val="00F46F3C"/>
    <w:rsid w:val="00F46FD4"/>
    <w:rsid w:val="00F47005"/>
    <w:rsid w:val="00F4719C"/>
    <w:rsid w:val="00F472DF"/>
    <w:rsid w:val="00F476A2"/>
    <w:rsid w:val="00F478AF"/>
    <w:rsid w:val="00F47ABE"/>
    <w:rsid w:val="00F47E9F"/>
    <w:rsid w:val="00F501DA"/>
    <w:rsid w:val="00F508DA"/>
    <w:rsid w:val="00F50966"/>
    <w:rsid w:val="00F50A90"/>
    <w:rsid w:val="00F50AF4"/>
    <w:rsid w:val="00F50C99"/>
    <w:rsid w:val="00F50E3A"/>
    <w:rsid w:val="00F50E3C"/>
    <w:rsid w:val="00F511D0"/>
    <w:rsid w:val="00F51400"/>
    <w:rsid w:val="00F5157C"/>
    <w:rsid w:val="00F51A21"/>
    <w:rsid w:val="00F51B64"/>
    <w:rsid w:val="00F51D4C"/>
    <w:rsid w:val="00F51EA7"/>
    <w:rsid w:val="00F523AE"/>
    <w:rsid w:val="00F523B6"/>
    <w:rsid w:val="00F52588"/>
    <w:rsid w:val="00F52924"/>
    <w:rsid w:val="00F53042"/>
    <w:rsid w:val="00F5315C"/>
    <w:rsid w:val="00F531DA"/>
    <w:rsid w:val="00F531E4"/>
    <w:rsid w:val="00F532AB"/>
    <w:rsid w:val="00F53647"/>
    <w:rsid w:val="00F53649"/>
    <w:rsid w:val="00F53EF1"/>
    <w:rsid w:val="00F54023"/>
    <w:rsid w:val="00F54059"/>
    <w:rsid w:val="00F54464"/>
    <w:rsid w:val="00F54523"/>
    <w:rsid w:val="00F54547"/>
    <w:rsid w:val="00F54689"/>
    <w:rsid w:val="00F546E7"/>
    <w:rsid w:val="00F54B06"/>
    <w:rsid w:val="00F55637"/>
    <w:rsid w:val="00F5592E"/>
    <w:rsid w:val="00F55D53"/>
    <w:rsid w:val="00F55E1F"/>
    <w:rsid w:val="00F55F55"/>
    <w:rsid w:val="00F55FF2"/>
    <w:rsid w:val="00F5623B"/>
    <w:rsid w:val="00F564AA"/>
    <w:rsid w:val="00F564F8"/>
    <w:rsid w:val="00F568E8"/>
    <w:rsid w:val="00F56A19"/>
    <w:rsid w:val="00F56A66"/>
    <w:rsid w:val="00F56DBF"/>
    <w:rsid w:val="00F56EFB"/>
    <w:rsid w:val="00F5715B"/>
    <w:rsid w:val="00F572FE"/>
    <w:rsid w:val="00F573DA"/>
    <w:rsid w:val="00F574A6"/>
    <w:rsid w:val="00F57913"/>
    <w:rsid w:val="00F57C21"/>
    <w:rsid w:val="00F6060A"/>
    <w:rsid w:val="00F60F21"/>
    <w:rsid w:val="00F60FBD"/>
    <w:rsid w:val="00F60FFD"/>
    <w:rsid w:val="00F6115E"/>
    <w:rsid w:val="00F612DD"/>
    <w:rsid w:val="00F61736"/>
    <w:rsid w:val="00F617BE"/>
    <w:rsid w:val="00F6193D"/>
    <w:rsid w:val="00F619EE"/>
    <w:rsid w:val="00F61BDE"/>
    <w:rsid w:val="00F61D92"/>
    <w:rsid w:val="00F6207A"/>
    <w:rsid w:val="00F62214"/>
    <w:rsid w:val="00F6226A"/>
    <w:rsid w:val="00F62471"/>
    <w:rsid w:val="00F62573"/>
    <w:rsid w:val="00F629BD"/>
    <w:rsid w:val="00F63242"/>
    <w:rsid w:val="00F6372A"/>
    <w:rsid w:val="00F637EF"/>
    <w:rsid w:val="00F6387C"/>
    <w:rsid w:val="00F6413F"/>
    <w:rsid w:val="00F64233"/>
    <w:rsid w:val="00F64398"/>
    <w:rsid w:val="00F64418"/>
    <w:rsid w:val="00F6443B"/>
    <w:rsid w:val="00F645E7"/>
    <w:rsid w:val="00F64609"/>
    <w:rsid w:val="00F64983"/>
    <w:rsid w:val="00F64FB6"/>
    <w:rsid w:val="00F650CA"/>
    <w:rsid w:val="00F654E4"/>
    <w:rsid w:val="00F65591"/>
    <w:rsid w:val="00F655E1"/>
    <w:rsid w:val="00F65BB5"/>
    <w:rsid w:val="00F65D23"/>
    <w:rsid w:val="00F66171"/>
    <w:rsid w:val="00F663B3"/>
    <w:rsid w:val="00F663B9"/>
    <w:rsid w:val="00F666CD"/>
    <w:rsid w:val="00F6674E"/>
    <w:rsid w:val="00F66823"/>
    <w:rsid w:val="00F66C99"/>
    <w:rsid w:val="00F66D3C"/>
    <w:rsid w:val="00F66D55"/>
    <w:rsid w:val="00F66EA0"/>
    <w:rsid w:val="00F670D8"/>
    <w:rsid w:val="00F670F3"/>
    <w:rsid w:val="00F6713F"/>
    <w:rsid w:val="00F671AD"/>
    <w:rsid w:val="00F67663"/>
    <w:rsid w:val="00F67AD4"/>
    <w:rsid w:val="00F67BC2"/>
    <w:rsid w:val="00F67C5B"/>
    <w:rsid w:val="00F67FEF"/>
    <w:rsid w:val="00F703A0"/>
    <w:rsid w:val="00F70499"/>
    <w:rsid w:val="00F70C42"/>
    <w:rsid w:val="00F70E80"/>
    <w:rsid w:val="00F70EAD"/>
    <w:rsid w:val="00F70FDD"/>
    <w:rsid w:val="00F7117F"/>
    <w:rsid w:val="00F717DA"/>
    <w:rsid w:val="00F71D20"/>
    <w:rsid w:val="00F72779"/>
    <w:rsid w:val="00F72B67"/>
    <w:rsid w:val="00F72D4F"/>
    <w:rsid w:val="00F72DCC"/>
    <w:rsid w:val="00F72F5B"/>
    <w:rsid w:val="00F7315A"/>
    <w:rsid w:val="00F733CF"/>
    <w:rsid w:val="00F73416"/>
    <w:rsid w:val="00F73421"/>
    <w:rsid w:val="00F735F0"/>
    <w:rsid w:val="00F7366A"/>
    <w:rsid w:val="00F737FA"/>
    <w:rsid w:val="00F738FB"/>
    <w:rsid w:val="00F73AE8"/>
    <w:rsid w:val="00F73BFA"/>
    <w:rsid w:val="00F73C33"/>
    <w:rsid w:val="00F73FB6"/>
    <w:rsid w:val="00F73FED"/>
    <w:rsid w:val="00F74036"/>
    <w:rsid w:val="00F741F8"/>
    <w:rsid w:val="00F74831"/>
    <w:rsid w:val="00F7488A"/>
    <w:rsid w:val="00F74E53"/>
    <w:rsid w:val="00F74E72"/>
    <w:rsid w:val="00F753D7"/>
    <w:rsid w:val="00F754FA"/>
    <w:rsid w:val="00F755E0"/>
    <w:rsid w:val="00F75F77"/>
    <w:rsid w:val="00F762AE"/>
    <w:rsid w:val="00F76852"/>
    <w:rsid w:val="00F76D3B"/>
    <w:rsid w:val="00F76E00"/>
    <w:rsid w:val="00F770C3"/>
    <w:rsid w:val="00F7720F"/>
    <w:rsid w:val="00F77442"/>
    <w:rsid w:val="00F77483"/>
    <w:rsid w:val="00F774E6"/>
    <w:rsid w:val="00F775C9"/>
    <w:rsid w:val="00F776AF"/>
    <w:rsid w:val="00F77BA1"/>
    <w:rsid w:val="00F77DD6"/>
    <w:rsid w:val="00F80266"/>
    <w:rsid w:val="00F803D3"/>
    <w:rsid w:val="00F807A7"/>
    <w:rsid w:val="00F80EDC"/>
    <w:rsid w:val="00F810EC"/>
    <w:rsid w:val="00F8138D"/>
    <w:rsid w:val="00F81442"/>
    <w:rsid w:val="00F81B79"/>
    <w:rsid w:val="00F81C04"/>
    <w:rsid w:val="00F81C29"/>
    <w:rsid w:val="00F81DCF"/>
    <w:rsid w:val="00F821C6"/>
    <w:rsid w:val="00F82218"/>
    <w:rsid w:val="00F823DF"/>
    <w:rsid w:val="00F8254C"/>
    <w:rsid w:val="00F82760"/>
    <w:rsid w:val="00F82AC3"/>
    <w:rsid w:val="00F82ADE"/>
    <w:rsid w:val="00F831BE"/>
    <w:rsid w:val="00F831C5"/>
    <w:rsid w:val="00F831FD"/>
    <w:rsid w:val="00F83234"/>
    <w:rsid w:val="00F8340B"/>
    <w:rsid w:val="00F83459"/>
    <w:rsid w:val="00F83847"/>
    <w:rsid w:val="00F83978"/>
    <w:rsid w:val="00F83A71"/>
    <w:rsid w:val="00F83AC8"/>
    <w:rsid w:val="00F83D04"/>
    <w:rsid w:val="00F8443B"/>
    <w:rsid w:val="00F844EE"/>
    <w:rsid w:val="00F846BC"/>
    <w:rsid w:val="00F847EA"/>
    <w:rsid w:val="00F84EC0"/>
    <w:rsid w:val="00F853EA"/>
    <w:rsid w:val="00F8541B"/>
    <w:rsid w:val="00F857A8"/>
    <w:rsid w:val="00F85E82"/>
    <w:rsid w:val="00F85EA7"/>
    <w:rsid w:val="00F864FC"/>
    <w:rsid w:val="00F8657F"/>
    <w:rsid w:val="00F86ABA"/>
    <w:rsid w:val="00F86E6A"/>
    <w:rsid w:val="00F86E7D"/>
    <w:rsid w:val="00F8702B"/>
    <w:rsid w:val="00F8710E"/>
    <w:rsid w:val="00F8718B"/>
    <w:rsid w:val="00F87243"/>
    <w:rsid w:val="00F87A45"/>
    <w:rsid w:val="00F87BF3"/>
    <w:rsid w:val="00F87E06"/>
    <w:rsid w:val="00F90153"/>
    <w:rsid w:val="00F903F7"/>
    <w:rsid w:val="00F90533"/>
    <w:rsid w:val="00F906D9"/>
    <w:rsid w:val="00F90924"/>
    <w:rsid w:val="00F90B66"/>
    <w:rsid w:val="00F90C29"/>
    <w:rsid w:val="00F90C52"/>
    <w:rsid w:val="00F90D33"/>
    <w:rsid w:val="00F90E77"/>
    <w:rsid w:val="00F91066"/>
    <w:rsid w:val="00F9122B"/>
    <w:rsid w:val="00F914ED"/>
    <w:rsid w:val="00F91575"/>
    <w:rsid w:val="00F91AF9"/>
    <w:rsid w:val="00F91CD4"/>
    <w:rsid w:val="00F91D49"/>
    <w:rsid w:val="00F91FC7"/>
    <w:rsid w:val="00F9219F"/>
    <w:rsid w:val="00F927EE"/>
    <w:rsid w:val="00F92905"/>
    <w:rsid w:val="00F9326E"/>
    <w:rsid w:val="00F9347B"/>
    <w:rsid w:val="00F934B3"/>
    <w:rsid w:val="00F93540"/>
    <w:rsid w:val="00F93552"/>
    <w:rsid w:val="00F93A5D"/>
    <w:rsid w:val="00F93A92"/>
    <w:rsid w:val="00F93D8C"/>
    <w:rsid w:val="00F93E0F"/>
    <w:rsid w:val="00F94154"/>
    <w:rsid w:val="00F943CB"/>
    <w:rsid w:val="00F9472A"/>
    <w:rsid w:val="00F94862"/>
    <w:rsid w:val="00F949BA"/>
    <w:rsid w:val="00F94A5A"/>
    <w:rsid w:val="00F94F1E"/>
    <w:rsid w:val="00F9500F"/>
    <w:rsid w:val="00F95017"/>
    <w:rsid w:val="00F953D4"/>
    <w:rsid w:val="00F95482"/>
    <w:rsid w:val="00F954FC"/>
    <w:rsid w:val="00F95698"/>
    <w:rsid w:val="00F958E4"/>
    <w:rsid w:val="00F964CE"/>
    <w:rsid w:val="00F966B8"/>
    <w:rsid w:val="00F96779"/>
    <w:rsid w:val="00F968F9"/>
    <w:rsid w:val="00F96A76"/>
    <w:rsid w:val="00F96B06"/>
    <w:rsid w:val="00F96BCD"/>
    <w:rsid w:val="00F97250"/>
    <w:rsid w:val="00F9726C"/>
    <w:rsid w:val="00F97479"/>
    <w:rsid w:val="00F97504"/>
    <w:rsid w:val="00F9755A"/>
    <w:rsid w:val="00F97665"/>
    <w:rsid w:val="00F97BEF"/>
    <w:rsid w:val="00F97C48"/>
    <w:rsid w:val="00F97F4E"/>
    <w:rsid w:val="00FA012E"/>
    <w:rsid w:val="00FA0681"/>
    <w:rsid w:val="00FA0ABF"/>
    <w:rsid w:val="00FA0B30"/>
    <w:rsid w:val="00FA0B51"/>
    <w:rsid w:val="00FA0E06"/>
    <w:rsid w:val="00FA11A0"/>
    <w:rsid w:val="00FA1259"/>
    <w:rsid w:val="00FA1587"/>
    <w:rsid w:val="00FA16C5"/>
    <w:rsid w:val="00FA2004"/>
    <w:rsid w:val="00FA21EB"/>
    <w:rsid w:val="00FA237B"/>
    <w:rsid w:val="00FA24A4"/>
    <w:rsid w:val="00FA25F8"/>
    <w:rsid w:val="00FA27CA"/>
    <w:rsid w:val="00FA2822"/>
    <w:rsid w:val="00FA28FF"/>
    <w:rsid w:val="00FA2969"/>
    <w:rsid w:val="00FA29AC"/>
    <w:rsid w:val="00FA2A27"/>
    <w:rsid w:val="00FA301A"/>
    <w:rsid w:val="00FA328D"/>
    <w:rsid w:val="00FA352C"/>
    <w:rsid w:val="00FA3809"/>
    <w:rsid w:val="00FA3A1F"/>
    <w:rsid w:val="00FA3DC6"/>
    <w:rsid w:val="00FA3F0C"/>
    <w:rsid w:val="00FA3F35"/>
    <w:rsid w:val="00FA436B"/>
    <w:rsid w:val="00FA442F"/>
    <w:rsid w:val="00FA45CA"/>
    <w:rsid w:val="00FA4650"/>
    <w:rsid w:val="00FA4806"/>
    <w:rsid w:val="00FA52DE"/>
    <w:rsid w:val="00FA530C"/>
    <w:rsid w:val="00FA544C"/>
    <w:rsid w:val="00FA5BCB"/>
    <w:rsid w:val="00FA5D89"/>
    <w:rsid w:val="00FA5E4D"/>
    <w:rsid w:val="00FA5FAD"/>
    <w:rsid w:val="00FA60C7"/>
    <w:rsid w:val="00FA610C"/>
    <w:rsid w:val="00FA61D4"/>
    <w:rsid w:val="00FA6225"/>
    <w:rsid w:val="00FA629D"/>
    <w:rsid w:val="00FA636D"/>
    <w:rsid w:val="00FA63F7"/>
    <w:rsid w:val="00FA69CA"/>
    <w:rsid w:val="00FA69F9"/>
    <w:rsid w:val="00FA6B3D"/>
    <w:rsid w:val="00FA6D79"/>
    <w:rsid w:val="00FA6E2E"/>
    <w:rsid w:val="00FA6EF6"/>
    <w:rsid w:val="00FA71B9"/>
    <w:rsid w:val="00FA71E8"/>
    <w:rsid w:val="00FA722D"/>
    <w:rsid w:val="00FA7374"/>
    <w:rsid w:val="00FA73A6"/>
    <w:rsid w:val="00FA73D1"/>
    <w:rsid w:val="00FA7484"/>
    <w:rsid w:val="00FA74E5"/>
    <w:rsid w:val="00FA76B1"/>
    <w:rsid w:val="00FA778E"/>
    <w:rsid w:val="00FA7F26"/>
    <w:rsid w:val="00FA7F5B"/>
    <w:rsid w:val="00FB04AB"/>
    <w:rsid w:val="00FB08CE"/>
    <w:rsid w:val="00FB15EA"/>
    <w:rsid w:val="00FB170C"/>
    <w:rsid w:val="00FB17D2"/>
    <w:rsid w:val="00FB1933"/>
    <w:rsid w:val="00FB1C64"/>
    <w:rsid w:val="00FB1CEF"/>
    <w:rsid w:val="00FB1D93"/>
    <w:rsid w:val="00FB1DF7"/>
    <w:rsid w:val="00FB1F9E"/>
    <w:rsid w:val="00FB21BC"/>
    <w:rsid w:val="00FB22AE"/>
    <w:rsid w:val="00FB2317"/>
    <w:rsid w:val="00FB24BA"/>
    <w:rsid w:val="00FB2544"/>
    <w:rsid w:val="00FB25D5"/>
    <w:rsid w:val="00FB2779"/>
    <w:rsid w:val="00FB28D8"/>
    <w:rsid w:val="00FB3020"/>
    <w:rsid w:val="00FB324C"/>
    <w:rsid w:val="00FB337E"/>
    <w:rsid w:val="00FB33C1"/>
    <w:rsid w:val="00FB36CD"/>
    <w:rsid w:val="00FB3717"/>
    <w:rsid w:val="00FB379C"/>
    <w:rsid w:val="00FB3876"/>
    <w:rsid w:val="00FB3AEE"/>
    <w:rsid w:val="00FB3AF1"/>
    <w:rsid w:val="00FB3D6C"/>
    <w:rsid w:val="00FB3E78"/>
    <w:rsid w:val="00FB3FEA"/>
    <w:rsid w:val="00FB44D8"/>
    <w:rsid w:val="00FB47CB"/>
    <w:rsid w:val="00FB4D72"/>
    <w:rsid w:val="00FB4E73"/>
    <w:rsid w:val="00FB5171"/>
    <w:rsid w:val="00FB56D3"/>
    <w:rsid w:val="00FB59D6"/>
    <w:rsid w:val="00FB5AC6"/>
    <w:rsid w:val="00FB5ED4"/>
    <w:rsid w:val="00FB5F32"/>
    <w:rsid w:val="00FB5F4C"/>
    <w:rsid w:val="00FB6234"/>
    <w:rsid w:val="00FB6364"/>
    <w:rsid w:val="00FB647A"/>
    <w:rsid w:val="00FB6572"/>
    <w:rsid w:val="00FB6628"/>
    <w:rsid w:val="00FB6720"/>
    <w:rsid w:val="00FB6A21"/>
    <w:rsid w:val="00FB6AA3"/>
    <w:rsid w:val="00FB6D54"/>
    <w:rsid w:val="00FB70A2"/>
    <w:rsid w:val="00FB76E0"/>
    <w:rsid w:val="00FB7712"/>
    <w:rsid w:val="00FC01B8"/>
    <w:rsid w:val="00FC033C"/>
    <w:rsid w:val="00FC0962"/>
    <w:rsid w:val="00FC0C51"/>
    <w:rsid w:val="00FC0E86"/>
    <w:rsid w:val="00FC1126"/>
    <w:rsid w:val="00FC1401"/>
    <w:rsid w:val="00FC14DF"/>
    <w:rsid w:val="00FC15F9"/>
    <w:rsid w:val="00FC16E7"/>
    <w:rsid w:val="00FC1911"/>
    <w:rsid w:val="00FC1A0C"/>
    <w:rsid w:val="00FC2086"/>
    <w:rsid w:val="00FC2275"/>
    <w:rsid w:val="00FC23C2"/>
    <w:rsid w:val="00FC2458"/>
    <w:rsid w:val="00FC24F5"/>
    <w:rsid w:val="00FC2508"/>
    <w:rsid w:val="00FC2A6D"/>
    <w:rsid w:val="00FC2CE9"/>
    <w:rsid w:val="00FC2D88"/>
    <w:rsid w:val="00FC2E9B"/>
    <w:rsid w:val="00FC309C"/>
    <w:rsid w:val="00FC30C9"/>
    <w:rsid w:val="00FC31C8"/>
    <w:rsid w:val="00FC36E4"/>
    <w:rsid w:val="00FC3A9C"/>
    <w:rsid w:val="00FC3BAF"/>
    <w:rsid w:val="00FC40EB"/>
    <w:rsid w:val="00FC432C"/>
    <w:rsid w:val="00FC451E"/>
    <w:rsid w:val="00FC46C7"/>
    <w:rsid w:val="00FC4963"/>
    <w:rsid w:val="00FC4A8F"/>
    <w:rsid w:val="00FC4C18"/>
    <w:rsid w:val="00FC56B2"/>
    <w:rsid w:val="00FC5956"/>
    <w:rsid w:val="00FC59BE"/>
    <w:rsid w:val="00FC5A4C"/>
    <w:rsid w:val="00FC5AA3"/>
    <w:rsid w:val="00FC5DE1"/>
    <w:rsid w:val="00FC5F47"/>
    <w:rsid w:val="00FC61CA"/>
    <w:rsid w:val="00FC6678"/>
    <w:rsid w:val="00FC6748"/>
    <w:rsid w:val="00FC68BD"/>
    <w:rsid w:val="00FC6A31"/>
    <w:rsid w:val="00FC6D67"/>
    <w:rsid w:val="00FC6E90"/>
    <w:rsid w:val="00FC787C"/>
    <w:rsid w:val="00FC792D"/>
    <w:rsid w:val="00FC7A13"/>
    <w:rsid w:val="00FC7DEA"/>
    <w:rsid w:val="00FC7E43"/>
    <w:rsid w:val="00FC7F7B"/>
    <w:rsid w:val="00FC7F85"/>
    <w:rsid w:val="00FD0231"/>
    <w:rsid w:val="00FD02F4"/>
    <w:rsid w:val="00FD0450"/>
    <w:rsid w:val="00FD0C17"/>
    <w:rsid w:val="00FD0CC1"/>
    <w:rsid w:val="00FD1044"/>
    <w:rsid w:val="00FD109F"/>
    <w:rsid w:val="00FD1B37"/>
    <w:rsid w:val="00FD1E60"/>
    <w:rsid w:val="00FD1EB3"/>
    <w:rsid w:val="00FD1EB8"/>
    <w:rsid w:val="00FD22DA"/>
    <w:rsid w:val="00FD2360"/>
    <w:rsid w:val="00FD260C"/>
    <w:rsid w:val="00FD26F1"/>
    <w:rsid w:val="00FD2D1B"/>
    <w:rsid w:val="00FD2DE1"/>
    <w:rsid w:val="00FD2ECD"/>
    <w:rsid w:val="00FD307D"/>
    <w:rsid w:val="00FD31CB"/>
    <w:rsid w:val="00FD33DE"/>
    <w:rsid w:val="00FD3A9D"/>
    <w:rsid w:val="00FD3BCF"/>
    <w:rsid w:val="00FD3DD0"/>
    <w:rsid w:val="00FD4119"/>
    <w:rsid w:val="00FD43A4"/>
    <w:rsid w:val="00FD45A2"/>
    <w:rsid w:val="00FD4619"/>
    <w:rsid w:val="00FD479F"/>
    <w:rsid w:val="00FD4824"/>
    <w:rsid w:val="00FD4B24"/>
    <w:rsid w:val="00FD4BFD"/>
    <w:rsid w:val="00FD4CF6"/>
    <w:rsid w:val="00FD4D8C"/>
    <w:rsid w:val="00FD4DD4"/>
    <w:rsid w:val="00FD5014"/>
    <w:rsid w:val="00FD5586"/>
    <w:rsid w:val="00FD5750"/>
    <w:rsid w:val="00FD590B"/>
    <w:rsid w:val="00FD5CF4"/>
    <w:rsid w:val="00FD5FBB"/>
    <w:rsid w:val="00FD6060"/>
    <w:rsid w:val="00FD606E"/>
    <w:rsid w:val="00FD60C5"/>
    <w:rsid w:val="00FD617B"/>
    <w:rsid w:val="00FD618A"/>
    <w:rsid w:val="00FD6378"/>
    <w:rsid w:val="00FD64E9"/>
    <w:rsid w:val="00FD6529"/>
    <w:rsid w:val="00FD6F08"/>
    <w:rsid w:val="00FD6F90"/>
    <w:rsid w:val="00FD721C"/>
    <w:rsid w:val="00FD7233"/>
    <w:rsid w:val="00FD77BB"/>
    <w:rsid w:val="00FD79F9"/>
    <w:rsid w:val="00FD7B70"/>
    <w:rsid w:val="00FD7C50"/>
    <w:rsid w:val="00FE0261"/>
    <w:rsid w:val="00FE0470"/>
    <w:rsid w:val="00FE058A"/>
    <w:rsid w:val="00FE0737"/>
    <w:rsid w:val="00FE07EF"/>
    <w:rsid w:val="00FE0B6D"/>
    <w:rsid w:val="00FE0DC9"/>
    <w:rsid w:val="00FE0EF5"/>
    <w:rsid w:val="00FE13BF"/>
    <w:rsid w:val="00FE169D"/>
    <w:rsid w:val="00FE184E"/>
    <w:rsid w:val="00FE1B78"/>
    <w:rsid w:val="00FE2024"/>
    <w:rsid w:val="00FE2059"/>
    <w:rsid w:val="00FE24C8"/>
    <w:rsid w:val="00FE272B"/>
    <w:rsid w:val="00FE27F6"/>
    <w:rsid w:val="00FE27F7"/>
    <w:rsid w:val="00FE293B"/>
    <w:rsid w:val="00FE2DD4"/>
    <w:rsid w:val="00FE322B"/>
    <w:rsid w:val="00FE348B"/>
    <w:rsid w:val="00FE358D"/>
    <w:rsid w:val="00FE3BED"/>
    <w:rsid w:val="00FE3F55"/>
    <w:rsid w:val="00FE446E"/>
    <w:rsid w:val="00FE4569"/>
    <w:rsid w:val="00FE49D3"/>
    <w:rsid w:val="00FE4CE1"/>
    <w:rsid w:val="00FE4DAA"/>
    <w:rsid w:val="00FE526B"/>
    <w:rsid w:val="00FE54F5"/>
    <w:rsid w:val="00FE5613"/>
    <w:rsid w:val="00FE595D"/>
    <w:rsid w:val="00FE5B24"/>
    <w:rsid w:val="00FE5BE9"/>
    <w:rsid w:val="00FE5D5E"/>
    <w:rsid w:val="00FE6396"/>
    <w:rsid w:val="00FE652B"/>
    <w:rsid w:val="00FE67E8"/>
    <w:rsid w:val="00FE6A73"/>
    <w:rsid w:val="00FE6F9F"/>
    <w:rsid w:val="00FE710D"/>
    <w:rsid w:val="00FE733C"/>
    <w:rsid w:val="00FE7556"/>
    <w:rsid w:val="00FE757A"/>
    <w:rsid w:val="00FE75B4"/>
    <w:rsid w:val="00FE7A92"/>
    <w:rsid w:val="00FE7B1D"/>
    <w:rsid w:val="00FE7C67"/>
    <w:rsid w:val="00FF0100"/>
    <w:rsid w:val="00FF015E"/>
    <w:rsid w:val="00FF03A8"/>
    <w:rsid w:val="00FF04E8"/>
    <w:rsid w:val="00FF0A38"/>
    <w:rsid w:val="00FF0AC7"/>
    <w:rsid w:val="00FF0D27"/>
    <w:rsid w:val="00FF0F7A"/>
    <w:rsid w:val="00FF10EE"/>
    <w:rsid w:val="00FF132F"/>
    <w:rsid w:val="00FF17B6"/>
    <w:rsid w:val="00FF1B97"/>
    <w:rsid w:val="00FF1F44"/>
    <w:rsid w:val="00FF211B"/>
    <w:rsid w:val="00FF22BC"/>
    <w:rsid w:val="00FF242B"/>
    <w:rsid w:val="00FF2921"/>
    <w:rsid w:val="00FF2B6F"/>
    <w:rsid w:val="00FF2EB2"/>
    <w:rsid w:val="00FF2FE3"/>
    <w:rsid w:val="00FF31AC"/>
    <w:rsid w:val="00FF3223"/>
    <w:rsid w:val="00FF3688"/>
    <w:rsid w:val="00FF3C21"/>
    <w:rsid w:val="00FF3DDD"/>
    <w:rsid w:val="00FF3E49"/>
    <w:rsid w:val="00FF3F78"/>
    <w:rsid w:val="00FF41CF"/>
    <w:rsid w:val="00FF42C3"/>
    <w:rsid w:val="00FF434C"/>
    <w:rsid w:val="00FF437E"/>
    <w:rsid w:val="00FF4930"/>
    <w:rsid w:val="00FF4C71"/>
    <w:rsid w:val="00FF4FD9"/>
    <w:rsid w:val="00FF50D7"/>
    <w:rsid w:val="00FF525A"/>
    <w:rsid w:val="00FF56CF"/>
    <w:rsid w:val="00FF5732"/>
    <w:rsid w:val="00FF57C4"/>
    <w:rsid w:val="00FF5DA8"/>
    <w:rsid w:val="00FF673F"/>
    <w:rsid w:val="00FF6AF2"/>
    <w:rsid w:val="00FF6AF6"/>
    <w:rsid w:val="00FF6B01"/>
    <w:rsid w:val="00FF6BA9"/>
    <w:rsid w:val="00FF6BE4"/>
    <w:rsid w:val="00FF6C6F"/>
    <w:rsid w:val="00FF6D46"/>
    <w:rsid w:val="00FF704C"/>
    <w:rsid w:val="00FF70BE"/>
    <w:rsid w:val="00FF7215"/>
    <w:rsid w:val="00FF746E"/>
    <w:rsid w:val="00FF772E"/>
    <w:rsid w:val="00FF7738"/>
    <w:rsid w:val="00FF787D"/>
    <w:rsid w:val="00FF7964"/>
    <w:rsid w:val="00FF7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C676B"/>
  <w15:docId w15:val="{BBAA2494-981A-6C41-AC21-8781395E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0EB"/>
    <w:rPr>
      <w:sz w:val="22"/>
      <w:lang w:val="en-GB"/>
    </w:rPr>
  </w:style>
  <w:style w:type="paragraph" w:styleId="Heading1">
    <w:name w:val="heading 1"/>
    <w:basedOn w:val="Normal"/>
    <w:next w:val="Normal"/>
    <w:qFormat/>
    <w:rsid w:val="00840C50"/>
    <w:pPr>
      <w:keepNext/>
      <w:spacing w:before="240" w:after="60"/>
      <w:outlineLvl w:val="0"/>
    </w:pPr>
    <w:rPr>
      <w:rFonts w:ascii="Arial" w:hAnsi="Arial"/>
      <w:b/>
      <w:kern w:val="28"/>
      <w:sz w:val="28"/>
    </w:rPr>
  </w:style>
  <w:style w:type="paragraph" w:styleId="Heading2">
    <w:name w:val="heading 2"/>
    <w:basedOn w:val="Normal"/>
    <w:next w:val="Normal"/>
    <w:qFormat/>
    <w:rsid w:val="00840C50"/>
    <w:pPr>
      <w:keepNext/>
      <w:spacing w:before="240" w:after="60"/>
      <w:outlineLvl w:val="1"/>
    </w:pPr>
    <w:rPr>
      <w:rFonts w:ascii="Arial" w:hAnsi="Arial"/>
      <w:b/>
      <w:i/>
      <w:sz w:val="24"/>
    </w:rPr>
  </w:style>
  <w:style w:type="paragraph" w:styleId="Heading3">
    <w:name w:val="heading 3"/>
    <w:basedOn w:val="Normal"/>
    <w:next w:val="Normal"/>
    <w:qFormat/>
    <w:rsid w:val="00840C50"/>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etDBSolutionsFooter">
    <w:name w:val="MonetDBSolutions_Footer"/>
    <w:basedOn w:val="MonetDBSolutionsNormal"/>
    <w:rsid w:val="00840C50"/>
    <w:pPr>
      <w:pBdr>
        <w:top w:val="single" w:sz="6" w:space="1" w:color="auto"/>
      </w:pBdr>
      <w:tabs>
        <w:tab w:val="right" w:pos="9639"/>
      </w:tabs>
    </w:pPr>
  </w:style>
  <w:style w:type="paragraph" w:customStyle="1" w:styleId="MonetDBSolutionsFootnotetext">
    <w:name w:val="MonetDBSolutions_Footnote text"/>
    <w:basedOn w:val="MonetDBSolutionsNormal"/>
    <w:rsid w:val="00114786"/>
    <w:pPr>
      <w:spacing w:after="0"/>
    </w:pPr>
    <w:rPr>
      <w:sz w:val="20"/>
    </w:rPr>
  </w:style>
  <w:style w:type="paragraph" w:customStyle="1" w:styleId="MonetDBSolutionsHeader">
    <w:name w:val="MonetDBSolutions_Header"/>
    <w:basedOn w:val="MonetDBSolutionsNormal"/>
    <w:rsid w:val="00840C50"/>
    <w:pPr>
      <w:pBdr>
        <w:bottom w:val="single" w:sz="6" w:space="1" w:color="auto"/>
      </w:pBdr>
      <w:tabs>
        <w:tab w:val="right" w:pos="9639"/>
      </w:tabs>
      <w:jc w:val="left"/>
    </w:pPr>
    <w:rPr>
      <w:sz w:val="20"/>
    </w:rPr>
  </w:style>
  <w:style w:type="paragraph" w:customStyle="1" w:styleId="MonetDBSolutionsNormal">
    <w:name w:val="MonetDBSolutions_Normal"/>
    <w:basedOn w:val="Normal"/>
    <w:rsid w:val="00467433"/>
    <w:pPr>
      <w:spacing w:after="120"/>
      <w:jc w:val="both"/>
    </w:pPr>
    <w:rPr>
      <w:sz w:val="24"/>
    </w:rPr>
  </w:style>
  <w:style w:type="paragraph" w:customStyle="1" w:styleId="MonetDBSolutionsHeading1">
    <w:name w:val="MonetDBSolutions_Heading 1"/>
    <w:basedOn w:val="MonetDBSolutionsNormal"/>
    <w:next w:val="MonetDBSolutionsNormal"/>
    <w:rsid w:val="004B5DF1"/>
    <w:pPr>
      <w:keepNext/>
      <w:pageBreakBefore/>
      <w:numPr>
        <w:numId w:val="5"/>
      </w:numPr>
      <w:tabs>
        <w:tab w:val="left" w:pos="851"/>
      </w:tabs>
      <w:spacing w:before="120" w:after="240"/>
      <w:outlineLvl w:val="0"/>
    </w:pPr>
    <w:rPr>
      <w:b/>
      <w:sz w:val="32"/>
    </w:rPr>
  </w:style>
  <w:style w:type="paragraph" w:customStyle="1" w:styleId="MonetDBSolutionsHeading2">
    <w:name w:val="MonetDBSolutions_Heading 2"/>
    <w:basedOn w:val="MonetDBSolutionsHeading1"/>
    <w:next w:val="MonetDBSolutionsNormal"/>
    <w:rsid w:val="00840C50"/>
    <w:pPr>
      <w:pageBreakBefore w:val="0"/>
      <w:numPr>
        <w:ilvl w:val="1"/>
      </w:numPr>
      <w:outlineLvl w:val="1"/>
    </w:pPr>
    <w:rPr>
      <w:sz w:val="28"/>
    </w:rPr>
  </w:style>
  <w:style w:type="paragraph" w:customStyle="1" w:styleId="MonetDBSolutionsHeading3">
    <w:name w:val="MonetDBSolutions_Heading 3"/>
    <w:basedOn w:val="MonetDBSolutionsHeading1"/>
    <w:next w:val="MonetDBSolutionsNormal"/>
    <w:autoRedefine/>
    <w:rsid w:val="00256305"/>
    <w:pPr>
      <w:pageBreakBefore w:val="0"/>
      <w:numPr>
        <w:ilvl w:val="2"/>
      </w:numPr>
      <w:outlineLvl w:val="2"/>
    </w:pPr>
    <w:rPr>
      <w:sz w:val="24"/>
    </w:rPr>
  </w:style>
  <w:style w:type="paragraph" w:customStyle="1" w:styleId="MonetDBSolutionsHeading4">
    <w:name w:val="MonetDBSolutions_Heading 4"/>
    <w:basedOn w:val="MonetDBSolutionsHeading1"/>
    <w:next w:val="MonetDBSolutionsNormal"/>
    <w:rsid w:val="00840C50"/>
    <w:pPr>
      <w:pageBreakBefore w:val="0"/>
      <w:numPr>
        <w:ilvl w:val="3"/>
      </w:numPr>
      <w:outlineLvl w:val="3"/>
    </w:pPr>
    <w:rPr>
      <w:sz w:val="22"/>
    </w:rPr>
  </w:style>
  <w:style w:type="paragraph" w:customStyle="1" w:styleId="MonetDBSolutionsHeading5">
    <w:name w:val="MonetDBSolutions_Heading 5"/>
    <w:basedOn w:val="MonetDBSolutionsHeading1"/>
    <w:next w:val="MonetDBSolutionsNormal"/>
    <w:rsid w:val="00840C50"/>
    <w:pPr>
      <w:pageBreakBefore w:val="0"/>
      <w:numPr>
        <w:ilvl w:val="4"/>
      </w:numPr>
      <w:outlineLvl w:val="4"/>
    </w:pPr>
    <w:rPr>
      <w:sz w:val="22"/>
    </w:rPr>
  </w:style>
  <w:style w:type="paragraph" w:customStyle="1" w:styleId="MonetDBSolutionsCaption">
    <w:name w:val="MonetDBSolutions_Caption"/>
    <w:basedOn w:val="MonetDBSolutionsNormal"/>
    <w:rsid w:val="00467433"/>
    <w:pPr>
      <w:jc w:val="center"/>
    </w:pPr>
    <w:rPr>
      <w:b/>
      <w:sz w:val="20"/>
    </w:rPr>
  </w:style>
  <w:style w:type="paragraph" w:customStyle="1" w:styleId="MonetDBSolutionsList">
    <w:name w:val="MonetDBSolutions_List"/>
    <w:basedOn w:val="MonetDBSolutionsNormal"/>
    <w:rsid w:val="00840C50"/>
    <w:pPr>
      <w:ind w:left="425" w:hanging="425"/>
    </w:pPr>
  </w:style>
  <w:style w:type="paragraph" w:customStyle="1" w:styleId="MonetDBSolutionsList2">
    <w:name w:val="MonetDBSolutions_List 2"/>
    <w:basedOn w:val="MonetDBSolutionsNormal"/>
    <w:rsid w:val="00840C50"/>
    <w:pPr>
      <w:ind w:left="850" w:hanging="425"/>
    </w:pPr>
  </w:style>
  <w:style w:type="paragraph" w:customStyle="1" w:styleId="MonetDBSolutionsList3">
    <w:name w:val="MonetDBSolutions_List 3"/>
    <w:basedOn w:val="MonetDBSolutionsNormal"/>
    <w:rsid w:val="00840C50"/>
    <w:pPr>
      <w:ind w:left="1276" w:hanging="425"/>
    </w:pPr>
  </w:style>
  <w:style w:type="paragraph" w:customStyle="1" w:styleId="MonetDBSolutionsListBullet">
    <w:name w:val="MonetDBSolutions_List Bullet"/>
    <w:basedOn w:val="MonetDBSolutionsNormal"/>
    <w:rsid w:val="00840C50"/>
    <w:pPr>
      <w:numPr>
        <w:numId w:val="1"/>
      </w:numPr>
    </w:pPr>
  </w:style>
  <w:style w:type="paragraph" w:customStyle="1" w:styleId="MonetDBSolutionsListBullet2">
    <w:name w:val="MonetDBSolutions_List Bullet 2"/>
    <w:basedOn w:val="MonetDBSolutionsNormal"/>
    <w:rsid w:val="00840C50"/>
    <w:pPr>
      <w:numPr>
        <w:numId w:val="2"/>
      </w:numPr>
    </w:pPr>
  </w:style>
  <w:style w:type="paragraph" w:customStyle="1" w:styleId="MonetDBSolutionsListBullet3">
    <w:name w:val="MonetDBSolutions_List Bullet 3"/>
    <w:basedOn w:val="MonetDBSolutionsNormal"/>
    <w:rsid w:val="00840C50"/>
    <w:pPr>
      <w:numPr>
        <w:numId w:val="3"/>
      </w:numPr>
      <w:tabs>
        <w:tab w:val="clear" w:pos="1211"/>
        <w:tab w:val="left" w:pos="1276"/>
      </w:tabs>
      <w:ind w:left="1276" w:hanging="425"/>
    </w:pPr>
  </w:style>
  <w:style w:type="paragraph" w:customStyle="1" w:styleId="MonetDBSolutionsListContinue">
    <w:name w:val="MonetDBSolutions_List Continue"/>
    <w:basedOn w:val="MonetDBSolutionsNormal"/>
    <w:rsid w:val="00840C50"/>
    <w:pPr>
      <w:ind w:left="425"/>
    </w:pPr>
  </w:style>
  <w:style w:type="paragraph" w:customStyle="1" w:styleId="MonetDBSolutionsListContinue2">
    <w:name w:val="MonetDBSolutions_List Continue 2"/>
    <w:basedOn w:val="MonetDBSolutionsNormal"/>
    <w:rsid w:val="00840C50"/>
    <w:pPr>
      <w:ind w:left="851"/>
    </w:pPr>
  </w:style>
  <w:style w:type="paragraph" w:customStyle="1" w:styleId="MonetDBSolutionsListContinue3">
    <w:name w:val="MonetDBSolutions_List Continue 3"/>
    <w:basedOn w:val="MonetDBSolutionsNormal"/>
    <w:rsid w:val="00840C50"/>
    <w:pPr>
      <w:ind w:left="1276"/>
    </w:pPr>
  </w:style>
  <w:style w:type="paragraph" w:customStyle="1" w:styleId="MonetDBSolutionsListNumber">
    <w:name w:val="MonetDBSolutions_List Number"/>
    <w:basedOn w:val="MonetDBSolutionsNormal"/>
    <w:rsid w:val="00840C50"/>
    <w:pPr>
      <w:ind w:left="425" w:hanging="425"/>
    </w:pPr>
  </w:style>
  <w:style w:type="paragraph" w:customStyle="1" w:styleId="MonetDBSolutionsListNumber2">
    <w:name w:val="MonetDBSolutions_List Number 2"/>
    <w:basedOn w:val="MonetDBSolutionsNormal"/>
    <w:rsid w:val="00840C50"/>
    <w:pPr>
      <w:ind w:left="850" w:hanging="425"/>
    </w:pPr>
  </w:style>
  <w:style w:type="paragraph" w:customStyle="1" w:styleId="MonetDBSolutionsListNumber3">
    <w:name w:val="MonetDBSolutions_List Number 3"/>
    <w:basedOn w:val="MonetDBSolutionsNormal"/>
    <w:rsid w:val="00840C50"/>
    <w:pPr>
      <w:ind w:left="1276" w:hanging="425"/>
    </w:pPr>
  </w:style>
  <w:style w:type="paragraph" w:styleId="TOC1">
    <w:name w:val="toc 1"/>
    <w:basedOn w:val="Normal"/>
    <w:next w:val="Normal"/>
    <w:autoRedefine/>
    <w:uiPriority w:val="39"/>
    <w:rsid w:val="00840C50"/>
  </w:style>
  <w:style w:type="paragraph" w:styleId="TOC2">
    <w:name w:val="toc 2"/>
    <w:basedOn w:val="Normal"/>
    <w:next w:val="Normal"/>
    <w:autoRedefine/>
    <w:uiPriority w:val="39"/>
    <w:rsid w:val="00840C50"/>
    <w:pPr>
      <w:ind w:left="200"/>
    </w:pPr>
  </w:style>
  <w:style w:type="paragraph" w:styleId="TOC3">
    <w:name w:val="toc 3"/>
    <w:basedOn w:val="Normal"/>
    <w:next w:val="Normal"/>
    <w:autoRedefine/>
    <w:uiPriority w:val="39"/>
    <w:rsid w:val="00840C50"/>
    <w:pPr>
      <w:ind w:left="400"/>
    </w:pPr>
  </w:style>
  <w:style w:type="paragraph" w:styleId="TOC4">
    <w:name w:val="toc 4"/>
    <w:basedOn w:val="Normal"/>
    <w:next w:val="Normal"/>
    <w:autoRedefine/>
    <w:semiHidden/>
    <w:rsid w:val="00840C50"/>
    <w:pPr>
      <w:ind w:left="600"/>
    </w:pPr>
  </w:style>
  <w:style w:type="paragraph" w:styleId="TOC5">
    <w:name w:val="toc 5"/>
    <w:basedOn w:val="Normal"/>
    <w:next w:val="Normal"/>
    <w:autoRedefine/>
    <w:semiHidden/>
    <w:rsid w:val="00840C50"/>
    <w:pPr>
      <w:ind w:left="800"/>
    </w:pPr>
  </w:style>
  <w:style w:type="paragraph" w:styleId="TOC6">
    <w:name w:val="toc 6"/>
    <w:basedOn w:val="Normal"/>
    <w:next w:val="Normal"/>
    <w:autoRedefine/>
    <w:semiHidden/>
    <w:rsid w:val="00840C50"/>
    <w:pPr>
      <w:ind w:left="1000"/>
    </w:pPr>
  </w:style>
  <w:style w:type="paragraph" w:styleId="TOC7">
    <w:name w:val="toc 7"/>
    <w:basedOn w:val="Normal"/>
    <w:next w:val="Normal"/>
    <w:autoRedefine/>
    <w:semiHidden/>
    <w:rsid w:val="00840C50"/>
    <w:pPr>
      <w:ind w:left="1200"/>
    </w:pPr>
  </w:style>
  <w:style w:type="paragraph" w:styleId="TOC8">
    <w:name w:val="toc 8"/>
    <w:basedOn w:val="Normal"/>
    <w:next w:val="Normal"/>
    <w:autoRedefine/>
    <w:semiHidden/>
    <w:rsid w:val="00840C50"/>
    <w:pPr>
      <w:ind w:left="1400"/>
    </w:pPr>
  </w:style>
  <w:style w:type="paragraph" w:styleId="TOC9">
    <w:name w:val="toc 9"/>
    <w:basedOn w:val="Normal"/>
    <w:next w:val="Normal"/>
    <w:autoRedefine/>
    <w:semiHidden/>
    <w:rsid w:val="00840C50"/>
    <w:pPr>
      <w:ind w:left="1600"/>
    </w:pPr>
  </w:style>
  <w:style w:type="paragraph" w:customStyle="1" w:styleId="MonetDBSolutionsHeading">
    <w:name w:val="MonetDBSolutions_Heading"/>
    <w:basedOn w:val="MonetDBSolutionsNormal"/>
    <w:next w:val="MonetDBSolutionsNormal"/>
    <w:rsid w:val="00EC3D12"/>
    <w:pPr>
      <w:keepNext/>
      <w:pageBreakBefore/>
      <w:tabs>
        <w:tab w:val="left" w:pos="0"/>
      </w:tabs>
      <w:spacing w:before="120" w:after="240"/>
      <w:outlineLvl w:val="0"/>
    </w:pPr>
    <w:rPr>
      <w:b/>
      <w:sz w:val="36"/>
    </w:rPr>
  </w:style>
  <w:style w:type="paragraph" w:customStyle="1" w:styleId="MonetDBSolutionsAnnex1">
    <w:name w:val="MonetDBSolutions_Annex 1"/>
    <w:basedOn w:val="MonetDBSolutionsNormal"/>
    <w:next w:val="MonetDBSolutionsNormal"/>
    <w:rsid w:val="00840C50"/>
    <w:pPr>
      <w:keepNext/>
      <w:pageBreakBefore/>
      <w:numPr>
        <w:numId w:val="6"/>
      </w:numPr>
      <w:spacing w:before="120" w:after="240"/>
      <w:outlineLvl w:val="0"/>
    </w:pPr>
    <w:rPr>
      <w:b/>
      <w:sz w:val="32"/>
    </w:rPr>
  </w:style>
  <w:style w:type="paragraph" w:customStyle="1" w:styleId="MonetDBSolutionsAnnex2">
    <w:name w:val="MonetDBSolutions_Annex 2"/>
    <w:basedOn w:val="MonetDBSolutionsAnnex1"/>
    <w:next w:val="MonetDBSolutionsNormal"/>
    <w:rsid w:val="00840C50"/>
    <w:pPr>
      <w:pageBreakBefore w:val="0"/>
      <w:numPr>
        <w:ilvl w:val="1"/>
      </w:numPr>
      <w:jc w:val="left"/>
      <w:outlineLvl w:val="1"/>
    </w:pPr>
    <w:rPr>
      <w:sz w:val="28"/>
    </w:rPr>
  </w:style>
  <w:style w:type="paragraph" w:customStyle="1" w:styleId="MonetDBSolutionsAnnex3">
    <w:name w:val="MonetDBSolutions_Annex 3"/>
    <w:basedOn w:val="MonetDBSolutionsAnnex1"/>
    <w:next w:val="MonetDBSolutionsNormal"/>
    <w:rsid w:val="00840C50"/>
    <w:pPr>
      <w:pageBreakBefore w:val="0"/>
      <w:numPr>
        <w:ilvl w:val="2"/>
      </w:numPr>
      <w:jc w:val="left"/>
      <w:outlineLvl w:val="2"/>
    </w:pPr>
    <w:rPr>
      <w:sz w:val="22"/>
    </w:rPr>
  </w:style>
  <w:style w:type="paragraph" w:customStyle="1" w:styleId="MonetDBSolutionsAnnex4">
    <w:name w:val="MonetDBSolutions_Annex 4"/>
    <w:basedOn w:val="MonetDBSolutionsAnnex1"/>
    <w:next w:val="MonetDBSolutionsNormal"/>
    <w:rsid w:val="00840C50"/>
    <w:pPr>
      <w:pageBreakBefore w:val="0"/>
      <w:numPr>
        <w:ilvl w:val="3"/>
      </w:numPr>
      <w:jc w:val="left"/>
      <w:outlineLvl w:val="3"/>
    </w:pPr>
    <w:rPr>
      <w:sz w:val="22"/>
    </w:rPr>
  </w:style>
  <w:style w:type="paragraph" w:customStyle="1" w:styleId="MonetDBSolutionsAnnex5">
    <w:name w:val="MonetDBSolutions_Annex 5"/>
    <w:basedOn w:val="MonetDBSolutionsAnnex1"/>
    <w:next w:val="MonetDBSolutionsNormal"/>
    <w:rsid w:val="00840C50"/>
    <w:pPr>
      <w:pageBreakBefore w:val="0"/>
      <w:numPr>
        <w:ilvl w:val="4"/>
      </w:numPr>
      <w:jc w:val="left"/>
      <w:outlineLvl w:val="4"/>
    </w:pPr>
    <w:rPr>
      <w:sz w:val="22"/>
    </w:rPr>
  </w:style>
  <w:style w:type="paragraph" w:customStyle="1" w:styleId="Table">
    <w:name w:val="Table"/>
    <w:basedOn w:val="Normal"/>
    <w:rsid w:val="00840C50"/>
    <w:pPr>
      <w:spacing w:before="20" w:after="20"/>
    </w:pPr>
    <w:rPr>
      <w:sz w:val="20"/>
      <w:lang w:val="en-US" w:eastAsia="de-DE"/>
    </w:rPr>
  </w:style>
  <w:style w:type="paragraph" w:styleId="Header">
    <w:name w:val="header"/>
    <w:basedOn w:val="Normal"/>
    <w:rsid w:val="00840C50"/>
    <w:pPr>
      <w:tabs>
        <w:tab w:val="center" w:pos="4153"/>
        <w:tab w:val="right" w:pos="8306"/>
      </w:tabs>
    </w:pPr>
    <w:rPr>
      <w:sz w:val="20"/>
    </w:rPr>
  </w:style>
  <w:style w:type="paragraph" w:styleId="Footer">
    <w:name w:val="footer"/>
    <w:basedOn w:val="Normal"/>
    <w:rsid w:val="00840C50"/>
    <w:pPr>
      <w:tabs>
        <w:tab w:val="center" w:pos="4153"/>
        <w:tab w:val="right" w:pos="8306"/>
      </w:tabs>
    </w:pPr>
    <w:rPr>
      <w:sz w:val="20"/>
    </w:rPr>
  </w:style>
  <w:style w:type="paragraph" w:customStyle="1" w:styleId="MonetDBSolutionsCode">
    <w:name w:val="MonetDBSolutions_Code"/>
    <w:basedOn w:val="MonetDBSolutionsNormal"/>
    <w:rsid w:val="00467433"/>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pPr>
    <w:rPr>
      <w:rFonts w:ascii="Courier New" w:hAnsi="Courier New"/>
      <w:noProof/>
      <w:sz w:val="20"/>
    </w:rPr>
  </w:style>
  <w:style w:type="character" w:styleId="Hyperlink">
    <w:name w:val="Hyperlink"/>
    <w:basedOn w:val="DefaultParagraphFont"/>
    <w:uiPriority w:val="99"/>
    <w:rsid w:val="00840C50"/>
    <w:rPr>
      <w:color w:val="0000FF"/>
      <w:u w:val="single"/>
    </w:rPr>
  </w:style>
  <w:style w:type="paragraph" w:customStyle="1" w:styleId="MonetDBSolutionsReference">
    <w:name w:val="MonetDBSolutions_Reference"/>
    <w:basedOn w:val="MonetDBSolutionsNormal"/>
    <w:rsid w:val="00840C50"/>
    <w:pPr>
      <w:numPr>
        <w:numId w:val="4"/>
      </w:numPr>
    </w:pPr>
  </w:style>
  <w:style w:type="paragraph" w:customStyle="1" w:styleId="MonetDBSolutionsAppendix1">
    <w:name w:val="MonetDBSolutions_Appendix 1"/>
    <w:basedOn w:val="MonetDBSolutionsNormal"/>
    <w:next w:val="MonetDBSolutionsNormal"/>
    <w:rsid w:val="00840C50"/>
    <w:pPr>
      <w:keepNext/>
      <w:pageBreakBefore/>
      <w:numPr>
        <w:numId w:val="7"/>
      </w:numPr>
      <w:tabs>
        <w:tab w:val="clear" w:pos="2160"/>
        <w:tab w:val="num" w:pos="1985"/>
      </w:tabs>
      <w:spacing w:before="120" w:after="240"/>
      <w:ind w:left="1985" w:hanging="1985"/>
      <w:outlineLvl w:val="0"/>
    </w:pPr>
    <w:rPr>
      <w:b/>
      <w:sz w:val="32"/>
    </w:rPr>
  </w:style>
  <w:style w:type="paragraph" w:customStyle="1" w:styleId="TableHead">
    <w:name w:val="Table_Head"/>
    <w:basedOn w:val="Table"/>
    <w:rsid w:val="00840C50"/>
    <w:rPr>
      <w:b/>
      <w:lang w:val="en-GB"/>
    </w:rPr>
  </w:style>
  <w:style w:type="paragraph" w:styleId="Caption">
    <w:name w:val="caption"/>
    <w:basedOn w:val="MonetDBSolutionsNormal"/>
    <w:next w:val="MonetDBSolutionsNormal"/>
    <w:autoRedefine/>
    <w:qFormat/>
    <w:rsid w:val="00821725"/>
    <w:pPr>
      <w:keepNext/>
      <w:spacing w:before="120" w:after="240"/>
      <w:jc w:val="center"/>
    </w:pPr>
    <w:rPr>
      <w:b/>
      <w:bCs/>
      <w:sz w:val="20"/>
    </w:rPr>
  </w:style>
  <w:style w:type="paragraph" w:customStyle="1" w:styleId="MonetDBSolutionsAppendix2">
    <w:name w:val="MonetDBSolutions_Appendix 2"/>
    <w:basedOn w:val="MonetDBSolutionsAppendix1"/>
    <w:next w:val="MonetDBSolutionsNormal"/>
    <w:rsid w:val="00840C50"/>
    <w:pPr>
      <w:pageBreakBefore w:val="0"/>
      <w:numPr>
        <w:ilvl w:val="1"/>
      </w:numPr>
      <w:jc w:val="left"/>
      <w:outlineLvl w:val="1"/>
    </w:pPr>
    <w:rPr>
      <w:sz w:val="28"/>
    </w:rPr>
  </w:style>
  <w:style w:type="paragraph" w:styleId="TableofFigures">
    <w:name w:val="table of figures"/>
    <w:basedOn w:val="Normal"/>
    <w:next w:val="Normal"/>
    <w:semiHidden/>
    <w:rsid w:val="00840C50"/>
    <w:pPr>
      <w:ind w:left="400" w:hanging="400"/>
    </w:pPr>
  </w:style>
  <w:style w:type="paragraph" w:customStyle="1" w:styleId="MonetDBSolutionsAppendix3">
    <w:name w:val="MonetDBSolutions_Appendix 3"/>
    <w:basedOn w:val="MonetDBSolutionsAppendix1"/>
    <w:next w:val="MonetDBSolutionsNormal"/>
    <w:rsid w:val="00840C50"/>
    <w:pPr>
      <w:pageBreakBefore w:val="0"/>
      <w:numPr>
        <w:ilvl w:val="2"/>
      </w:numPr>
      <w:jc w:val="left"/>
      <w:outlineLvl w:val="2"/>
    </w:pPr>
    <w:rPr>
      <w:sz w:val="22"/>
    </w:rPr>
  </w:style>
  <w:style w:type="paragraph" w:customStyle="1" w:styleId="MonetDBSolutionsAppendix4">
    <w:name w:val="MonetDBSolutions_Appendix 4"/>
    <w:basedOn w:val="MonetDBSolutionsAppendix1"/>
    <w:next w:val="MonetDBSolutionsNormal"/>
    <w:rsid w:val="00840C50"/>
    <w:pPr>
      <w:pageBreakBefore w:val="0"/>
      <w:numPr>
        <w:ilvl w:val="3"/>
      </w:numPr>
      <w:tabs>
        <w:tab w:val="left" w:pos="1701"/>
      </w:tabs>
      <w:jc w:val="left"/>
      <w:outlineLvl w:val="3"/>
    </w:pPr>
    <w:rPr>
      <w:sz w:val="22"/>
    </w:rPr>
  </w:style>
  <w:style w:type="paragraph" w:customStyle="1" w:styleId="MonetDBSolutionsAppendix5">
    <w:name w:val="MonetDBSolutions_Appendix 5"/>
    <w:basedOn w:val="MonetDBSolutionsAppendix1"/>
    <w:next w:val="MonetDBSolutionsNormal"/>
    <w:rsid w:val="00840C50"/>
    <w:pPr>
      <w:pageBreakBefore w:val="0"/>
      <w:numPr>
        <w:ilvl w:val="4"/>
      </w:numPr>
      <w:jc w:val="left"/>
      <w:outlineLvl w:val="4"/>
    </w:pPr>
    <w:rPr>
      <w:sz w:val="22"/>
    </w:rPr>
  </w:style>
  <w:style w:type="paragraph" w:styleId="BalloonText">
    <w:name w:val="Balloon Text"/>
    <w:basedOn w:val="Normal"/>
    <w:semiHidden/>
    <w:rsid w:val="00C87D96"/>
    <w:rPr>
      <w:rFonts w:ascii="Tahoma" w:hAnsi="Tahoma" w:cs="Tahoma"/>
      <w:sz w:val="16"/>
      <w:szCs w:val="16"/>
    </w:rPr>
  </w:style>
  <w:style w:type="character" w:styleId="CommentReference">
    <w:name w:val="annotation reference"/>
    <w:basedOn w:val="DefaultParagraphFont"/>
    <w:semiHidden/>
    <w:rsid w:val="00C87D96"/>
    <w:rPr>
      <w:sz w:val="16"/>
      <w:szCs w:val="16"/>
    </w:rPr>
  </w:style>
  <w:style w:type="paragraph" w:styleId="CommentText">
    <w:name w:val="annotation text"/>
    <w:basedOn w:val="Normal"/>
    <w:semiHidden/>
    <w:rsid w:val="00C87D96"/>
    <w:rPr>
      <w:sz w:val="20"/>
    </w:rPr>
  </w:style>
  <w:style w:type="paragraph" w:styleId="CommentSubject">
    <w:name w:val="annotation subject"/>
    <w:basedOn w:val="CommentText"/>
    <w:next w:val="CommentText"/>
    <w:semiHidden/>
    <w:rsid w:val="00C87D96"/>
    <w:rPr>
      <w:b/>
      <w:bCs/>
    </w:rPr>
  </w:style>
  <w:style w:type="character" w:styleId="FollowedHyperlink">
    <w:name w:val="FollowedHyperlink"/>
    <w:basedOn w:val="DefaultParagraphFont"/>
    <w:uiPriority w:val="99"/>
    <w:semiHidden/>
    <w:unhideWhenUsed/>
    <w:rsid w:val="00350670"/>
    <w:rPr>
      <w:color w:val="800080" w:themeColor="followedHyperlink"/>
      <w:u w:val="single"/>
    </w:rPr>
  </w:style>
  <w:style w:type="table" w:styleId="TableGrid">
    <w:name w:val="Table Grid"/>
    <w:basedOn w:val="TableNormal"/>
    <w:uiPriority w:val="59"/>
    <w:rsid w:val="00DF2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C7C71"/>
    <w:pPr>
      <w:jc w:val="both"/>
    </w:pPr>
    <w:rPr>
      <w:rFonts w:ascii="Garamond" w:hAnsi="Garamond"/>
      <w:kern w:val="18"/>
      <w:sz w:val="24"/>
      <w:lang w:val="x-none" w:eastAsia="x-none"/>
    </w:rPr>
  </w:style>
  <w:style w:type="character" w:customStyle="1" w:styleId="FootnoteTextChar">
    <w:name w:val="Footnote Text Char"/>
    <w:basedOn w:val="DefaultParagraphFont"/>
    <w:link w:val="FootnoteText"/>
    <w:rsid w:val="004C7C71"/>
    <w:rPr>
      <w:rFonts w:ascii="Garamond" w:hAnsi="Garamond"/>
      <w:kern w:val="18"/>
      <w:sz w:val="24"/>
      <w:szCs w:val="24"/>
      <w:lang w:val="x-none" w:eastAsia="x-none"/>
    </w:rPr>
  </w:style>
  <w:style w:type="character" w:styleId="FootnoteReference">
    <w:name w:val="footnote reference"/>
    <w:rsid w:val="004C7C71"/>
    <w:rPr>
      <w:vertAlign w:val="superscript"/>
    </w:rPr>
  </w:style>
  <w:style w:type="paragraph" w:customStyle="1" w:styleId="mon">
    <w:name w:val="mon"/>
    <w:basedOn w:val="MonetDBSolutionsNormal"/>
    <w:rsid w:val="0029047B"/>
  </w:style>
  <w:style w:type="paragraph" w:customStyle="1" w:styleId="Implementedasthefollowingqueries">
    <w:name w:val="Implemented as the following queries:"/>
    <w:basedOn w:val="MonetDBSolutionsListBullet"/>
    <w:rsid w:val="005301AC"/>
    <w:pPr>
      <w:numPr>
        <w:numId w:val="0"/>
      </w:numPr>
      <w:ind w:left="425" w:hanging="425"/>
    </w:pPr>
  </w:style>
  <w:style w:type="paragraph" w:customStyle="1" w:styleId="monet">
    <w:name w:val="monet"/>
    <w:basedOn w:val="FootnoteText"/>
    <w:rsid w:val="002E1374"/>
  </w:style>
  <w:style w:type="table" w:styleId="MediumShading2">
    <w:name w:val="Medium Shading 2"/>
    <w:basedOn w:val="TableNormal"/>
    <w:uiPriority w:val="64"/>
    <w:rsid w:val="00B546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B5464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5B30EB"/>
    <w:pPr>
      <w:spacing w:before="100" w:beforeAutospacing="1" w:after="100" w:afterAutospacing="1"/>
    </w:pPr>
    <w:rPr>
      <w:rFonts w:ascii="Times" w:hAnsi="Times"/>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6993">
      <w:bodyDiv w:val="1"/>
      <w:marLeft w:val="0"/>
      <w:marRight w:val="0"/>
      <w:marTop w:val="0"/>
      <w:marBottom w:val="0"/>
      <w:divBdr>
        <w:top w:val="none" w:sz="0" w:space="0" w:color="auto"/>
        <w:left w:val="none" w:sz="0" w:space="0" w:color="auto"/>
        <w:bottom w:val="none" w:sz="0" w:space="0" w:color="auto"/>
        <w:right w:val="none" w:sz="0" w:space="0" w:color="auto"/>
      </w:divBdr>
    </w:div>
    <w:div w:id="97340054">
      <w:bodyDiv w:val="1"/>
      <w:marLeft w:val="0"/>
      <w:marRight w:val="0"/>
      <w:marTop w:val="0"/>
      <w:marBottom w:val="0"/>
      <w:divBdr>
        <w:top w:val="none" w:sz="0" w:space="0" w:color="auto"/>
        <w:left w:val="none" w:sz="0" w:space="0" w:color="auto"/>
        <w:bottom w:val="none" w:sz="0" w:space="0" w:color="auto"/>
        <w:right w:val="none" w:sz="0" w:space="0" w:color="auto"/>
      </w:divBdr>
    </w:div>
    <w:div w:id="375591128">
      <w:bodyDiv w:val="1"/>
      <w:marLeft w:val="0"/>
      <w:marRight w:val="0"/>
      <w:marTop w:val="0"/>
      <w:marBottom w:val="0"/>
      <w:divBdr>
        <w:top w:val="none" w:sz="0" w:space="0" w:color="auto"/>
        <w:left w:val="none" w:sz="0" w:space="0" w:color="auto"/>
        <w:bottom w:val="none" w:sz="0" w:space="0" w:color="auto"/>
        <w:right w:val="none" w:sz="0" w:space="0" w:color="auto"/>
      </w:divBdr>
    </w:div>
    <w:div w:id="411632801">
      <w:bodyDiv w:val="1"/>
      <w:marLeft w:val="0"/>
      <w:marRight w:val="0"/>
      <w:marTop w:val="0"/>
      <w:marBottom w:val="0"/>
      <w:divBdr>
        <w:top w:val="none" w:sz="0" w:space="0" w:color="auto"/>
        <w:left w:val="none" w:sz="0" w:space="0" w:color="auto"/>
        <w:bottom w:val="none" w:sz="0" w:space="0" w:color="auto"/>
        <w:right w:val="none" w:sz="0" w:space="0" w:color="auto"/>
      </w:divBdr>
    </w:div>
    <w:div w:id="425463311">
      <w:bodyDiv w:val="1"/>
      <w:marLeft w:val="0"/>
      <w:marRight w:val="0"/>
      <w:marTop w:val="0"/>
      <w:marBottom w:val="0"/>
      <w:divBdr>
        <w:top w:val="none" w:sz="0" w:space="0" w:color="auto"/>
        <w:left w:val="none" w:sz="0" w:space="0" w:color="auto"/>
        <w:bottom w:val="none" w:sz="0" w:space="0" w:color="auto"/>
        <w:right w:val="none" w:sz="0" w:space="0" w:color="auto"/>
      </w:divBdr>
    </w:div>
    <w:div w:id="549223730">
      <w:bodyDiv w:val="1"/>
      <w:marLeft w:val="0"/>
      <w:marRight w:val="0"/>
      <w:marTop w:val="0"/>
      <w:marBottom w:val="0"/>
      <w:divBdr>
        <w:top w:val="none" w:sz="0" w:space="0" w:color="auto"/>
        <w:left w:val="none" w:sz="0" w:space="0" w:color="auto"/>
        <w:bottom w:val="none" w:sz="0" w:space="0" w:color="auto"/>
        <w:right w:val="none" w:sz="0" w:space="0" w:color="auto"/>
      </w:divBdr>
    </w:div>
    <w:div w:id="627277288">
      <w:bodyDiv w:val="1"/>
      <w:marLeft w:val="0"/>
      <w:marRight w:val="0"/>
      <w:marTop w:val="0"/>
      <w:marBottom w:val="0"/>
      <w:divBdr>
        <w:top w:val="none" w:sz="0" w:space="0" w:color="auto"/>
        <w:left w:val="none" w:sz="0" w:space="0" w:color="auto"/>
        <w:bottom w:val="none" w:sz="0" w:space="0" w:color="auto"/>
        <w:right w:val="none" w:sz="0" w:space="0" w:color="auto"/>
      </w:divBdr>
    </w:div>
    <w:div w:id="690574885">
      <w:bodyDiv w:val="1"/>
      <w:marLeft w:val="0"/>
      <w:marRight w:val="0"/>
      <w:marTop w:val="0"/>
      <w:marBottom w:val="0"/>
      <w:divBdr>
        <w:top w:val="none" w:sz="0" w:space="0" w:color="auto"/>
        <w:left w:val="none" w:sz="0" w:space="0" w:color="auto"/>
        <w:bottom w:val="none" w:sz="0" w:space="0" w:color="auto"/>
        <w:right w:val="none" w:sz="0" w:space="0" w:color="auto"/>
      </w:divBdr>
    </w:div>
    <w:div w:id="780539570">
      <w:bodyDiv w:val="1"/>
      <w:marLeft w:val="0"/>
      <w:marRight w:val="0"/>
      <w:marTop w:val="0"/>
      <w:marBottom w:val="0"/>
      <w:divBdr>
        <w:top w:val="none" w:sz="0" w:space="0" w:color="auto"/>
        <w:left w:val="none" w:sz="0" w:space="0" w:color="auto"/>
        <w:bottom w:val="none" w:sz="0" w:space="0" w:color="auto"/>
        <w:right w:val="none" w:sz="0" w:space="0" w:color="auto"/>
      </w:divBdr>
    </w:div>
    <w:div w:id="877351638">
      <w:bodyDiv w:val="1"/>
      <w:marLeft w:val="0"/>
      <w:marRight w:val="0"/>
      <w:marTop w:val="0"/>
      <w:marBottom w:val="0"/>
      <w:divBdr>
        <w:top w:val="none" w:sz="0" w:space="0" w:color="auto"/>
        <w:left w:val="none" w:sz="0" w:space="0" w:color="auto"/>
        <w:bottom w:val="none" w:sz="0" w:space="0" w:color="auto"/>
        <w:right w:val="none" w:sz="0" w:space="0" w:color="auto"/>
      </w:divBdr>
    </w:div>
    <w:div w:id="913974950">
      <w:bodyDiv w:val="1"/>
      <w:marLeft w:val="0"/>
      <w:marRight w:val="0"/>
      <w:marTop w:val="0"/>
      <w:marBottom w:val="0"/>
      <w:divBdr>
        <w:top w:val="none" w:sz="0" w:space="0" w:color="auto"/>
        <w:left w:val="none" w:sz="0" w:space="0" w:color="auto"/>
        <w:bottom w:val="none" w:sz="0" w:space="0" w:color="auto"/>
        <w:right w:val="none" w:sz="0" w:space="0" w:color="auto"/>
      </w:divBdr>
    </w:div>
    <w:div w:id="957104618">
      <w:bodyDiv w:val="1"/>
      <w:marLeft w:val="0"/>
      <w:marRight w:val="0"/>
      <w:marTop w:val="0"/>
      <w:marBottom w:val="0"/>
      <w:divBdr>
        <w:top w:val="none" w:sz="0" w:space="0" w:color="auto"/>
        <w:left w:val="none" w:sz="0" w:space="0" w:color="auto"/>
        <w:bottom w:val="none" w:sz="0" w:space="0" w:color="auto"/>
        <w:right w:val="none" w:sz="0" w:space="0" w:color="auto"/>
      </w:divBdr>
    </w:div>
    <w:div w:id="970207671">
      <w:bodyDiv w:val="1"/>
      <w:marLeft w:val="0"/>
      <w:marRight w:val="0"/>
      <w:marTop w:val="0"/>
      <w:marBottom w:val="0"/>
      <w:divBdr>
        <w:top w:val="none" w:sz="0" w:space="0" w:color="auto"/>
        <w:left w:val="none" w:sz="0" w:space="0" w:color="auto"/>
        <w:bottom w:val="none" w:sz="0" w:space="0" w:color="auto"/>
        <w:right w:val="none" w:sz="0" w:space="0" w:color="auto"/>
      </w:divBdr>
    </w:div>
    <w:div w:id="1086879659">
      <w:bodyDiv w:val="1"/>
      <w:marLeft w:val="0"/>
      <w:marRight w:val="0"/>
      <w:marTop w:val="0"/>
      <w:marBottom w:val="0"/>
      <w:divBdr>
        <w:top w:val="none" w:sz="0" w:space="0" w:color="auto"/>
        <w:left w:val="none" w:sz="0" w:space="0" w:color="auto"/>
        <w:bottom w:val="none" w:sz="0" w:space="0" w:color="auto"/>
        <w:right w:val="none" w:sz="0" w:space="0" w:color="auto"/>
      </w:divBdr>
    </w:div>
    <w:div w:id="1154376556">
      <w:bodyDiv w:val="1"/>
      <w:marLeft w:val="0"/>
      <w:marRight w:val="0"/>
      <w:marTop w:val="0"/>
      <w:marBottom w:val="0"/>
      <w:divBdr>
        <w:top w:val="none" w:sz="0" w:space="0" w:color="auto"/>
        <w:left w:val="none" w:sz="0" w:space="0" w:color="auto"/>
        <w:bottom w:val="none" w:sz="0" w:space="0" w:color="auto"/>
        <w:right w:val="none" w:sz="0" w:space="0" w:color="auto"/>
      </w:divBdr>
      <w:divsChild>
        <w:div w:id="457340088">
          <w:marLeft w:val="0"/>
          <w:marRight w:val="0"/>
          <w:marTop w:val="0"/>
          <w:marBottom w:val="0"/>
          <w:divBdr>
            <w:top w:val="none" w:sz="0" w:space="0" w:color="auto"/>
            <w:left w:val="none" w:sz="0" w:space="0" w:color="auto"/>
            <w:bottom w:val="none" w:sz="0" w:space="0" w:color="auto"/>
            <w:right w:val="none" w:sz="0" w:space="0" w:color="auto"/>
          </w:divBdr>
        </w:div>
        <w:div w:id="1009331918">
          <w:marLeft w:val="0"/>
          <w:marRight w:val="0"/>
          <w:marTop w:val="0"/>
          <w:marBottom w:val="0"/>
          <w:divBdr>
            <w:top w:val="none" w:sz="0" w:space="0" w:color="auto"/>
            <w:left w:val="none" w:sz="0" w:space="0" w:color="auto"/>
            <w:bottom w:val="none" w:sz="0" w:space="0" w:color="auto"/>
            <w:right w:val="none" w:sz="0" w:space="0" w:color="auto"/>
          </w:divBdr>
        </w:div>
        <w:div w:id="1497913605">
          <w:marLeft w:val="0"/>
          <w:marRight w:val="0"/>
          <w:marTop w:val="0"/>
          <w:marBottom w:val="0"/>
          <w:divBdr>
            <w:top w:val="none" w:sz="0" w:space="0" w:color="auto"/>
            <w:left w:val="none" w:sz="0" w:space="0" w:color="auto"/>
            <w:bottom w:val="none" w:sz="0" w:space="0" w:color="auto"/>
            <w:right w:val="none" w:sz="0" w:space="0" w:color="auto"/>
          </w:divBdr>
        </w:div>
        <w:div w:id="1608191870">
          <w:marLeft w:val="0"/>
          <w:marRight w:val="0"/>
          <w:marTop w:val="0"/>
          <w:marBottom w:val="0"/>
          <w:divBdr>
            <w:top w:val="none" w:sz="0" w:space="0" w:color="auto"/>
            <w:left w:val="none" w:sz="0" w:space="0" w:color="auto"/>
            <w:bottom w:val="none" w:sz="0" w:space="0" w:color="auto"/>
            <w:right w:val="none" w:sz="0" w:space="0" w:color="auto"/>
          </w:divBdr>
        </w:div>
        <w:div w:id="1740325511">
          <w:marLeft w:val="0"/>
          <w:marRight w:val="0"/>
          <w:marTop w:val="0"/>
          <w:marBottom w:val="0"/>
          <w:divBdr>
            <w:top w:val="none" w:sz="0" w:space="0" w:color="auto"/>
            <w:left w:val="none" w:sz="0" w:space="0" w:color="auto"/>
            <w:bottom w:val="none" w:sz="0" w:space="0" w:color="auto"/>
            <w:right w:val="none" w:sz="0" w:space="0" w:color="auto"/>
          </w:divBdr>
        </w:div>
        <w:div w:id="1842621878">
          <w:marLeft w:val="0"/>
          <w:marRight w:val="0"/>
          <w:marTop w:val="0"/>
          <w:marBottom w:val="0"/>
          <w:divBdr>
            <w:top w:val="none" w:sz="0" w:space="0" w:color="auto"/>
            <w:left w:val="none" w:sz="0" w:space="0" w:color="auto"/>
            <w:bottom w:val="none" w:sz="0" w:space="0" w:color="auto"/>
            <w:right w:val="none" w:sz="0" w:space="0" w:color="auto"/>
          </w:divBdr>
        </w:div>
      </w:divsChild>
    </w:div>
    <w:div w:id="1162771682">
      <w:bodyDiv w:val="1"/>
      <w:marLeft w:val="0"/>
      <w:marRight w:val="0"/>
      <w:marTop w:val="0"/>
      <w:marBottom w:val="0"/>
      <w:divBdr>
        <w:top w:val="none" w:sz="0" w:space="0" w:color="auto"/>
        <w:left w:val="none" w:sz="0" w:space="0" w:color="auto"/>
        <w:bottom w:val="none" w:sz="0" w:space="0" w:color="auto"/>
        <w:right w:val="none" w:sz="0" w:space="0" w:color="auto"/>
      </w:divBdr>
    </w:div>
    <w:div w:id="1257010995">
      <w:bodyDiv w:val="1"/>
      <w:marLeft w:val="0"/>
      <w:marRight w:val="0"/>
      <w:marTop w:val="0"/>
      <w:marBottom w:val="0"/>
      <w:divBdr>
        <w:top w:val="none" w:sz="0" w:space="0" w:color="auto"/>
        <w:left w:val="none" w:sz="0" w:space="0" w:color="auto"/>
        <w:bottom w:val="none" w:sz="0" w:space="0" w:color="auto"/>
        <w:right w:val="none" w:sz="0" w:space="0" w:color="auto"/>
      </w:divBdr>
    </w:div>
    <w:div w:id="1297250939">
      <w:bodyDiv w:val="1"/>
      <w:marLeft w:val="0"/>
      <w:marRight w:val="0"/>
      <w:marTop w:val="0"/>
      <w:marBottom w:val="0"/>
      <w:divBdr>
        <w:top w:val="none" w:sz="0" w:space="0" w:color="auto"/>
        <w:left w:val="none" w:sz="0" w:space="0" w:color="auto"/>
        <w:bottom w:val="none" w:sz="0" w:space="0" w:color="auto"/>
        <w:right w:val="none" w:sz="0" w:space="0" w:color="auto"/>
      </w:divBdr>
    </w:div>
    <w:div w:id="1441684036">
      <w:bodyDiv w:val="1"/>
      <w:marLeft w:val="0"/>
      <w:marRight w:val="0"/>
      <w:marTop w:val="0"/>
      <w:marBottom w:val="0"/>
      <w:divBdr>
        <w:top w:val="none" w:sz="0" w:space="0" w:color="auto"/>
        <w:left w:val="none" w:sz="0" w:space="0" w:color="auto"/>
        <w:bottom w:val="none" w:sz="0" w:space="0" w:color="auto"/>
        <w:right w:val="none" w:sz="0" w:space="0" w:color="auto"/>
      </w:divBdr>
    </w:div>
    <w:div w:id="1459952756">
      <w:bodyDiv w:val="1"/>
      <w:marLeft w:val="0"/>
      <w:marRight w:val="0"/>
      <w:marTop w:val="0"/>
      <w:marBottom w:val="0"/>
      <w:divBdr>
        <w:top w:val="none" w:sz="0" w:space="0" w:color="auto"/>
        <w:left w:val="none" w:sz="0" w:space="0" w:color="auto"/>
        <w:bottom w:val="none" w:sz="0" w:space="0" w:color="auto"/>
        <w:right w:val="none" w:sz="0" w:space="0" w:color="auto"/>
      </w:divBdr>
    </w:div>
    <w:div w:id="1744527272">
      <w:bodyDiv w:val="1"/>
      <w:marLeft w:val="0"/>
      <w:marRight w:val="0"/>
      <w:marTop w:val="0"/>
      <w:marBottom w:val="0"/>
      <w:divBdr>
        <w:top w:val="none" w:sz="0" w:space="0" w:color="auto"/>
        <w:left w:val="none" w:sz="0" w:space="0" w:color="auto"/>
        <w:bottom w:val="none" w:sz="0" w:space="0" w:color="auto"/>
        <w:right w:val="none" w:sz="0" w:space="0" w:color="auto"/>
      </w:divBdr>
      <w:divsChild>
        <w:div w:id="2022659608">
          <w:marLeft w:val="0"/>
          <w:marRight w:val="0"/>
          <w:marTop w:val="0"/>
          <w:marBottom w:val="0"/>
          <w:divBdr>
            <w:top w:val="none" w:sz="0" w:space="0" w:color="auto"/>
            <w:left w:val="none" w:sz="0" w:space="0" w:color="auto"/>
            <w:bottom w:val="none" w:sz="0" w:space="0" w:color="auto"/>
            <w:right w:val="none" w:sz="0" w:space="0" w:color="auto"/>
          </w:divBdr>
          <w:divsChild>
            <w:div w:id="1416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4679">
      <w:bodyDiv w:val="1"/>
      <w:marLeft w:val="0"/>
      <w:marRight w:val="0"/>
      <w:marTop w:val="0"/>
      <w:marBottom w:val="0"/>
      <w:divBdr>
        <w:top w:val="none" w:sz="0" w:space="0" w:color="auto"/>
        <w:left w:val="none" w:sz="0" w:space="0" w:color="auto"/>
        <w:bottom w:val="none" w:sz="0" w:space="0" w:color="auto"/>
        <w:right w:val="none" w:sz="0" w:space="0" w:color="auto"/>
      </w:divBdr>
    </w:div>
    <w:div w:id="1915234463">
      <w:bodyDiv w:val="1"/>
      <w:marLeft w:val="0"/>
      <w:marRight w:val="0"/>
      <w:marTop w:val="0"/>
      <w:marBottom w:val="0"/>
      <w:divBdr>
        <w:top w:val="none" w:sz="0" w:space="0" w:color="auto"/>
        <w:left w:val="none" w:sz="0" w:space="0" w:color="auto"/>
        <w:bottom w:val="none" w:sz="0" w:space="0" w:color="auto"/>
        <w:right w:val="none" w:sz="0" w:space="0" w:color="auto"/>
      </w:divBdr>
    </w:div>
    <w:div w:id="1987662570">
      <w:bodyDiv w:val="1"/>
      <w:marLeft w:val="0"/>
      <w:marRight w:val="0"/>
      <w:marTop w:val="0"/>
      <w:marBottom w:val="0"/>
      <w:divBdr>
        <w:top w:val="none" w:sz="0" w:space="0" w:color="auto"/>
        <w:left w:val="none" w:sz="0" w:space="0" w:color="auto"/>
        <w:bottom w:val="none" w:sz="0" w:space="0" w:color="auto"/>
        <w:right w:val="none" w:sz="0" w:space="0" w:color="auto"/>
      </w:divBdr>
      <w:divsChild>
        <w:div w:id="1865627872">
          <w:marLeft w:val="0"/>
          <w:marRight w:val="0"/>
          <w:marTop w:val="0"/>
          <w:marBottom w:val="0"/>
          <w:divBdr>
            <w:top w:val="none" w:sz="0" w:space="0" w:color="auto"/>
            <w:left w:val="none" w:sz="0" w:space="0" w:color="auto"/>
            <w:bottom w:val="none" w:sz="0" w:space="0" w:color="auto"/>
            <w:right w:val="none" w:sz="0" w:space="0" w:color="auto"/>
          </w:divBdr>
          <w:divsChild>
            <w:div w:id="3012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revolutionanalytics.com/2011/05/big-data-analysis-in-revolution-r.html" TargetMode="External"/><Relationship Id="rId13" Type="http://schemas.openxmlformats.org/officeDocument/2006/relationships/hyperlink" Target="http://stat-computing.org/dataexpo/2009/posters/hofmann-cook.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transtats.bts.gov/DL_SelectFields.asp?Table_ID=236&amp;DB_Short_Name=On-Time" TargetMode="External"/><Relationship Id="rId12" Type="http://schemas.openxmlformats.org/officeDocument/2006/relationships/hyperlink" Target="http://stat-computing.org/dataexpo/2009/posters/wicklin-allison.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stat.org/" TargetMode="External"/><Relationship Id="rId5" Type="http://schemas.openxmlformats.org/officeDocument/2006/relationships/footnotes" Target="footnotes.xml"/><Relationship Id="rId15" Type="http://schemas.openxmlformats.org/officeDocument/2006/relationships/hyperlink" Target="http://www.mysqlperformanceblog.com/2009/10/02/analyzing-air-traffic-performance-with-infobright-and-monetdb/" TargetMode="External"/><Relationship Id="rId23" Type="http://schemas.openxmlformats.org/officeDocument/2006/relationships/theme" Target="theme/theme1.xml"/><Relationship Id="rId10" Type="http://schemas.openxmlformats.org/officeDocument/2006/relationships/hyperlink" Target="http://stat-computing.org/dataexpo/2009/"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tat.purdue.edu/~sguha/rhipe/doc/html/airline.html" TargetMode="External"/><Relationship Id="rId14" Type="http://schemas.openxmlformats.org/officeDocument/2006/relationships/hyperlink" Target="http://www.mysqlperformanceblog.com/2009/09/29/quick-comparison-of-myisam-infobright-and-monetdb/"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car\Desktop\PlanetData%20deliverable%20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Settings\alicar\Desktop\PlanetData deliverable template_WORD.dotx</Template>
  <TotalTime>3</TotalTime>
  <Pages>25</Pages>
  <Words>6769</Words>
  <Characters>38585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ACTIVE Deliverable template</vt:lpstr>
    </vt:vector>
  </TitlesOfParts>
  <Company>Eurescom GmbH</Company>
  <LinksUpToDate>false</LinksUpToDate>
  <CharactersWithSpaces>45264</CharactersWithSpaces>
  <SharedDoc>false</SharedDoc>
  <HLinks>
    <vt:vector size="102" baseType="variant">
      <vt:variant>
        <vt:i4>4522068</vt:i4>
      </vt:variant>
      <vt:variant>
        <vt:i4>128</vt:i4>
      </vt:variant>
      <vt:variant>
        <vt:i4>0</vt:i4>
      </vt:variant>
      <vt:variant>
        <vt:i4>5</vt:i4>
      </vt:variant>
      <vt:variant>
        <vt:lpwstr>http://www.active-project.eu/</vt:lpwstr>
      </vt:variant>
      <vt:variant>
        <vt:lpwstr/>
      </vt:variant>
      <vt:variant>
        <vt:i4>1048624</vt:i4>
      </vt:variant>
      <vt:variant>
        <vt:i4>97</vt:i4>
      </vt:variant>
      <vt:variant>
        <vt:i4>0</vt:i4>
      </vt:variant>
      <vt:variant>
        <vt:i4>5</vt:i4>
      </vt:variant>
      <vt:variant>
        <vt:lpwstr/>
      </vt:variant>
      <vt:variant>
        <vt:lpwstr>_Toc197932553</vt:lpwstr>
      </vt:variant>
      <vt:variant>
        <vt:i4>1048624</vt:i4>
      </vt:variant>
      <vt:variant>
        <vt:i4>91</vt:i4>
      </vt:variant>
      <vt:variant>
        <vt:i4>0</vt:i4>
      </vt:variant>
      <vt:variant>
        <vt:i4>5</vt:i4>
      </vt:variant>
      <vt:variant>
        <vt:lpwstr/>
      </vt:variant>
      <vt:variant>
        <vt:lpwstr>_Toc197932552</vt:lpwstr>
      </vt:variant>
      <vt:variant>
        <vt:i4>1048624</vt:i4>
      </vt:variant>
      <vt:variant>
        <vt:i4>85</vt:i4>
      </vt:variant>
      <vt:variant>
        <vt:i4>0</vt:i4>
      </vt:variant>
      <vt:variant>
        <vt:i4>5</vt:i4>
      </vt:variant>
      <vt:variant>
        <vt:lpwstr/>
      </vt:variant>
      <vt:variant>
        <vt:lpwstr>_Toc197932551</vt:lpwstr>
      </vt:variant>
      <vt:variant>
        <vt:i4>1048624</vt:i4>
      </vt:variant>
      <vt:variant>
        <vt:i4>79</vt:i4>
      </vt:variant>
      <vt:variant>
        <vt:i4>0</vt:i4>
      </vt:variant>
      <vt:variant>
        <vt:i4>5</vt:i4>
      </vt:variant>
      <vt:variant>
        <vt:lpwstr/>
      </vt:variant>
      <vt:variant>
        <vt:lpwstr>_Toc197932550</vt:lpwstr>
      </vt:variant>
      <vt:variant>
        <vt:i4>1114160</vt:i4>
      </vt:variant>
      <vt:variant>
        <vt:i4>73</vt:i4>
      </vt:variant>
      <vt:variant>
        <vt:i4>0</vt:i4>
      </vt:variant>
      <vt:variant>
        <vt:i4>5</vt:i4>
      </vt:variant>
      <vt:variant>
        <vt:lpwstr/>
      </vt:variant>
      <vt:variant>
        <vt:lpwstr>_Toc197932549</vt:lpwstr>
      </vt:variant>
      <vt:variant>
        <vt:i4>1114160</vt:i4>
      </vt:variant>
      <vt:variant>
        <vt:i4>67</vt:i4>
      </vt:variant>
      <vt:variant>
        <vt:i4>0</vt:i4>
      </vt:variant>
      <vt:variant>
        <vt:i4>5</vt:i4>
      </vt:variant>
      <vt:variant>
        <vt:lpwstr/>
      </vt:variant>
      <vt:variant>
        <vt:lpwstr>_Toc197932548</vt:lpwstr>
      </vt:variant>
      <vt:variant>
        <vt:i4>1114160</vt:i4>
      </vt:variant>
      <vt:variant>
        <vt:i4>61</vt:i4>
      </vt:variant>
      <vt:variant>
        <vt:i4>0</vt:i4>
      </vt:variant>
      <vt:variant>
        <vt:i4>5</vt:i4>
      </vt:variant>
      <vt:variant>
        <vt:lpwstr/>
      </vt:variant>
      <vt:variant>
        <vt:lpwstr>_Toc197932547</vt:lpwstr>
      </vt:variant>
      <vt:variant>
        <vt:i4>1114160</vt:i4>
      </vt:variant>
      <vt:variant>
        <vt:i4>55</vt:i4>
      </vt:variant>
      <vt:variant>
        <vt:i4>0</vt:i4>
      </vt:variant>
      <vt:variant>
        <vt:i4>5</vt:i4>
      </vt:variant>
      <vt:variant>
        <vt:lpwstr/>
      </vt:variant>
      <vt:variant>
        <vt:lpwstr>_Toc197932546</vt:lpwstr>
      </vt:variant>
      <vt:variant>
        <vt:i4>1114160</vt:i4>
      </vt:variant>
      <vt:variant>
        <vt:i4>49</vt:i4>
      </vt:variant>
      <vt:variant>
        <vt:i4>0</vt:i4>
      </vt:variant>
      <vt:variant>
        <vt:i4>5</vt:i4>
      </vt:variant>
      <vt:variant>
        <vt:lpwstr/>
      </vt:variant>
      <vt:variant>
        <vt:lpwstr>_Toc197932545</vt:lpwstr>
      </vt:variant>
      <vt:variant>
        <vt:i4>1114160</vt:i4>
      </vt:variant>
      <vt:variant>
        <vt:i4>43</vt:i4>
      </vt:variant>
      <vt:variant>
        <vt:i4>0</vt:i4>
      </vt:variant>
      <vt:variant>
        <vt:i4>5</vt:i4>
      </vt:variant>
      <vt:variant>
        <vt:lpwstr/>
      </vt:variant>
      <vt:variant>
        <vt:lpwstr>_Toc197932544</vt:lpwstr>
      </vt:variant>
      <vt:variant>
        <vt:i4>1114160</vt:i4>
      </vt:variant>
      <vt:variant>
        <vt:i4>37</vt:i4>
      </vt:variant>
      <vt:variant>
        <vt:i4>0</vt:i4>
      </vt:variant>
      <vt:variant>
        <vt:i4>5</vt:i4>
      </vt:variant>
      <vt:variant>
        <vt:lpwstr/>
      </vt:variant>
      <vt:variant>
        <vt:lpwstr>_Toc197932543</vt:lpwstr>
      </vt:variant>
      <vt:variant>
        <vt:i4>1114160</vt:i4>
      </vt:variant>
      <vt:variant>
        <vt:i4>31</vt:i4>
      </vt:variant>
      <vt:variant>
        <vt:i4>0</vt:i4>
      </vt:variant>
      <vt:variant>
        <vt:i4>5</vt:i4>
      </vt:variant>
      <vt:variant>
        <vt:lpwstr/>
      </vt:variant>
      <vt:variant>
        <vt:lpwstr>_Toc197932542</vt:lpwstr>
      </vt:variant>
      <vt:variant>
        <vt:i4>1114160</vt:i4>
      </vt:variant>
      <vt:variant>
        <vt:i4>25</vt:i4>
      </vt:variant>
      <vt:variant>
        <vt:i4>0</vt:i4>
      </vt:variant>
      <vt:variant>
        <vt:i4>5</vt:i4>
      </vt:variant>
      <vt:variant>
        <vt:lpwstr/>
      </vt:variant>
      <vt:variant>
        <vt:lpwstr>_Toc197932541</vt:lpwstr>
      </vt:variant>
      <vt:variant>
        <vt:i4>1114160</vt:i4>
      </vt:variant>
      <vt:variant>
        <vt:i4>19</vt:i4>
      </vt:variant>
      <vt:variant>
        <vt:i4>0</vt:i4>
      </vt:variant>
      <vt:variant>
        <vt:i4>5</vt:i4>
      </vt:variant>
      <vt:variant>
        <vt:lpwstr/>
      </vt:variant>
      <vt:variant>
        <vt:lpwstr>_Toc197932540</vt:lpwstr>
      </vt:variant>
      <vt:variant>
        <vt:i4>1441840</vt:i4>
      </vt:variant>
      <vt:variant>
        <vt:i4>13</vt:i4>
      </vt:variant>
      <vt:variant>
        <vt:i4>0</vt:i4>
      </vt:variant>
      <vt:variant>
        <vt:i4>5</vt:i4>
      </vt:variant>
      <vt:variant>
        <vt:lpwstr/>
      </vt:variant>
      <vt:variant>
        <vt:lpwstr>_Toc197932539</vt:lpwstr>
      </vt:variant>
      <vt:variant>
        <vt:i4>1441840</vt:i4>
      </vt:variant>
      <vt:variant>
        <vt:i4>7</vt:i4>
      </vt:variant>
      <vt:variant>
        <vt:i4>0</vt:i4>
      </vt:variant>
      <vt:variant>
        <vt:i4>5</vt:i4>
      </vt:variant>
      <vt:variant>
        <vt:lpwstr/>
      </vt:variant>
      <vt:variant>
        <vt:lpwstr>_Toc197932538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Deliverable template</dc:title>
  <dc:subject/>
  <dc:creator>Alice Carpentier</dc:creator>
  <cp:keywords/>
  <dc:description/>
  <cp:lastModifiedBy>Microsoft Office User</cp:lastModifiedBy>
  <cp:revision>10</cp:revision>
  <cp:lastPrinted>2015-06-01T00:14:00Z</cp:lastPrinted>
  <dcterms:created xsi:type="dcterms:W3CDTF">2017-08-11T12:23:00Z</dcterms:created>
  <dcterms:modified xsi:type="dcterms:W3CDTF">2019-11-06T16:09:00Z</dcterms:modified>
</cp:coreProperties>
</file>